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5F7E37" w14:paraId="14E15E16" w14:textId="77777777" w:rsidTr="00FE7491">
        <w:tc>
          <w:tcPr>
            <w:tcW w:w="9810" w:type="dxa"/>
            <w:shd w:val="clear" w:color="auto" w:fill="F3F3E7"/>
          </w:tcPr>
          <w:p w14:paraId="794A555F" w14:textId="77777777" w:rsidR="002922A2" w:rsidRPr="00701CD8" w:rsidRDefault="002922A2" w:rsidP="00B05CBF">
            <w:pPr>
              <w:pStyle w:val="ChapterEyeBrow"/>
              <w:rPr>
                <w:rStyle w:val="CodeCommentChar"/>
              </w:rPr>
            </w:pPr>
          </w:p>
          <w:p w14:paraId="33BA1BB1" w14:textId="6DCFE108" w:rsidR="002922A2" w:rsidRPr="00B310CE" w:rsidRDefault="002922A2" w:rsidP="00B05CBF">
            <w:pPr>
              <w:pStyle w:val="ChapterEyeBrow"/>
            </w:pPr>
            <w:r w:rsidRPr="00B310CE">
              <w:t xml:space="preserve">LAB </w:t>
            </w:r>
            <w:r w:rsidR="00320968">
              <w:rPr>
                <w:color w:val="DCA806"/>
              </w:rPr>
              <w:t>23</w:t>
            </w:r>
          </w:p>
          <w:p w14:paraId="05C52AA6" w14:textId="77777777" w:rsidR="002922A2" w:rsidRDefault="00144905" w:rsidP="00B05CBF">
            <w:pPr>
              <w:pStyle w:val="Heading1"/>
            </w:pPr>
            <w:r>
              <w:t>Search Engines</w:t>
            </w:r>
          </w:p>
          <w:p w14:paraId="7801D182" w14:textId="77777777" w:rsidR="002922A2" w:rsidRPr="00D27FB1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74E9C78B" w14:textId="77777777" w:rsidTr="00B05CBF">
              <w:tc>
                <w:tcPr>
                  <w:tcW w:w="8460" w:type="dxa"/>
                </w:tcPr>
                <w:p w14:paraId="78CF52B2" w14:textId="77777777" w:rsidR="002922A2" w:rsidRDefault="002922A2" w:rsidP="00403268">
                  <w:pPr>
                    <w:pStyle w:val="ChapterSubtitle"/>
                  </w:pPr>
                  <w:r>
                    <w:t>What You Will Learn</w:t>
                  </w:r>
                </w:p>
                <w:p w14:paraId="44A47B36" w14:textId="77777777" w:rsidR="00BE1055" w:rsidRDefault="00144905" w:rsidP="00403268">
                  <w:pPr>
                    <w:pStyle w:val="BodyBullets"/>
                  </w:pPr>
                  <w:r>
                    <w:t>How to write some components of a search engine</w:t>
                  </w:r>
                </w:p>
                <w:p w14:paraId="7517ACE4" w14:textId="77777777" w:rsidR="002922A2" w:rsidRDefault="00144905" w:rsidP="00403268">
                  <w:pPr>
                    <w:pStyle w:val="BodyBullets"/>
                  </w:pPr>
                  <w:r>
                    <w:t>How to calculate PageRank</w:t>
                  </w:r>
                </w:p>
                <w:p w14:paraId="38CB9397" w14:textId="4314BF40" w:rsidR="00457779" w:rsidRDefault="00144905" w:rsidP="00BC6C35">
                  <w:pPr>
                    <w:pStyle w:val="BodyBullets"/>
                  </w:pPr>
                  <w:r>
                    <w:t>White–Hat Search Engine Optimization Techniques</w:t>
                  </w:r>
                </w:p>
              </w:tc>
            </w:tr>
          </w:tbl>
          <w:p w14:paraId="47990878" w14:textId="77777777" w:rsidR="002922A2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5154FD21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54E6CFDD" w14:textId="77777777" w:rsidR="002922A2" w:rsidRDefault="002922A2" w:rsidP="00403268">
                  <w:pPr>
                    <w:pStyle w:val="ChapterSubtitle"/>
                  </w:pPr>
                  <w:r>
                    <w:t>Approximate Time</w:t>
                  </w:r>
                </w:p>
                <w:p w14:paraId="35C13D2F" w14:textId="77777777" w:rsidR="002922A2" w:rsidRDefault="002922A2" w:rsidP="000C6B1C">
                  <w:pPr>
                    <w:pStyle w:val="BodyMain"/>
                  </w:pPr>
                  <w:r>
                    <w:t xml:space="preserve">The </w:t>
                  </w:r>
                  <w:r w:rsidR="00FA7C05">
                    <w:t>exercise</w:t>
                  </w:r>
                  <w:r>
                    <w:t xml:space="preserve">s in this lab should </w:t>
                  </w:r>
                  <w:r w:rsidR="00CA149E">
                    <w:t>take approximately</w:t>
                  </w:r>
                  <w:r w:rsidR="000C6B1C">
                    <w:t xml:space="preserve"> </w:t>
                  </w:r>
                  <w:r w:rsidR="00144905">
                    <w:t>60</w:t>
                  </w:r>
                  <w:r>
                    <w:t xml:space="preserve"> minutes to complete.</w:t>
                  </w:r>
                </w:p>
              </w:tc>
            </w:tr>
            <w:tr w:rsidR="002922A2" w14:paraId="72DB9417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447FB8A6" w14:textId="77777777" w:rsidR="002922A2" w:rsidRDefault="002922A2" w:rsidP="00403268">
                  <w:pPr>
                    <w:pStyle w:val="BodyMain"/>
                  </w:pPr>
                </w:p>
              </w:tc>
            </w:tr>
          </w:tbl>
          <w:p w14:paraId="6CCD23C0" w14:textId="77777777" w:rsidR="002922A2" w:rsidRPr="000855BF" w:rsidRDefault="002922A2" w:rsidP="00B05CBF"/>
        </w:tc>
      </w:tr>
      <w:tr w:rsidR="00BC476E" w:rsidRPr="004510ED" w14:paraId="19AF8352" w14:textId="77777777" w:rsidTr="002C11BB">
        <w:tc>
          <w:tcPr>
            <w:tcW w:w="9810" w:type="dxa"/>
            <w:shd w:val="clear" w:color="auto" w:fill="404040"/>
          </w:tcPr>
          <w:p w14:paraId="21A4D1F4" w14:textId="77777777" w:rsidR="00BC476E" w:rsidRDefault="00BC476E" w:rsidP="002C11BB"/>
          <w:p w14:paraId="4B174D84" w14:textId="77777777" w:rsidR="00BC476E" w:rsidRPr="00247AB7" w:rsidRDefault="00BC476E" w:rsidP="002C11BB">
            <w:pPr>
              <w:pStyle w:val="ChapterBookTitle"/>
            </w:pPr>
            <w:r w:rsidRPr="00247AB7">
              <w:t>Fundamentals of Web Development</w:t>
            </w:r>
            <w:r>
              <w:t>, 2</w:t>
            </w:r>
            <w:r w:rsidRPr="00896C27">
              <w:rPr>
                <w:vertAlign w:val="superscript"/>
              </w:rPr>
              <w:t>nd</w:t>
            </w:r>
            <w:r>
              <w:t xml:space="preserve"> Ed</w:t>
            </w:r>
            <w:r w:rsidRPr="00247AB7">
              <w:t xml:space="preserve"> </w:t>
            </w:r>
          </w:p>
          <w:p w14:paraId="58058C8E" w14:textId="77777777" w:rsidR="00BC476E" w:rsidRPr="00247AB7" w:rsidRDefault="00BC476E" w:rsidP="002C11BB">
            <w:pPr>
              <w:pStyle w:val="ChapterBookTitle"/>
            </w:pPr>
          </w:p>
          <w:p w14:paraId="67EE07FD" w14:textId="77777777" w:rsidR="00BC476E" w:rsidRPr="00247AB7" w:rsidRDefault="00BC476E" w:rsidP="002C11BB">
            <w:pPr>
              <w:pStyle w:val="ChapterBookTitle"/>
            </w:pPr>
          </w:p>
          <w:p w14:paraId="31B55E09" w14:textId="77777777" w:rsidR="00BC476E" w:rsidRPr="00247AB7" w:rsidRDefault="00BC476E" w:rsidP="002C11BB">
            <w:pPr>
              <w:pStyle w:val="ChapterAuthor"/>
            </w:pPr>
            <w:r w:rsidRPr="00247AB7">
              <w:t xml:space="preserve">Randy Connolly </w:t>
            </w:r>
            <w:r w:rsidRPr="00247AB7">
              <w:rPr>
                <w:color w:val="FFFFFF"/>
              </w:rPr>
              <w:t>and</w:t>
            </w:r>
            <w:r w:rsidRPr="00247AB7">
              <w:t xml:space="preserve"> Ricardo Hoar</w:t>
            </w:r>
          </w:p>
          <w:p w14:paraId="15E5530B" w14:textId="77777777" w:rsidR="00BC476E" w:rsidRPr="004510ED" w:rsidRDefault="00BC476E" w:rsidP="002C11BB"/>
        </w:tc>
      </w:tr>
      <w:tr w:rsidR="00BC476E" w14:paraId="3996C7C6" w14:textId="77777777" w:rsidTr="002C11BB">
        <w:tc>
          <w:tcPr>
            <w:tcW w:w="9810" w:type="dxa"/>
            <w:shd w:val="clear" w:color="auto" w:fill="DCA806"/>
          </w:tcPr>
          <w:p w14:paraId="7D4DAEB6" w14:textId="77777777" w:rsidR="00BC476E" w:rsidRDefault="00BC476E" w:rsidP="002C11BB"/>
          <w:p w14:paraId="283478BA" w14:textId="77777777" w:rsidR="00BC476E" w:rsidRDefault="00BC476E" w:rsidP="002C11BB">
            <w:pPr>
              <w:pStyle w:val="ChapterFinePrint"/>
            </w:pPr>
            <w:r w:rsidRPr="0025067A">
              <w:t xml:space="preserve">Textbook by Pearson </w:t>
            </w:r>
            <w:r>
              <w:br/>
            </w:r>
            <w:r w:rsidRPr="0025067A">
              <w:t>http://www.</w:t>
            </w:r>
            <w:r>
              <w:t>funwebdev</w:t>
            </w:r>
            <w:r w:rsidRPr="0025067A">
              <w:t>.com</w:t>
            </w:r>
          </w:p>
          <w:p w14:paraId="00082DBF" w14:textId="77777777" w:rsidR="00BC476E" w:rsidRDefault="00BC476E" w:rsidP="002C11BB">
            <w:pPr>
              <w:pStyle w:val="ChapterFinePrint"/>
            </w:pPr>
          </w:p>
          <w:p w14:paraId="54CFB860" w14:textId="77777777" w:rsidR="00BC476E" w:rsidRDefault="00BC476E" w:rsidP="002C11BB">
            <w:pPr>
              <w:pStyle w:val="ChapterFinePrint"/>
            </w:pPr>
            <w:r>
              <w:t>Date Last Revised: May 20, 2017</w:t>
            </w:r>
          </w:p>
          <w:p w14:paraId="3FE1195C" w14:textId="77777777" w:rsidR="00BC476E" w:rsidRDefault="00BC476E" w:rsidP="002C11BB">
            <w:pPr>
              <w:pStyle w:val="ChapterFinePrint"/>
            </w:pPr>
          </w:p>
        </w:tc>
      </w:tr>
    </w:tbl>
    <w:p w14:paraId="781A891C" w14:textId="77777777" w:rsidR="00DA5193" w:rsidRPr="00701CD8" w:rsidRDefault="00DA5193" w:rsidP="00701CD8">
      <w:pPr>
        <w:pStyle w:val="BodyMain"/>
      </w:pPr>
      <w:r>
        <w:br w:type="page"/>
      </w:r>
    </w:p>
    <w:p w14:paraId="2D0ADD73" w14:textId="77777777" w:rsidR="00FA12C6" w:rsidRDefault="000C6B1C">
      <w:pPr>
        <w:pStyle w:val="Heading2"/>
      </w:pPr>
      <w:r>
        <w:lastRenderedPageBreak/>
        <w:t>Title</w:t>
      </w:r>
      <w:r w:rsidR="004D5CDB">
        <w:t xml:space="preserve"> </w:t>
      </w:r>
      <w:r w:rsidR="004D5CDB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318A68F4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14DE5C5F" w14:textId="77777777" w:rsidR="00FA12C6" w:rsidRDefault="00FA12C6" w:rsidP="00E95411">
            <w:pPr>
              <w:pStyle w:val="TableStepHead"/>
            </w:pPr>
            <w:r>
              <w:br w:type="page"/>
              <w:t xml:space="preserve"> Preparing Directories</w:t>
            </w:r>
          </w:p>
        </w:tc>
      </w:tr>
      <w:tr w:rsidR="00FA12C6" w14:paraId="4DD7E29F" w14:textId="77777777">
        <w:tc>
          <w:tcPr>
            <w:tcW w:w="450" w:type="dxa"/>
            <w:tcBorders>
              <w:right w:val="nil"/>
            </w:tcBorders>
          </w:tcPr>
          <w:p w14:paraId="25E91436" w14:textId="77777777" w:rsidR="00FA12C6" w:rsidRDefault="00857E8C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79B91E9A" w14:textId="77777777" w:rsidR="00FA12C6" w:rsidRDefault="00FA12C6" w:rsidP="00B12961">
            <w:pPr>
              <w:pStyle w:val="TableText"/>
            </w:pPr>
            <w:r>
              <w:t xml:space="preserve">If you haven’t done so already, create a folder in your personal drive </w:t>
            </w:r>
            <w:r w:rsidR="00740A25">
              <w:t>for all the labs for this book</w:t>
            </w:r>
            <w:r>
              <w:t>.</w:t>
            </w:r>
          </w:p>
        </w:tc>
      </w:tr>
      <w:tr w:rsidR="00FA12C6" w14:paraId="6ED0D890" w14:textId="77777777">
        <w:tc>
          <w:tcPr>
            <w:tcW w:w="450" w:type="dxa"/>
            <w:tcBorders>
              <w:right w:val="nil"/>
            </w:tcBorders>
          </w:tcPr>
          <w:p w14:paraId="6E1DBE28" w14:textId="77777777" w:rsidR="00FA12C6" w:rsidRDefault="00857E8C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061500EB" w14:textId="77777777" w:rsidR="00FA12C6" w:rsidRDefault="00FA12C6" w:rsidP="00B12961">
            <w:pPr>
              <w:pStyle w:val="TableText"/>
            </w:pPr>
            <w:r>
              <w:t>From the</w:t>
            </w:r>
            <w:r w:rsidR="00857E8C">
              <w:t xml:space="preserve"> main</w:t>
            </w:r>
            <w:r>
              <w:t xml:space="preserve"> </w:t>
            </w:r>
            <w:r w:rsidRPr="00857E8C">
              <w:rPr>
                <w:rStyle w:val="CodeChar"/>
              </w:rPr>
              <w:t>labs</w:t>
            </w:r>
            <w:r>
              <w:t xml:space="preserve"> folder </w:t>
            </w:r>
            <w:r w:rsidR="00857E8C">
              <w:t xml:space="preserve">(either downloaded from the textbook’s web site using </w:t>
            </w:r>
            <w:r w:rsidR="00B81998">
              <w:t xml:space="preserve">the </w:t>
            </w:r>
            <w:r w:rsidR="00857E8C">
              <w:t xml:space="preserve">code provided with </w:t>
            </w:r>
            <w:r w:rsidR="00B81998">
              <w:t>the text</w:t>
            </w:r>
            <w:r w:rsidR="00857E8C">
              <w:t>book or in a common location provided by your instructor)</w:t>
            </w:r>
            <w:r>
              <w:t xml:space="preserve">, copy the folder titled </w:t>
            </w:r>
            <w:r w:rsidR="00DD6AA9">
              <w:rPr>
                <w:rStyle w:val="CodeChar"/>
              </w:rPr>
              <w:t>lab</w:t>
            </w:r>
            <w:r w:rsidR="00DA19E9">
              <w:rPr>
                <w:rStyle w:val="CodeChar"/>
              </w:rPr>
              <w:t>0</w:t>
            </w:r>
            <w:r w:rsidR="000C6B1C">
              <w:rPr>
                <w:rStyle w:val="CodeChar"/>
              </w:rPr>
              <w:t>X</w:t>
            </w:r>
            <w:r>
              <w:rPr>
                <w:rStyle w:val="inline"/>
              </w:rPr>
              <w:t xml:space="preserve"> </w:t>
            </w:r>
            <w:r>
              <w:t xml:space="preserve">to your course folder created in step </w:t>
            </w:r>
            <w:r w:rsidR="00857E8C">
              <w:t>one</w:t>
            </w:r>
            <w:r>
              <w:t>.</w:t>
            </w:r>
          </w:p>
        </w:tc>
      </w:tr>
    </w:tbl>
    <w:p w14:paraId="5D10F80F" w14:textId="77777777" w:rsidR="00130841" w:rsidRDefault="00B82C31" w:rsidP="00130841">
      <w:pPr>
        <w:pStyle w:val="BodyMainSpaceAbove"/>
      </w:pPr>
      <w:r>
        <w:t>This Lab is far more compelling if you are optimizing your own website. While you can apply search engine optimization techniques to locally hosted websites, many techniques require a live site with a domain, including the calculation of PageRank.</w:t>
      </w:r>
    </w:p>
    <w:p w14:paraId="6F093914" w14:textId="77777777" w:rsidR="00B82C31" w:rsidRPr="00B82C31" w:rsidRDefault="00B82C31" w:rsidP="00B82C31">
      <w:pPr>
        <w:pStyle w:val="BodyMain"/>
      </w:pPr>
      <w:r>
        <w:t>Many of the search engine optimization techniques are easy to apply, and therefore do not require walkthroughs. Your instructor may assign additional Search Engine Optimization exercises to this lab.</w:t>
      </w:r>
    </w:p>
    <w:p w14:paraId="4FDFA81B" w14:textId="77777777" w:rsidR="00B82C31" w:rsidRPr="00B82C31" w:rsidRDefault="00B82C31" w:rsidP="00B82C31">
      <w:pPr>
        <w:pStyle w:val="Heading2"/>
      </w:pPr>
      <w:r>
        <w:t>Search Engine Components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1EE156E0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240E6C1" w14:textId="18BECF57" w:rsidR="00FA12C6" w:rsidRDefault="00FA12C6" w:rsidP="00B82C31">
            <w:pPr>
              <w:pStyle w:val="TableStepHead"/>
            </w:pPr>
            <w:r>
              <w:br w:type="page"/>
            </w:r>
            <w:r w:rsidR="00FA7C05">
              <w:rPr>
                <w:rStyle w:val="TableHeadingChar"/>
              </w:rPr>
              <w:t>Exercise</w:t>
            </w:r>
            <w:r w:rsidR="0031499A">
              <w:rPr>
                <w:rStyle w:val="TableHeadingChar"/>
              </w:rPr>
              <w:t xml:space="preserve"> </w:t>
            </w:r>
            <w:r w:rsidR="00320968">
              <w:rPr>
                <w:rStyle w:val="TableHeadingChar"/>
              </w:rPr>
              <w:t>23</w:t>
            </w:r>
            <w:r w:rsidR="00DD0548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B82C31">
              <w:t>Write a Crawler</w:t>
            </w:r>
          </w:p>
        </w:tc>
      </w:tr>
      <w:tr w:rsidR="00682393" w14:paraId="1CE6B747" w14:textId="77777777" w:rsidTr="00602E51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5CEA445" w14:textId="77777777" w:rsidR="00682393" w:rsidRDefault="00682393" w:rsidP="00FB0636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380BD31" w14:textId="02C7CB0E" w:rsidR="00682393" w:rsidRDefault="00B82C31" w:rsidP="00B12961">
            <w:pPr>
              <w:pStyle w:val="TableText"/>
            </w:pPr>
            <w:r>
              <w:t xml:space="preserve">This first exercise will have you write a simple crawler based on the code in Chapter </w:t>
            </w:r>
            <w:r w:rsidR="00320968">
              <w:t>23</w:t>
            </w:r>
            <w:r>
              <w:t>.</w:t>
            </w:r>
          </w:p>
        </w:tc>
      </w:tr>
      <w:tr w:rsidR="005900AE" w14:paraId="11F7C11A" w14:textId="77777777" w:rsidTr="00602E51">
        <w:trPr>
          <w:trHeight w:val="212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11D44A" w14:textId="77777777" w:rsidR="005900AE" w:rsidRDefault="005900AE" w:rsidP="00FB0636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4B8283F" w14:textId="37B04D33" w:rsidR="005900AE" w:rsidRDefault="005900AE" w:rsidP="00B12961">
            <w:pPr>
              <w:pStyle w:val="TableText"/>
            </w:pPr>
            <w:r>
              <w:t xml:space="preserve">Create a file named </w:t>
            </w:r>
            <w:r w:rsidR="0039563E" w:rsidRPr="0039563E">
              <w:t>l</w:t>
            </w:r>
            <w:r w:rsidR="0039563E" w:rsidRPr="0075677A">
              <w:rPr>
                <w:rStyle w:val="CodeChar"/>
              </w:rPr>
              <w:t>ab23-exercise01</w:t>
            </w:r>
            <w:r w:rsidRPr="0075677A">
              <w:rPr>
                <w:rStyle w:val="CodeChar"/>
              </w:rPr>
              <w:t>.php</w:t>
            </w:r>
            <w:r>
              <w:t xml:space="preserve"> and paste the code below into the file.</w:t>
            </w:r>
          </w:p>
          <w:p w14:paraId="0464D206" w14:textId="77777777" w:rsidR="005900AE" w:rsidRDefault="005900AE" w:rsidP="005900AE">
            <w:pPr>
              <w:pStyle w:val="Code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2AD9D678" w14:textId="77777777" w:rsidR="005900AE" w:rsidRDefault="005900AE" w:rsidP="005900AE">
            <w:pPr>
              <w:pStyle w:val="Code"/>
            </w:pPr>
          </w:p>
          <w:p w14:paraId="02058C78" w14:textId="77777777" w:rsidR="005900AE" w:rsidRDefault="005900AE" w:rsidP="005900AE">
            <w:pPr>
              <w:pStyle w:val="Code"/>
            </w:pPr>
            <w:proofErr w:type="gramStart"/>
            <w:r>
              <w:t>class</w:t>
            </w:r>
            <w:proofErr w:type="gramEnd"/>
            <w:r>
              <w:t xml:space="preserve"> Crawler{</w:t>
            </w:r>
          </w:p>
          <w:p w14:paraId="29EA8706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private</w:t>
            </w:r>
            <w:proofErr w:type="gramEnd"/>
            <w:r>
              <w:t xml:space="preserve"> $</w:t>
            </w:r>
            <w:proofErr w:type="spellStart"/>
            <w:r>
              <w:t>URLList</w:t>
            </w:r>
            <w:proofErr w:type="spellEnd"/>
            <w:r>
              <w:t>;</w:t>
            </w:r>
          </w:p>
          <w:p w14:paraId="254ACA33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private</w:t>
            </w:r>
            <w:proofErr w:type="gramEnd"/>
            <w:r>
              <w:t xml:space="preserve"> $</w:t>
            </w:r>
            <w:proofErr w:type="spellStart"/>
            <w:r>
              <w:t>nextIndex</w:t>
            </w:r>
            <w:proofErr w:type="spellEnd"/>
            <w:r>
              <w:t>;</w:t>
            </w:r>
          </w:p>
          <w:p w14:paraId="413BC8EA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function</w:t>
            </w:r>
            <w:proofErr w:type="gramEnd"/>
            <w:r>
              <w:t xml:space="preserve"> __construct($</w:t>
            </w:r>
            <w:proofErr w:type="spellStart"/>
            <w:r>
              <w:t>fileName</w:t>
            </w:r>
            <w:proofErr w:type="spellEnd"/>
            <w:r>
              <w:t>){</w:t>
            </w:r>
          </w:p>
          <w:p w14:paraId="2D97904D" w14:textId="77777777" w:rsidR="005900AE" w:rsidRDefault="005900AE" w:rsidP="005900AE">
            <w:pPr>
              <w:pStyle w:val="Code"/>
            </w:pPr>
            <w:r>
              <w:t xml:space="preserve">             $</w:t>
            </w:r>
            <w:proofErr w:type="gramStart"/>
            <w:r>
              <w:t>this</w:t>
            </w:r>
            <w:proofErr w:type="gramEnd"/>
            <w:r>
              <w:t>-&gt;</w:t>
            </w:r>
            <w:proofErr w:type="spellStart"/>
            <w:r>
              <w:t>nextIndex</w:t>
            </w:r>
            <w:proofErr w:type="spellEnd"/>
            <w:r>
              <w:t>=0;</w:t>
            </w:r>
          </w:p>
          <w:p w14:paraId="2A87A4E7" w14:textId="77777777" w:rsidR="005900AE" w:rsidRDefault="005900AE" w:rsidP="005900AE">
            <w:pPr>
              <w:pStyle w:val="Code"/>
            </w:pPr>
            <w:r>
              <w:t xml:space="preserve">             $</w:t>
            </w:r>
            <w:proofErr w:type="gramStart"/>
            <w:r>
              <w:t>this</w:t>
            </w:r>
            <w:proofErr w:type="gramEnd"/>
            <w:r>
              <w:t>-&gt;</w:t>
            </w:r>
            <w:proofErr w:type="spellStart"/>
            <w:r>
              <w:t>URLList</w:t>
            </w:r>
            <w:proofErr w:type="spellEnd"/>
            <w:r>
              <w:t xml:space="preserve"> = explode("\n",</w:t>
            </w:r>
            <w:proofErr w:type="spellStart"/>
            <w:r>
              <w:t>file_get_contents</w:t>
            </w:r>
            <w:proofErr w:type="spellEnd"/>
            <w:r>
              <w:t>($</w:t>
            </w:r>
            <w:proofErr w:type="spellStart"/>
            <w:r>
              <w:t>fileName</w:t>
            </w:r>
            <w:proofErr w:type="spellEnd"/>
            <w:r>
              <w:t>));</w:t>
            </w:r>
          </w:p>
          <w:p w14:paraId="30CDFDF9" w14:textId="77777777" w:rsidR="005900AE" w:rsidRDefault="005900AE" w:rsidP="005900AE">
            <w:pPr>
              <w:pStyle w:val="Code"/>
            </w:pPr>
            <w:r>
              <w:t xml:space="preserve">             </w:t>
            </w:r>
            <w:proofErr w:type="spellStart"/>
            <w:proofErr w:type="gramStart"/>
            <w:r>
              <w:t>print</w:t>
            </w:r>
            <w:proofErr w:type="gramEnd"/>
            <w:r>
              <w:t>_r</w:t>
            </w:r>
            <w:proofErr w:type="spellEnd"/>
            <w:r>
              <w:t>($this-&gt;</w:t>
            </w:r>
            <w:proofErr w:type="spellStart"/>
            <w:r>
              <w:t>URLList</w:t>
            </w:r>
            <w:proofErr w:type="spellEnd"/>
            <w:r>
              <w:t>);</w:t>
            </w:r>
          </w:p>
          <w:p w14:paraId="6994FAF1" w14:textId="77777777" w:rsidR="005900AE" w:rsidRDefault="005900AE" w:rsidP="005900AE">
            <w:pPr>
              <w:pStyle w:val="Code"/>
            </w:pPr>
            <w:r>
              <w:t xml:space="preserve">      }</w:t>
            </w:r>
          </w:p>
          <w:p w14:paraId="136BE651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getNextURLToCrawl</w:t>
            </w:r>
            <w:proofErr w:type="spellEnd"/>
            <w:r>
              <w:t>(){</w:t>
            </w:r>
          </w:p>
          <w:p w14:paraId="2D6F6115" w14:textId="77777777" w:rsidR="005900AE" w:rsidRDefault="005900AE" w:rsidP="005900AE">
            <w:pPr>
              <w:pStyle w:val="Code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$this-&gt;</w:t>
            </w:r>
            <w:proofErr w:type="spellStart"/>
            <w:r>
              <w:t>URLList</w:t>
            </w:r>
            <w:proofErr w:type="spellEnd"/>
            <w:r>
              <w:t>[$this-&gt;</w:t>
            </w:r>
            <w:proofErr w:type="spellStart"/>
            <w:r>
              <w:t>nextIndex</w:t>
            </w:r>
            <w:proofErr w:type="spellEnd"/>
            <w:r>
              <w:t>++];</w:t>
            </w:r>
          </w:p>
          <w:p w14:paraId="24EC2A30" w14:textId="77777777" w:rsidR="005900AE" w:rsidRDefault="005900AE" w:rsidP="005900AE">
            <w:pPr>
              <w:pStyle w:val="Code"/>
            </w:pPr>
            <w:r>
              <w:t xml:space="preserve">      }</w:t>
            </w:r>
          </w:p>
          <w:p w14:paraId="131B38D3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scrapeHyperlinks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){</w:t>
            </w:r>
          </w:p>
          <w:p w14:paraId="72A8F80C" w14:textId="08A2C865" w:rsidR="005900AE" w:rsidRDefault="000560F7" w:rsidP="005900AE">
            <w:pPr>
              <w:pStyle w:val="Code"/>
            </w:pPr>
            <w:r>
              <w:t xml:space="preserve">      </w:t>
            </w:r>
            <w:r w:rsidR="005900AE">
              <w:t>}</w:t>
            </w:r>
          </w:p>
          <w:p w14:paraId="5740E323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printSummary</w:t>
            </w:r>
            <w:proofErr w:type="spellEnd"/>
            <w:r>
              <w:t>(){</w:t>
            </w:r>
          </w:p>
          <w:p w14:paraId="6F569C70" w14:textId="77777777" w:rsidR="005900AE" w:rsidRDefault="005900AE" w:rsidP="005900AE">
            <w:pPr>
              <w:pStyle w:val="Code"/>
            </w:pPr>
            <w:r>
              <w:t xml:space="preserve">             </w:t>
            </w:r>
            <w:proofErr w:type="gramStart"/>
            <w:r>
              <w:t>echo</w:t>
            </w:r>
            <w:proofErr w:type="gramEnd"/>
            <w:r>
              <w:t xml:space="preserve"> count($this-&gt;</w:t>
            </w:r>
            <w:proofErr w:type="spellStart"/>
            <w:r>
              <w:t>URLList</w:t>
            </w:r>
            <w:proofErr w:type="spellEnd"/>
            <w:r>
              <w:t>)." links. Index:"</w:t>
            </w:r>
            <w:proofErr w:type="gramStart"/>
            <w:r>
              <w:t>.$</w:t>
            </w:r>
            <w:proofErr w:type="gramEnd"/>
            <w:r>
              <w:t>this-&gt;</w:t>
            </w:r>
            <w:proofErr w:type="spellStart"/>
            <w:r>
              <w:t>nextIndex</w:t>
            </w:r>
            <w:proofErr w:type="spellEnd"/>
            <w:r>
              <w:t>."&lt;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>
              <w:t>&gt;";</w:t>
            </w:r>
          </w:p>
          <w:p w14:paraId="68BC7603" w14:textId="77777777" w:rsidR="005900AE" w:rsidRDefault="005900AE" w:rsidP="005900AE">
            <w:pPr>
              <w:pStyle w:val="Code"/>
            </w:pPr>
            <w:r>
              <w:t xml:space="preserve">            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($this-&gt;</w:t>
            </w:r>
            <w:proofErr w:type="spellStart"/>
            <w:r>
              <w:t>URLList</w:t>
            </w:r>
            <w:proofErr w:type="spellEnd"/>
            <w:r>
              <w:t xml:space="preserve"> as $link){</w:t>
            </w:r>
          </w:p>
          <w:p w14:paraId="21083EB6" w14:textId="77777777" w:rsidR="005900AE" w:rsidRDefault="005900AE" w:rsidP="005900AE">
            <w:pPr>
              <w:pStyle w:val="Code"/>
            </w:pPr>
            <w:r>
              <w:t xml:space="preserve">                                    </w:t>
            </w:r>
            <w:proofErr w:type="gramStart"/>
            <w:r>
              <w:t>echo</w:t>
            </w:r>
            <w:proofErr w:type="gramEnd"/>
            <w:r>
              <w:t xml:space="preserve"> $link."&lt;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>
              <w:t>&gt;";</w:t>
            </w:r>
          </w:p>
          <w:p w14:paraId="545A9BFD" w14:textId="77777777" w:rsidR="005900AE" w:rsidRDefault="005900AE" w:rsidP="005900AE">
            <w:pPr>
              <w:pStyle w:val="Code"/>
            </w:pPr>
            <w:r>
              <w:t xml:space="preserve">             }</w:t>
            </w:r>
          </w:p>
          <w:p w14:paraId="331F2AE1" w14:textId="77777777" w:rsidR="005900AE" w:rsidRDefault="005900AE" w:rsidP="005900AE">
            <w:pPr>
              <w:pStyle w:val="Code"/>
            </w:pPr>
            <w:r>
              <w:t xml:space="preserve">      }</w:t>
            </w:r>
          </w:p>
          <w:p w14:paraId="4DBCB7C7" w14:textId="77777777" w:rsidR="005900AE" w:rsidRDefault="005900AE" w:rsidP="005900AE">
            <w:pPr>
              <w:pStyle w:val="Code"/>
            </w:pPr>
          </w:p>
          <w:p w14:paraId="5BE3366A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robotsAllow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){</w:t>
            </w:r>
          </w:p>
          <w:p w14:paraId="595D223A" w14:textId="176E5646" w:rsidR="005900AE" w:rsidRDefault="005900AE" w:rsidP="005900AE">
            <w:pPr>
              <w:pStyle w:val="Code"/>
            </w:pPr>
            <w:r>
              <w:t xml:space="preserve"> 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0560F7">
              <w:t>false</w:t>
            </w:r>
            <w:r>
              <w:t>;</w:t>
            </w:r>
          </w:p>
          <w:p w14:paraId="70174089" w14:textId="5C3EF4F6" w:rsidR="005900AE" w:rsidRDefault="005900AE" w:rsidP="005900AE">
            <w:pPr>
              <w:pStyle w:val="Code"/>
            </w:pPr>
            <w:r>
              <w:t xml:space="preserve">      }</w:t>
            </w:r>
          </w:p>
          <w:p w14:paraId="3662CD26" w14:textId="77777777" w:rsidR="000560F7" w:rsidRDefault="000560F7" w:rsidP="000560F7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crawl(){</w:t>
            </w:r>
          </w:p>
          <w:p w14:paraId="0764F776" w14:textId="77777777" w:rsidR="000560F7" w:rsidRDefault="000560F7" w:rsidP="000560F7">
            <w:pPr>
              <w:pStyle w:val="Code"/>
            </w:pPr>
            <w:r>
              <w:t xml:space="preserve">            $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 xml:space="preserve"> = $this-&gt;</w:t>
            </w:r>
            <w:proofErr w:type="spellStart"/>
            <w:r>
              <w:t>getNextURLToCrawl</w:t>
            </w:r>
            <w:proofErr w:type="spellEnd"/>
            <w:r>
              <w:t>();</w:t>
            </w:r>
          </w:p>
          <w:p w14:paraId="47761660" w14:textId="77777777" w:rsidR="000560F7" w:rsidRDefault="000560F7" w:rsidP="000560F7">
            <w:pPr>
              <w:pStyle w:val="Code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>($</w:t>
            </w:r>
            <w:proofErr w:type="spellStart"/>
            <w:r>
              <w:t>url</w:t>
            </w:r>
            <w:proofErr w:type="spellEnd"/>
            <w:r>
              <w:t>=="")</w:t>
            </w:r>
          </w:p>
          <w:p w14:paraId="184536AC" w14:textId="77777777" w:rsidR="000560F7" w:rsidRDefault="000560F7" w:rsidP="000560F7">
            <w:pPr>
              <w:pStyle w:val="Code"/>
            </w:pPr>
            <w:r>
              <w:t xml:space="preserve">            </w:t>
            </w:r>
            <w:r>
              <w:tab/>
            </w:r>
            <w:proofErr w:type="gramStart"/>
            <w:r>
              <w:t>return</w:t>
            </w:r>
            <w:proofErr w:type="gramEnd"/>
            <w:r>
              <w:t>;</w:t>
            </w:r>
          </w:p>
          <w:p w14:paraId="324F1723" w14:textId="3CEF326D" w:rsidR="000560F7" w:rsidRDefault="000560F7" w:rsidP="000560F7">
            <w:pPr>
              <w:pStyle w:val="Code"/>
            </w:pPr>
            <w:r>
              <w:t xml:space="preserve">            </w:t>
            </w:r>
            <w:proofErr w:type="gramStart"/>
            <w:r>
              <w:t>echo</w:t>
            </w:r>
            <w:proofErr w:type="gramEnd"/>
            <w:r>
              <w:t xml:space="preserve"> "</w:t>
            </w:r>
            <w:r w:rsidR="00EA12BE">
              <w:t>&lt;h2&gt;Crawling ".$</w:t>
            </w:r>
            <w:proofErr w:type="spellStart"/>
            <w:r w:rsidR="00EA12BE">
              <w:t>url</w:t>
            </w:r>
            <w:proofErr w:type="spellEnd"/>
            <w:r w:rsidR="00EA12BE">
              <w:t>."&lt;/h2</w:t>
            </w:r>
            <w:r>
              <w:t>&gt;";</w:t>
            </w:r>
          </w:p>
          <w:p w14:paraId="1F376B77" w14:textId="77777777" w:rsidR="000560F7" w:rsidRDefault="000560F7" w:rsidP="000560F7">
            <w:pPr>
              <w:pStyle w:val="Code"/>
            </w:pPr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>($this-&gt;</w:t>
            </w:r>
            <w:proofErr w:type="spellStart"/>
            <w:r>
              <w:t>robotsAllow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)){</w:t>
            </w:r>
          </w:p>
          <w:p w14:paraId="2C226E3A" w14:textId="77777777" w:rsidR="000560F7" w:rsidRDefault="000560F7" w:rsidP="000560F7">
            <w:pPr>
              <w:pStyle w:val="Code"/>
            </w:pPr>
            <w:r>
              <w:t xml:space="preserve">                </w:t>
            </w:r>
            <w:proofErr w:type="gramStart"/>
            <w:r>
              <w:t>echo</w:t>
            </w:r>
            <w:proofErr w:type="gramEnd"/>
            <w:r>
              <w:t xml:space="preserve"> "$</w:t>
            </w:r>
            <w:proofErr w:type="spellStart"/>
            <w:r>
              <w:t>url</w:t>
            </w:r>
            <w:proofErr w:type="spellEnd"/>
            <w:r>
              <w:t xml:space="preserve"> is allowed&lt;</w:t>
            </w:r>
            <w:proofErr w:type="spellStart"/>
            <w:r>
              <w:t>br</w:t>
            </w:r>
            <w:proofErr w:type="spellEnd"/>
            <w:r>
              <w:t>&gt;\n";</w:t>
            </w:r>
          </w:p>
          <w:p w14:paraId="2E2970B9" w14:textId="77777777" w:rsidR="000560F7" w:rsidRDefault="000560F7" w:rsidP="000560F7">
            <w:pPr>
              <w:pStyle w:val="Code"/>
            </w:pPr>
            <w:r>
              <w:t xml:space="preserve">                $</w:t>
            </w:r>
            <w:proofErr w:type="gramStart"/>
            <w:r>
              <w:t>this</w:t>
            </w:r>
            <w:proofErr w:type="gramEnd"/>
            <w:r>
              <w:t>-&gt;</w:t>
            </w:r>
            <w:proofErr w:type="spellStart"/>
            <w:r>
              <w:t>scrapeHyperlinks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28FCEBC7" w14:textId="64F9737A" w:rsidR="000560F7" w:rsidRDefault="000560F7" w:rsidP="000560F7">
            <w:pPr>
              <w:pStyle w:val="Code"/>
            </w:pPr>
            <w:r>
              <w:t xml:space="preserve">                </w:t>
            </w:r>
            <w:proofErr w:type="gramStart"/>
            <w:r>
              <w:t>echo</w:t>
            </w:r>
            <w:proofErr w:type="gram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09EDFD93" w14:textId="77777777" w:rsidR="000560F7" w:rsidRDefault="000560F7" w:rsidP="000560F7">
            <w:pPr>
              <w:pStyle w:val="Code"/>
            </w:pPr>
            <w:r>
              <w:t xml:space="preserve">            }</w:t>
            </w:r>
          </w:p>
          <w:p w14:paraId="0A25A06F" w14:textId="77777777" w:rsidR="000560F7" w:rsidRDefault="000560F7" w:rsidP="000560F7">
            <w:pPr>
              <w:pStyle w:val="Code"/>
            </w:pPr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>{</w:t>
            </w:r>
          </w:p>
          <w:p w14:paraId="6088865C" w14:textId="77777777" w:rsidR="000560F7" w:rsidRDefault="000560F7" w:rsidP="000560F7">
            <w:pPr>
              <w:pStyle w:val="Code"/>
            </w:pPr>
            <w:r>
              <w:t xml:space="preserve">                </w:t>
            </w:r>
            <w:proofErr w:type="gramStart"/>
            <w:r>
              <w:t>echo</w:t>
            </w:r>
            <w:proofErr w:type="gramEnd"/>
            <w:r>
              <w:t xml:space="preserve"> "$</w:t>
            </w:r>
            <w:proofErr w:type="spellStart"/>
            <w:r>
              <w:t>url</w:t>
            </w:r>
            <w:proofErr w:type="spellEnd"/>
            <w:r>
              <w:t xml:space="preserve"> is NOT allowed";</w:t>
            </w:r>
          </w:p>
          <w:p w14:paraId="70974E90" w14:textId="77777777" w:rsidR="000560F7" w:rsidRDefault="000560F7" w:rsidP="000560F7">
            <w:pPr>
              <w:pStyle w:val="Code"/>
            </w:pPr>
            <w:r>
              <w:t xml:space="preserve">            }</w:t>
            </w:r>
          </w:p>
          <w:p w14:paraId="77ADCDAA" w14:textId="77777777" w:rsidR="000560F7" w:rsidRDefault="000560F7" w:rsidP="000560F7">
            <w:pPr>
              <w:pStyle w:val="Code"/>
            </w:pPr>
          </w:p>
          <w:p w14:paraId="61B7ED90" w14:textId="77777777" w:rsidR="000560F7" w:rsidRDefault="000560F7" w:rsidP="000560F7">
            <w:pPr>
              <w:pStyle w:val="Code"/>
            </w:pPr>
            <w:r>
              <w:t xml:space="preserve">            $</w:t>
            </w:r>
            <w:proofErr w:type="gramStart"/>
            <w:r>
              <w:t>this</w:t>
            </w:r>
            <w:proofErr w:type="gramEnd"/>
            <w:r>
              <w:t>-&gt;crawl();</w:t>
            </w:r>
          </w:p>
          <w:p w14:paraId="5DAFF7CE" w14:textId="6821A26C" w:rsidR="000560F7" w:rsidRDefault="000560F7" w:rsidP="000560F7">
            <w:pPr>
              <w:pStyle w:val="Code"/>
            </w:pPr>
            <w:r>
              <w:t xml:space="preserve">     }</w:t>
            </w:r>
          </w:p>
          <w:p w14:paraId="2B9E978D" w14:textId="642E2563" w:rsidR="005900AE" w:rsidRDefault="005900AE" w:rsidP="005900AE">
            <w:pPr>
              <w:pStyle w:val="Code"/>
            </w:pPr>
            <w:r>
              <w:t>}</w:t>
            </w:r>
          </w:p>
          <w:p w14:paraId="790A0F3E" w14:textId="716BEEE1" w:rsidR="005900AE" w:rsidRDefault="005900AE" w:rsidP="00B12961">
            <w:pPr>
              <w:pStyle w:val="TableText"/>
            </w:pPr>
          </w:p>
        </w:tc>
      </w:tr>
      <w:tr w:rsidR="005900AE" w14:paraId="5D688317" w14:textId="77777777" w:rsidTr="00602E51">
        <w:trPr>
          <w:trHeight w:val="212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629961E" w14:textId="0C5D7D99" w:rsidR="005900AE" w:rsidRDefault="005900AE" w:rsidP="00FB0636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2D03C67" w14:textId="4144F7EC" w:rsidR="005900AE" w:rsidRDefault="005900AE" w:rsidP="00B12961">
            <w:pPr>
              <w:pStyle w:val="TableText"/>
            </w:pPr>
            <w:r>
              <w:t xml:space="preserve">Now complete the method which determines if you can crawl a particular URL </w:t>
            </w:r>
            <w:r w:rsidR="000560F7">
              <w:t>according</w:t>
            </w:r>
            <w:r>
              <w:t xml:space="preserve"> to the robots .txt directive:</w:t>
            </w:r>
          </w:p>
          <w:p w14:paraId="7180749D" w14:textId="77777777" w:rsidR="005900AE" w:rsidRDefault="005900AE" w:rsidP="00B12961">
            <w:pPr>
              <w:pStyle w:val="TableText"/>
            </w:pPr>
          </w:p>
          <w:p w14:paraId="12FF9193" w14:textId="77777777" w:rsidR="005900AE" w:rsidRDefault="005900AE" w:rsidP="005900AE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robotsAllow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){</w:t>
            </w:r>
          </w:p>
          <w:p w14:paraId="5999942A" w14:textId="77777777" w:rsidR="000560F7" w:rsidRDefault="000560F7" w:rsidP="000560F7">
            <w:pPr>
              <w:pStyle w:val="CodeComment"/>
            </w:pPr>
            <w:r>
              <w:t>/*</w:t>
            </w:r>
            <w:r w:rsidR="005900AE">
              <w:t xml:space="preserve">Given a URL fetches </w:t>
            </w:r>
            <w:proofErr w:type="spellStart"/>
            <w:r w:rsidR="005900AE">
              <w:t>robots</w:t>
            </w:r>
            <w:proofErr w:type="gramStart"/>
            <w:r w:rsidR="005900AE">
              <w:t>,txt</w:t>
            </w:r>
            <w:proofErr w:type="spellEnd"/>
            <w:proofErr w:type="gramEnd"/>
            <w:r w:rsidR="005900AE">
              <w:t xml:space="preserve"> and checks to see if the </w:t>
            </w:r>
          </w:p>
          <w:p w14:paraId="6A4F558E" w14:textId="2BDD4432" w:rsidR="005900AE" w:rsidRDefault="000560F7" w:rsidP="000560F7">
            <w:pPr>
              <w:pStyle w:val="CodeComment"/>
            </w:pPr>
            <w:r>
              <w:t xml:space="preserve">  </w:t>
            </w:r>
            <w:proofErr w:type="gramStart"/>
            <w:r w:rsidR="005900AE">
              <w:t>crawl</w:t>
            </w:r>
            <w:proofErr w:type="gramEnd"/>
            <w:r w:rsidR="005900AE">
              <w:t xml:space="preserve"> of the URL is allowed.</w:t>
            </w:r>
            <w:r>
              <w:t xml:space="preserve"> */</w:t>
            </w:r>
          </w:p>
          <w:p w14:paraId="00921BD4" w14:textId="628E0E40" w:rsidR="005900AE" w:rsidRDefault="005900AE" w:rsidP="005900AE">
            <w:pPr>
              <w:pStyle w:val="Code"/>
            </w:pPr>
            <w:r>
              <w:t xml:space="preserve">         $</w:t>
            </w:r>
            <w:proofErr w:type="spellStart"/>
            <w:proofErr w:type="gramStart"/>
            <w:r>
              <w:t>urlParts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parse_url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0042556F" w14:textId="7EC59027" w:rsidR="005900AE" w:rsidRDefault="005900AE" w:rsidP="005900AE">
            <w:pPr>
              <w:pStyle w:val="Code"/>
            </w:pPr>
            <w:r>
              <w:t xml:space="preserve">         $</w:t>
            </w:r>
            <w:proofErr w:type="gramStart"/>
            <w:r>
              <w:t>robots</w:t>
            </w:r>
            <w:proofErr w:type="gramEnd"/>
            <w:r>
              <w:t xml:space="preserve"> = $</w:t>
            </w:r>
            <w:proofErr w:type="spellStart"/>
            <w:r>
              <w:t>urlParts</w:t>
            </w:r>
            <w:proofErr w:type="spellEnd"/>
            <w:r>
              <w:t>["scheme"]."://"</w:t>
            </w:r>
            <w:proofErr w:type="gramStart"/>
            <w:r>
              <w:t>.$</w:t>
            </w:r>
            <w:proofErr w:type="spellStart"/>
            <w:proofErr w:type="gramEnd"/>
            <w:r>
              <w:t>urlParts</w:t>
            </w:r>
            <w:proofErr w:type="spellEnd"/>
            <w:r>
              <w:t>["host"]."/robots.txt";</w:t>
            </w:r>
          </w:p>
          <w:p w14:paraId="0BD42665" w14:textId="7C381F60" w:rsidR="005900AE" w:rsidRDefault="005900AE" w:rsidP="005900AE">
            <w:pPr>
              <w:pStyle w:val="Code"/>
            </w:pPr>
            <w:r>
              <w:t xml:space="preserve">         </w:t>
            </w:r>
            <w:proofErr w:type="gramStart"/>
            <w:r>
              <w:t>echo</w:t>
            </w:r>
            <w:proofErr w:type="gramEnd"/>
            <w:r>
              <w:t xml:space="preserve"> "Downloading $robots&lt;</w:t>
            </w:r>
            <w:proofErr w:type="spellStart"/>
            <w:r>
              <w:t>br</w:t>
            </w:r>
            <w:proofErr w:type="spellEnd"/>
            <w:r>
              <w:t>&gt;\n";</w:t>
            </w:r>
          </w:p>
          <w:p w14:paraId="64D1AFF7" w14:textId="1018A5C8" w:rsidR="005900AE" w:rsidRDefault="005900AE" w:rsidP="005900AE">
            <w:pPr>
              <w:pStyle w:val="Code"/>
            </w:pPr>
            <w:r>
              <w:t xml:space="preserve">         $</w:t>
            </w:r>
            <w:proofErr w:type="spellStart"/>
            <w:proofErr w:type="gramStart"/>
            <w:r>
              <w:t>robots</w:t>
            </w:r>
            <w:proofErr w:type="gramEnd"/>
            <w:r>
              <w:t>_txt</w:t>
            </w:r>
            <w:proofErr w:type="spellEnd"/>
            <w:r>
              <w:t xml:space="preserve"> = file($robots);</w:t>
            </w:r>
          </w:p>
          <w:p w14:paraId="5B587ECE" w14:textId="1C9C9F88" w:rsidR="005900AE" w:rsidRDefault="005900AE" w:rsidP="005900AE">
            <w:pPr>
              <w:pStyle w:val="Code"/>
            </w:pPr>
            <w:r>
              <w:t xml:space="preserve">         </w:t>
            </w:r>
            <w:proofErr w:type="gramStart"/>
            <w:r>
              <w:t>echo</w:t>
            </w:r>
            <w:proofErr w:type="gramEnd"/>
            <w:r>
              <w:t xml:space="preserve"> "&lt;pre&gt;".</w:t>
            </w:r>
            <w:proofErr w:type="spellStart"/>
            <w:r>
              <w:t>print_r</w:t>
            </w:r>
            <w:proofErr w:type="spellEnd"/>
            <w:r>
              <w:t>($</w:t>
            </w:r>
            <w:proofErr w:type="spellStart"/>
            <w:r>
              <w:t>robots_txt</w:t>
            </w:r>
            <w:proofErr w:type="spellEnd"/>
            <w:r>
              <w:t>)."&lt;/pre&gt;&lt;</w:t>
            </w:r>
            <w:proofErr w:type="spellStart"/>
            <w:r>
              <w:t>br</w:t>
            </w:r>
            <w:proofErr w:type="spellEnd"/>
            <w:r>
              <w:t>&gt;\n";</w:t>
            </w:r>
          </w:p>
          <w:p w14:paraId="6D058A23" w14:textId="3FA0EEE3" w:rsidR="005900AE" w:rsidRDefault="005900AE" w:rsidP="005900AE">
            <w:pPr>
              <w:pStyle w:val="Code"/>
            </w:pPr>
            <w:r>
              <w:t xml:space="preserve">         //adhering to user-agent * rules.</w:t>
            </w:r>
          </w:p>
          <w:p w14:paraId="089150BD" w14:textId="38C43144" w:rsidR="005900AE" w:rsidRDefault="005900AE" w:rsidP="005900AE">
            <w:pPr>
              <w:pStyle w:val="Code"/>
            </w:pPr>
            <w:r>
              <w:t xml:space="preserve">         </w:t>
            </w:r>
            <w:proofErr w:type="gramStart"/>
            <w:r>
              <w:t>if</w:t>
            </w:r>
            <w:proofErr w:type="gramEnd"/>
            <w:r>
              <w:t>(empty($</w:t>
            </w:r>
            <w:proofErr w:type="spellStart"/>
            <w:r>
              <w:t>robots_txt</w:t>
            </w:r>
            <w:proofErr w:type="spellEnd"/>
            <w:r>
              <w:t>)) return true;//no rules against crawling.</w:t>
            </w:r>
          </w:p>
          <w:p w14:paraId="3F75ABE0" w14:textId="343BDEC4" w:rsidR="005900AE" w:rsidRDefault="005900AE" w:rsidP="005900AE">
            <w:pPr>
              <w:pStyle w:val="Code"/>
            </w:pPr>
            <w:r>
              <w:t xml:space="preserve">      </w:t>
            </w:r>
            <w:r w:rsidR="000560F7">
              <w:t xml:space="preserve">   </w:t>
            </w:r>
            <w:proofErr w:type="spellStart"/>
            <w:proofErr w:type="gramStart"/>
            <w:r w:rsidR="000560F7">
              <w:t>foreach</w:t>
            </w:r>
            <w:proofErr w:type="spellEnd"/>
            <w:proofErr w:type="gramEnd"/>
            <w:r w:rsidR="000560F7">
              <w:t>($</w:t>
            </w:r>
            <w:proofErr w:type="spellStart"/>
            <w:r w:rsidR="000560F7">
              <w:t>robots_txt</w:t>
            </w:r>
            <w:proofErr w:type="spellEnd"/>
            <w:r w:rsidR="000560F7">
              <w:t xml:space="preserve"> as $line) {</w:t>
            </w:r>
          </w:p>
          <w:p w14:paraId="204F7649" w14:textId="77777777" w:rsidR="005900AE" w:rsidRDefault="005900AE" w:rsidP="005900AE">
            <w:pPr>
              <w:pStyle w:val="Code"/>
            </w:pPr>
            <w:r>
              <w:t xml:space="preserve">              </w:t>
            </w:r>
            <w:proofErr w:type="gramStart"/>
            <w:r>
              <w:t>if</w:t>
            </w:r>
            <w:proofErr w:type="gramEnd"/>
            <w:r>
              <w:t>(!$line = trim($line)) continue; //skip blanks</w:t>
            </w:r>
          </w:p>
          <w:p w14:paraId="2379940E" w14:textId="77777777" w:rsidR="005900AE" w:rsidRDefault="005900AE" w:rsidP="005900AE">
            <w:pPr>
              <w:pStyle w:val="Code"/>
            </w:pPr>
          </w:p>
          <w:p w14:paraId="0A31A625" w14:textId="77777777" w:rsidR="005900AE" w:rsidRDefault="005900AE" w:rsidP="005900AE">
            <w:pPr>
              <w:pStyle w:val="Code"/>
            </w:pPr>
            <w:r>
              <w:t xml:space="preserve">      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preg_match</w:t>
            </w:r>
            <w:proofErr w:type="spellEnd"/>
            <w:r>
              <w:t>('/^\s*Disallow:(.*)/</w:t>
            </w:r>
            <w:proofErr w:type="spellStart"/>
            <w:r>
              <w:t>i</w:t>
            </w:r>
            <w:proofErr w:type="spellEnd"/>
            <w:r>
              <w:t>', $line, $</w:t>
            </w:r>
            <w:proofErr w:type="spellStart"/>
            <w:r>
              <w:t>regs</w:t>
            </w:r>
            <w:proofErr w:type="spellEnd"/>
            <w:r>
              <w:t>)) {</w:t>
            </w:r>
          </w:p>
          <w:p w14:paraId="2DBF90BD" w14:textId="77777777" w:rsidR="005900AE" w:rsidRDefault="005900AE" w:rsidP="005900AE">
            <w:pPr>
              <w:pStyle w:val="Code"/>
            </w:pPr>
            <w:r>
              <w:t xml:space="preserve">                 </w:t>
            </w:r>
            <w:proofErr w:type="gramStart"/>
            <w:r>
              <w:t>if</w:t>
            </w:r>
            <w:proofErr w:type="gramEnd"/>
            <w:r>
              <w:t>(!$</w:t>
            </w:r>
            <w:proofErr w:type="spellStart"/>
            <w:r>
              <w:t>regs</w:t>
            </w:r>
            <w:proofErr w:type="spellEnd"/>
            <w:r>
              <w:t>[1]) return true;</w:t>
            </w:r>
          </w:p>
          <w:p w14:paraId="29207E73" w14:textId="77777777" w:rsidR="005900AE" w:rsidRDefault="005900AE" w:rsidP="005900AE">
            <w:pPr>
              <w:pStyle w:val="Code"/>
            </w:pPr>
            <w:r>
              <w:t xml:space="preserve">                 // </w:t>
            </w:r>
            <w:proofErr w:type="gramStart"/>
            <w:r>
              <w:t>add</w:t>
            </w:r>
            <w:proofErr w:type="gramEnd"/>
            <w:r>
              <w:t xml:space="preserve"> rules that apply to array for testing</w:t>
            </w:r>
          </w:p>
          <w:p w14:paraId="5E9FC8CF" w14:textId="77777777" w:rsidR="005900AE" w:rsidRDefault="005900AE" w:rsidP="005900AE">
            <w:pPr>
              <w:pStyle w:val="Code"/>
            </w:pPr>
            <w:r>
              <w:t xml:space="preserve">                 $</w:t>
            </w:r>
            <w:proofErr w:type="gramStart"/>
            <w:r>
              <w:t>rules</w:t>
            </w:r>
            <w:proofErr w:type="gramEnd"/>
            <w:r>
              <w:t xml:space="preserve">[] = </w:t>
            </w:r>
            <w:proofErr w:type="spellStart"/>
            <w:r>
              <w:t>preg_quote</w:t>
            </w:r>
            <w:proofErr w:type="spellEnd"/>
            <w:r>
              <w:t>(trim($</w:t>
            </w:r>
            <w:proofErr w:type="spellStart"/>
            <w:r>
              <w:t>regs</w:t>
            </w:r>
            <w:proofErr w:type="spellEnd"/>
            <w:r>
              <w:t>[1]), '/');</w:t>
            </w:r>
          </w:p>
          <w:p w14:paraId="32E78E88" w14:textId="42A503D9" w:rsidR="005900AE" w:rsidRDefault="000560F7" w:rsidP="005900AE">
            <w:pPr>
              <w:pStyle w:val="Code"/>
            </w:pPr>
            <w:r>
              <w:t xml:space="preserve">              </w:t>
            </w:r>
            <w:r w:rsidR="005900AE">
              <w:t>}</w:t>
            </w:r>
          </w:p>
          <w:p w14:paraId="7853CF5E" w14:textId="77DDD9A5" w:rsidR="005900AE" w:rsidRDefault="000560F7" w:rsidP="005900AE">
            <w:pPr>
              <w:pStyle w:val="Code"/>
            </w:pPr>
            <w:r>
              <w:t xml:space="preserve">         </w:t>
            </w:r>
            <w:r w:rsidR="005900AE">
              <w:t>}</w:t>
            </w:r>
          </w:p>
          <w:p w14:paraId="424752CB" w14:textId="77777777" w:rsidR="005900AE" w:rsidRDefault="005900AE" w:rsidP="005900AE">
            <w:pPr>
              <w:pStyle w:val="Code"/>
            </w:pPr>
          </w:p>
          <w:p w14:paraId="45400326" w14:textId="14F383FB" w:rsidR="005900AE" w:rsidRDefault="005900AE" w:rsidP="005900AE">
            <w:pPr>
              <w:pStyle w:val="Code"/>
            </w:pPr>
            <w:r>
              <w:t xml:space="preserve">        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($rules as $rule) {</w:t>
            </w:r>
          </w:p>
          <w:p w14:paraId="43C594A2" w14:textId="5D1B0388" w:rsidR="005900AE" w:rsidRDefault="005900AE" w:rsidP="005900AE">
            <w:pPr>
              <w:pStyle w:val="Code"/>
            </w:pPr>
            <w:r>
              <w:t xml:space="preserve">          // </w:t>
            </w:r>
            <w:proofErr w:type="gramStart"/>
            <w:r>
              <w:t>check</w:t>
            </w:r>
            <w:proofErr w:type="gramEnd"/>
            <w:r>
              <w:t xml:space="preserve"> if page is disallowed to us</w:t>
            </w:r>
          </w:p>
          <w:p w14:paraId="0DE3DDCD" w14:textId="53DF5567" w:rsidR="005900AE" w:rsidRDefault="005900AE" w:rsidP="005900AE">
            <w:pPr>
              <w:pStyle w:val="Code"/>
            </w:pPr>
            <w:r>
              <w:t xml:space="preserve">  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preg_match</w:t>
            </w:r>
            <w:proofErr w:type="spellEnd"/>
            <w:r>
              <w:t>("/^$rule/", $</w:t>
            </w:r>
            <w:proofErr w:type="spellStart"/>
            <w:r>
              <w:t>urlParts</w:t>
            </w:r>
            <w:proofErr w:type="spellEnd"/>
            <w:r>
              <w:t>['path']))</w:t>
            </w:r>
          </w:p>
          <w:p w14:paraId="79C0B7DE" w14:textId="38EB5999" w:rsidR="005900AE" w:rsidRDefault="005900AE" w:rsidP="005900AE">
            <w:pPr>
              <w:pStyle w:val="Code"/>
            </w:pPr>
            <w:r>
              <w:t xml:space="preserve">       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715ABAE7" w14:textId="10A2D501" w:rsidR="005900AE" w:rsidRDefault="005900AE" w:rsidP="005900AE">
            <w:pPr>
              <w:pStyle w:val="Code"/>
            </w:pPr>
            <w:r>
              <w:t xml:space="preserve">          }</w:t>
            </w:r>
          </w:p>
          <w:p w14:paraId="40C1287A" w14:textId="00008649" w:rsidR="005900AE" w:rsidRDefault="005900AE" w:rsidP="005900AE">
            <w:pPr>
              <w:pStyle w:val="Code"/>
            </w:pPr>
            <w:r>
              <w:t xml:space="preserve">          // </w:t>
            </w:r>
            <w:proofErr w:type="gramStart"/>
            <w:r>
              <w:t>page</w:t>
            </w:r>
            <w:proofErr w:type="gramEnd"/>
            <w:r>
              <w:t xml:space="preserve"> is not disallowed return true;</w:t>
            </w:r>
          </w:p>
          <w:p w14:paraId="4D3AB433" w14:textId="013F93CE" w:rsidR="005900AE" w:rsidRDefault="005900AE" w:rsidP="005900AE">
            <w:pPr>
              <w:pStyle w:val="Code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39F74D77" w14:textId="0D5BCA67" w:rsidR="000560F7" w:rsidRDefault="000560F7" w:rsidP="005900AE">
            <w:pPr>
              <w:pStyle w:val="Code"/>
            </w:pPr>
            <w:r>
              <w:t xml:space="preserve">       }</w:t>
            </w:r>
          </w:p>
          <w:p w14:paraId="6470FB60" w14:textId="77777777" w:rsidR="005900AE" w:rsidRDefault="005900AE" w:rsidP="00B12961">
            <w:pPr>
              <w:pStyle w:val="TableText"/>
            </w:pPr>
          </w:p>
        </w:tc>
      </w:tr>
      <w:tr w:rsidR="005900AE" w14:paraId="1E350D71" w14:textId="77777777" w:rsidTr="00602E51">
        <w:trPr>
          <w:trHeight w:val="212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D79F4CE" w14:textId="59AA0359" w:rsidR="005900AE" w:rsidRDefault="005900AE" w:rsidP="00FB0636">
            <w:pPr>
              <w:pStyle w:val="TableNumber"/>
            </w:pPr>
            <w:r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061558E" w14:textId="1C9197B2" w:rsidR="000560F7" w:rsidRDefault="000560F7" w:rsidP="00B12961">
            <w:pPr>
              <w:pStyle w:val="TableText"/>
            </w:pPr>
            <w:r>
              <w:t xml:space="preserve">Write a second file </w:t>
            </w:r>
            <w:proofErr w:type="spellStart"/>
            <w:r w:rsidR="00A85FA1" w:rsidRPr="0075677A">
              <w:rPr>
                <w:rStyle w:val="CodeChar"/>
              </w:rPr>
              <w:t>testCrawler.php</w:t>
            </w:r>
            <w:proofErr w:type="spellEnd"/>
            <w:r w:rsidR="00A85FA1">
              <w:t xml:space="preserve"> </w:t>
            </w:r>
            <w:r>
              <w:t>test your crawler to see if it knows whether or not to crawl a particular URL with code like the following:</w:t>
            </w:r>
          </w:p>
          <w:p w14:paraId="711C081E" w14:textId="77777777" w:rsidR="000560F7" w:rsidRDefault="000560F7" w:rsidP="00B12961">
            <w:pPr>
              <w:pStyle w:val="TableText"/>
            </w:pPr>
          </w:p>
          <w:p w14:paraId="5B705770" w14:textId="77777777" w:rsidR="000560F7" w:rsidRDefault="000560F7" w:rsidP="000560F7">
            <w:pPr>
              <w:pStyle w:val="Code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7FD75D4B" w14:textId="77777777" w:rsidR="000560F7" w:rsidRDefault="000560F7" w:rsidP="000560F7">
            <w:pPr>
              <w:pStyle w:val="Code"/>
            </w:pPr>
          </w:p>
          <w:p w14:paraId="0422FEE2" w14:textId="77777777" w:rsidR="000560F7" w:rsidRDefault="000560F7" w:rsidP="000560F7">
            <w:pPr>
              <w:pStyle w:val="Code"/>
            </w:pPr>
            <w:proofErr w:type="spellStart"/>
            <w:proofErr w:type="gramStart"/>
            <w:r>
              <w:t>require</w:t>
            </w:r>
            <w:proofErr w:type="gramEnd"/>
            <w:r>
              <w:t>_once</w:t>
            </w:r>
            <w:proofErr w:type="spellEnd"/>
            <w:r>
              <w:t>("</w:t>
            </w:r>
            <w:proofErr w:type="spellStart"/>
            <w:r>
              <w:t>Crawler.php</w:t>
            </w:r>
            <w:proofErr w:type="spellEnd"/>
            <w:r>
              <w:t>");</w:t>
            </w:r>
          </w:p>
          <w:p w14:paraId="4D98E8A9" w14:textId="77777777" w:rsidR="000560F7" w:rsidRDefault="000560F7" w:rsidP="000560F7">
            <w:pPr>
              <w:pStyle w:val="Code"/>
            </w:pPr>
          </w:p>
          <w:p w14:paraId="7E227CF3" w14:textId="77777777" w:rsidR="000560F7" w:rsidRDefault="000560F7" w:rsidP="000560F7">
            <w:pPr>
              <w:pStyle w:val="Code"/>
            </w:pPr>
            <w:r>
              <w:t>$</w:t>
            </w:r>
            <w:proofErr w:type="spellStart"/>
            <w:proofErr w:type="gramStart"/>
            <w:r>
              <w:t>boris</w:t>
            </w:r>
            <w:proofErr w:type="spellEnd"/>
            <w:proofErr w:type="gramEnd"/>
            <w:r>
              <w:t xml:space="preserve"> = new Crawler("URLS.txt");</w:t>
            </w:r>
          </w:p>
          <w:p w14:paraId="0C206327" w14:textId="77777777" w:rsidR="000560F7" w:rsidRDefault="000560F7" w:rsidP="000560F7">
            <w:pPr>
              <w:pStyle w:val="Code"/>
            </w:pPr>
            <w:r>
              <w:t>$</w:t>
            </w:r>
            <w:proofErr w:type="spellStart"/>
            <w:proofErr w:type="gramStart"/>
            <w:r>
              <w:t>boris</w:t>
            </w:r>
            <w:proofErr w:type="spellEnd"/>
            <w:proofErr w:type="gramEnd"/>
            <w:r>
              <w:t>-&gt;crawl();</w:t>
            </w:r>
          </w:p>
          <w:p w14:paraId="51887FCC" w14:textId="77777777" w:rsidR="000560F7" w:rsidRDefault="000560F7" w:rsidP="000560F7">
            <w:pPr>
              <w:pStyle w:val="Code"/>
            </w:pPr>
          </w:p>
          <w:p w14:paraId="7C9B8A86" w14:textId="77777777" w:rsidR="000560F7" w:rsidRDefault="000560F7" w:rsidP="000560F7">
            <w:pPr>
              <w:pStyle w:val="Code"/>
            </w:pPr>
            <w:proofErr w:type="gramStart"/>
            <w:r>
              <w:t>?&gt;</w:t>
            </w:r>
            <w:proofErr w:type="gramEnd"/>
          </w:p>
          <w:p w14:paraId="761E3994" w14:textId="77777777" w:rsidR="000560F7" w:rsidRDefault="000560F7" w:rsidP="00B12961">
            <w:pPr>
              <w:pStyle w:val="TableText"/>
            </w:pPr>
          </w:p>
          <w:p w14:paraId="1AB14872" w14:textId="16250426" w:rsidR="005900AE" w:rsidRDefault="000560F7" w:rsidP="00B12961">
            <w:pPr>
              <w:pStyle w:val="TableText"/>
            </w:pPr>
            <w:r>
              <w:t xml:space="preserve">Put the URL's (1 per line) you want to test in a file named </w:t>
            </w:r>
            <w:r w:rsidRPr="000560F7">
              <w:rPr>
                <w:rStyle w:val="MarginNote-URL"/>
              </w:rPr>
              <w:t>URLS.txt</w:t>
            </w:r>
            <w:r w:rsidR="00EA12BE">
              <w:rPr>
                <w:rStyle w:val="MarginNote-URL"/>
              </w:rPr>
              <w:t>.</w:t>
            </w:r>
            <w:r>
              <w:rPr>
                <w:rStyle w:val="MarginNote-URL"/>
              </w:rPr>
              <w:t xml:space="preserve"> </w:t>
            </w:r>
            <w:r w:rsidRPr="000560F7">
              <w:t>Try testing some that you know it should succeed on and other you know should fail.</w:t>
            </w:r>
            <w:r>
              <w:t xml:space="preserve"> You might consider using </w:t>
            </w:r>
            <w:proofErr w:type="spellStart"/>
            <w:r>
              <w:t>PHPUnit</w:t>
            </w:r>
            <w:proofErr w:type="spellEnd"/>
            <w:r>
              <w:t xml:space="preserve"> to build a more fulsome test.</w:t>
            </w:r>
          </w:p>
        </w:tc>
      </w:tr>
      <w:tr w:rsidR="005900AE" w14:paraId="6DE76D74" w14:textId="77777777" w:rsidTr="00602E51">
        <w:trPr>
          <w:trHeight w:val="212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4515B39" w14:textId="3F574A75" w:rsidR="005900AE" w:rsidRDefault="005900AE" w:rsidP="00FB0636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861243E" w14:textId="47231E01" w:rsidR="000560F7" w:rsidRDefault="000560F7" w:rsidP="00B12961">
            <w:pPr>
              <w:pStyle w:val="TableText"/>
            </w:pPr>
            <w:r>
              <w:t xml:space="preserve">You should see output </w:t>
            </w:r>
            <w:r w:rsidR="00EA12BE">
              <w:t xml:space="preserve">similar to Figure </w:t>
            </w:r>
            <w:r w:rsidR="00320968">
              <w:t>23</w:t>
            </w:r>
            <w:r w:rsidR="00EA12BE">
              <w:t xml:space="preserve">.1 </w:t>
            </w:r>
            <w:r>
              <w:t>that says whether or not the crawler was allowed to crawl the URL. Your crawler is now ready to start scarping URLs.</w:t>
            </w:r>
          </w:p>
          <w:p w14:paraId="11B80869" w14:textId="77777777" w:rsidR="00EA12BE" w:rsidRDefault="00EA12BE" w:rsidP="00B12961">
            <w:pPr>
              <w:pStyle w:val="TableText"/>
            </w:pPr>
          </w:p>
          <w:p w14:paraId="70259C3B" w14:textId="3F6E5FE2" w:rsidR="00EA12BE" w:rsidRDefault="00EA12BE" w:rsidP="00B12961">
            <w:pPr>
              <w:pStyle w:val="TableText"/>
            </w:pPr>
          </w:p>
        </w:tc>
      </w:tr>
      <w:tr w:rsidR="005900AE" w14:paraId="2E0F6B34" w14:textId="77777777" w:rsidTr="00602E51">
        <w:tc>
          <w:tcPr>
            <w:tcW w:w="450" w:type="dxa"/>
            <w:tcBorders>
              <w:top w:val="nil"/>
              <w:right w:val="nil"/>
            </w:tcBorders>
          </w:tcPr>
          <w:p w14:paraId="237EE9B0" w14:textId="77777777" w:rsidR="005900AE" w:rsidRDefault="005900AE" w:rsidP="00FB0636">
            <w:pPr>
              <w:pStyle w:val="TableNumb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6D7C0E1" w14:textId="77777777" w:rsidR="005900AE" w:rsidRDefault="005900AE" w:rsidP="00B12961">
            <w:pPr>
              <w:pStyle w:val="TableText"/>
            </w:pPr>
          </w:p>
        </w:tc>
      </w:tr>
    </w:tbl>
    <w:p w14:paraId="68B7B46C" w14:textId="37ECD221" w:rsidR="00B75A33" w:rsidRDefault="00B75A33"/>
    <w:p w14:paraId="6A9172FE" w14:textId="660F4BB6" w:rsidR="000C6B1C" w:rsidRPr="002D0E06" w:rsidRDefault="00EA12BE" w:rsidP="000C6B1C">
      <w:pPr>
        <w:pStyle w:val="FigureImage"/>
      </w:pPr>
      <w:r>
        <w:rPr>
          <w:noProof/>
        </w:rPr>
        <w:lastRenderedPageBreak/>
        <w:drawing>
          <wp:inline distT="0" distB="0" distL="0" distR="0" wp14:anchorId="73D87C53" wp14:editId="066F2188">
            <wp:extent cx="4800600" cy="378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8 at 12.37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595B" w14:textId="2DB23484" w:rsidR="000C6B1C" w:rsidRPr="002D0E06" w:rsidRDefault="000C6B1C" w:rsidP="000C6B1C">
      <w:pPr>
        <w:pStyle w:val="Caption"/>
      </w:pPr>
      <w:r>
        <w:t xml:space="preserve">Figure </w:t>
      </w:r>
      <w:r w:rsidR="00320968">
        <w:t>23</w:t>
      </w:r>
      <w:r w:rsidRPr="002D0E06">
        <w:t>.</w:t>
      </w:r>
      <w:r w:rsidR="008948F9">
        <w:fldChar w:fldCharType="begin"/>
      </w:r>
      <w:r>
        <w:instrText xml:space="preserve"> SEQ Figure \* ARABIC </w:instrText>
      </w:r>
      <w:r w:rsidR="008948F9">
        <w:fldChar w:fldCharType="separate"/>
      </w:r>
      <w:r w:rsidR="00BD0036">
        <w:rPr>
          <w:noProof/>
        </w:rPr>
        <w:t>1</w:t>
      </w:r>
      <w:r w:rsidR="008948F9">
        <w:fldChar w:fldCharType="end"/>
      </w:r>
      <w:r w:rsidRPr="002D0E06">
        <w:t xml:space="preserve"> – </w:t>
      </w:r>
      <w:r>
        <w:t xml:space="preserve">Exercise </w:t>
      </w:r>
      <w:r w:rsidR="00320968">
        <w:t>23</w:t>
      </w:r>
      <w:r w:rsidR="00EA12BE">
        <w:t>.1</w:t>
      </w:r>
      <w:r>
        <w:t xml:space="preserve"> complete</w:t>
      </w:r>
    </w:p>
    <w:p w14:paraId="2771E528" w14:textId="77777777" w:rsidR="000C6B1C" w:rsidRDefault="000C6B1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2373765D" w14:textId="77777777" w:rsidTr="00D3563C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770F4FD" w14:textId="0929A638" w:rsidR="000C6B1C" w:rsidRDefault="000C6B1C" w:rsidP="00B82C31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 xml:space="preserve">Exercise </w:t>
            </w:r>
            <w:r w:rsidR="00320968">
              <w:rPr>
                <w:rStyle w:val="TableHeadingChar"/>
              </w:rPr>
              <w:t>23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</w:t>
            </w:r>
            <w:r w:rsidR="00B82C31">
              <w:t>Scrape Out URLs</w:t>
            </w:r>
          </w:p>
        </w:tc>
      </w:tr>
      <w:tr w:rsidR="000C6B1C" w14:paraId="36DD59E4" w14:textId="77777777" w:rsidTr="00602E51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908935" w14:textId="77777777" w:rsidR="000C6B1C" w:rsidRDefault="000C6B1C" w:rsidP="00D3563C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6EC6B4F" w14:textId="621AA5F0" w:rsidR="000C6B1C" w:rsidRDefault="00B82C31" w:rsidP="003F3595">
            <w:pPr>
              <w:pStyle w:val="TableText"/>
            </w:pPr>
            <w:r>
              <w:t>The crawler from Exercise 1 needs to be able to identify URLs from pages it is requesting. This exercise enhances the last one by adding a scraping component to your crawler.</w:t>
            </w:r>
            <w:r w:rsidR="003F3595">
              <w:t xml:space="preserve"> Copy</w:t>
            </w:r>
            <w:r w:rsidR="00C70206">
              <w:t xml:space="preserve"> your completed</w:t>
            </w:r>
            <w:r w:rsidR="003F3595">
              <w:t xml:space="preserve"> </w:t>
            </w:r>
            <w:r w:rsidR="003F3595" w:rsidRPr="00142C4B">
              <w:rPr>
                <w:rStyle w:val="CodeChar"/>
              </w:rPr>
              <w:t>lab23-exercise01.php</w:t>
            </w:r>
            <w:r w:rsidR="003F3595">
              <w:t xml:space="preserve"> to </w:t>
            </w:r>
            <w:r w:rsidR="003F3595" w:rsidRPr="00142C4B">
              <w:rPr>
                <w:rStyle w:val="CodeChar"/>
              </w:rPr>
              <w:t>lab23-exercise02.php</w:t>
            </w:r>
            <w:r w:rsidR="003F3595">
              <w:t xml:space="preserve"> to begin.</w:t>
            </w:r>
            <w:r>
              <w:t xml:space="preserve"> </w:t>
            </w:r>
          </w:p>
        </w:tc>
      </w:tr>
      <w:tr w:rsidR="00092545" w14:paraId="0DF2881E" w14:textId="77777777" w:rsidTr="00602E51">
        <w:trPr>
          <w:trHeight w:val="9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4CE4F66" w14:textId="77777777" w:rsidR="00092545" w:rsidRDefault="00092545" w:rsidP="00D3563C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DF25AFB" w14:textId="77777777" w:rsidR="00092545" w:rsidRDefault="00092545" w:rsidP="00B12961">
            <w:pPr>
              <w:pStyle w:val="TableText"/>
            </w:pPr>
            <w:r>
              <w:t>Replace the stub in your class with the following function:</w:t>
            </w:r>
          </w:p>
          <w:p w14:paraId="7BF4F4B7" w14:textId="77777777" w:rsidR="00092545" w:rsidRDefault="00092545" w:rsidP="00B12961">
            <w:pPr>
              <w:pStyle w:val="TableText"/>
            </w:pPr>
          </w:p>
          <w:p w14:paraId="3FE52DE7" w14:textId="77777777" w:rsidR="00092545" w:rsidRDefault="00092545" w:rsidP="00092545">
            <w:pPr>
              <w:pStyle w:val="Code"/>
            </w:pPr>
            <w:r>
              <w:t xml:space="preserve">      </w:t>
            </w:r>
            <w:proofErr w:type="gramStart"/>
            <w:r>
              <w:t>public</w:t>
            </w:r>
            <w:proofErr w:type="gramEnd"/>
            <w:r>
              <w:t xml:space="preserve"> function </w:t>
            </w:r>
            <w:proofErr w:type="spellStart"/>
            <w:r>
              <w:t>scrapeHyperlinks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){</w:t>
            </w:r>
          </w:p>
          <w:p w14:paraId="561EC7C4" w14:textId="77777777" w:rsidR="00092545" w:rsidRDefault="00092545" w:rsidP="00092545">
            <w:pPr>
              <w:pStyle w:val="Code"/>
            </w:pPr>
            <w:r>
              <w:t xml:space="preserve">              $DOM = new </w:t>
            </w:r>
            <w:proofErr w:type="spellStart"/>
            <w:proofErr w:type="gramStart"/>
            <w:r>
              <w:t>DOMDocument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E283AA" w14:textId="77777777" w:rsidR="00092545" w:rsidRDefault="00092545" w:rsidP="00092545">
            <w:pPr>
              <w:pStyle w:val="Code"/>
            </w:pPr>
            <w:r>
              <w:t xml:space="preserve">              $</w:t>
            </w:r>
            <w:proofErr w:type="gramStart"/>
            <w:r>
              <w:t>contents</w:t>
            </w:r>
            <w:proofErr w:type="gramEnd"/>
            <w:r>
              <w:t xml:space="preserve"> = </w:t>
            </w:r>
            <w:proofErr w:type="spellStart"/>
            <w:r>
              <w:t>file_get_contents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33FF4722" w14:textId="2D25800D" w:rsidR="00092545" w:rsidRDefault="00092545" w:rsidP="00092545">
            <w:pPr>
              <w:pStyle w:val="Code"/>
            </w:pPr>
            <w:r>
              <w:t xml:space="preserve">              $DOM-&gt;</w:t>
            </w:r>
            <w:proofErr w:type="spellStart"/>
            <w:proofErr w:type="gramStart"/>
            <w:r>
              <w:t>loadHTML</w:t>
            </w:r>
            <w:proofErr w:type="spellEnd"/>
            <w:r>
              <w:t>(</w:t>
            </w:r>
            <w:proofErr w:type="gramEnd"/>
            <w:r>
              <w:t>$contents);</w:t>
            </w:r>
          </w:p>
          <w:p w14:paraId="6358B6AC" w14:textId="77777777" w:rsidR="00092545" w:rsidRDefault="00092545" w:rsidP="00092545">
            <w:pPr>
              <w:pStyle w:val="Code"/>
            </w:pPr>
            <w:r>
              <w:t xml:space="preserve">              $</w:t>
            </w:r>
            <w:proofErr w:type="spellStart"/>
            <w:proofErr w:type="gramStart"/>
            <w:r>
              <w:t>aTags</w:t>
            </w:r>
            <w:proofErr w:type="spellEnd"/>
            <w:proofErr w:type="gramEnd"/>
            <w:r>
              <w:t xml:space="preserve"> = $DOM-&gt;</w:t>
            </w:r>
            <w:proofErr w:type="spellStart"/>
            <w:r>
              <w:t>getElementsByTagName</w:t>
            </w:r>
            <w:proofErr w:type="spellEnd"/>
            <w:r>
              <w:t>("a");</w:t>
            </w:r>
          </w:p>
          <w:p w14:paraId="5D64BDB9" w14:textId="77777777" w:rsidR="00092545" w:rsidRDefault="00092545" w:rsidP="00092545">
            <w:pPr>
              <w:pStyle w:val="Code"/>
            </w:pPr>
            <w:r>
              <w:t xml:space="preserve">              </w:t>
            </w:r>
            <w:proofErr w:type="spellStart"/>
            <w:proofErr w:type="gramStart"/>
            <w:r>
              <w:t>print</w:t>
            </w:r>
            <w:proofErr w:type="gramEnd"/>
            <w:r>
              <w:t>_r</w:t>
            </w:r>
            <w:proofErr w:type="spellEnd"/>
            <w:r>
              <w:t>($</w:t>
            </w:r>
            <w:proofErr w:type="spellStart"/>
            <w:r>
              <w:t>aTags</w:t>
            </w:r>
            <w:proofErr w:type="spellEnd"/>
            <w:r>
              <w:t>);</w:t>
            </w:r>
          </w:p>
          <w:p w14:paraId="7CCF48DB" w14:textId="77777777" w:rsidR="00092545" w:rsidRDefault="00092545" w:rsidP="00092545">
            <w:pPr>
              <w:pStyle w:val="Code"/>
            </w:pPr>
            <w:r>
              <w:t xml:space="preserve">              $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=0;</w:t>
            </w:r>
          </w:p>
          <w:p w14:paraId="372AF3EB" w14:textId="77777777" w:rsidR="00092545" w:rsidRDefault="00092545" w:rsidP="00092545">
            <w:pPr>
              <w:pStyle w:val="Code"/>
            </w:pPr>
            <w:r>
              <w:t xml:space="preserve">              $</w:t>
            </w:r>
            <w:proofErr w:type="spellStart"/>
            <w:proofErr w:type="gramStart"/>
            <w:r>
              <w:t>newLinks</w:t>
            </w:r>
            <w:proofErr w:type="spellEnd"/>
            <w:proofErr w:type="gramEnd"/>
            <w:r>
              <w:t xml:space="preserve"> = array();</w:t>
            </w:r>
          </w:p>
          <w:p w14:paraId="05DC49AE" w14:textId="77777777" w:rsidR="00092545" w:rsidRDefault="00092545" w:rsidP="00092545">
            <w:pPr>
              <w:pStyle w:val="Code"/>
            </w:pPr>
            <w:r>
              <w:t xml:space="preserve">             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</w:t>
            </w:r>
            <w:proofErr w:type="spellStart"/>
            <w:r>
              <w:t>aTags</w:t>
            </w:r>
            <w:proofErr w:type="spellEnd"/>
            <w:r>
              <w:t xml:space="preserve"> as $link){</w:t>
            </w:r>
          </w:p>
          <w:p w14:paraId="6F033A60" w14:textId="77777777" w:rsidR="00092545" w:rsidRDefault="00092545" w:rsidP="00092545">
            <w:pPr>
              <w:pStyle w:val="Code"/>
            </w:pPr>
            <w:r>
              <w:t xml:space="preserve">                      $</w:t>
            </w:r>
            <w:proofErr w:type="spellStart"/>
            <w:proofErr w:type="gramStart"/>
            <w:r>
              <w:t>newLinks</w:t>
            </w:r>
            <w:proofErr w:type="spellEnd"/>
            <w:proofErr w:type="gramEnd"/>
            <w:r>
              <w:t>[] = $link-&gt;</w:t>
            </w:r>
            <w:proofErr w:type="spellStart"/>
            <w:r>
              <w:t>getAttribute</w:t>
            </w:r>
            <w:proofErr w:type="spellEnd"/>
            <w:r>
              <w:t>('</w:t>
            </w:r>
            <w:proofErr w:type="spellStart"/>
            <w:r>
              <w:t>href</w:t>
            </w:r>
            <w:proofErr w:type="spellEnd"/>
            <w:r>
              <w:t>');</w:t>
            </w:r>
          </w:p>
          <w:p w14:paraId="69E36E7B" w14:textId="77777777" w:rsidR="00092545" w:rsidRDefault="00092545" w:rsidP="00092545">
            <w:pPr>
              <w:pStyle w:val="Code"/>
            </w:pPr>
            <w:r>
              <w:t xml:space="preserve">                      $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++;</w:t>
            </w:r>
          </w:p>
          <w:p w14:paraId="55125D64" w14:textId="77777777" w:rsidR="00092545" w:rsidRDefault="00092545" w:rsidP="00092545">
            <w:pPr>
              <w:pStyle w:val="Code"/>
            </w:pPr>
            <w:r>
              <w:t xml:space="preserve">              }</w:t>
            </w:r>
          </w:p>
          <w:p w14:paraId="3C95B712" w14:textId="77777777" w:rsidR="00092545" w:rsidRDefault="00092545" w:rsidP="00092545">
            <w:pPr>
              <w:pStyle w:val="Code"/>
            </w:pPr>
            <w:r>
              <w:t xml:space="preserve">              $</w:t>
            </w:r>
            <w:proofErr w:type="spellStart"/>
            <w:proofErr w:type="gramStart"/>
            <w:r>
              <w:t>urlParts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parse_url</w:t>
            </w:r>
            <w:proofErr w:type="spellEnd"/>
            <w:r>
              <w:t>($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569CFD09" w14:textId="77777777" w:rsidR="00092545" w:rsidRDefault="00092545" w:rsidP="00092545">
            <w:pPr>
              <w:pStyle w:val="Code"/>
            </w:pPr>
            <w:r>
              <w:lastRenderedPageBreak/>
              <w:t xml:space="preserve">              $</w:t>
            </w:r>
            <w:proofErr w:type="spellStart"/>
            <w:proofErr w:type="gramStart"/>
            <w:r>
              <w:t>newLinks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array_unique</w:t>
            </w:r>
            <w:proofErr w:type="spellEnd"/>
            <w:r>
              <w:t>($</w:t>
            </w:r>
            <w:proofErr w:type="spellStart"/>
            <w:r>
              <w:t>newLinks</w:t>
            </w:r>
            <w:proofErr w:type="spellEnd"/>
            <w:r>
              <w:t>);</w:t>
            </w:r>
          </w:p>
          <w:p w14:paraId="39FBE020" w14:textId="798923DD" w:rsidR="00092545" w:rsidRDefault="00092545" w:rsidP="00092545">
            <w:pPr>
              <w:pStyle w:val="Code"/>
            </w:pPr>
            <w:r>
              <w:t xml:space="preserve">              </w:t>
            </w:r>
          </w:p>
          <w:p w14:paraId="0ED1EC84" w14:textId="77777777" w:rsidR="00092545" w:rsidRDefault="00092545" w:rsidP="00092545">
            <w:pPr>
              <w:pStyle w:val="Code"/>
            </w:pPr>
            <w:r>
              <w:t xml:space="preserve">              </w:t>
            </w:r>
            <w:proofErr w:type="gramStart"/>
            <w:r>
              <w:t>echo</w:t>
            </w:r>
            <w:proofErr w:type="gramEnd"/>
            <w:r>
              <w:t xml:space="preserve"> " ".count($</w:t>
            </w:r>
            <w:proofErr w:type="spellStart"/>
            <w:r>
              <w:t>newLinks</w:t>
            </w:r>
            <w:proofErr w:type="spellEnd"/>
            <w:r>
              <w:t>)." links found";</w:t>
            </w:r>
          </w:p>
          <w:p w14:paraId="266B42F8" w14:textId="77777777" w:rsidR="00092545" w:rsidRDefault="00092545" w:rsidP="00092545">
            <w:pPr>
              <w:pStyle w:val="Code"/>
            </w:pPr>
            <w:r>
              <w:t xml:space="preserve">      }</w:t>
            </w:r>
          </w:p>
          <w:p w14:paraId="59C8F882" w14:textId="7818E411" w:rsidR="00092545" w:rsidRDefault="00092545" w:rsidP="00092545">
            <w:pPr>
              <w:pStyle w:val="Code"/>
            </w:pPr>
          </w:p>
        </w:tc>
      </w:tr>
      <w:tr w:rsidR="00092545" w14:paraId="6DD21DD4" w14:textId="77777777" w:rsidTr="00602E51">
        <w:trPr>
          <w:trHeight w:val="96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14FB9A9" w14:textId="365B9075" w:rsidR="00092545" w:rsidRDefault="00092545" w:rsidP="00D3563C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B800678" w14:textId="06651B59" w:rsidR="00092545" w:rsidRDefault="00092545" w:rsidP="00B12961">
            <w:pPr>
              <w:pStyle w:val="TableText"/>
            </w:pPr>
            <w:r>
              <w:t>To enhance your crawler consider adding code at the end of your function to print out all the links that were captured to a file (that can subsequently be crawled).</w:t>
            </w:r>
          </w:p>
          <w:p w14:paraId="009A1C5C" w14:textId="77777777" w:rsidR="00092545" w:rsidRDefault="00092545" w:rsidP="00B12961">
            <w:pPr>
              <w:pStyle w:val="TableText"/>
            </w:pPr>
          </w:p>
          <w:p w14:paraId="016B2DD9" w14:textId="77777777" w:rsidR="00092545" w:rsidRDefault="00092545" w:rsidP="00092545">
            <w:pPr>
              <w:pStyle w:val="Code"/>
            </w:pPr>
            <w:proofErr w:type="gramStart"/>
            <w:r>
              <w:t>echo</w:t>
            </w:r>
            <w:proofErr w:type="gramEnd"/>
            <w:r>
              <w:t xml:space="preserve"> "Writing: ".$</w:t>
            </w:r>
            <w:proofErr w:type="spellStart"/>
            <w:r>
              <w:t>urlParts</w:t>
            </w:r>
            <w:proofErr w:type="spellEnd"/>
            <w:r>
              <w:t>["host"].".</w:t>
            </w:r>
            <w:proofErr w:type="gramStart"/>
            <w:r>
              <w:t>txt</w:t>
            </w:r>
            <w:proofErr w:type="gramEnd"/>
            <w:r>
              <w:t>";</w:t>
            </w:r>
          </w:p>
          <w:p w14:paraId="07CA8D44" w14:textId="6FD6D4FC" w:rsidR="00092545" w:rsidRDefault="00092545" w:rsidP="00092545">
            <w:pPr>
              <w:pStyle w:val="Code"/>
            </w:pPr>
            <w:proofErr w:type="spellStart"/>
            <w:proofErr w:type="gramStart"/>
            <w:r>
              <w:t>file</w:t>
            </w:r>
            <w:proofErr w:type="gramEnd"/>
            <w:r>
              <w:t>_put_contents</w:t>
            </w:r>
            <w:proofErr w:type="spellEnd"/>
            <w:r>
              <w:t>($</w:t>
            </w:r>
            <w:proofErr w:type="spellStart"/>
            <w:r>
              <w:t>urlParts</w:t>
            </w:r>
            <w:proofErr w:type="spellEnd"/>
            <w:r>
              <w:t>["host"].".</w:t>
            </w:r>
            <w:proofErr w:type="spellStart"/>
            <w:proofErr w:type="gramStart"/>
            <w:r>
              <w:t>txt</w:t>
            </w:r>
            <w:proofErr w:type="gramEnd"/>
            <w:r>
              <w:t>",implode</w:t>
            </w:r>
            <w:proofErr w:type="spellEnd"/>
            <w:r>
              <w:t>("\n",$</w:t>
            </w:r>
            <w:proofErr w:type="spellStart"/>
            <w:r>
              <w:t>newLinks</w:t>
            </w:r>
            <w:proofErr w:type="spellEnd"/>
            <w:r>
              <w:t>));</w:t>
            </w:r>
          </w:p>
          <w:p w14:paraId="4A9268FA" w14:textId="77777777" w:rsidR="00092545" w:rsidRDefault="00092545" w:rsidP="00B12961">
            <w:pPr>
              <w:pStyle w:val="TableText"/>
            </w:pPr>
          </w:p>
        </w:tc>
      </w:tr>
      <w:tr w:rsidR="00092545" w14:paraId="416B3CC3" w14:textId="77777777" w:rsidTr="00602E51">
        <w:trPr>
          <w:trHeight w:val="96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0CF3425" w14:textId="7985145D" w:rsidR="00092545" w:rsidRDefault="00092545" w:rsidP="00D3563C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AF62707" w14:textId="5D16CB41" w:rsidR="00092545" w:rsidRDefault="00092545" w:rsidP="00B12961">
            <w:pPr>
              <w:pStyle w:val="TableText"/>
            </w:pPr>
            <w:r>
              <w:t xml:space="preserve">Now your crawler, when run should output the count of links as shown in Figure </w:t>
            </w:r>
            <w:r w:rsidR="00320968">
              <w:t>23</w:t>
            </w:r>
            <w:r>
              <w:t>.2, and the files should contain all the links.</w:t>
            </w:r>
          </w:p>
          <w:p w14:paraId="0044307B" w14:textId="334AD768" w:rsidR="00092545" w:rsidRDefault="00CE537B" w:rsidP="00092545">
            <w:pPr>
              <w:pStyle w:val="FigureImage"/>
            </w:pPr>
            <w:r>
              <w:rPr>
                <w:noProof/>
              </w:rPr>
              <w:drawing>
                <wp:inline distT="0" distB="0" distL="0" distR="0" wp14:anchorId="593686B9" wp14:editId="3A16DE2A">
                  <wp:extent cx="4720590" cy="357949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4-08 at 12.43.18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03919" w14:textId="47B98235" w:rsidR="00092545" w:rsidRPr="00092545" w:rsidRDefault="00092545" w:rsidP="00092545">
            <w:pPr>
              <w:pStyle w:val="Caption"/>
            </w:pPr>
            <w:r>
              <w:t xml:space="preserve">Figure </w:t>
            </w:r>
            <w:r w:rsidR="00320968">
              <w:t>23</w:t>
            </w:r>
            <w:r>
              <w:t xml:space="preserve">.2 Output from Exercise </w:t>
            </w:r>
            <w:r w:rsidR="00320968">
              <w:t>23</w:t>
            </w:r>
            <w:r>
              <w:t>.2</w:t>
            </w:r>
          </w:p>
        </w:tc>
      </w:tr>
      <w:tr w:rsidR="00092545" w14:paraId="486662C7" w14:textId="77777777" w:rsidTr="00602E51">
        <w:trPr>
          <w:trHeight w:val="96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A06E606" w14:textId="2FBE21D0" w:rsidR="00092545" w:rsidRDefault="00092545" w:rsidP="00D3563C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5B33E36" w14:textId="42F27819" w:rsidR="00092545" w:rsidRDefault="00092545" w:rsidP="00B12961">
            <w:pPr>
              <w:pStyle w:val="TableText"/>
            </w:pPr>
            <w:r>
              <w:t>In reality you need a more sophisticated architecture to manage links and URLs, since they are normally grouped together by URL and crawled in a distributed manner. Consider designing a distributed, polite crawling system if you decide to build a search engine.</w:t>
            </w:r>
          </w:p>
        </w:tc>
      </w:tr>
    </w:tbl>
    <w:p w14:paraId="2C5CA82A" w14:textId="0599444D" w:rsidR="000C6B1C" w:rsidRDefault="000C6B1C"/>
    <w:p w14:paraId="79AC0EBF" w14:textId="77777777" w:rsidR="00990794" w:rsidRDefault="00B82C31" w:rsidP="00990794">
      <w:pPr>
        <w:pStyle w:val="Heading2"/>
      </w:pPr>
      <w:r>
        <w:lastRenderedPageBreak/>
        <w:t>Search Engine Optimization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200"/>
        <w:gridCol w:w="450"/>
      </w:tblGrid>
      <w:tr w:rsidR="000C6B1C" w14:paraId="2890E4DC" w14:textId="77777777" w:rsidTr="00D3563C">
        <w:trPr>
          <w:gridBefore w:val="1"/>
          <w:wBefore w:w="450" w:type="dxa"/>
        </w:trPr>
        <w:tc>
          <w:tcPr>
            <w:tcW w:w="7650" w:type="dxa"/>
            <w:gridSpan w:val="2"/>
            <w:tcBorders>
              <w:bottom w:val="single" w:sz="4" w:space="0" w:color="000080"/>
            </w:tcBorders>
            <w:shd w:val="clear" w:color="auto" w:fill="404040"/>
          </w:tcPr>
          <w:p w14:paraId="58BEBE21" w14:textId="4B8F3952" w:rsidR="000C6B1C" w:rsidRDefault="000C6B1C" w:rsidP="00B82C31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 xml:space="preserve">Exercise </w:t>
            </w:r>
            <w:r w:rsidR="00320968">
              <w:rPr>
                <w:rStyle w:val="TableHeadingChar"/>
              </w:rPr>
              <w:t>23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proofErr w:type="spellStart"/>
            <w:r w:rsidR="00B82C31">
              <w:t>RageRank</w:t>
            </w:r>
            <w:proofErr w:type="spellEnd"/>
            <w:r w:rsidR="00B82C31">
              <w:t xml:space="preserve"> Calculation</w:t>
            </w:r>
          </w:p>
        </w:tc>
      </w:tr>
      <w:tr w:rsidR="000C6B1C" w14:paraId="6C62883E" w14:textId="77777777" w:rsidTr="005F5814">
        <w:tc>
          <w:tcPr>
            <w:tcW w:w="450" w:type="dxa"/>
            <w:tcBorders>
              <w:bottom w:val="nil"/>
              <w:right w:val="nil"/>
            </w:tcBorders>
          </w:tcPr>
          <w:p w14:paraId="59A8A2D6" w14:textId="77777777" w:rsidR="000C6B1C" w:rsidRDefault="000C6B1C" w:rsidP="00D3563C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</w:tcBorders>
          </w:tcPr>
          <w:p w14:paraId="100C3DB8" w14:textId="7768004A" w:rsidR="000C6B1C" w:rsidRDefault="00797C75" w:rsidP="00B12961">
            <w:pPr>
              <w:pStyle w:val="TableText"/>
            </w:pPr>
            <w:r>
              <w:t xml:space="preserve">Calculate by hand </w:t>
            </w:r>
            <w:r w:rsidR="00993E61">
              <w:t xml:space="preserve">the PageRank of the 5 Pages </w:t>
            </w:r>
            <w:r w:rsidR="00F57E02">
              <w:t xml:space="preserve">shown in Figure </w:t>
            </w:r>
            <w:r w:rsidR="00320968">
              <w:t>23</w:t>
            </w:r>
            <w:r w:rsidR="00F57E02">
              <w:t xml:space="preserve">.3 </w:t>
            </w:r>
            <w:r w:rsidR="00993E61">
              <w:t>assuming an initial weight of 1 each.</w:t>
            </w:r>
          </w:p>
          <w:p w14:paraId="206BBA1E" w14:textId="692E3552" w:rsidR="00F57E02" w:rsidRDefault="00F57E02" w:rsidP="00F57E02">
            <w:pPr>
              <w:pStyle w:val="FigureImage"/>
            </w:pPr>
            <w:r>
              <w:rPr>
                <w:noProof/>
              </w:rPr>
              <w:drawing>
                <wp:inline distT="0" distB="0" distL="0" distR="0" wp14:anchorId="2CC06B60" wp14:editId="2A142D12">
                  <wp:extent cx="4720590" cy="472059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RankExamp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472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FDE73" w14:textId="22337ABB" w:rsidR="00F57E02" w:rsidRPr="00F57E02" w:rsidRDefault="00F57E02" w:rsidP="00F57E02">
            <w:pPr>
              <w:pStyle w:val="Caption"/>
            </w:pPr>
            <w:r>
              <w:t xml:space="preserve">Figure </w:t>
            </w:r>
            <w:r w:rsidR="00320968">
              <w:t>23</w:t>
            </w:r>
            <w:r>
              <w:t>.3 Links between 5 pages (each with an initial rank of 1</w:t>
            </w:r>
          </w:p>
          <w:p w14:paraId="357BE08E" w14:textId="101BA817" w:rsidR="00993E61" w:rsidRDefault="00993E61" w:rsidP="00B12961">
            <w:pPr>
              <w:pStyle w:val="TableText"/>
            </w:pPr>
          </w:p>
        </w:tc>
      </w:tr>
      <w:tr w:rsidR="00F57E02" w14:paraId="5E314D0D" w14:textId="77777777" w:rsidTr="005F5814">
        <w:trPr>
          <w:trHeight w:val="13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B119881" w14:textId="38F9CA90" w:rsidR="00F57E02" w:rsidRDefault="00F57E02" w:rsidP="00D3563C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E04D7" w14:textId="77777777" w:rsidR="000B1408" w:rsidRDefault="00F57E02" w:rsidP="00F57E02">
            <w:pPr>
              <w:pStyle w:val="TableText"/>
            </w:pPr>
            <w:r>
              <w:t>First, determine how many links out each page has</w:t>
            </w:r>
            <w:r w:rsidR="000B1408">
              <w:t xml:space="preserve">. </w:t>
            </w:r>
          </w:p>
          <w:p w14:paraId="5075512F" w14:textId="711C1293" w:rsidR="00F57E02" w:rsidRPr="000B1408" w:rsidRDefault="000B1408" w:rsidP="00F57E02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t>N</w:t>
            </w:r>
            <w:r w:rsidRPr="000B1408">
              <w:rPr>
                <w:rFonts w:ascii="Times New Roman" w:hAnsi="Times New Roman"/>
                <w:sz w:val="28"/>
                <w:vertAlign w:val="subscript"/>
              </w:rPr>
              <w:t>A</w:t>
            </w:r>
            <w:r>
              <w:rPr>
                <w:rFonts w:ascii="Times New Roman" w:hAnsi="Times New Roman"/>
                <w:sz w:val="28"/>
              </w:rPr>
              <w:t>=3</w:t>
            </w:r>
          </w:p>
          <w:p w14:paraId="3BDF8B4A" w14:textId="792D7F19" w:rsidR="000B1408" w:rsidRPr="000B1408" w:rsidRDefault="000B1408" w:rsidP="00F57E02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t>N</w:t>
            </w:r>
            <w:r w:rsidRPr="000B1408">
              <w:rPr>
                <w:rFonts w:ascii="Times New Roman" w:hAnsi="Times New Roman"/>
                <w:sz w:val="28"/>
                <w:vertAlign w:val="subscript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>=2</w:t>
            </w:r>
          </w:p>
          <w:p w14:paraId="2801DB47" w14:textId="6036EEDD" w:rsidR="000B1408" w:rsidRP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t>N</w:t>
            </w:r>
            <w:r>
              <w:rPr>
                <w:rFonts w:ascii="Times New Roman" w:hAnsi="Times New Roman"/>
                <w:sz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</w:rPr>
              <w:t>=1</w:t>
            </w:r>
          </w:p>
          <w:p w14:paraId="6A45FB52" w14:textId="782C5624" w:rsidR="000B1408" w:rsidRP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lastRenderedPageBreak/>
              <w:t>N</w:t>
            </w:r>
            <w:r>
              <w:rPr>
                <w:rFonts w:ascii="Times New Roman" w:hAnsi="Times New Roman"/>
                <w:sz w:val="28"/>
                <w:vertAlign w:val="subscript"/>
              </w:rPr>
              <w:t>D</w:t>
            </w:r>
            <w:r>
              <w:rPr>
                <w:rFonts w:ascii="Times New Roman" w:hAnsi="Times New Roman"/>
                <w:sz w:val="28"/>
              </w:rPr>
              <w:t>=2</w:t>
            </w:r>
          </w:p>
          <w:p w14:paraId="0F5E8064" w14:textId="68577DD6" w:rsidR="000B1408" w:rsidRP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t>N</w:t>
            </w:r>
            <w:r>
              <w:rPr>
                <w:rFonts w:ascii="Times New Roman" w:hAnsi="Times New Roman"/>
                <w:sz w:val="28"/>
                <w:vertAlign w:val="subscript"/>
              </w:rPr>
              <w:t>E</w:t>
            </w:r>
            <w:r>
              <w:rPr>
                <w:rFonts w:ascii="Times New Roman" w:hAnsi="Times New Roman"/>
                <w:sz w:val="28"/>
              </w:rPr>
              <w:t>=2</w:t>
            </w:r>
          </w:p>
          <w:p w14:paraId="0D144896" w14:textId="7268DC7D" w:rsidR="000B1408" w:rsidRPr="000B1408" w:rsidRDefault="000B1408" w:rsidP="00F57E02">
            <w:pPr>
              <w:pStyle w:val="TableText"/>
            </w:pPr>
          </w:p>
        </w:tc>
      </w:tr>
      <w:tr w:rsidR="00F57E02" w14:paraId="2D5F3E76" w14:textId="77777777" w:rsidTr="005F5814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A55C642" w14:textId="09EF74AC" w:rsidR="00F57E02" w:rsidRDefault="00F57E02" w:rsidP="00D3563C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DF10A" w14:textId="584B2061" w:rsidR="00F57E02" w:rsidRDefault="000B1408" w:rsidP="00B12961">
            <w:pPr>
              <w:pStyle w:val="TableText"/>
            </w:pPr>
            <w:r>
              <w:t>Now calculate the 1</w:t>
            </w:r>
            <w:r w:rsidRPr="000B1408">
              <w:rPr>
                <w:vertAlign w:val="superscript"/>
              </w:rPr>
              <w:t>st</w:t>
            </w:r>
            <w:r>
              <w:t xml:space="preserve"> iteration of page rank.</w:t>
            </w:r>
          </w:p>
          <w:p w14:paraId="488FACD8" w14:textId="77777777" w:rsidR="000B1408" w:rsidRPr="000B1408" w:rsidRDefault="000B1408" w:rsidP="00B12961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 w:rsidRPr="000B1408">
              <w:rPr>
                <w:rFonts w:ascii="Times New Roman" w:hAnsi="Times New Roman"/>
                <w:sz w:val="28"/>
              </w:rPr>
              <w:t>A) = PR(D) / N</w:t>
            </w:r>
            <w:r w:rsidRPr="000B1408">
              <w:rPr>
                <w:rFonts w:ascii="Times New Roman" w:hAnsi="Times New Roman"/>
                <w:sz w:val="28"/>
                <w:vertAlign w:val="subscript"/>
              </w:rPr>
              <w:t>D</w:t>
            </w:r>
            <w:r w:rsidRPr="000B1408">
              <w:rPr>
                <w:rFonts w:ascii="Times New Roman" w:hAnsi="Times New Roman"/>
                <w:sz w:val="28"/>
              </w:rPr>
              <w:t xml:space="preserve"> + PR(B) / N</w:t>
            </w:r>
            <w:r w:rsidRPr="000B1408">
              <w:rPr>
                <w:rFonts w:ascii="Times New Roman" w:hAnsi="Times New Roman"/>
                <w:sz w:val="28"/>
                <w:vertAlign w:val="subscript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 xml:space="preserve"> </w:t>
            </w:r>
          </w:p>
          <w:p w14:paraId="00E2CC0D" w14:textId="77777777" w:rsidR="000B1408" w:rsidRDefault="000B1408" w:rsidP="00B12961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 w:rsidRPr="000B1408">
              <w:rPr>
                <w:rFonts w:ascii="Times New Roman" w:hAnsi="Times New Roman"/>
                <w:sz w:val="28"/>
              </w:rPr>
              <w:t>A) = 1 / 2 + 1/ 2</w:t>
            </w:r>
          </w:p>
          <w:p w14:paraId="40776647" w14:textId="17BAD1F0" w:rsidR="000B1408" w:rsidRPr="000B1408" w:rsidRDefault="000B1408" w:rsidP="00B12961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b/>
                <w:sz w:val="28"/>
              </w:rPr>
              <w:t>PR(</w:t>
            </w:r>
            <w:proofErr w:type="gramEnd"/>
            <w:r w:rsidRPr="000B1408">
              <w:rPr>
                <w:rFonts w:ascii="Times New Roman" w:hAnsi="Times New Roman"/>
                <w:b/>
                <w:sz w:val="28"/>
              </w:rPr>
              <w:t>A) = 1</w:t>
            </w:r>
          </w:p>
          <w:p w14:paraId="3117CA89" w14:textId="77777777" w:rsidR="000B1408" w:rsidRDefault="000B1408" w:rsidP="00B12961">
            <w:pPr>
              <w:pStyle w:val="TableText"/>
            </w:pPr>
          </w:p>
          <w:p w14:paraId="65E45B36" w14:textId="1A46B1DF" w:rsidR="000B1408" w:rsidRP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>) = PR(</w:t>
            </w:r>
            <w:r>
              <w:rPr>
                <w:rFonts w:ascii="Times New Roman" w:hAnsi="Times New Roman"/>
                <w:sz w:val="28"/>
              </w:rPr>
              <w:t>C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C</w:t>
            </w:r>
            <w:r w:rsidRPr="000B1408">
              <w:rPr>
                <w:rFonts w:ascii="Times New Roman" w:hAnsi="Times New Roman"/>
                <w:sz w:val="28"/>
              </w:rPr>
              <w:t xml:space="preserve"> + PR(</w:t>
            </w:r>
            <w:r>
              <w:rPr>
                <w:rFonts w:ascii="Times New Roman" w:hAnsi="Times New Roman"/>
                <w:sz w:val="28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 xml:space="preserve"> </w:t>
            </w:r>
          </w:p>
          <w:p w14:paraId="048C154A" w14:textId="7735CC6A" w:rsid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 xml:space="preserve">) = 1 / </w:t>
            </w:r>
            <w:r>
              <w:rPr>
                <w:rFonts w:ascii="Times New Roman" w:hAnsi="Times New Roman"/>
                <w:sz w:val="28"/>
              </w:rPr>
              <w:t>1</w:t>
            </w:r>
            <w:r w:rsidRPr="000B1408">
              <w:rPr>
                <w:rFonts w:ascii="Times New Roman" w:hAnsi="Times New Roman"/>
                <w:sz w:val="28"/>
              </w:rPr>
              <w:t xml:space="preserve"> + 1/ 2</w:t>
            </w:r>
          </w:p>
          <w:p w14:paraId="0D19763A" w14:textId="41311347" w:rsidR="000B1408" w:rsidRPr="000B1408" w:rsidRDefault="000B1408" w:rsidP="000B1408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>B</w:t>
            </w:r>
            <w:r w:rsidRPr="000B1408">
              <w:rPr>
                <w:rFonts w:ascii="Times New Roman" w:hAnsi="Times New Roman"/>
                <w:b/>
                <w:sz w:val="28"/>
              </w:rPr>
              <w:t>) = 1</w:t>
            </w:r>
            <w:r>
              <w:rPr>
                <w:rFonts w:ascii="Times New Roman" w:hAnsi="Times New Roman"/>
                <w:b/>
                <w:sz w:val="28"/>
              </w:rPr>
              <w:t xml:space="preserve"> 1/2</w:t>
            </w:r>
          </w:p>
          <w:p w14:paraId="34A4FAAC" w14:textId="77777777" w:rsidR="000B1408" w:rsidRDefault="000B1408" w:rsidP="00B12961">
            <w:pPr>
              <w:pStyle w:val="TableText"/>
            </w:pPr>
          </w:p>
          <w:p w14:paraId="5C4C2834" w14:textId="74F8A042" w:rsid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r w:rsidRPr="000B1408">
              <w:rPr>
                <w:rFonts w:ascii="Times New Roman" w:hAnsi="Times New Roman"/>
                <w:sz w:val="28"/>
              </w:rPr>
              <w:t>PR(</w:t>
            </w:r>
            <w:r>
              <w:rPr>
                <w:rFonts w:ascii="Times New Roman" w:hAnsi="Times New Roman"/>
                <w:sz w:val="28"/>
              </w:rPr>
              <w:t>C</w:t>
            </w:r>
            <w:r w:rsidRPr="000B1408">
              <w:rPr>
                <w:rFonts w:ascii="Times New Roman" w:hAnsi="Times New Roman"/>
                <w:sz w:val="28"/>
              </w:rPr>
              <w:t xml:space="preserve">) = </w:t>
            </w: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 xml:space="preserve"> </w:t>
            </w:r>
          </w:p>
          <w:p w14:paraId="70AF2BFA" w14:textId="05419D40" w:rsidR="000B1408" w:rsidRPr="000B1408" w:rsidRDefault="000B1408" w:rsidP="000B1408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PR(C</w:t>
            </w:r>
            <w:r w:rsidRPr="000B1408">
              <w:rPr>
                <w:rFonts w:ascii="Times New Roman" w:hAnsi="Times New Roman"/>
                <w:b/>
                <w:sz w:val="28"/>
              </w:rPr>
              <w:t>) = 1</w:t>
            </w:r>
            <w:r>
              <w:rPr>
                <w:rFonts w:ascii="Times New Roman" w:hAnsi="Times New Roman"/>
                <w:b/>
                <w:sz w:val="28"/>
              </w:rPr>
              <w:t xml:space="preserve"> / 3</w:t>
            </w:r>
          </w:p>
          <w:p w14:paraId="1DC65165" w14:textId="77777777" w:rsidR="000B1408" w:rsidRDefault="000B1408" w:rsidP="00B12961">
            <w:pPr>
              <w:pStyle w:val="TableText"/>
            </w:pPr>
          </w:p>
          <w:p w14:paraId="5C2D582F" w14:textId="1E2221EA" w:rsidR="000B1408" w:rsidRP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D</w:t>
            </w:r>
            <w:r w:rsidRPr="000B1408">
              <w:rPr>
                <w:rFonts w:ascii="Times New Roman" w:hAnsi="Times New Roman"/>
                <w:sz w:val="28"/>
              </w:rPr>
              <w:t>) = PR(</w:t>
            </w:r>
            <w:r>
              <w:rPr>
                <w:rFonts w:ascii="Times New Roman" w:hAnsi="Times New Roman"/>
                <w:sz w:val="28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 xml:space="preserve"> + PR(</w:t>
            </w:r>
            <w:r>
              <w:rPr>
                <w:rFonts w:ascii="Times New Roman" w:hAnsi="Times New Roman"/>
                <w:sz w:val="28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 xml:space="preserve"> </w:t>
            </w:r>
          </w:p>
          <w:p w14:paraId="529CFD05" w14:textId="11522ED4" w:rsidR="000B1408" w:rsidRDefault="000B1408" w:rsidP="000B1408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D</w:t>
            </w:r>
            <w:r w:rsidRPr="000B1408">
              <w:rPr>
                <w:rFonts w:ascii="Times New Roman" w:hAnsi="Times New Roman"/>
                <w:sz w:val="28"/>
              </w:rPr>
              <w:t xml:space="preserve">) = 1 / 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0B1408">
              <w:rPr>
                <w:rFonts w:ascii="Times New Roman" w:hAnsi="Times New Roman"/>
                <w:sz w:val="28"/>
              </w:rPr>
              <w:t xml:space="preserve"> + 1/ 2</w:t>
            </w:r>
          </w:p>
          <w:p w14:paraId="6BA38739" w14:textId="18DB3084" w:rsidR="000B1408" w:rsidRDefault="000B1408" w:rsidP="000B1408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>D</w:t>
            </w:r>
            <w:r w:rsidRPr="000B1408">
              <w:rPr>
                <w:rFonts w:ascii="Times New Roman" w:hAnsi="Times New Roman"/>
                <w:b/>
                <w:sz w:val="28"/>
              </w:rPr>
              <w:t xml:space="preserve">) = </w:t>
            </w:r>
            <w:r>
              <w:rPr>
                <w:rFonts w:ascii="Times New Roman" w:hAnsi="Times New Roman"/>
                <w:b/>
                <w:sz w:val="28"/>
              </w:rPr>
              <w:t>5 / 6</w:t>
            </w:r>
          </w:p>
          <w:p w14:paraId="2BE105F4" w14:textId="77777777" w:rsidR="000B1408" w:rsidRPr="000B1408" w:rsidRDefault="000B1408" w:rsidP="000B1408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</w:p>
          <w:p w14:paraId="03586595" w14:textId="6AED96FB" w:rsidR="00AD2CB0" w:rsidRPr="000B1408" w:rsidRDefault="00AD2CB0" w:rsidP="00AD2CB0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>) = PR(</w:t>
            </w:r>
            <w:r>
              <w:rPr>
                <w:rFonts w:ascii="Times New Roman" w:hAnsi="Times New Roman"/>
                <w:sz w:val="28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A</w:t>
            </w:r>
            <w:r w:rsidRPr="000B1408">
              <w:rPr>
                <w:rFonts w:ascii="Times New Roman" w:hAnsi="Times New Roman"/>
                <w:sz w:val="28"/>
              </w:rPr>
              <w:t xml:space="preserve"> + PR(</w:t>
            </w:r>
            <w:r>
              <w:rPr>
                <w:rFonts w:ascii="Times New Roman" w:hAnsi="Times New Roman"/>
                <w:sz w:val="28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B</w:t>
            </w:r>
            <w:r w:rsidRPr="000B1408">
              <w:rPr>
                <w:rFonts w:ascii="Times New Roman" w:hAnsi="Times New Roman"/>
                <w:sz w:val="28"/>
              </w:rPr>
              <w:t xml:space="preserve"> + PR(</w:t>
            </w:r>
            <w:r>
              <w:rPr>
                <w:rFonts w:ascii="Times New Roman" w:hAnsi="Times New Roman"/>
                <w:sz w:val="28"/>
              </w:rPr>
              <w:t>D</w:t>
            </w:r>
            <w:r w:rsidRPr="000B1408">
              <w:rPr>
                <w:rFonts w:ascii="Times New Roman" w:hAnsi="Times New Roman"/>
                <w:sz w:val="28"/>
              </w:rPr>
              <w:t>) / N</w:t>
            </w:r>
            <w:r>
              <w:rPr>
                <w:rFonts w:ascii="Times New Roman" w:hAnsi="Times New Roman"/>
                <w:sz w:val="28"/>
                <w:vertAlign w:val="subscript"/>
              </w:rPr>
              <w:t>D</w:t>
            </w:r>
          </w:p>
          <w:p w14:paraId="713DABF0" w14:textId="4318D91D" w:rsidR="00AD2CB0" w:rsidRDefault="00AD2CB0" w:rsidP="00AD2CB0">
            <w:pPr>
              <w:pStyle w:val="TableText"/>
              <w:rPr>
                <w:rFonts w:ascii="Times New Roman" w:hAnsi="Times New Roman"/>
                <w:sz w:val="28"/>
              </w:rPr>
            </w:pPr>
            <w:proofErr w:type="gramStart"/>
            <w:r w:rsidRPr="000B1408">
              <w:rPr>
                <w:rFonts w:ascii="Times New Roman" w:hAnsi="Times New Roman"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sz w:val="28"/>
              </w:rPr>
              <w:t>E</w:t>
            </w:r>
            <w:r w:rsidRPr="000B1408">
              <w:rPr>
                <w:rFonts w:ascii="Times New Roman" w:hAnsi="Times New Roman"/>
                <w:sz w:val="28"/>
              </w:rPr>
              <w:t xml:space="preserve">) = 1 / 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0B1408">
              <w:rPr>
                <w:rFonts w:ascii="Times New Roman" w:hAnsi="Times New Roman"/>
                <w:sz w:val="28"/>
              </w:rPr>
              <w:t xml:space="preserve"> + 1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0B1408">
              <w:rPr>
                <w:rFonts w:ascii="Times New Roman" w:hAnsi="Times New Roman"/>
                <w:sz w:val="28"/>
              </w:rPr>
              <w:t>/ 2</w:t>
            </w:r>
            <w:r>
              <w:rPr>
                <w:rFonts w:ascii="Times New Roman" w:hAnsi="Times New Roman"/>
                <w:sz w:val="28"/>
              </w:rPr>
              <w:t xml:space="preserve"> + 1/ 2</w:t>
            </w:r>
          </w:p>
          <w:p w14:paraId="65FA19D6" w14:textId="392CD049" w:rsidR="00AD2CB0" w:rsidRDefault="00AD2CB0" w:rsidP="00AD2CB0">
            <w:pPr>
              <w:pStyle w:val="TableText"/>
              <w:rPr>
                <w:rFonts w:ascii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</w:rPr>
              <w:t>PR(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>E</w:t>
            </w:r>
            <w:r w:rsidRPr="000B1408">
              <w:rPr>
                <w:rFonts w:ascii="Times New Roman" w:hAnsi="Times New Roman"/>
                <w:b/>
                <w:sz w:val="28"/>
              </w:rPr>
              <w:t xml:space="preserve">) = </w:t>
            </w:r>
            <w:r>
              <w:rPr>
                <w:rFonts w:ascii="Times New Roman" w:hAnsi="Times New Roman"/>
                <w:b/>
                <w:sz w:val="28"/>
              </w:rPr>
              <w:t>1 1/3</w:t>
            </w:r>
          </w:p>
          <w:p w14:paraId="07A3AE38" w14:textId="2D58BDD5" w:rsidR="000B1408" w:rsidRDefault="000B1408" w:rsidP="00B12961">
            <w:pPr>
              <w:pStyle w:val="TableText"/>
            </w:pPr>
          </w:p>
        </w:tc>
      </w:tr>
      <w:tr w:rsidR="00F57E02" w14:paraId="05CF9723" w14:textId="77777777" w:rsidTr="005F5814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EBFD79" w14:textId="72AE3ED9" w:rsidR="00F57E02" w:rsidRDefault="00F57E02" w:rsidP="00D3563C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0FDEE" w14:textId="77777777" w:rsidR="00797C75" w:rsidRDefault="00AD2CB0" w:rsidP="00797C75">
            <w:pPr>
              <w:pStyle w:val="TableText"/>
            </w:pPr>
            <w:r>
              <w:t>Complete the exercise for a second iteration, show your work, and confirm with your instructor t</w:t>
            </w:r>
            <w:r w:rsidR="001D4DB4">
              <w:t>hat you have the correct answer.</w:t>
            </w:r>
          </w:p>
          <w:p w14:paraId="2D67E52C" w14:textId="572A8E44" w:rsidR="001D4DB4" w:rsidRDefault="001D4DB4" w:rsidP="00797C75">
            <w:pPr>
              <w:pStyle w:val="TableText"/>
            </w:pPr>
            <w:r>
              <w:t>.</w:t>
            </w:r>
          </w:p>
        </w:tc>
      </w:tr>
      <w:tr w:rsidR="00797C75" w14:paraId="0973A33D" w14:textId="77777777" w:rsidTr="003D7E42">
        <w:trPr>
          <w:gridBefore w:val="1"/>
          <w:wBefore w:w="450" w:type="dxa"/>
        </w:trPr>
        <w:tc>
          <w:tcPr>
            <w:tcW w:w="7650" w:type="dxa"/>
            <w:gridSpan w:val="2"/>
            <w:tcBorders>
              <w:bottom w:val="single" w:sz="4" w:space="0" w:color="000080"/>
            </w:tcBorders>
            <w:shd w:val="clear" w:color="auto" w:fill="404040"/>
          </w:tcPr>
          <w:p w14:paraId="579EFD98" w14:textId="26F32283" w:rsidR="00797C75" w:rsidRDefault="00797C75" w:rsidP="00797C75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>Exercise 23.4</w:t>
            </w:r>
            <w:r>
              <w:t xml:space="preserve">  — =Write a PageRank Calculator</w:t>
            </w:r>
          </w:p>
        </w:tc>
      </w:tr>
      <w:tr w:rsidR="00797C75" w14:paraId="38AEB9ED" w14:textId="77777777" w:rsidTr="00797C75">
        <w:trPr>
          <w:gridAfter w:val="1"/>
          <w:wAfter w:w="45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0EA06" w14:textId="02CC78D4" w:rsidR="00797C75" w:rsidRDefault="00797C75" w:rsidP="00797C75">
            <w:pPr>
              <w:pStyle w:val="TableText"/>
            </w:pPr>
          </w:p>
        </w:tc>
      </w:tr>
      <w:tr w:rsidR="00797C75" w14:paraId="280B29C8" w14:textId="77777777" w:rsidTr="003D7E42">
        <w:tc>
          <w:tcPr>
            <w:tcW w:w="450" w:type="dxa"/>
            <w:tcBorders>
              <w:bottom w:val="nil"/>
              <w:right w:val="nil"/>
            </w:tcBorders>
          </w:tcPr>
          <w:p w14:paraId="04F5BC1E" w14:textId="77777777" w:rsidR="00797C75" w:rsidRDefault="00797C75" w:rsidP="003D7E42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</w:tcBorders>
          </w:tcPr>
          <w:p w14:paraId="28142639" w14:textId="7C1E6167" w:rsidR="00797C75" w:rsidRDefault="00797C75" w:rsidP="00B85DE9">
            <w:pPr>
              <w:pStyle w:val="TableText"/>
            </w:pPr>
            <w:r>
              <w:t xml:space="preserve"> Create a file named </w:t>
            </w:r>
            <w:r w:rsidRPr="0039563E">
              <w:t>l</w:t>
            </w:r>
            <w:r w:rsidRPr="0075677A">
              <w:rPr>
                <w:rStyle w:val="CodeChar"/>
              </w:rPr>
              <w:t>ab23-exercise0</w:t>
            </w:r>
            <w:r>
              <w:rPr>
                <w:rStyle w:val="CodeChar"/>
              </w:rPr>
              <w:t>4</w:t>
            </w:r>
            <w:r w:rsidRPr="0075677A">
              <w:rPr>
                <w:rStyle w:val="CodeChar"/>
              </w:rPr>
              <w:t>.php</w:t>
            </w:r>
            <w:r>
              <w:t xml:space="preserve"> where you will create code to calculate the page rank based </w:t>
            </w:r>
            <w:r w:rsidR="00B85DE9">
              <w:t>and validate your solution to 23.3</w:t>
            </w:r>
            <w:r>
              <w:t>.</w:t>
            </w:r>
          </w:p>
        </w:tc>
      </w:tr>
      <w:tr w:rsidR="003D7E42" w14:paraId="78FA79D1" w14:textId="77777777" w:rsidTr="003D7E42">
        <w:tc>
          <w:tcPr>
            <w:tcW w:w="450" w:type="dxa"/>
            <w:tcBorders>
              <w:bottom w:val="nil"/>
              <w:right w:val="nil"/>
            </w:tcBorders>
          </w:tcPr>
          <w:p w14:paraId="12289BA8" w14:textId="3CFC72AB" w:rsidR="003D7E42" w:rsidRDefault="003D7E42" w:rsidP="003D7E42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</w:tcBorders>
          </w:tcPr>
          <w:p w14:paraId="3AE83307" w14:textId="79259759" w:rsidR="003D7E42" w:rsidRDefault="003D7E42" w:rsidP="003D7E42">
            <w:pPr>
              <w:pStyle w:val="TableText"/>
            </w:pPr>
            <w:r>
              <w:t xml:space="preserve"> In that file, start by representing each page as nothing more than a list of links out.</w:t>
            </w:r>
            <w:r w:rsidR="001F3AB0">
              <w:t xml:space="preserve"> Considering the diagram in Figure 23.1, that would be </w:t>
            </w:r>
          </w:p>
        </w:tc>
      </w:tr>
    </w:tbl>
    <w:p w14:paraId="54F339E2" w14:textId="3D53F663" w:rsidR="003D7E42" w:rsidRDefault="003D7E42" w:rsidP="003D7E42">
      <w:pPr>
        <w:pStyle w:val="Code"/>
      </w:pPr>
      <w:r>
        <w:t>//Represent all the links through lists of lists.</w:t>
      </w:r>
    </w:p>
    <w:p w14:paraId="1200758F" w14:textId="77777777" w:rsidR="003D7E42" w:rsidRDefault="003D7E42" w:rsidP="003D7E42">
      <w:pPr>
        <w:pStyle w:val="Code"/>
      </w:pPr>
      <w:r>
        <w:lastRenderedPageBreak/>
        <w:t>$</w:t>
      </w:r>
      <w:proofErr w:type="gramStart"/>
      <w:r>
        <w:t>links</w:t>
      </w:r>
      <w:proofErr w:type="gramEnd"/>
      <w:r>
        <w:t xml:space="preserve"> = array("A"=&gt; array("C","D","E"),</w:t>
      </w:r>
    </w:p>
    <w:p w14:paraId="36AABC5A" w14:textId="77777777" w:rsidR="003D7E42" w:rsidRDefault="003D7E42" w:rsidP="003D7E42">
      <w:pPr>
        <w:pStyle w:val="Code"/>
      </w:pPr>
      <w:r>
        <w:t xml:space="preserve">       "B" =&gt; </w:t>
      </w:r>
      <w:proofErr w:type="gramStart"/>
      <w:r>
        <w:t>array(</w:t>
      </w:r>
      <w:proofErr w:type="gramEnd"/>
      <w:r>
        <w:t>"A","E"),</w:t>
      </w:r>
    </w:p>
    <w:p w14:paraId="4F089486" w14:textId="77777777" w:rsidR="003D7E42" w:rsidRDefault="003D7E42" w:rsidP="003D7E42">
      <w:pPr>
        <w:pStyle w:val="Code"/>
      </w:pPr>
      <w:r>
        <w:t xml:space="preserve">       "C" =&gt; </w:t>
      </w:r>
      <w:proofErr w:type="gramStart"/>
      <w:r>
        <w:t>array(</w:t>
      </w:r>
      <w:proofErr w:type="gramEnd"/>
      <w:r>
        <w:t>"B"),</w:t>
      </w:r>
    </w:p>
    <w:p w14:paraId="1736ABA1" w14:textId="77777777" w:rsidR="003D7E42" w:rsidRDefault="003D7E42" w:rsidP="003D7E42">
      <w:pPr>
        <w:pStyle w:val="Code"/>
      </w:pPr>
      <w:r>
        <w:t xml:space="preserve">       "D" =&gt; </w:t>
      </w:r>
      <w:proofErr w:type="gramStart"/>
      <w:r>
        <w:t>array(</w:t>
      </w:r>
      <w:proofErr w:type="gramEnd"/>
      <w:r>
        <w:t>"A","E"),</w:t>
      </w:r>
    </w:p>
    <w:p w14:paraId="2762F5E3" w14:textId="77777777" w:rsidR="003D7E42" w:rsidRDefault="003D7E42" w:rsidP="003D7E42">
      <w:pPr>
        <w:pStyle w:val="Code"/>
      </w:pPr>
      <w:r>
        <w:t xml:space="preserve">       "E" =&gt; </w:t>
      </w:r>
      <w:proofErr w:type="gramStart"/>
      <w:r>
        <w:t>array(</w:t>
      </w:r>
      <w:proofErr w:type="gramEnd"/>
      <w:r>
        <w:t>"B","D"));</w:t>
      </w:r>
    </w:p>
    <w:p w14:paraId="3A9F8B43" w14:textId="77777777" w:rsidR="00B57615" w:rsidRDefault="003D7E42" w:rsidP="003D7E42">
      <w:pPr>
        <w:pStyle w:val="BodyMain"/>
      </w:pPr>
      <w:r>
        <w:t xml:space="preserve">       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57615" w14:paraId="6CCA04EC" w14:textId="77777777" w:rsidTr="00680E5C">
        <w:tc>
          <w:tcPr>
            <w:tcW w:w="450" w:type="dxa"/>
            <w:tcBorders>
              <w:bottom w:val="nil"/>
              <w:right w:val="nil"/>
            </w:tcBorders>
          </w:tcPr>
          <w:p w14:paraId="15AE5BB0" w14:textId="3047EF46" w:rsidR="00B57615" w:rsidRDefault="00B57615" w:rsidP="00680E5C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8A97E68" w14:textId="79CECF56" w:rsidR="00B57615" w:rsidRDefault="00B57615" w:rsidP="00B57615">
            <w:pPr>
              <w:pStyle w:val="TableText"/>
            </w:pPr>
            <w:r>
              <w:t xml:space="preserve"> Build an array of backlinks from the set of links and print it out.</w:t>
            </w:r>
          </w:p>
          <w:p w14:paraId="1B555CBA" w14:textId="77777777" w:rsidR="00B57615" w:rsidRDefault="00B57615" w:rsidP="00B57615">
            <w:pPr>
              <w:pStyle w:val="Code"/>
            </w:pPr>
          </w:p>
          <w:p w14:paraId="0B3FC8EF" w14:textId="77777777" w:rsidR="00B57615" w:rsidRDefault="00B57615" w:rsidP="00B57615">
            <w:pPr>
              <w:pStyle w:val="Code"/>
            </w:pPr>
            <w:r>
              <w:t>//build Backlinks list.</w:t>
            </w:r>
          </w:p>
          <w:p w14:paraId="290C2329" w14:textId="77777777" w:rsidR="00B57615" w:rsidRDefault="00B57615" w:rsidP="00B57615">
            <w:pPr>
              <w:pStyle w:val="Code"/>
            </w:pPr>
            <w:r>
              <w:t>$</w:t>
            </w:r>
            <w:proofErr w:type="gramStart"/>
            <w:r>
              <w:t>backlinks</w:t>
            </w:r>
            <w:proofErr w:type="gramEnd"/>
            <w:r>
              <w:t>=array();</w:t>
            </w:r>
          </w:p>
          <w:p w14:paraId="51ADA76C" w14:textId="77777777" w:rsidR="00B57615" w:rsidRDefault="00B57615" w:rsidP="00B57615">
            <w:pPr>
              <w:pStyle w:val="Code"/>
            </w:pP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($links as $site =&gt; $</w:t>
            </w:r>
            <w:proofErr w:type="spellStart"/>
            <w:r>
              <w:t>linksOut</w:t>
            </w:r>
            <w:proofErr w:type="spellEnd"/>
            <w:r>
              <w:t>){</w:t>
            </w:r>
          </w:p>
          <w:p w14:paraId="0DFCB7AC" w14:textId="77777777" w:rsidR="00B57615" w:rsidRDefault="00B57615" w:rsidP="00B57615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($links as $</w:t>
            </w:r>
            <w:proofErr w:type="spellStart"/>
            <w:r>
              <w:t>blSite</w:t>
            </w:r>
            <w:proofErr w:type="spellEnd"/>
            <w:r>
              <w:t xml:space="preserve"> =&gt; $</w:t>
            </w:r>
            <w:proofErr w:type="spellStart"/>
            <w:r>
              <w:t>backL</w:t>
            </w:r>
            <w:proofErr w:type="spellEnd"/>
            <w:r>
              <w:t>){</w:t>
            </w:r>
          </w:p>
          <w:p w14:paraId="331F085E" w14:textId="77777777" w:rsidR="00B57615" w:rsidRDefault="00B57615" w:rsidP="00B57615">
            <w:pPr>
              <w:pStyle w:val="Code"/>
            </w:pPr>
            <w:r>
              <w:t xml:space="preserve">     </w:t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>($</w:t>
            </w:r>
            <w:proofErr w:type="spellStart"/>
            <w:r>
              <w:t>backL</w:t>
            </w:r>
            <w:proofErr w:type="spellEnd"/>
            <w:r>
              <w:t xml:space="preserve"> as $L){</w:t>
            </w:r>
          </w:p>
          <w:p w14:paraId="4890D18B" w14:textId="77777777" w:rsidR="00B57615" w:rsidRDefault="00B57615" w:rsidP="00B57615">
            <w:pPr>
              <w:pStyle w:val="Code"/>
            </w:pPr>
            <w:r>
              <w:t xml:space="preserve">       </w:t>
            </w:r>
            <w:proofErr w:type="gramStart"/>
            <w:r>
              <w:t>if</w:t>
            </w:r>
            <w:proofErr w:type="gramEnd"/>
            <w:r>
              <w:t>($L==$site){</w:t>
            </w:r>
          </w:p>
          <w:p w14:paraId="76C3A1B3" w14:textId="77777777" w:rsidR="00B57615" w:rsidRDefault="00B57615" w:rsidP="00B57615">
            <w:pPr>
              <w:pStyle w:val="Code"/>
            </w:pPr>
            <w:r>
              <w:tab/>
              <w:t>$</w:t>
            </w:r>
            <w:proofErr w:type="gramStart"/>
            <w:r>
              <w:t>backlinks</w:t>
            </w:r>
            <w:proofErr w:type="gramEnd"/>
            <w:r>
              <w:t>[$L][]=$</w:t>
            </w:r>
            <w:proofErr w:type="spellStart"/>
            <w:r>
              <w:t>blSite</w:t>
            </w:r>
            <w:proofErr w:type="spellEnd"/>
            <w:r>
              <w:t>;</w:t>
            </w:r>
          </w:p>
          <w:p w14:paraId="4A1F58EC" w14:textId="77777777" w:rsidR="00B57615" w:rsidRDefault="00B57615" w:rsidP="00B57615">
            <w:pPr>
              <w:pStyle w:val="Code"/>
            </w:pPr>
            <w:r>
              <w:t xml:space="preserve">       }</w:t>
            </w:r>
          </w:p>
          <w:p w14:paraId="2FA32A2E" w14:textId="77777777" w:rsidR="00B57615" w:rsidRDefault="00B57615" w:rsidP="00B57615">
            <w:pPr>
              <w:pStyle w:val="Code"/>
            </w:pPr>
            <w:r>
              <w:t xml:space="preserve">     }</w:t>
            </w:r>
          </w:p>
          <w:p w14:paraId="2195F563" w14:textId="77777777" w:rsidR="00B57615" w:rsidRDefault="00B57615" w:rsidP="00B57615">
            <w:pPr>
              <w:pStyle w:val="Code"/>
            </w:pPr>
            <w:r>
              <w:t xml:space="preserve">  }       </w:t>
            </w:r>
          </w:p>
          <w:p w14:paraId="10F3A62B" w14:textId="77777777" w:rsidR="00B57615" w:rsidRDefault="00B57615" w:rsidP="00B57615">
            <w:pPr>
              <w:pStyle w:val="Code"/>
            </w:pPr>
            <w:r>
              <w:t>}</w:t>
            </w:r>
          </w:p>
          <w:p w14:paraId="5D003A50" w14:textId="6E3A72DF" w:rsidR="00B57615" w:rsidRDefault="00B57615" w:rsidP="00B57615">
            <w:pPr>
              <w:pStyle w:val="TableText"/>
            </w:pPr>
            <w:proofErr w:type="spellStart"/>
            <w:proofErr w:type="gramStart"/>
            <w:r>
              <w:t>print</w:t>
            </w:r>
            <w:proofErr w:type="gramEnd"/>
            <w:r>
              <w:t>_r</w:t>
            </w:r>
            <w:proofErr w:type="spellEnd"/>
            <w:r>
              <w:t xml:space="preserve">($backlinks); </w:t>
            </w:r>
          </w:p>
        </w:tc>
      </w:tr>
    </w:tbl>
    <w:p w14:paraId="30C63299" w14:textId="52B31EE1" w:rsidR="00B57615" w:rsidRDefault="00B57615" w:rsidP="00B57615">
      <w:pPr>
        <w:pStyle w:val="BodyMain"/>
      </w:pPr>
    </w:p>
    <w:p w14:paraId="7055EB9A" w14:textId="6F2A46EB" w:rsidR="000C6B1C" w:rsidRDefault="007965C2" w:rsidP="003D7E42">
      <w:pPr>
        <w:pStyle w:val="BodyMain"/>
      </w:pPr>
      <w:r>
        <w:t>This list will contain a map of which pages link to which pages. With only 5 it’s still relatively easy to visualize:</w:t>
      </w:r>
    </w:p>
    <w:p w14:paraId="24687C9E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>
        <w:t xml:space="preserve"> </w:t>
      </w:r>
      <w:r w:rsidRPr="007965C2">
        <w:rPr>
          <w:rStyle w:val="CodeChar"/>
          <w:b w:val="0"/>
          <w:color w:val="000000" w:themeColor="text1"/>
        </w:rPr>
        <w:t>Array</w:t>
      </w:r>
    </w:p>
    <w:p w14:paraId="578186F3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>(</w:t>
      </w:r>
    </w:p>
    <w:p w14:paraId="1F22F20B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[A] =&gt; Array</w:t>
      </w:r>
    </w:p>
    <w:p w14:paraId="1AAC5AB4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(</w:t>
      </w:r>
    </w:p>
    <w:p w14:paraId="61206289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[0] =&gt; B</w:t>
      </w:r>
    </w:p>
    <w:p w14:paraId="327115FC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[1] =&gt; D</w:t>
      </w:r>
    </w:p>
    <w:p w14:paraId="376533D2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)</w:t>
      </w:r>
    </w:p>
    <w:p w14:paraId="4081DFDF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</w:p>
    <w:p w14:paraId="51764D05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[B] =&gt; Array</w:t>
      </w:r>
    </w:p>
    <w:p w14:paraId="42759EF2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(</w:t>
      </w:r>
    </w:p>
    <w:p w14:paraId="355F737F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[0] =&gt; C</w:t>
      </w:r>
    </w:p>
    <w:p w14:paraId="29DE90DA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[1] =&gt; E</w:t>
      </w:r>
    </w:p>
    <w:p w14:paraId="5A67BA22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)</w:t>
      </w:r>
    </w:p>
    <w:p w14:paraId="585C9A5E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</w:p>
    <w:p w14:paraId="739AF730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[C] =&gt; Array</w:t>
      </w:r>
    </w:p>
    <w:p w14:paraId="1B09F3FC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(</w:t>
      </w:r>
    </w:p>
    <w:p w14:paraId="67E1D4A6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[0] =&gt; A</w:t>
      </w:r>
    </w:p>
    <w:p w14:paraId="5DA7D6CB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)</w:t>
      </w:r>
    </w:p>
    <w:p w14:paraId="0AE81892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</w:p>
    <w:p w14:paraId="05033EF5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[D] =&gt; Array</w:t>
      </w:r>
    </w:p>
    <w:p w14:paraId="6892ED08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(</w:t>
      </w:r>
    </w:p>
    <w:p w14:paraId="679C364D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[0] =&gt; A</w:t>
      </w:r>
    </w:p>
    <w:p w14:paraId="6EDC257A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[1] =&gt; E</w:t>
      </w:r>
    </w:p>
    <w:p w14:paraId="0E969CAE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)</w:t>
      </w:r>
    </w:p>
    <w:p w14:paraId="43056D4B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</w:p>
    <w:p w14:paraId="423EA4EC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[E] =&gt; Array</w:t>
      </w:r>
    </w:p>
    <w:p w14:paraId="7849C0EE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(</w:t>
      </w:r>
    </w:p>
    <w:p w14:paraId="407B6A70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lastRenderedPageBreak/>
        <w:t xml:space="preserve">            [0] =&gt; A</w:t>
      </w:r>
    </w:p>
    <w:p w14:paraId="59AF2DD1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[1] =&gt; B</w:t>
      </w:r>
    </w:p>
    <w:p w14:paraId="307D90AE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    [2] =&gt; D</w:t>
      </w:r>
    </w:p>
    <w:p w14:paraId="5C243050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 xml:space="preserve">        )</w:t>
      </w:r>
    </w:p>
    <w:p w14:paraId="735E4361" w14:textId="77777777" w:rsidR="007965C2" w:rsidRP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</w:p>
    <w:p w14:paraId="3E8E2B92" w14:textId="024BC3AC" w:rsidR="007965C2" w:rsidRDefault="007965C2" w:rsidP="007965C2">
      <w:pPr>
        <w:pStyle w:val="CodeBold"/>
        <w:rPr>
          <w:rStyle w:val="CodeChar"/>
          <w:b w:val="0"/>
          <w:color w:val="000000" w:themeColor="text1"/>
        </w:rPr>
      </w:pPr>
      <w:r w:rsidRPr="007965C2">
        <w:rPr>
          <w:rStyle w:val="CodeChar"/>
          <w:b w:val="0"/>
          <w:color w:val="000000" w:themeColor="text1"/>
        </w:rPr>
        <w:t>)</w:t>
      </w:r>
      <w:r w:rsidRPr="007965C2">
        <w:rPr>
          <w:rStyle w:val="CodeChar"/>
          <w:b w:val="0"/>
          <w:color w:val="000000" w:themeColor="text1"/>
        </w:rPr>
        <w:tab/>
      </w:r>
    </w:p>
    <w:p w14:paraId="79D6D521" w14:textId="77777777" w:rsidR="00584B0F" w:rsidRDefault="00584B0F" w:rsidP="007965C2">
      <w:pPr>
        <w:pStyle w:val="CodeBold"/>
        <w:rPr>
          <w:rStyle w:val="CodeChar"/>
          <w:b w:val="0"/>
          <w:color w:val="000000" w:themeColor="text1"/>
        </w:rPr>
      </w:pPr>
    </w:p>
    <w:tbl>
      <w:tblPr>
        <w:tblW w:w="8620" w:type="dxa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8170"/>
      </w:tblGrid>
      <w:tr w:rsidR="00680E5C" w14:paraId="67855779" w14:textId="77777777" w:rsidTr="00185AA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3B30684" w14:textId="532988FD" w:rsidR="00680E5C" w:rsidRDefault="00680E5C" w:rsidP="00680E5C">
            <w:pPr>
              <w:pStyle w:val="TableNumber"/>
            </w:pPr>
            <w:r>
              <w:t>4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7B792A52" w14:textId="77777777" w:rsidR="00680E5C" w:rsidRDefault="00680E5C" w:rsidP="00680E5C">
            <w:pPr>
              <w:pStyle w:val="TableText"/>
            </w:pPr>
            <w:r>
              <w:t xml:space="preserve">Now create variables to hold the current and </w:t>
            </w:r>
            <w:proofErr w:type="spellStart"/>
            <w:r>
              <w:t>tempoary</w:t>
            </w:r>
            <w:proofErr w:type="spellEnd"/>
            <w:r>
              <w:t xml:space="preserve"> set of </w:t>
            </w:r>
            <w:proofErr w:type="spellStart"/>
            <w:r>
              <w:t>pageRanks</w:t>
            </w:r>
            <w:proofErr w:type="spellEnd"/>
            <w:r>
              <w:t>.</w:t>
            </w:r>
          </w:p>
          <w:p w14:paraId="725998E0" w14:textId="77777777" w:rsidR="00680E5C" w:rsidRDefault="00680E5C" w:rsidP="00680E5C">
            <w:pPr>
              <w:pStyle w:val="TableText"/>
            </w:pPr>
          </w:p>
          <w:p w14:paraId="724ACAC6" w14:textId="77777777" w:rsidR="00680E5C" w:rsidRPr="00584B0F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584B0F">
              <w:rPr>
                <w:rStyle w:val="CodeChar"/>
                <w:b w:val="0"/>
                <w:color w:val="000000" w:themeColor="text1"/>
              </w:rPr>
              <w:t>//</w:t>
            </w:r>
            <w:proofErr w:type="spellStart"/>
            <w:r w:rsidRPr="00584B0F">
              <w:rPr>
                <w:rStyle w:val="CodeChar"/>
                <w:b w:val="0"/>
                <w:color w:val="000000" w:themeColor="text1"/>
              </w:rPr>
              <w:t>pagerankArray</w:t>
            </w:r>
            <w:r>
              <w:rPr>
                <w:rStyle w:val="CodeChar"/>
                <w:b w:val="0"/>
                <w:color w:val="000000" w:themeColor="text1"/>
              </w:rPr>
              <w:t>s</w:t>
            </w:r>
            <w:proofErr w:type="spellEnd"/>
            <w:r w:rsidRPr="00584B0F">
              <w:rPr>
                <w:rStyle w:val="CodeChar"/>
                <w:b w:val="0"/>
                <w:color w:val="000000" w:themeColor="text1"/>
              </w:rPr>
              <w:t>;</w:t>
            </w:r>
          </w:p>
          <w:p w14:paraId="3A520272" w14:textId="77777777" w:rsidR="00680E5C" w:rsidRPr="00584B0F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584B0F">
              <w:rPr>
                <w:rStyle w:val="CodeChar"/>
                <w:b w:val="0"/>
                <w:color w:val="000000" w:themeColor="text1"/>
              </w:rPr>
              <w:t>$</w:t>
            </w:r>
            <w:proofErr w:type="spellStart"/>
            <w:proofErr w:type="gramStart"/>
            <w:r w:rsidRPr="00584B0F">
              <w:rPr>
                <w:rStyle w:val="CodeChar"/>
                <w:b w:val="0"/>
                <w:color w:val="000000" w:themeColor="text1"/>
              </w:rPr>
              <w:t>pageRank</w:t>
            </w:r>
            <w:proofErr w:type="spellEnd"/>
            <w:proofErr w:type="gramEnd"/>
            <w:r w:rsidRPr="00584B0F">
              <w:rPr>
                <w:rStyle w:val="CodeChar"/>
                <w:b w:val="0"/>
                <w:color w:val="000000" w:themeColor="text1"/>
              </w:rPr>
              <w:t xml:space="preserve"> = array("A"=&gt;1,"B"=&gt;1,"C"=&gt;1,"D"=&gt;1,"E"=&gt;1);</w:t>
            </w:r>
          </w:p>
          <w:p w14:paraId="77349445" w14:textId="77777777" w:rsidR="00680E5C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584B0F">
              <w:rPr>
                <w:rStyle w:val="CodeChar"/>
                <w:b w:val="0"/>
                <w:color w:val="000000" w:themeColor="text1"/>
              </w:rPr>
              <w:t>$</w:t>
            </w:r>
            <w:proofErr w:type="spellStart"/>
            <w:proofErr w:type="gramStart"/>
            <w:r w:rsidRPr="00584B0F">
              <w:rPr>
                <w:rStyle w:val="CodeChar"/>
                <w:b w:val="0"/>
                <w:color w:val="000000" w:themeColor="text1"/>
              </w:rPr>
              <w:t>tempPageRank</w:t>
            </w:r>
            <w:proofErr w:type="spellEnd"/>
            <w:proofErr w:type="gramEnd"/>
            <w:r w:rsidRPr="00584B0F">
              <w:rPr>
                <w:rStyle w:val="CodeChar"/>
                <w:b w:val="0"/>
                <w:color w:val="000000" w:themeColor="text1"/>
              </w:rPr>
              <w:t>= array("A"=&gt;1,"B"=&gt;1,"C"=&gt;1,"D"=&gt;1,"E"=&gt;1);</w:t>
            </w:r>
          </w:p>
          <w:p w14:paraId="3729187F" w14:textId="77777777" w:rsidR="00680E5C" w:rsidRDefault="00680E5C" w:rsidP="00680E5C">
            <w:pPr>
              <w:pStyle w:val="CodeBold"/>
            </w:pPr>
          </w:p>
          <w:p w14:paraId="560DB92A" w14:textId="77777777" w:rsidR="00680E5C" w:rsidRDefault="00680E5C" w:rsidP="00680E5C">
            <w:pPr>
              <w:pStyle w:val="TableText"/>
            </w:pPr>
          </w:p>
        </w:tc>
      </w:tr>
      <w:tr w:rsidR="00680E5C" w14:paraId="05578EFF" w14:textId="77777777" w:rsidTr="00185AA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179A749" w14:textId="3E9D9CAC" w:rsidR="00680E5C" w:rsidRDefault="00680E5C" w:rsidP="00680E5C">
            <w:pPr>
              <w:pStyle w:val="TableNumber"/>
            </w:pPr>
            <w:r>
              <w:t>5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3F9058D6" w14:textId="67A71255" w:rsidR="00680E5C" w:rsidRDefault="00680E5C" w:rsidP="00680E5C">
            <w:pPr>
              <w:pStyle w:val="TableText"/>
            </w:pPr>
            <w:r>
              <w:t xml:space="preserve">Build another </w:t>
            </w:r>
            <w:r w:rsidR="007714EB">
              <w:t>array</w:t>
            </w:r>
            <w:r>
              <w:t xml:space="preserve"> containing the number of backlinks to each Page.</w:t>
            </w:r>
          </w:p>
          <w:p w14:paraId="1FACE83B" w14:textId="77777777" w:rsidR="00680E5C" w:rsidRDefault="00680E5C" w:rsidP="00680E5C">
            <w:pPr>
              <w:pStyle w:val="TableText"/>
            </w:pPr>
          </w:p>
          <w:p w14:paraId="4755D4C8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>//first output the number of links in each. (</w:t>
            </w:r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and</w:t>
            </w:r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 xml:space="preserve"> store)</w:t>
            </w:r>
          </w:p>
          <w:p w14:paraId="42D0E315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>$</w:t>
            </w:r>
            <w:proofErr w:type="spellStart"/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linksFromPage</w:t>
            </w:r>
            <w:proofErr w:type="spellEnd"/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 xml:space="preserve"> = array();</w:t>
            </w:r>
          </w:p>
          <w:p w14:paraId="62A48214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echo</w:t>
            </w:r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 xml:space="preserve"> "&lt;h2&gt;Links out from Pages&lt;/h2&gt;";</w:t>
            </w:r>
          </w:p>
          <w:p w14:paraId="5C1F3738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proofErr w:type="spellStart"/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foreach</w:t>
            </w:r>
            <w:proofErr w:type="spellEnd"/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>($links as $site =&gt; $</w:t>
            </w:r>
            <w:proofErr w:type="spellStart"/>
            <w:r w:rsidRPr="00F367E8">
              <w:rPr>
                <w:rStyle w:val="CodeChar"/>
                <w:b w:val="0"/>
                <w:color w:val="000000" w:themeColor="text1"/>
              </w:rPr>
              <w:t>linksOut</w:t>
            </w:r>
            <w:proofErr w:type="spellEnd"/>
            <w:r w:rsidRPr="00F367E8">
              <w:rPr>
                <w:rStyle w:val="CodeChar"/>
                <w:b w:val="0"/>
                <w:color w:val="000000" w:themeColor="text1"/>
              </w:rPr>
              <w:t>){</w:t>
            </w:r>
          </w:p>
          <w:p w14:paraId="34964625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 xml:space="preserve">       </w:t>
            </w:r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echo</w:t>
            </w:r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 xml:space="preserve"> "&lt;h3&gt;N&lt;sub&gt;$site&lt;/sub&gt;=".count($</w:t>
            </w:r>
            <w:proofErr w:type="spellStart"/>
            <w:r w:rsidRPr="00F367E8">
              <w:rPr>
                <w:rStyle w:val="CodeChar"/>
                <w:b w:val="0"/>
                <w:color w:val="000000" w:themeColor="text1"/>
              </w:rPr>
              <w:t>linksOut</w:t>
            </w:r>
            <w:proofErr w:type="spellEnd"/>
            <w:r w:rsidRPr="00F367E8">
              <w:rPr>
                <w:rStyle w:val="CodeChar"/>
                <w:b w:val="0"/>
                <w:color w:val="000000" w:themeColor="text1"/>
              </w:rPr>
              <w:t>)."&lt;/he&gt;";</w:t>
            </w:r>
          </w:p>
          <w:p w14:paraId="040DDB60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 xml:space="preserve">       $</w:t>
            </w:r>
            <w:proofErr w:type="spellStart"/>
            <w:proofErr w:type="gramStart"/>
            <w:r w:rsidRPr="00F367E8">
              <w:rPr>
                <w:rStyle w:val="CodeChar"/>
                <w:b w:val="0"/>
                <w:color w:val="000000" w:themeColor="text1"/>
              </w:rPr>
              <w:t>linksFromPage</w:t>
            </w:r>
            <w:proofErr w:type="spellEnd"/>
            <w:proofErr w:type="gramEnd"/>
            <w:r w:rsidRPr="00F367E8">
              <w:rPr>
                <w:rStyle w:val="CodeChar"/>
                <w:b w:val="0"/>
                <w:color w:val="000000" w:themeColor="text1"/>
              </w:rPr>
              <w:t>[$site]=count($</w:t>
            </w:r>
            <w:proofErr w:type="spellStart"/>
            <w:r w:rsidRPr="00F367E8">
              <w:rPr>
                <w:rStyle w:val="CodeChar"/>
                <w:b w:val="0"/>
                <w:color w:val="000000" w:themeColor="text1"/>
              </w:rPr>
              <w:t>linksOut</w:t>
            </w:r>
            <w:proofErr w:type="spellEnd"/>
            <w:r w:rsidRPr="00F367E8">
              <w:rPr>
                <w:rStyle w:val="CodeChar"/>
                <w:b w:val="0"/>
                <w:color w:val="000000" w:themeColor="text1"/>
              </w:rPr>
              <w:t>);</w:t>
            </w:r>
          </w:p>
          <w:p w14:paraId="22A5B4DD" w14:textId="77777777" w:rsidR="00680E5C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>}</w:t>
            </w:r>
          </w:p>
          <w:p w14:paraId="4A184499" w14:textId="77777777" w:rsidR="00680E5C" w:rsidRPr="00F367E8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</w:p>
          <w:p w14:paraId="200C71E8" w14:textId="77777777" w:rsidR="00680E5C" w:rsidRDefault="00680E5C" w:rsidP="00680E5C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 xml:space="preserve">     </w:t>
            </w:r>
          </w:p>
          <w:p w14:paraId="187AA055" w14:textId="77777777" w:rsidR="00680E5C" w:rsidRDefault="00680E5C" w:rsidP="00680E5C">
            <w:pPr>
              <w:pStyle w:val="CodeBold"/>
            </w:pPr>
          </w:p>
          <w:p w14:paraId="33134555" w14:textId="77777777" w:rsidR="00680E5C" w:rsidRDefault="00680E5C" w:rsidP="00680E5C">
            <w:pPr>
              <w:pStyle w:val="TableText"/>
            </w:pPr>
          </w:p>
        </w:tc>
      </w:tr>
      <w:tr w:rsidR="00680E5C" w14:paraId="40AA92D7" w14:textId="77777777" w:rsidTr="00185AA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93CDE84" w14:textId="3365A88F" w:rsidR="00680E5C" w:rsidRDefault="00680E5C" w:rsidP="00680E5C">
            <w:pPr>
              <w:pStyle w:val="TableNumber"/>
              <w:jc w:val="center"/>
            </w:pPr>
            <w:r>
              <w:t>64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6733B7E2" w14:textId="2BCE8739" w:rsidR="0017648F" w:rsidRPr="0017648F" w:rsidRDefault="0017648F" w:rsidP="0017648F">
            <w:pPr>
              <w:pStyle w:val="TableText"/>
              <w:rPr>
                <w:rStyle w:val="CodeChar"/>
                <w:rFonts w:ascii="Franklin Gothic Book" w:hAnsi="Franklin Gothic Book"/>
                <w:sz w:val="20"/>
              </w:rPr>
            </w:pPr>
            <w:r>
              <w:t>Write</w:t>
            </w:r>
            <w:r w:rsidRPr="0017648F">
              <w:t xml:space="preserve"> a loop where inside you use the current page ranks to </w:t>
            </w:r>
            <w:r>
              <w:t>determine the future page ranks using the PageRank algorithm as follows.</w:t>
            </w:r>
          </w:p>
          <w:p w14:paraId="3A5CDD4D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>$</w:t>
            </w:r>
            <w:proofErr w:type="spellStart"/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pr</w:t>
            </w:r>
            <w:proofErr w:type="spellEnd"/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=0;</w:t>
            </w:r>
          </w:p>
          <w:p w14:paraId="17A2AC84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 xml:space="preserve">      </w:t>
            </w:r>
            <w:proofErr w:type="spellStart"/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foreach</w:t>
            </w:r>
            <w:proofErr w:type="spellEnd"/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($backlinks[$site] as $BL){</w:t>
            </w:r>
          </w:p>
          <w:p w14:paraId="56C0F9C0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 xml:space="preserve">   </w:t>
            </w:r>
            <w:r w:rsidRPr="0017648F">
              <w:rPr>
                <w:rStyle w:val="CodeChar"/>
                <w:b w:val="0"/>
                <w:color w:val="000000" w:themeColor="text1"/>
              </w:rPr>
              <w:tab/>
            </w:r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if</w:t>
            </w:r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($</w:t>
            </w:r>
            <w:proofErr w:type="spellStart"/>
            <w:r w:rsidRPr="0017648F">
              <w:rPr>
                <w:rStyle w:val="CodeChar"/>
                <w:b w:val="0"/>
                <w:color w:val="000000" w:themeColor="text1"/>
              </w:rPr>
              <w:t>i</w:t>
            </w:r>
            <w:proofErr w:type="spellEnd"/>
            <w:r w:rsidRPr="0017648F">
              <w:rPr>
                <w:rStyle w:val="CodeChar"/>
                <w:b w:val="0"/>
                <w:color w:val="000000" w:themeColor="text1"/>
              </w:rPr>
              <w:t>&gt;0) echo " + ";</w:t>
            </w:r>
          </w:p>
          <w:p w14:paraId="443A24A0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 xml:space="preserve">        </w:t>
            </w:r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echo</w:t>
            </w:r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 xml:space="preserve"> $</w:t>
            </w:r>
            <w:proofErr w:type="spellStart"/>
            <w:r w:rsidRPr="0017648F">
              <w:rPr>
                <w:rStyle w:val="CodeChar"/>
                <w:b w:val="0"/>
                <w:color w:val="000000" w:themeColor="text1"/>
              </w:rPr>
              <w:t>pageRank</w:t>
            </w:r>
            <w:proofErr w:type="spellEnd"/>
            <w:r w:rsidRPr="0017648F">
              <w:rPr>
                <w:rStyle w:val="CodeChar"/>
                <w:b w:val="0"/>
                <w:color w:val="000000" w:themeColor="text1"/>
              </w:rPr>
              <w:t>[$BL]."/"</w:t>
            </w:r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.$</w:t>
            </w:r>
            <w:proofErr w:type="spellStart"/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linksFromPage</w:t>
            </w:r>
            <w:proofErr w:type="spellEnd"/>
            <w:r w:rsidRPr="0017648F">
              <w:rPr>
                <w:rStyle w:val="CodeChar"/>
                <w:b w:val="0"/>
                <w:color w:val="000000" w:themeColor="text1"/>
              </w:rPr>
              <w:t>[$BL];</w:t>
            </w:r>
          </w:p>
          <w:p w14:paraId="059BDADB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ab/>
              <w:t>$</w:t>
            </w:r>
            <w:proofErr w:type="spellStart"/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pr</w:t>
            </w:r>
            <w:proofErr w:type="spellEnd"/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+=$</w:t>
            </w:r>
            <w:proofErr w:type="spellStart"/>
            <w:r w:rsidRPr="0017648F">
              <w:rPr>
                <w:rStyle w:val="CodeChar"/>
                <w:b w:val="0"/>
                <w:color w:val="000000" w:themeColor="text1"/>
              </w:rPr>
              <w:t>pageRank</w:t>
            </w:r>
            <w:proofErr w:type="spellEnd"/>
            <w:r w:rsidRPr="0017648F">
              <w:rPr>
                <w:rStyle w:val="CodeChar"/>
                <w:b w:val="0"/>
                <w:color w:val="000000" w:themeColor="text1"/>
              </w:rPr>
              <w:t>[$BL]/$</w:t>
            </w:r>
            <w:proofErr w:type="spellStart"/>
            <w:r w:rsidRPr="0017648F">
              <w:rPr>
                <w:rStyle w:val="CodeChar"/>
                <w:b w:val="0"/>
                <w:color w:val="000000" w:themeColor="text1"/>
              </w:rPr>
              <w:t>linksFromPage</w:t>
            </w:r>
            <w:proofErr w:type="spellEnd"/>
            <w:r w:rsidRPr="0017648F">
              <w:rPr>
                <w:rStyle w:val="CodeChar"/>
                <w:b w:val="0"/>
                <w:color w:val="000000" w:themeColor="text1"/>
              </w:rPr>
              <w:t>[$BL];</w:t>
            </w:r>
          </w:p>
          <w:p w14:paraId="4727B709" w14:textId="77777777" w:rsidR="0017648F" w:rsidRP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ab/>
              <w:t>$</w:t>
            </w:r>
            <w:proofErr w:type="spellStart"/>
            <w:proofErr w:type="gramStart"/>
            <w:r w:rsidRPr="0017648F">
              <w:rPr>
                <w:rStyle w:val="CodeChar"/>
                <w:b w:val="0"/>
                <w:color w:val="000000" w:themeColor="text1"/>
              </w:rPr>
              <w:t>i</w:t>
            </w:r>
            <w:proofErr w:type="spellEnd"/>
            <w:proofErr w:type="gramEnd"/>
            <w:r w:rsidRPr="0017648F">
              <w:rPr>
                <w:rStyle w:val="CodeChar"/>
                <w:b w:val="0"/>
                <w:color w:val="000000" w:themeColor="text1"/>
              </w:rPr>
              <w:t>++;</w:t>
            </w:r>
            <w:r w:rsidRPr="0017648F">
              <w:rPr>
                <w:rStyle w:val="CodeChar"/>
                <w:b w:val="0"/>
                <w:color w:val="000000" w:themeColor="text1"/>
              </w:rPr>
              <w:tab/>
              <w:t xml:space="preserve">    </w:t>
            </w:r>
          </w:p>
          <w:p w14:paraId="400AC332" w14:textId="59A5A5F1" w:rsidR="0017648F" w:rsidRDefault="0017648F" w:rsidP="0017648F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17648F">
              <w:rPr>
                <w:rStyle w:val="CodeChar"/>
                <w:b w:val="0"/>
                <w:color w:val="000000" w:themeColor="text1"/>
              </w:rPr>
              <w:t xml:space="preserve">      }</w:t>
            </w:r>
          </w:p>
          <w:p w14:paraId="2701F583" w14:textId="77777777" w:rsidR="00680E5C" w:rsidRDefault="00680E5C" w:rsidP="00584B0F">
            <w:pPr>
              <w:pStyle w:val="CodeBold"/>
            </w:pPr>
          </w:p>
          <w:p w14:paraId="76CD650D" w14:textId="40B82BCA" w:rsidR="00680E5C" w:rsidRDefault="00680E5C" w:rsidP="00584B0F">
            <w:pPr>
              <w:pStyle w:val="CodeBold"/>
            </w:pPr>
          </w:p>
        </w:tc>
      </w:tr>
      <w:tr w:rsidR="00680E5C" w14:paraId="51C10FAE" w14:textId="77777777" w:rsidTr="00185AA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C20E378" w14:textId="41A403A6" w:rsidR="00680E5C" w:rsidRDefault="00BD0036" w:rsidP="00680E5C">
            <w:pPr>
              <w:pStyle w:val="TableNumber"/>
            </w:pPr>
            <w:r>
              <w:t>7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03DCF2CD" w14:textId="2242F8AC" w:rsidR="00680E5C" w:rsidRDefault="00BD0036" w:rsidP="00E60E3A">
            <w:pPr>
              <w:pStyle w:val="TableText"/>
            </w:pPr>
            <w:r>
              <w:t xml:space="preserve">Combine everything together to make a script that outputs the </w:t>
            </w:r>
            <w:proofErr w:type="spellStart"/>
            <w:r>
              <w:t>pagerank</w:t>
            </w:r>
            <w:proofErr w:type="spellEnd"/>
            <w:r>
              <w:t xml:space="preserve"> and related information as shown </w:t>
            </w:r>
            <w:proofErr w:type="gramStart"/>
            <w:r>
              <w:t xml:space="preserve">in </w:t>
            </w:r>
            <w:r w:rsidR="00A45EF3">
              <w:t xml:space="preserve"> Figure</w:t>
            </w:r>
            <w:proofErr w:type="gramEnd"/>
            <w:r w:rsidR="00A45EF3">
              <w:t xml:space="preserve"> 23.</w:t>
            </w:r>
            <w:r>
              <w:t>4</w:t>
            </w:r>
            <w:r w:rsidR="00680E5C">
              <w:t>.</w:t>
            </w:r>
          </w:p>
          <w:p w14:paraId="4E5B5E31" w14:textId="3C72C0C3" w:rsidR="00680E5C" w:rsidRDefault="00680E5C" w:rsidP="00E60E3A">
            <w:pPr>
              <w:pStyle w:val="TableText"/>
            </w:pPr>
          </w:p>
          <w:p w14:paraId="3845006C" w14:textId="55720636" w:rsidR="00BD0036" w:rsidRDefault="00BD0036" w:rsidP="00E60E3A">
            <w:pPr>
              <w:pStyle w:val="TableText"/>
            </w:pPr>
          </w:p>
          <w:p w14:paraId="23E96BBA" w14:textId="77777777" w:rsidR="00680E5C" w:rsidRPr="00F367E8" w:rsidRDefault="00680E5C" w:rsidP="00F367E8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</w:p>
          <w:p w14:paraId="2D4B3EB4" w14:textId="77777777" w:rsidR="00680E5C" w:rsidRDefault="00680E5C" w:rsidP="00F367E8">
            <w:pPr>
              <w:pStyle w:val="CodeBold"/>
              <w:rPr>
                <w:rStyle w:val="CodeChar"/>
                <w:b w:val="0"/>
                <w:color w:val="000000" w:themeColor="text1"/>
              </w:rPr>
            </w:pPr>
            <w:r w:rsidRPr="00F367E8">
              <w:rPr>
                <w:rStyle w:val="CodeChar"/>
                <w:b w:val="0"/>
                <w:color w:val="000000" w:themeColor="text1"/>
              </w:rPr>
              <w:t xml:space="preserve">     </w:t>
            </w:r>
          </w:p>
          <w:p w14:paraId="0C679198" w14:textId="77777777" w:rsidR="00680E5C" w:rsidRDefault="00680E5C" w:rsidP="00F367E8">
            <w:pPr>
              <w:pStyle w:val="CodeBold"/>
            </w:pPr>
          </w:p>
          <w:p w14:paraId="54B8D49B" w14:textId="7555B708" w:rsidR="00680E5C" w:rsidRDefault="00BD0036" w:rsidP="00F367E8">
            <w:pPr>
              <w:pStyle w:val="CodeBold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5BA125" wp14:editId="49BA05D9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5280660</wp:posOffset>
                      </wp:positionV>
                      <wp:extent cx="3659505" cy="46355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121"/>
                          <wp:lineTo x="21439" y="20121"/>
                          <wp:lineTo x="21439" y="0"/>
                          <wp:lineTo x="0" y="0"/>
                        </wp:wrapPolygon>
                      </wp:wrapThrough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9505" cy="463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6714C710" w14:textId="33733FAE" w:rsidR="00BD0036" w:rsidRPr="00B9010F" w:rsidRDefault="00BD0036" w:rsidP="00BD0036">
                                  <w:pPr>
                                    <w:pStyle w:val="Caption"/>
                                    <w:rPr>
                                      <w:rFonts w:ascii="Consolas" w:hAnsi="Consolas"/>
                                      <w:b/>
                                      <w:noProof/>
                                      <w:color w:val="A50021"/>
                                      <w:sz w:val="18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3.4 Output </w:t>
                                  </w:r>
                                  <w:proofErr w:type="spellStart"/>
                                  <w:r>
                                    <w:t>froma</w:t>
                                  </w:r>
                                  <w:proofErr w:type="spellEnd"/>
                                  <w:r>
                                    <w:t xml:space="preserve"> PageRank Calculator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51.45pt;margin-top:415.8pt;width:288.15pt;height:3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" stroked="f">
                      <v:textbox style="mso-fit-shape-to-text:t" inset="0,0,0,0">
                        <w:txbxContent>
                          <w:p w14:paraId="6714C710" w14:textId="33733FAE" w:rsidR="00BD0036" w:rsidRPr="00B9010F" w:rsidRDefault="00BD0036" w:rsidP="00BD0036">
                            <w:pPr>
                              <w:pStyle w:val="Caption"/>
                              <w:rPr>
                                <w:rFonts w:ascii="Consolas" w:hAnsi="Consolas"/>
                                <w:b/>
                                <w:noProof/>
                                <w:color w:val="A50021"/>
                                <w:sz w:val="1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3.4 Output </w:t>
                            </w:r>
                            <w:proofErr w:type="spellStart"/>
                            <w:r>
                              <w:t>froma</w:t>
                            </w:r>
                            <w:proofErr w:type="spellEnd"/>
                            <w:r>
                              <w:t xml:space="preserve"> PageRank Calculator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8C7BF" wp14:editId="1FED2840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459740</wp:posOffset>
                  </wp:positionV>
                  <wp:extent cx="2449195" cy="4763770"/>
                  <wp:effectExtent l="0" t="0" r="0" b="1143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5-20 at 6.23.55 P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5675"/>
                          <a:stretch/>
                        </pic:blipFill>
                        <pic:spPr bwMode="auto">
                          <a:xfrm>
                            <a:off x="0" y="0"/>
                            <a:ext cx="2449195" cy="476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0E5C" w14:paraId="466E2955" w14:textId="77777777" w:rsidTr="00185AA9">
        <w:trPr>
          <w:gridBefore w:val="1"/>
          <w:wBefore w:w="450" w:type="dxa"/>
        </w:trPr>
        <w:tc>
          <w:tcPr>
            <w:tcW w:w="8170" w:type="dxa"/>
            <w:tcBorders>
              <w:bottom w:val="single" w:sz="4" w:space="0" w:color="000080"/>
            </w:tcBorders>
            <w:shd w:val="clear" w:color="auto" w:fill="404040"/>
          </w:tcPr>
          <w:p w14:paraId="2B3C6151" w14:textId="0E5FFA0E" w:rsidR="00680E5C" w:rsidRDefault="00680E5C" w:rsidP="00B82C31">
            <w:pPr>
              <w:pStyle w:val="TableStepHead"/>
            </w:pPr>
            <w:r>
              <w:lastRenderedPageBreak/>
              <w:br w:type="page"/>
            </w:r>
            <w:r>
              <w:rPr>
                <w:rStyle w:val="TableHeadingChar"/>
              </w:rPr>
              <w:t>Exercise 23.5</w:t>
            </w:r>
            <w:r>
              <w:t xml:space="preserve">  — Build a Site Map</w:t>
            </w:r>
          </w:p>
        </w:tc>
      </w:tr>
      <w:tr w:rsidR="00680E5C" w14:paraId="2086B11B" w14:textId="77777777" w:rsidTr="00185AA9">
        <w:tc>
          <w:tcPr>
            <w:tcW w:w="450" w:type="dxa"/>
            <w:tcBorders>
              <w:bottom w:val="nil"/>
              <w:right w:val="nil"/>
            </w:tcBorders>
          </w:tcPr>
          <w:p w14:paraId="0B34719B" w14:textId="77777777" w:rsidR="00680E5C" w:rsidRDefault="00680E5C" w:rsidP="00D3563C">
            <w:pPr>
              <w:pStyle w:val="TableNumber"/>
            </w:pPr>
            <w:r>
              <w:t>1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</w:tcBorders>
          </w:tcPr>
          <w:p w14:paraId="1AEE9216" w14:textId="5C8C6081" w:rsidR="00680E5C" w:rsidRDefault="00680E5C" w:rsidP="00B12961">
            <w:pPr>
              <w:pStyle w:val="TableText"/>
            </w:pPr>
            <w:r>
              <w:t>Building a sitemap is something that can easily be automated if you are capturing proper logs f</w:t>
            </w:r>
            <w:r w:rsidR="00456DB7">
              <w:t>o</w:t>
            </w:r>
            <w:r>
              <w:t xml:space="preserve">r a real site with potentially thousands of links. If you have access to server logs, consider generating a sitemap using the Google's generator: </w:t>
            </w:r>
            <w:r w:rsidRPr="008F335A">
              <w:t>https://code.google.com/p/googlesitemapgenerator/</w:t>
            </w:r>
          </w:p>
          <w:p w14:paraId="605FB62E" w14:textId="40900776" w:rsidR="00680E5C" w:rsidRDefault="00680E5C" w:rsidP="00B12961">
            <w:pPr>
              <w:pStyle w:val="TableText"/>
            </w:pPr>
            <w:r>
              <w:t xml:space="preserve">Alternatively, if you are using </w:t>
            </w:r>
            <w:proofErr w:type="spellStart"/>
            <w:r>
              <w:t>WordPress</w:t>
            </w:r>
            <w:proofErr w:type="spellEnd"/>
            <w:r>
              <w:t xml:space="preserve"> try to generate a sitemap suing a freely available plugin.</w:t>
            </w:r>
          </w:p>
          <w:p w14:paraId="75F704F9" w14:textId="6C04075D" w:rsidR="00680E5C" w:rsidRDefault="00680E5C" w:rsidP="00B12961">
            <w:pPr>
              <w:pStyle w:val="TableText"/>
            </w:pPr>
            <w:r>
              <w:t>If you would rather learn to make sitemaps manually, continue with this exercise.</w:t>
            </w:r>
          </w:p>
        </w:tc>
      </w:tr>
      <w:tr w:rsidR="00680E5C" w14:paraId="457D29C3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6E5CE4" w14:textId="52DCEA43" w:rsidR="00680E5C" w:rsidRDefault="00680E5C" w:rsidP="00D3563C">
            <w:pPr>
              <w:pStyle w:val="TableNumber"/>
            </w:pPr>
            <w:r>
              <w:t>2</w:t>
            </w:r>
          </w:p>
          <w:p w14:paraId="6A451AF8" w14:textId="759C4E47" w:rsidR="00680E5C" w:rsidRDefault="00680E5C" w:rsidP="00D3563C">
            <w:pPr>
              <w:pStyle w:val="TableNumber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2A67BC44" w14:textId="2B3DA66B" w:rsidR="00680E5C" w:rsidRDefault="00680E5C" w:rsidP="00B12961">
            <w:pPr>
              <w:pStyle w:val="TableText"/>
              <w:rPr>
                <w:lang w:eastAsia="en-CA"/>
              </w:rPr>
            </w:pPr>
            <w:r>
              <w:rPr>
                <w:lang w:eastAsia="en-CA"/>
              </w:rPr>
              <w:lastRenderedPageBreak/>
              <w:t>Create a file named sitemap.xml and start by pasting in the following markup:</w:t>
            </w:r>
          </w:p>
          <w:p w14:paraId="7E2D5E5C" w14:textId="77777777" w:rsidR="00680E5C" w:rsidRDefault="00680E5C" w:rsidP="00B537CD">
            <w:pPr>
              <w:pStyle w:val="Code"/>
              <w:rPr>
                <w:lang w:eastAsia="en-CA"/>
              </w:rPr>
            </w:pPr>
          </w:p>
          <w:p w14:paraId="68AE34D2" w14:textId="77777777" w:rsidR="00680E5C" w:rsidRDefault="00680E5C" w:rsidP="00B537CD">
            <w:pPr>
              <w:pStyle w:val="Code"/>
              <w:rPr>
                <w:lang w:eastAsia="en-CA"/>
              </w:rPr>
            </w:pPr>
          </w:p>
          <w:p w14:paraId="527C7A97" w14:textId="77777777" w:rsidR="00680E5C" w:rsidRPr="00B12961" w:rsidRDefault="00680E5C" w:rsidP="00B12961">
            <w:pPr>
              <w:pStyle w:val="Code"/>
            </w:pPr>
            <w:r w:rsidRPr="00B12961">
              <w:t>&lt;</w:t>
            </w:r>
            <w:proofErr w:type="gramStart"/>
            <w:r w:rsidRPr="00B12961">
              <w:t>?xml</w:t>
            </w:r>
            <w:proofErr w:type="gramEnd"/>
            <w:r w:rsidRPr="00B12961">
              <w:t xml:space="preserve"> version="1.0" encoding="utf-8"?&gt;</w:t>
            </w:r>
          </w:p>
          <w:p w14:paraId="063E741D" w14:textId="7BA5977D" w:rsidR="00680E5C" w:rsidRPr="00B12961" w:rsidRDefault="00680E5C" w:rsidP="00B12961">
            <w:pPr>
              <w:pStyle w:val="Code"/>
            </w:pPr>
            <w:r w:rsidRPr="00B12961">
              <w:t>&lt;</w:t>
            </w:r>
            <w:proofErr w:type="spellStart"/>
            <w:proofErr w:type="gramStart"/>
            <w:r w:rsidRPr="00B12961">
              <w:t>urlset</w:t>
            </w:r>
            <w:proofErr w:type="spellEnd"/>
            <w:proofErr w:type="gramEnd"/>
            <w:r w:rsidRPr="00B12961">
              <w:t xml:space="preserve"> </w:t>
            </w:r>
            <w:proofErr w:type="spellStart"/>
            <w:r w:rsidRPr="00B12961">
              <w:t>xmlns</w:t>
            </w:r>
            <w:proofErr w:type="spellEnd"/>
            <w:r w:rsidRPr="00B12961">
              <w:t>="http://www.sitemaps.org/schemas/sitemap/0.9"&gt;</w:t>
            </w:r>
            <w:r w:rsidRPr="00B12961">
              <w:br/>
              <w:t>&lt;/</w:t>
            </w:r>
            <w:proofErr w:type="spellStart"/>
            <w:r w:rsidRPr="00B12961">
              <w:t>urlset</w:t>
            </w:r>
            <w:proofErr w:type="spellEnd"/>
            <w:r w:rsidRPr="00B12961">
              <w:t>&gt;</w:t>
            </w:r>
          </w:p>
          <w:p w14:paraId="782884D7" w14:textId="477A7848" w:rsidR="00680E5C" w:rsidRDefault="00680E5C" w:rsidP="00B12961">
            <w:pPr>
              <w:pStyle w:val="TableText"/>
            </w:pPr>
          </w:p>
        </w:tc>
      </w:tr>
      <w:tr w:rsidR="00680E5C" w14:paraId="17797631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A6E08D" w14:textId="2D89FC37" w:rsidR="00680E5C" w:rsidRDefault="00680E5C" w:rsidP="00D3563C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1DBB5DA2" w14:textId="3803DB88" w:rsidR="00680E5C" w:rsidRDefault="00680E5C" w:rsidP="00B12961">
            <w:pPr>
              <w:pStyle w:val="TableText"/>
            </w:pPr>
            <w:r>
              <w:t>Make a list of all the important URLs on your site and for each one add a node to your sitemap as follows (one example shown in red).</w:t>
            </w:r>
          </w:p>
          <w:p w14:paraId="0C071025" w14:textId="77777777" w:rsidR="00680E5C" w:rsidRDefault="00680E5C" w:rsidP="00B12961">
            <w:pPr>
              <w:pStyle w:val="TableText"/>
            </w:pPr>
          </w:p>
          <w:p w14:paraId="31A4D03E" w14:textId="77777777" w:rsidR="00680E5C" w:rsidRPr="00B12961" w:rsidRDefault="00680E5C" w:rsidP="00B12961">
            <w:pPr>
              <w:pStyle w:val="Code"/>
            </w:pPr>
            <w:r w:rsidRPr="00B12961">
              <w:t>&lt;</w:t>
            </w:r>
            <w:proofErr w:type="gramStart"/>
            <w:r w:rsidRPr="00B12961">
              <w:t>?xml</w:t>
            </w:r>
            <w:proofErr w:type="gramEnd"/>
            <w:r w:rsidRPr="00B12961">
              <w:t xml:space="preserve"> version="1.0" encoding="utf-8"?&gt;</w:t>
            </w:r>
          </w:p>
          <w:p w14:paraId="2989879A" w14:textId="4073DE1C" w:rsidR="00680E5C" w:rsidRPr="00B12961" w:rsidRDefault="00680E5C" w:rsidP="00B12961">
            <w:pPr>
              <w:pStyle w:val="CodeBold"/>
            </w:pPr>
            <w:r w:rsidRPr="00B12961">
              <w:rPr>
                <w:rStyle w:val="CodeChar"/>
                <w:b w:val="0"/>
                <w:color w:val="000000" w:themeColor="text1"/>
              </w:rPr>
              <w:t>&lt;</w:t>
            </w:r>
            <w:proofErr w:type="spellStart"/>
            <w:proofErr w:type="gramStart"/>
            <w:r w:rsidRPr="00B12961">
              <w:rPr>
                <w:rStyle w:val="CodeChar"/>
                <w:b w:val="0"/>
                <w:color w:val="000000" w:themeColor="text1"/>
              </w:rPr>
              <w:t>urlset</w:t>
            </w:r>
            <w:proofErr w:type="spellEnd"/>
            <w:proofErr w:type="gramEnd"/>
            <w:r w:rsidRPr="00B12961">
              <w:rPr>
                <w:rStyle w:val="CodeChar"/>
                <w:b w:val="0"/>
                <w:color w:val="000000" w:themeColor="text1"/>
              </w:rPr>
              <w:t xml:space="preserve"> </w:t>
            </w:r>
            <w:proofErr w:type="spellStart"/>
            <w:r w:rsidRPr="00B12961">
              <w:rPr>
                <w:rStyle w:val="CodeChar"/>
                <w:b w:val="0"/>
                <w:color w:val="000000" w:themeColor="text1"/>
              </w:rPr>
              <w:t>xmlns</w:t>
            </w:r>
            <w:proofErr w:type="spellEnd"/>
            <w:r w:rsidRPr="00B12961">
              <w:rPr>
                <w:rStyle w:val="CodeChar"/>
                <w:b w:val="0"/>
                <w:color w:val="000000" w:themeColor="text1"/>
              </w:rPr>
              <w:t>="http://www.sitemaps.org/schemas/sitemap/0.9"&gt;</w:t>
            </w:r>
            <w:r w:rsidRPr="00B12961">
              <w:br/>
              <w:t xml:space="preserve">   &lt;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1C23EFA5" w14:textId="3BC9EAA0" w:rsidR="00680E5C" w:rsidRPr="00B12961" w:rsidRDefault="00680E5C" w:rsidP="00B12961">
            <w:pPr>
              <w:pStyle w:val="CodeBold"/>
            </w:pPr>
            <w:r w:rsidRPr="00B12961">
              <w:t xml:space="preserve">   </w:t>
            </w:r>
            <w:r>
              <w:t xml:space="preserve">  </w:t>
            </w:r>
            <w:r w:rsidRPr="00B12961">
              <w:t>&lt;</w:t>
            </w:r>
            <w:proofErr w:type="spellStart"/>
            <w:proofErr w:type="gramStart"/>
            <w:r w:rsidRPr="00B12961">
              <w:t>loc</w:t>
            </w:r>
            <w:proofErr w:type="spellEnd"/>
            <w:proofErr w:type="gramEnd"/>
            <w:r w:rsidRPr="00B12961">
              <w:t>&gt;http://funwebdev.com/&lt;/loc&gt;</w:t>
            </w:r>
          </w:p>
          <w:p w14:paraId="0EDD7A5B" w14:textId="6A0BCA57" w:rsidR="00680E5C" w:rsidRDefault="00680E5C" w:rsidP="00B12961">
            <w:pPr>
              <w:pStyle w:val="CodeBold"/>
            </w:pPr>
            <w:r w:rsidRPr="00B12961">
              <w:t>&lt;/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4E43AEBE" w14:textId="77777777" w:rsidR="00680E5C" w:rsidRPr="00B12961" w:rsidRDefault="00680E5C" w:rsidP="00B12961">
            <w:pPr>
              <w:pStyle w:val="CodeBold"/>
            </w:pPr>
            <w:r w:rsidRPr="00B12961">
              <w:t xml:space="preserve">   &lt;</w:t>
            </w:r>
            <w:proofErr w:type="spellStart"/>
            <w:proofErr w:type="gramStart"/>
            <w:r w:rsidRPr="00B12961">
              <w:t>url</w:t>
            </w:r>
            <w:proofErr w:type="spellEnd"/>
            <w:proofErr w:type="gramEnd"/>
            <w:r w:rsidRPr="00B12961">
              <w:t>&gt;</w:t>
            </w:r>
          </w:p>
          <w:p w14:paraId="5935699A" w14:textId="245C2948" w:rsidR="00680E5C" w:rsidRPr="00B12961" w:rsidRDefault="00680E5C" w:rsidP="00B12961">
            <w:pPr>
              <w:pStyle w:val="CodeBold"/>
            </w:pPr>
            <w:r w:rsidRPr="00B12961">
              <w:t xml:space="preserve">   </w:t>
            </w:r>
            <w:r>
              <w:t xml:space="preserve">  </w:t>
            </w:r>
            <w:r w:rsidRPr="00B12961">
              <w:t>&lt;</w:t>
            </w:r>
            <w:proofErr w:type="spellStart"/>
            <w:proofErr w:type="gramStart"/>
            <w:r w:rsidRPr="00B12961">
              <w:t>loc</w:t>
            </w:r>
            <w:proofErr w:type="spellEnd"/>
            <w:proofErr w:type="gramEnd"/>
            <w:r w:rsidRPr="00B12961">
              <w:t>&gt;http://funwebdev.com/</w:t>
            </w:r>
            <w:r>
              <w:t>samples/chapters/</w:t>
            </w:r>
            <w:r w:rsidRPr="00B12961">
              <w:t>&lt;/loc</w:t>
            </w:r>
            <w:r>
              <w:t>&gt;</w:t>
            </w:r>
          </w:p>
          <w:p w14:paraId="15573973" w14:textId="7EA86D58" w:rsidR="00680E5C" w:rsidRPr="00B12961" w:rsidRDefault="00680E5C" w:rsidP="00B12961">
            <w:pPr>
              <w:pStyle w:val="CodeBold"/>
            </w:pPr>
            <w:r>
              <w:t xml:space="preserve">  </w:t>
            </w:r>
            <w:r w:rsidRPr="00B12961">
              <w:t>&lt;/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1AD595B8" w14:textId="61ABA59C" w:rsidR="00680E5C" w:rsidRPr="00B12961" w:rsidRDefault="00680E5C" w:rsidP="00B12961">
            <w:pPr>
              <w:pStyle w:val="Code"/>
            </w:pPr>
            <w:r w:rsidRPr="00B12961">
              <w:t>&lt;/</w:t>
            </w:r>
            <w:proofErr w:type="spellStart"/>
            <w:r w:rsidRPr="00B12961">
              <w:t>urlset</w:t>
            </w:r>
            <w:proofErr w:type="spellEnd"/>
            <w:r w:rsidRPr="00B12961">
              <w:t>&gt;</w:t>
            </w:r>
          </w:p>
          <w:p w14:paraId="0709B56B" w14:textId="77777777" w:rsidR="00680E5C" w:rsidRDefault="00680E5C" w:rsidP="00B12961">
            <w:pPr>
              <w:pStyle w:val="TableText"/>
            </w:pPr>
          </w:p>
          <w:p w14:paraId="73016480" w14:textId="77777777" w:rsidR="00680E5C" w:rsidRDefault="00680E5C" w:rsidP="00B12961">
            <w:pPr>
              <w:pStyle w:val="TableText"/>
            </w:pPr>
          </w:p>
        </w:tc>
      </w:tr>
      <w:tr w:rsidR="00680E5C" w14:paraId="3D3D1741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9B7FAA9" w14:textId="1A818884" w:rsidR="00680E5C" w:rsidRDefault="00680E5C" w:rsidP="00D3563C">
            <w:pPr>
              <w:pStyle w:val="TableNumber"/>
            </w:pPr>
            <w:r>
              <w:t>4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1E77C008" w14:textId="6835ECCE" w:rsidR="00680E5C" w:rsidRDefault="00680E5C" w:rsidP="00B12961">
            <w:pPr>
              <w:pStyle w:val="TableText"/>
            </w:pPr>
            <w:r>
              <w:t>Now for each URL consider the following attributes of it:</w:t>
            </w:r>
          </w:p>
          <w:p w14:paraId="018F22F6" w14:textId="77777777" w:rsidR="00680E5C" w:rsidRDefault="00680E5C" w:rsidP="00B12961">
            <w:pPr>
              <w:pStyle w:val="TableText"/>
              <w:numPr>
                <w:ilvl w:val="0"/>
                <w:numId w:val="17"/>
              </w:numPr>
            </w:pPr>
            <w:r>
              <w:t>When was it last updated?</w:t>
            </w:r>
          </w:p>
          <w:p w14:paraId="1C5A8303" w14:textId="77777777" w:rsidR="00680E5C" w:rsidRDefault="00680E5C" w:rsidP="00B12961">
            <w:pPr>
              <w:pStyle w:val="TableText"/>
              <w:numPr>
                <w:ilvl w:val="0"/>
                <w:numId w:val="17"/>
              </w:numPr>
            </w:pPr>
            <w:r>
              <w:t xml:space="preserve">How often should it be </w:t>
            </w:r>
            <w:proofErr w:type="spellStart"/>
            <w:r>
              <w:t>recrawled</w:t>
            </w:r>
            <w:proofErr w:type="spellEnd"/>
            <w:r>
              <w:t>?</w:t>
            </w:r>
          </w:p>
          <w:p w14:paraId="397CC57F" w14:textId="77777777" w:rsidR="00680E5C" w:rsidRDefault="00680E5C" w:rsidP="00B12961">
            <w:pPr>
              <w:pStyle w:val="TableText"/>
              <w:numPr>
                <w:ilvl w:val="0"/>
                <w:numId w:val="17"/>
              </w:numPr>
            </w:pPr>
            <w:r>
              <w:t>How important is it (on a scale of 0-1)?</w:t>
            </w:r>
          </w:p>
          <w:p w14:paraId="1217FC77" w14:textId="77777777" w:rsidR="00680E5C" w:rsidRDefault="00680E5C" w:rsidP="00B12961">
            <w:pPr>
              <w:pStyle w:val="TableText"/>
            </w:pPr>
          </w:p>
        </w:tc>
      </w:tr>
      <w:tr w:rsidR="00680E5C" w14:paraId="3DDDB21B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B1F107" w14:textId="02B17C45" w:rsidR="00680E5C" w:rsidRDefault="00680E5C" w:rsidP="00D3563C">
            <w:pPr>
              <w:pStyle w:val="TableNumber"/>
            </w:pPr>
            <w:r>
              <w:t>5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45235105" w14:textId="77777777" w:rsidR="00680E5C" w:rsidRDefault="00680E5C" w:rsidP="00B12961">
            <w:pPr>
              <w:pStyle w:val="TableText"/>
            </w:pPr>
            <w:r>
              <w:t xml:space="preserve">Now, using the answer to those questions fill in the additional attributes for each </w:t>
            </w:r>
            <w:proofErr w:type="spellStart"/>
            <w:r>
              <w:t>url</w:t>
            </w:r>
            <w:proofErr w:type="spellEnd"/>
            <w:r>
              <w:t xml:space="preserve"> as shown in our example below.</w:t>
            </w:r>
          </w:p>
          <w:p w14:paraId="5FE7A765" w14:textId="77777777" w:rsidR="00680E5C" w:rsidRDefault="00680E5C" w:rsidP="00B12961">
            <w:pPr>
              <w:pStyle w:val="TableText"/>
            </w:pPr>
          </w:p>
          <w:p w14:paraId="2BD1A081" w14:textId="77777777" w:rsidR="00680E5C" w:rsidRPr="00B12961" w:rsidRDefault="00680E5C" w:rsidP="00B12961">
            <w:pPr>
              <w:pStyle w:val="Code"/>
            </w:pPr>
            <w:r w:rsidRPr="00B12961">
              <w:t>&lt;</w:t>
            </w:r>
            <w:proofErr w:type="gramStart"/>
            <w:r w:rsidRPr="00B12961">
              <w:t>?xml</w:t>
            </w:r>
            <w:proofErr w:type="gramEnd"/>
            <w:r w:rsidRPr="00B12961">
              <w:t xml:space="preserve"> version="1.0" encoding="utf-8"?&gt;</w:t>
            </w:r>
          </w:p>
          <w:p w14:paraId="24073EE5" w14:textId="77777777" w:rsidR="00680E5C" w:rsidRPr="00B12961" w:rsidRDefault="00680E5C" w:rsidP="00B12961">
            <w:pPr>
              <w:pStyle w:val="Code"/>
            </w:pPr>
            <w:r w:rsidRPr="00B12961">
              <w:rPr>
                <w:rStyle w:val="CodeChar"/>
                <w:b/>
                <w:color w:val="000000" w:themeColor="text1"/>
              </w:rPr>
              <w:t>&lt;</w:t>
            </w:r>
            <w:proofErr w:type="spellStart"/>
            <w:proofErr w:type="gramStart"/>
            <w:r w:rsidRPr="00B12961">
              <w:rPr>
                <w:rStyle w:val="CodeChar"/>
                <w:b/>
                <w:color w:val="000000" w:themeColor="text1"/>
              </w:rPr>
              <w:t>urlset</w:t>
            </w:r>
            <w:proofErr w:type="spellEnd"/>
            <w:proofErr w:type="gramEnd"/>
            <w:r w:rsidRPr="00B12961">
              <w:rPr>
                <w:rStyle w:val="CodeChar"/>
                <w:b/>
                <w:color w:val="000000" w:themeColor="text1"/>
              </w:rPr>
              <w:t xml:space="preserve"> </w:t>
            </w:r>
            <w:proofErr w:type="spellStart"/>
            <w:r w:rsidRPr="00B12961">
              <w:rPr>
                <w:rStyle w:val="CodeChar"/>
                <w:b/>
                <w:color w:val="000000" w:themeColor="text1"/>
              </w:rPr>
              <w:t>xmlns</w:t>
            </w:r>
            <w:proofErr w:type="spellEnd"/>
            <w:r w:rsidRPr="00B12961">
              <w:rPr>
                <w:rStyle w:val="CodeChar"/>
                <w:b/>
                <w:color w:val="000000" w:themeColor="text1"/>
              </w:rPr>
              <w:t>="http://www.sitemaps.org/schemas/sitemap/0.9"&gt;</w:t>
            </w:r>
            <w:r w:rsidRPr="00B12961">
              <w:br/>
              <w:t xml:space="preserve">   &lt;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45049C5A" w14:textId="77777777" w:rsidR="00680E5C" w:rsidRDefault="00680E5C" w:rsidP="00B12961">
            <w:pPr>
              <w:pStyle w:val="Code"/>
            </w:pPr>
            <w:r w:rsidRPr="00B12961">
              <w:t xml:space="preserve">   </w:t>
            </w:r>
            <w:r>
              <w:t xml:space="preserve">  </w:t>
            </w:r>
            <w:r w:rsidRPr="00B12961">
              <w:t>&lt;</w:t>
            </w:r>
            <w:proofErr w:type="spellStart"/>
            <w:proofErr w:type="gramStart"/>
            <w:r w:rsidRPr="00B12961">
              <w:t>loc</w:t>
            </w:r>
            <w:proofErr w:type="spellEnd"/>
            <w:proofErr w:type="gramEnd"/>
            <w:r w:rsidRPr="00B12961">
              <w:t>&gt;http://funwebdev.com/&lt;/loc&gt;</w:t>
            </w:r>
          </w:p>
          <w:p w14:paraId="7CF96CF1" w14:textId="131CD901" w:rsidR="00680E5C" w:rsidRPr="006E51FF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spellStart"/>
            <w:proofErr w:type="gramStart"/>
            <w:r w:rsidRPr="006E51FF">
              <w:t>lastmod</w:t>
            </w:r>
            <w:proofErr w:type="spellEnd"/>
            <w:proofErr w:type="gramEnd"/>
            <w:r>
              <w:t>&gt;2314</w:t>
            </w:r>
            <w:r w:rsidRPr="006E51FF">
              <w:t>-0</w:t>
            </w:r>
            <w:r>
              <w:t>6</w:t>
            </w:r>
            <w:r w:rsidRPr="006E51FF">
              <w:t>-29&lt;/</w:t>
            </w:r>
            <w:proofErr w:type="spellStart"/>
            <w:r w:rsidRPr="006E51FF">
              <w:t>lastmod</w:t>
            </w:r>
            <w:proofErr w:type="spellEnd"/>
            <w:r w:rsidRPr="006E51FF">
              <w:t>&gt;</w:t>
            </w:r>
          </w:p>
          <w:p w14:paraId="07D54B12" w14:textId="1962C685" w:rsidR="00680E5C" w:rsidRPr="006E51FF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spellStart"/>
            <w:proofErr w:type="gramStart"/>
            <w:r w:rsidRPr="006E51FF">
              <w:t>changefreq</w:t>
            </w:r>
            <w:proofErr w:type="spellEnd"/>
            <w:proofErr w:type="gramEnd"/>
            <w:r w:rsidRPr="006E51FF">
              <w:t>&gt;weekly&lt;/</w:t>
            </w:r>
            <w:proofErr w:type="spellStart"/>
            <w:r w:rsidRPr="006E51FF">
              <w:t>changefreq</w:t>
            </w:r>
            <w:proofErr w:type="spellEnd"/>
            <w:r w:rsidRPr="006E51FF">
              <w:t>&gt;</w:t>
            </w:r>
          </w:p>
          <w:p w14:paraId="7C07EB75" w14:textId="7D66A824" w:rsidR="00680E5C" w:rsidRPr="006E51FF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gramStart"/>
            <w:r w:rsidRPr="006E51FF">
              <w:t>priority</w:t>
            </w:r>
            <w:proofErr w:type="gramEnd"/>
            <w:r w:rsidRPr="006E51FF">
              <w:t>&gt;1.0&lt;/priority&gt;</w:t>
            </w:r>
          </w:p>
          <w:p w14:paraId="5CEEF545" w14:textId="550DBC49" w:rsidR="00680E5C" w:rsidRDefault="00680E5C" w:rsidP="00B12961">
            <w:pPr>
              <w:pStyle w:val="Code"/>
            </w:pPr>
            <w:r>
              <w:t xml:space="preserve">   </w:t>
            </w:r>
            <w:r w:rsidRPr="00B12961">
              <w:t>&lt;/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56444A55" w14:textId="77777777" w:rsidR="00680E5C" w:rsidRPr="00B12961" w:rsidRDefault="00680E5C" w:rsidP="00B12961">
            <w:pPr>
              <w:pStyle w:val="Code"/>
            </w:pPr>
            <w:r w:rsidRPr="00B12961">
              <w:t xml:space="preserve">   &lt;</w:t>
            </w:r>
            <w:proofErr w:type="spellStart"/>
            <w:proofErr w:type="gramStart"/>
            <w:r w:rsidRPr="00B12961">
              <w:t>url</w:t>
            </w:r>
            <w:proofErr w:type="spellEnd"/>
            <w:proofErr w:type="gramEnd"/>
            <w:r w:rsidRPr="00B12961">
              <w:t>&gt;</w:t>
            </w:r>
          </w:p>
          <w:p w14:paraId="14E478CC" w14:textId="77777777" w:rsidR="00680E5C" w:rsidRDefault="00680E5C" w:rsidP="00B12961">
            <w:pPr>
              <w:pStyle w:val="Code"/>
            </w:pPr>
            <w:r w:rsidRPr="00B12961">
              <w:t xml:space="preserve">   </w:t>
            </w:r>
            <w:r>
              <w:t xml:space="preserve">  </w:t>
            </w:r>
            <w:r w:rsidRPr="00B12961">
              <w:t>&lt;</w:t>
            </w:r>
            <w:proofErr w:type="spellStart"/>
            <w:proofErr w:type="gramStart"/>
            <w:r w:rsidRPr="00B12961">
              <w:t>loc</w:t>
            </w:r>
            <w:proofErr w:type="spellEnd"/>
            <w:proofErr w:type="gramEnd"/>
            <w:r w:rsidRPr="00B12961">
              <w:t>&gt;http://funwebdev.com/</w:t>
            </w:r>
            <w:r>
              <w:t>samples/chapters/</w:t>
            </w:r>
            <w:r w:rsidRPr="00B12961">
              <w:t>&lt;/loc</w:t>
            </w:r>
            <w:r>
              <w:t>&gt;</w:t>
            </w:r>
          </w:p>
          <w:p w14:paraId="001BCCA4" w14:textId="0D8CECE6" w:rsidR="00680E5C" w:rsidRPr="006E51FF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spellStart"/>
            <w:proofErr w:type="gramStart"/>
            <w:r w:rsidRPr="006E51FF">
              <w:t>lastmod</w:t>
            </w:r>
            <w:proofErr w:type="spellEnd"/>
            <w:proofErr w:type="gramEnd"/>
            <w:r w:rsidRPr="006E51FF">
              <w:t>&gt;</w:t>
            </w:r>
            <w:r>
              <w:t>23</w:t>
            </w:r>
            <w:r w:rsidRPr="006E51FF">
              <w:t>1</w:t>
            </w:r>
            <w:r>
              <w:t>4</w:t>
            </w:r>
            <w:r w:rsidRPr="006E51FF">
              <w:t>-0</w:t>
            </w:r>
            <w:r>
              <w:t>4</w:t>
            </w:r>
            <w:r w:rsidRPr="006E51FF">
              <w:t>-29&lt;/</w:t>
            </w:r>
            <w:proofErr w:type="spellStart"/>
            <w:r w:rsidRPr="006E51FF">
              <w:t>lastmod</w:t>
            </w:r>
            <w:proofErr w:type="spellEnd"/>
            <w:r w:rsidRPr="006E51FF">
              <w:t>&gt;</w:t>
            </w:r>
          </w:p>
          <w:p w14:paraId="4586690C" w14:textId="33D1A7F8" w:rsidR="00680E5C" w:rsidRPr="006E51FF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spellStart"/>
            <w:proofErr w:type="gramStart"/>
            <w:r w:rsidRPr="006E51FF">
              <w:t>changefreq</w:t>
            </w:r>
            <w:proofErr w:type="spellEnd"/>
            <w:proofErr w:type="gramEnd"/>
            <w:r w:rsidRPr="006E51FF">
              <w:t>&gt;</w:t>
            </w:r>
            <w:r>
              <w:t>monthly</w:t>
            </w:r>
            <w:r w:rsidRPr="006E51FF">
              <w:t>&lt;/</w:t>
            </w:r>
            <w:proofErr w:type="spellStart"/>
            <w:r w:rsidRPr="006E51FF">
              <w:t>changefreq</w:t>
            </w:r>
            <w:proofErr w:type="spellEnd"/>
            <w:r w:rsidRPr="006E51FF">
              <w:t>&gt;</w:t>
            </w:r>
          </w:p>
          <w:p w14:paraId="7B0168BB" w14:textId="74B887A7" w:rsidR="00680E5C" w:rsidRPr="00B12961" w:rsidRDefault="00680E5C" w:rsidP="006E51FF">
            <w:pPr>
              <w:pStyle w:val="CodeBold"/>
            </w:pPr>
            <w:r>
              <w:t xml:space="preserve">     </w:t>
            </w:r>
            <w:r w:rsidRPr="006E51FF">
              <w:t>&lt;</w:t>
            </w:r>
            <w:proofErr w:type="gramStart"/>
            <w:r w:rsidRPr="006E51FF">
              <w:t>priority</w:t>
            </w:r>
            <w:proofErr w:type="gramEnd"/>
            <w:r>
              <w:t>&gt;0.5</w:t>
            </w:r>
            <w:r w:rsidRPr="006E51FF">
              <w:t>&lt;/priority&gt;</w:t>
            </w:r>
          </w:p>
          <w:p w14:paraId="1BFADC64" w14:textId="77777777" w:rsidR="00680E5C" w:rsidRPr="00B12961" w:rsidRDefault="00680E5C" w:rsidP="00B12961">
            <w:pPr>
              <w:pStyle w:val="Code"/>
            </w:pPr>
            <w:r>
              <w:t xml:space="preserve">  </w:t>
            </w:r>
            <w:r w:rsidRPr="00B12961">
              <w:t>&lt;/</w:t>
            </w:r>
            <w:proofErr w:type="spellStart"/>
            <w:r w:rsidRPr="00B12961">
              <w:t>url</w:t>
            </w:r>
            <w:proofErr w:type="spellEnd"/>
            <w:r w:rsidRPr="00B12961">
              <w:t>&gt;</w:t>
            </w:r>
          </w:p>
          <w:p w14:paraId="01E5973D" w14:textId="77777777" w:rsidR="00680E5C" w:rsidRPr="00B12961" w:rsidRDefault="00680E5C" w:rsidP="00B12961">
            <w:pPr>
              <w:pStyle w:val="Code"/>
            </w:pPr>
            <w:r w:rsidRPr="00B12961">
              <w:t>&lt;/</w:t>
            </w:r>
            <w:proofErr w:type="spellStart"/>
            <w:r w:rsidRPr="00B12961">
              <w:t>urlset</w:t>
            </w:r>
            <w:proofErr w:type="spellEnd"/>
            <w:r w:rsidRPr="00B12961">
              <w:t>&gt;</w:t>
            </w:r>
          </w:p>
          <w:p w14:paraId="24788046" w14:textId="6DF92274" w:rsidR="00680E5C" w:rsidRDefault="00680E5C" w:rsidP="00B12961">
            <w:pPr>
              <w:pStyle w:val="TableText"/>
            </w:pPr>
          </w:p>
        </w:tc>
      </w:tr>
      <w:tr w:rsidR="00680E5C" w14:paraId="21B3F374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0683E1" w14:textId="52DD102A" w:rsidR="00680E5C" w:rsidRDefault="00680E5C" w:rsidP="00D3563C">
            <w:pPr>
              <w:pStyle w:val="TableNumber"/>
            </w:pPr>
            <w:r>
              <w:t>6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37328EDC" w14:textId="6F6F85DB" w:rsidR="00680E5C" w:rsidRDefault="00680E5C" w:rsidP="00B12961">
            <w:pPr>
              <w:pStyle w:val="TableText"/>
            </w:pPr>
            <w:r>
              <w:t xml:space="preserve">Finally, </w:t>
            </w:r>
            <w:proofErr w:type="spellStart"/>
            <w:r>
              <w:t>gzip</w:t>
            </w:r>
            <w:proofErr w:type="spellEnd"/>
            <w:r>
              <w:t xml:space="preserve"> the archive and place it on the root of your webserver. </w:t>
            </w:r>
            <w:proofErr w:type="gramStart"/>
            <w:r>
              <w:t>This archive will now potentially be used by search engines</w:t>
            </w:r>
            <w:proofErr w:type="gramEnd"/>
            <w:r>
              <w:t xml:space="preserve"> (and can be managed through various webmaster tools </w:t>
            </w:r>
            <w:r>
              <w:lastRenderedPageBreak/>
              <w:t>for each search engine).</w:t>
            </w:r>
          </w:p>
          <w:p w14:paraId="7DFE5947" w14:textId="2A73CAA9" w:rsidR="00680E5C" w:rsidRDefault="00680E5C" w:rsidP="00B12961">
            <w:pPr>
              <w:pStyle w:val="TableText"/>
            </w:pPr>
          </w:p>
        </w:tc>
      </w:tr>
      <w:tr w:rsidR="00680E5C" w14:paraId="1F0B2472" w14:textId="77777777" w:rsidTr="00185AA9">
        <w:trPr>
          <w:gridBefore w:val="1"/>
          <w:wBefore w:w="450" w:type="dxa"/>
        </w:trPr>
        <w:tc>
          <w:tcPr>
            <w:tcW w:w="8170" w:type="dxa"/>
            <w:tcBorders>
              <w:bottom w:val="single" w:sz="4" w:space="0" w:color="auto"/>
            </w:tcBorders>
            <w:shd w:val="clear" w:color="auto" w:fill="404040"/>
          </w:tcPr>
          <w:p w14:paraId="7282CD4E" w14:textId="07733D67" w:rsidR="00680E5C" w:rsidRDefault="00680E5C" w:rsidP="00D644AC">
            <w:pPr>
              <w:pStyle w:val="TableStepHead"/>
            </w:pPr>
            <w:r>
              <w:lastRenderedPageBreak/>
              <w:br w:type="page"/>
            </w:r>
            <w:r>
              <w:rPr>
                <w:rStyle w:val="TableHeadingChar"/>
              </w:rPr>
              <w:t>Exercise 23.</w:t>
            </w:r>
            <w:r w:rsidR="00AF5EB8">
              <w:rPr>
                <w:rStyle w:val="TableHeadingChar"/>
              </w:rPr>
              <w:t>6</w:t>
            </w:r>
            <w:r>
              <w:t xml:space="preserve">  — </w:t>
            </w:r>
            <w:proofErr w:type="spellStart"/>
            <w:r w:rsidR="00D644AC">
              <w:t>Levenshtein</w:t>
            </w:r>
            <w:proofErr w:type="spellEnd"/>
            <w:r w:rsidR="00D644AC">
              <w:t xml:space="preserve"> </w:t>
            </w:r>
            <w:r w:rsidR="00D644AC">
              <w:t>distance</w:t>
            </w:r>
          </w:p>
        </w:tc>
      </w:tr>
      <w:tr w:rsidR="00D644AC" w14:paraId="5BE820E7" w14:textId="77777777" w:rsidTr="00185AA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283C61EC" w14:textId="77777777" w:rsidR="00D644AC" w:rsidRDefault="00D644AC" w:rsidP="00DD4BBE">
            <w:pPr>
              <w:pStyle w:val="TableNumber"/>
            </w:pPr>
            <w:r>
              <w:t>1</w:t>
            </w: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31DB013F" w14:textId="389197FB" w:rsidR="00D644AC" w:rsidRDefault="00D644AC" w:rsidP="00D644AC">
            <w:proofErr w:type="spellStart"/>
            <w:r>
              <w:t>Levenshtein</w:t>
            </w:r>
            <w:proofErr w:type="spellEnd"/>
            <w:r>
              <w:t xml:space="preserve"> </w:t>
            </w:r>
            <w:r>
              <w:t>distance is defined as follows.</w:t>
            </w:r>
          </w:p>
          <w:p w14:paraId="31A558BC" w14:textId="77777777" w:rsidR="00D644AC" w:rsidRDefault="00D644AC" w:rsidP="00D644AC"/>
          <w:p w14:paraId="39CB8E53" w14:textId="0A2073FA" w:rsidR="00D644AC" w:rsidRDefault="00D644AC" w:rsidP="00D644A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54D40F" wp14:editId="24EEB53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13335</wp:posOffset>
                  </wp:positionV>
                  <wp:extent cx="4852035" cy="908685"/>
                  <wp:effectExtent l="0" t="0" r="0" b="5715"/>
                  <wp:wrapSquare wrapText="bothSides"/>
                  <wp:docPr id="12" name="Picture 12" descr="qquad\operatorname{lev}_{a,b}(i,j) = \begin{cases}&#10;  \max(i,j) &amp; \text{ if} \min(i,j)=0, \\&#10;  \min \begin{cases}&#10;          \operatorname{lev}_{a,b}(i-1,j) + 1 \\&#10;          \operatorname{lev}_{a,b}(i,j-1) + 1 \\&#10;          \operatorname{lev}_{a,b}(i-1,j-1) + 1_{(a_i \neq b_j)}&#10;       \end{cases} &amp; \text{ otherwise.}&#10;\end{cases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quad\operatorname{lev}_{a,b}(i,j) = \begin{cases}&#10;  \max(i,j) &amp; \text{ if} \min(i,j)=0, \\&#10;  \min \begin{cases}&#10;          \operatorname{lev}_{a,b}(i-1,j) + 1 \\&#10;          \operatorname{lev}_{a,b}(i,j-1) + 1 \\&#10;          \operatorname{lev}_{a,b}(i-1,j-1) + 1_{(a_i \neq b_j)}&#10;       \end{cases} &amp; \text{ otherwise.}&#10;\end{cases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035" cy="90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F7CFB5" w14:textId="1376BF80" w:rsidR="00D644AC" w:rsidRDefault="00D644AC" w:rsidP="00D644AC"/>
        </w:tc>
      </w:tr>
      <w:tr w:rsidR="00D644AC" w14:paraId="0708C3DF" w14:textId="77777777" w:rsidTr="00185AA9">
        <w:trPr>
          <w:trHeight w:val="1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432910" w14:textId="2F49E2F0" w:rsidR="00D644AC" w:rsidRDefault="00D644AC" w:rsidP="00DD4BBE">
            <w:pPr>
              <w:pStyle w:val="TableNumber"/>
            </w:pPr>
            <w:r>
              <w:t>2</w:t>
            </w:r>
          </w:p>
          <w:p w14:paraId="728B4145" w14:textId="77777777" w:rsidR="00D644AC" w:rsidRDefault="00D644AC" w:rsidP="00DD4BBE">
            <w:pPr>
              <w:pStyle w:val="TableNumber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1EE52997" w14:textId="72B8A494" w:rsidR="00D644AC" w:rsidRDefault="00D644AC" w:rsidP="00D644AC">
            <w:r>
              <w:t xml:space="preserve">Fill in the </w:t>
            </w:r>
            <w:proofErr w:type="spellStart"/>
            <w:r>
              <w:t>Levenshtein</w:t>
            </w:r>
            <w:proofErr w:type="spellEnd"/>
            <w:r>
              <w:t xml:space="preserve"> distance matrix for comparing help to hello.</w:t>
            </w:r>
            <w:r w:rsidR="00225484">
              <w:t xml:space="preserve"> </w:t>
            </w:r>
            <w:r>
              <w:t xml:space="preserve"> </w:t>
            </w:r>
          </w:p>
          <w:p w14:paraId="3F2311D5" w14:textId="77777777" w:rsidR="00D644AC" w:rsidRDefault="00D644AC" w:rsidP="00D644AC"/>
          <w:tbl>
            <w:tblPr>
              <w:tblStyle w:val="MediumShading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1"/>
              <w:gridCol w:w="461"/>
              <w:gridCol w:w="461"/>
              <w:gridCol w:w="461"/>
              <w:gridCol w:w="477"/>
              <w:gridCol w:w="539"/>
            </w:tblGrid>
            <w:tr w:rsidR="00D644AC" w:rsidRPr="0012627E" w14:paraId="0C31EF14" w14:textId="77777777" w:rsidTr="00DD4B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61" w:type="dxa"/>
                  <w:hideMark/>
                </w:tcPr>
                <w:p w14:paraId="3F6FFCA2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57" w:type="dxa"/>
                  <w:tcBorders>
                    <w:bottom w:val="single" w:sz="4" w:space="0" w:color="auto"/>
                  </w:tcBorders>
                  <w:hideMark/>
                </w:tcPr>
                <w:p w14:paraId="463BAE0A" w14:textId="77777777" w:rsidR="00D644AC" w:rsidRPr="0012627E" w:rsidRDefault="00D644AC" w:rsidP="00DD4B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hideMark/>
                </w:tcPr>
                <w:p w14:paraId="7A9091A4" w14:textId="77777777" w:rsidR="00D644AC" w:rsidRPr="0012627E" w:rsidRDefault="00D644AC" w:rsidP="00DD4B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h</w:t>
                  </w:r>
                  <w:proofErr w:type="gramEnd"/>
                </w:p>
              </w:tc>
              <w:tc>
                <w:tcPr>
                  <w:tcW w:w="461" w:type="dxa"/>
                  <w:tcBorders>
                    <w:bottom w:val="single" w:sz="4" w:space="0" w:color="auto"/>
                  </w:tcBorders>
                  <w:hideMark/>
                </w:tcPr>
                <w:p w14:paraId="173042E2" w14:textId="77777777" w:rsidR="00D644AC" w:rsidRPr="0012627E" w:rsidRDefault="00D644AC" w:rsidP="00DD4B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e</w:t>
                  </w:r>
                  <w:proofErr w:type="gramEnd"/>
                </w:p>
              </w:tc>
              <w:tc>
                <w:tcPr>
                  <w:tcW w:w="477" w:type="dxa"/>
                  <w:tcBorders>
                    <w:bottom w:val="single" w:sz="4" w:space="0" w:color="auto"/>
                  </w:tcBorders>
                  <w:hideMark/>
                </w:tcPr>
                <w:p w14:paraId="318286C8" w14:textId="77777777" w:rsidR="00D644AC" w:rsidRPr="0012627E" w:rsidRDefault="00D644AC" w:rsidP="00DD4B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l</w:t>
                  </w:r>
                  <w:proofErr w:type="gramEnd"/>
                </w:p>
              </w:tc>
              <w:tc>
                <w:tcPr>
                  <w:tcW w:w="539" w:type="dxa"/>
                  <w:tcBorders>
                    <w:bottom w:val="single" w:sz="4" w:space="0" w:color="auto"/>
                  </w:tcBorders>
                  <w:hideMark/>
                </w:tcPr>
                <w:p w14:paraId="777986B6" w14:textId="77777777" w:rsidR="00D644AC" w:rsidRPr="0012627E" w:rsidRDefault="00D644AC" w:rsidP="00DD4B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p</w:t>
                  </w:r>
                  <w:proofErr w:type="gramEnd"/>
                </w:p>
              </w:tc>
            </w:tr>
            <w:tr w:rsidR="00D644AC" w:rsidRPr="0012627E" w14:paraId="0439FDAC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72AD8896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DD6C9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58CE6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B3004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6DE8D6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8A3C59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  <w:tr w:rsidR="00D644AC" w:rsidRPr="0012627E" w14:paraId="16BCF37B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3FC57312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h</w:t>
                  </w:r>
                  <w:proofErr w:type="gramEnd"/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C4D3D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BCC83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1B600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1FF3DF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B6BA1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  <w:tr w:rsidR="00D644AC" w:rsidRPr="0012627E" w14:paraId="70DDAB75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69D5700D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e</w:t>
                  </w:r>
                  <w:proofErr w:type="gramEnd"/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88FAB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C7101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B8240E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C0E1E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C6775A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  <w:tr w:rsidR="00D644AC" w:rsidRPr="0012627E" w14:paraId="5CB54D59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030799C6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l</w:t>
                  </w:r>
                  <w:proofErr w:type="gramEnd"/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A2F48E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8CCB32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C2551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05A56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65AC6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  <w:tr w:rsidR="00D644AC" w:rsidRPr="0012627E" w14:paraId="42262C6C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32652CFE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l</w:t>
                  </w:r>
                  <w:proofErr w:type="gramEnd"/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BE80F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274D9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963CE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68771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86B6F8" w14:textId="77777777" w:rsidR="00D644AC" w:rsidRPr="0012627E" w:rsidRDefault="00D644AC" w:rsidP="00DD4B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  <w:tr w:rsidR="00D644AC" w:rsidRPr="0012627E" w14:paraId="569C4852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1" w:type="dxa"/>
                  <w:tcBorders>
                    <w:right w:val="single" w:sz="4" w:space="0" w:color="auto"/>
                  </w:tcBorders>
                  <w:hideMark/>
                </w:tcPr>
                <w:p w14:paraId="4D830D64" w14:textId="77777777" w:rsidR="00D644AC" w:rsidRPr="0012627E" w:rsidRDefault="00D644AC" w:rsidP="00DD4BBE">
                  <w:pPr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  <w:proofErr w:type="gramStart"/>
                  <w:r w:rsidRPr="0012627E">
                    <w:rPr>
                      <w:rFonts w:ascii="Times" w:eastAsia="Times New Roman" w:hAnsi="Times" w:cs="Times New Roman"/>
                      <w:sz w:val="44"/>
                      <w:szCs w:val="20"/>
                    </w:rPr>
                    <w:t>o</w:t>
                  </w:r>
                  <w:proofErr w:type="gramEnd"/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A58D38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779A7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2F37B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F37A2A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29E37" w14:textId="77777777" w:rsidR="00D644AC" w:rsidRPr="0012627E" w:rsidRDefault="00D644AC" w:rsidP="00DD4B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4"/>
                      <w:szCs w:val="20"/>
                    </w:rPr>
                  </w:pPr>
                </w:p>
              </w:tc>
            </w:tr>
          </w:tbl>
          <w:p w14:paraId="448F4F4D" w14:textId="77777777" w:rsidR="00D644AC" w:rsidRDefault="00D644AC" w:rsidP="00D644AC"/>
          <w:p w14:paraId="7FF221D4" w14:textId="77777777" w:rsidR="00D644AC" w:rsidRDefault="00D644AC" w:rsidP="00D644AC">
            <w:pPr>
              <w:pStyle w:val="Code"/>
            </w:pPr>
          </w:p>
        </w:tc>
      </w:tr>
    </w:tbl>
    <w:p w14:paraId="3BAEA6EE" w14:textId="77777777" w:rsidR="003848B5" w:rsidRDefault="003848B5">
      <w:r>
        <w:br w:type="page"/>
      </w:r>
    </w:p>
    <w:tbl>
      <w:tblPr>
        <w:tblW w:w="862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50"/>
        <w:gridCol w:w="7745"/>
        <w:gridCol w:w="425"/>
      </w:tblGrid>
      <w:tr w:rsidR="003848B5" w14:paraId="669153C0" w14:textId="77777777" w:rsidTr="00682D4B">
        <w:trPr>
          <w:gridAfter w:val="1"/>
          <w:wAfter w:w="425" w:type="dxa"/>
          <w:trHeight w:val="161"/>
        </w:trPr>
        <w:tc>
          <w:tcPr>
            <w:tcW w:w="450" w:type="dxa"/>
          </w:tcPr>
          <w:p w14:paraId="10595769" w14:textId="686D143F" w:rsidR="003848B5" w:rsidRDefault="003848B5" w:rsidP="00DD4BBE">
            <w:pPr>
              <w:pStyle w:val="TableNumber"/>
            </w:pPr>
            <w:r>
              <w:lastRenderedPageBreak/>
              <w:t>3</w:t>
            </w:r>
          </w:p>
          <w:p w14:paraId="4E7B1CC1" w14:textId="77777777" w:rsidR="003848B5" w:rsidRDefault="003848B5" w:rsidP="00DD4BBE">
            <w:pPr>
              <w:pStyle w:val="TableNumber"/>
            </w:pPr>
          </w:p>
        </w:tc>
        <w:tc>
          <w:tcPr>
            <w:tcW w:w="7745" w:type="dxa"/>
          </w:tcPr>
          <w:p w14:paraId="02D8A98C" w14:textId="77777777" w:rsidR="003848B5" w:rsidRDefault="003848B5" w:rsidP="00B053DE">
            <w:pPr>
              <w:pStyle w:val="ListParagraph"/>
              <w:numPr>
                <w:ilvl w:val="0"/>
                <w:numId w:val="19"/>
              </w:numPr>
              <w:ind w:left="0"/>
            </w:pPr>
            <w:r>
              <w:t xml:space="preserve">Fill in the </w:t>
            </w:r>
            <w:proofErr w:type="spellStart"/>
            <w:r>
              <w:t>Levenshtein</w:t>
            </w:r>
            <w:proofErr w:type="spellEnd"/>
            <w:r>
              <w:t xml:space="preserve"> distance matrix for comparing </w:t>
            </w:r>
            <w:r w:rsidRPr="00E50E5F">
              <w:rPr>
                <w:b/>
              </w:rPr>
              <w:t>careful</w:t>
            </w:r>
            <w:r>
              <w:t xml:space="preserve"> to </w:t>
            </w:r>
            <w:r w:rsidRPr="00E50E5F">
              <w:rPr>
                <w:b/>
              </w:rPr>
              <w:t>careless</w:t>
            </w:r>
            <w:r>
              <w:t>. Articulate the</w:t>
            </w:r>
            <w:r w:rsidRPr="00692977">
              <w:t xml:space="preserve"> </w:t>
            </w:r>
            <w:proofErr w:type="spellStart"/>
            <w:r>
              <w:t>Levenshtein</w:t>
            </w:r>
            <w:proofErr w:type="spellEnd"/>
            <w:r>
              <w:t xml:space="preserve"> distance between the words.</w:t>
            </w:r>
          </w:p>
          <w:p w14:paraId="3C8A6D3F" w14:textId="77777777" w:rsidR="003848B5" w:rsidRPr="009F7AD7" w:rsidRDefault="003848B5" w:rsidP="00B053DE">
            <w:pPr>
              <w:rPr>
                <w:sz w:val="56"/>
              </w:rPr>
            </w:pPr>
          </w:p>
          <w:tbl>
            <w:tblPr>
              <w:tblStyle w:val="MediumShading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432"/>
              <w:gridCol w:w="432"/>
              <w:gridCol w:w="456"/>
              <w:gridCol w:w="432"/>
              <w:gridCol w:w="432"/>
              <w:gridCol w:w="432"/>
              <w:gridCol w:w="483"/>
              <w:gridCol w:w="432"/>
            </w:tblGrid>
            <w:tr w:rsidR="003848B5" w:rsidRPr="009F7AD7" w14:paraId="7F60C637" w14:textId="77777777" w:rsidTr="00DD4B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56" w:type="dxa"/>
                  <w:hideMark/>
                </w:tcPr>
                <w:p w14:paraId="258DE30E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4F4C4968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3CA8F2E6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c</w:t>
                  </w:r>
                  <w:proofErr w:type="gramEnd"/>
                </w:p>
              </w:tc>
              <w:tc>
                <w:tcPr>
                  <w:tcW w:w="456" w:type="dxa"/>
                  <w:tcBorders>
                    <w:bottom w:val="single" w:sz="4" w:space="0" w:color="auto"/>
                  </w:tcBorders>
                  <w:hideMark/>
                </w:tcPr>
                <w:p w14:paraId="387B2C69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a</w:t>
                  </w:r>
                  <w:proofErr w:type="gramEnd"/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68637D3A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r</w:t>
                  </w:r>
                  <w:proofErr w:type="gramEnd"/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4BC8060B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e</w:t>
                  </w:r>
                  <w:proofErr w:type="gramEnd"/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539CA405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f</w:t>
                  </w:r>
                  <w:proofErr w:type="gramEnd"/>
                </w:p>
              </w:tc>
              <w:tc>
                <w:tcPr>
                  <w:tcW w:w="483" w:type="dxa"/>
                  <w:tcBorders>
                    <w:bottom w:val="single" w:sz="4" w:space="0" w:color="auto"/>
                  </w:tcBorders>
                  <w:hideMark/>
                </w:tcPr>
                <w:p w14:paraId="3B4D2D5B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u</w:t>
                  </w:r>
                  <w:proofErr w:type="gramEnd"/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hideMark/>
                </w:tcPr>
                <w:p w14:paraId="1AD1D839" w14:textId="77777777" w:rsidR="003848B5" w:rsidRPr="009F7AD7" w:rsidRDefault="003848B5" w:rsidP="00B053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l</w:t>
                  </w:r>
                  <w:proofErr w:type="gramEnd"/>
                </w:p>
              </w:tc>
            </w:tr>
            <w:tr w:rsidR="003848B5" w:rsidRPr="009F7AD7" w14:paraId="3A7D0B14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3EA11F12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31CF61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D8DE8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9FD08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D1093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183C3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F897B2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068ED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5F6E2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2FC7A3CC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6A1EC2F9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c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2AB9F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C83E8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D32F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85BAE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2266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97675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3C04E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5526B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66C043E8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18E3832E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a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2C4CC8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A8307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16C72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3A4781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5DD88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A070B1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FF850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5EFE1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2C811DC9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78FA0BD2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r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470C0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63A28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20A8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A38B4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2E2790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06E71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9C88F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DFD1D1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44D5F249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70608035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e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236970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0D504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8C06F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0B5530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FFDD0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8D347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E25E7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610A54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350C6488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5EBCB615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l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A21C1F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1D9898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73D60F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7EB4B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A8107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4A8C8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BE630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A77A2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2BE73311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377997B7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e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E06F2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D45FB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12A6BE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93AAE7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03EA0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F70BE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50316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E44992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707F5D39" w14:textId="77777777" w:rsidTr="00DD4B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5F9EE286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s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5163A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12B052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03205E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D832E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9E24B3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2A837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C20DE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F5CB28" w14:textId="77777777" w:rsidR="003848B5" w:rsidRPr="009F7AD7" w:rsidRDefault="003848B5" w:rsidP="00B053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  <w:tr w:rsidR="003848B5" w:rsidRPr="009F7AD7" w14:paraId="03B240D0" w14:textId="77777777" w:rsidTr="00DD4B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" w:type="dxa"/>
                  <w:tcBorders>
                    <w:right w:val="single" w:sz="4" w:space="0" w:color="auto"/>
                  </w:tcBorders>
                  <w:hideMark/>
                </w:tcPr>
                <w:p w14:paraId="61284D8A" w14:textId="77777777" w:rsidR="003848B5" w:rsidRPr="009F7AD7" w:rsidRDefault="003848B5" w:rsidP="00B053DE">
                  <w:pPr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  <w:proofErr w:type="gramStart"/>
                  <w:r w:rsidRPr="009F7AD7">
                    <w:rPr>
                      <w:rFonts w:ascii="Times" w:eastAsia="Times New Roman" w:hAnsi="Times" w:cs="Times New Roman"/>
                      <w:sz w:val="48"/>
                      <w:szCs w:val="20"/>
                    </w:rPr>
                    <w:t>s</w:t>
                  </w:r>
                  <w:proofErr w:type="gramEnd"/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399D9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1F731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94F915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244BDB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EF75D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4665A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7740C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BB2AD" w14:textId="77777777" w:rsidR="003848B5" w:rsidRPr="009F7AD7" w:rsidRDefault="003848B5" w:rsidP="00B053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" w:eastAsia="Times New Roman" w:hAnsi="Times" w:cs="Times New Roman"/>
                      <w:sz w:val="48"/>
                      <w:szCs w:val="20"/>
                    </w:rPr>
                  </w:pPr>
                </w:p>
              </w:tc>
            </w:tr>
          </w:tbl>
          <w:p w14:paraId="1B414CD4" w14:textId="77777777" w:rsidR="003848B5" w:rsidRDefault="003848B5" w:rsidP="00B053DE"/>
          <w:p w14:paraId="332D292C" w14:textId="77777777" w:rsidR="003848B5" w:rsidRDefault="003848B5" w:rsidP="00B053DE"/>
        </w:tc>
      </w:tr>
      <w:tr w:rsidR="00682D4B" w14:paraId="55F9C101" w14:textId="77777777" w:rsidTr="00682D4B">
        <w:tblPrEx>
          <w:tblBorders>
            <w:insideV w:val="single" w:sz="4" w:space="0" w:color="auto"/>
          </w:tblBorders>
        </w:tblPrEx>
        <w:trPr>
          <w:gridBefore w:val="1"/>
          <w:wBefore w:w="450" w:type="dxa"/>
        </w:trPr>
        <w:tc>
          <w:tcPr>
            <w:tcW w:w="8170" w:type="dxa"/>
            <w:gridSpan w:val="2"/>
            <w:tcBorders>
              <w:bottom w:val="single" w:sz="4" w:space="0" w:color="auto"/>
            </w:tcBorders>
            <w:shd w:val="clear" w:color="auto" w:fill="404040"/>
          </w:tcPr>
          <w:p w14:paraId="0D7ED68E" w14:textId="5A9BEE4B" w:rsidR="00682D4B" w:rsidRDefault="00682D4B" w:rsidP="00682D4B">
            <w:pPr>
              <w:pStyle w:val="TableStepHead"/>
            </w:pPr>
            <w:r>
              <w:br w:type="page"/>
            </w:r>
            <w:r>
              <w:rPr>
                <w:rStyle w:val="TableHeadingChar"/>
              </w:rPr>
              <w:t>Exercise 23.</w:t>
            </w:r>
            <w:r>
              <w:rPr>
                <w:rStyle w:val="TableHeadingChar"/>
              </w:rPr>
              <w:t>7</w:t>
            </w:r>
            <w:r>
              <w:t xml:space="preserve">  — </w:t>
            </w:r>
            <w:proofErr w:type="spellStart"/>
            <w:r>
              <w:t>Levenshtein</w:t>
            </w:r>
            <w:proofErr w:type="spellEnd"/>
            <w:r>
              <w:t xml:space="preserve"> </w:t>
            </w:r>
            <w:r>
              <w:t>Calculator</w:t>
            </w:r>
          </w:p>
        </w:tc>
      </w:tr>
      <w:tr w:rsidR="00682D4B" w14:paraId="46CD2F62" w14:textId="77777777" w:rsidTr="00DD4BBE">
        <w:tblPrEx>
          <w:tblBorders>
            <w:insideV w:val="single" w:sz="4" w:space="0" w:color="auto"/>
          </w:tblBorders>
        </w:tblPrEx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2B40C426" w14:textId="77777777" w:rsidR="00682D4B" w:rsidRDefault="00682D4B" w:rsidP="00DD4BBE">
            <w:pPr>
              <w:pStyle w:val="TableNumber"/>
            </w:pPr>
            <w:r>
              <w:t>1</w:t>
            </w:r>
          </w:p>
        </w:tc>
        <w:tc>
          <w:tcPr>
            <w:tcW w:w="8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1BCCB" w14:textId="6B4101D5" w:rsidR="00682D4B" w:rsidRDefault="00682D4B" w:rsidP="00DD4BBE">
            <w:r>
              <w:t xml:space="preserve">Open the provided lab23-exerice07.php. </w:t>
            </w:r>
            <w:r w:rsidR="00F644EE">
              <w:t xml:space="preserve">Note that it compares </w:t>
            </w:r>
            <w:r w:rsidR="00483D15">
              <w:t>an input</w:t>
            </w:r>
            <w:r w:rsidR="00F644EE">
              <w:t xml:space="preserve"> strings </w:t>
            </w:r>
            <w:r w:rsidR="00483D15">
              <w:t>against an array of potential matches and</w:t>
            </w:r>
            <w:r w:rsidR="00F644EE">
              <w:t xml:space="preserve"> outputs the </w:t>
            </w:r>
            <w:r w:rsidR="00483D15">
              <w:t xml:space="preserve">string with the shortest </w:t>
            </w:r>
            <w:proofErr w:type="spellStart"/>
            <w:r w:rsidR="00F644EE">
              <w:t>Levenshtein</w:t>
            </w:r>
            <w:proofErr w:type="spellEnd"/>
            <w:r w:rsidR="00F644EE">
              <w:t xml:space="preserve"> distance</w:t>
            </w:r>
            <w:r w:rsidR="00483D15">
              <w:t>.</w:t>
            </w:r>
          </w:p>
          <w:p w14:paraId="50881E94" w14:textId="63D525DC" w:rsidR="00682D4B" w:rsidRDefault="00682D4B" w:rsidP="00DD4BBE"/>
          <w:p w14:paraId="1109FA1F" w14:textId="77777777" w:rsidR="00682D4B" w:rsidRDefault="00682D4B" w:rsidP="00DD4BBE"/>
        </w:tc>
      </w:tr>
      <w:tr w:rsidR="00042B18" w14:paraId="7E2E6A75" w14:textId="77777777" w:rsidTr="00042B18">
        <w:tblPrEx>
          <w:tblBorders>
            <w:insideV w:val="single" w:sz="4" w:space="0" w:color="auto"/>
          </w:tblBorders>
        </w:tblPrEx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5953716E" w14:textId="6759B392" w:rsidR="00042B18" w:rsidRDefault="00042B18" w:rsidP="00DD4BBE">
            <w:pPr>
              <w:pStyle w:val="TableNumber"/>
            </w:pPr>
            <w:r>
              <w:t>2</w:t>
            </w:r>
          </w:p>
        </w:tc>
        <w:tc>
          <w:tcPr>
            <w:tcW w:w="8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36831" w14:textId="6EF92F65" w:rsidR="00042B18" w:rsidRDefault="00042B18" w:rsidP="00DD4BBE">
            <w:r>
              <w:t xml:space="preserve">Will in the function </w:t>
            </w:r>
            <w:proofErr w:type="spellStart"/>
            <w:r w:rsidRPr="00042B18">
              <w:t>fullLev</w:t>
            </w:r>
            <w:proofErr w:type="spellEnd"/>
            <w:r>
              <w:t>(</w:t>
            </w:r>
            <w:proofErr w:type="spellStart"/>
            <w:r>
              <w:t>s,t</w:t>
            </w:r>
            <w:proofErr w:type="spellEnd"/>
            <w:r>
              <w:t xml:space="preserve">) so that it outputs a table showing the </w:t>
            </w:r>
            <w:proofErr w:type="spellStart"/>
            <w:r>
              <w:t>Levenshetin</w:t>
            </w:r>
            <w:proofErr w:type="spellEnd"/>
            <w:r>
              <w:t xml:space="preserve"> calculation much like that from the previous exercise, </w:t>
            </w:r>
            <w:r w:rsidR="00D5270B">
              <w:t xml:space="preserve"> done </w:t>
            </w:r>
            <w:r>
              <w:t>by hand.</w:t>
            </w:r>
            <w:r w:rsidR="00D5270B">
              <w:t xml:space="preserve"> </w:t>
            </w:r>
            <w:bookmarkStart w:id="0" w:name="_GoBack"/>
            <w:bookmarkEnd w:id="0"/>
          </w:p>
          <w:p w14:paraId="5C311AD5" w14:textId="77777777" w:rsidR="00042B18" w:rsidRDefault="00042B18" w:rsidP="00DD4BBE"/>
          <w:p w14:paraId="62DF411B" w14:textId="77777777" w:rsidR="00042B18" w:rsidRDefault="00042B18" w:rsidP="00DD4BBE"/>
          <w:p w14:paraId="29D19FF2" w14:textId="77777777" w:rsidR="00042B18" w:rsidRDefault="00042B18" w:rsidP="00DD4BBE"/>
          <w:p w14:paraId="69F1D968" w14:textId="77777777" w:rsidR="00042B18" w:rsidRDefault="00042B18" w:rsidP="00DD4BBE"/>
        </w:tc>
      </w:tr>
    </w:tbl>
    <w:p w14:paraId="337D9424" w14:textId="6A6798A3" w:rsidR="000E633A" w:rsidRPr="00196EA5" w:rsidRDefault="000E633A" w:rsidP="00682D4B"/>
    <w:sectPr w:rsidR="000E633A" w:rsidRPr="00196EA5" w:rsidSect="00516FDE">
      <w:headerReference w:type="even" r:id="rId14"/>
      <w:headerReference w:type="default" r:id="rId15"/>
      <w:footerReference w:type="default" r:id="rId16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CDBCC" w14:textId="77777777" w:rsidR="00680E5C" w:rsidRDefault="00680E5C">
      <w:r>
        <w:separator/>
      </w:r>
    </w:p>
  </w:endnote>
  <w:endnote w:type="continuationSeparator" w:id="0">
    <w:p w14:paraId="6B9F25BE" w14:textId="77777777" w:rsidR="00680E5C" w:rsidRDefault="0068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altName w:val="Arial Unicode MS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BDCB0" w14:textId="1B3D6B4E" w:rsidR="00680E5C" w:rsidRPr="00A53E73" w:rsidRDefault="00680E5C" w:rsidP="00B84824">
    <w:pPr>
      <w:pStyle w:val="Footer"/>
    </w:pPr>
    <w:r w:rsidRPr="00A53E73">
      <w:t xml:space="preserve">Copyright © </w:t>
    </w:r>
    <w:r>
      <w:t xml:space="preserve">2017 </w:t>
    </w:r>
    <w:r w:rsidRPr="00A53E73">
      <w:t>Randy Connolly and Ricardo Hoar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8F9D9" w14:textId="77777777" w:rsidR="00680E5C" w:rsidRDefault="00680E5C">
      <w:r>
        <w:separator/>
      </w:r>
    </w:p>
  </w:footnote>
  <w:footnote w:type="continuationSeparator" w:id="0">
    <w:p w14:paraId="11BC49B2" w14:textId="77777777" w:rsidR="00680E5C" w:rsidRDefault="00680E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760A7" w14:textId="77777777" w:rsidR="00680E5C" w:rsidRDefault="00680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304B276" wp14:editId="663F1A0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alias w:val="Title"/>
                            <w:id w:val="1738214454"/>
                            <w:placeholder>
                              <w:docPart w:val="EC8204D3152B4B0DB3F05D3E13B7DAA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5AD23B" w14:textId="77777777" w:rsidR="00680E5C" w:rsidRDefault="00680E5C"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Lab 20</w:t>
                              </w:r>
                              <w:r w:rsidRPr="00B84824"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Search Engines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7" type="#_x0000_t202" style="position:absolute;margin-left:0;margin-top:0;width:378pt;height:10.6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Rockwell Condensed" w:hAnsi="Rockwell Condensed"/>
                        <w:sz w:val="18"/>
                        <w:szCs w:val="18"/>
                      </w:rPr>
                      <w:alias w:val="Title"/>
                      <w:id w:val="1738214454"/>
                      <w:placeholder>
                        <w:docPart w:val="EC8204D3152B4B0DB3F05D3E13B7DAA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75AD23B" w14:textId="77777777" w:rsidR="00680E5C" w:rsidRDefault="00680E5C"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Lab 20</w:t>
                        </w:r>
                        <w:r w:rsidRPr="00B84824"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Search Engines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DD765FB" wp14:editId="6B6FFEF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2011680" cy="1714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BABED" w14:textId="77777777" w:rsidR="00680E5C" w:rsidRPr="00B84824" w:rsidRDefault="00680E5C">
                          <w:pPr>
                            <w:jc w:val="right"/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D5270B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14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" o:allowincell="f" fillcolor="#f3f3e7" stroked="f">
              <v:textbox style="mso-fit-shape-to-text:t" inset=",0,,0">
                <w:txbxContent>
                  <w:p w14:paraId="22BBABED" w14:textId="77777777" w:rsidR="00680E5C" w:rsidRPr="00B84824" w:rsidRDefault="00680E5C">
                    <w:pPr>
                      <w:jc w:val="right"/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D5270B">
                      <w:rPr>
                        <w:rFonts w:ascii="Rockwell Extra Bold" w:hAnsi="Rockwell Extra Bold"/>
                        <w:noProof/>
                        <w:color w:val="404040"/>
                      </w:rPr>
                      <w:t>14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2C23E" w14:textId="77777777" w:rsidR="00680E5C" w:rsidRDefault="00680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29506B9" wp14:editId="6A2FBBA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E5EB1" w14:textId="77777777" w:rsidR="00680E5C" w:rsidRPr="00B84824" w:rsidRDefault="00680E5C">
                          <w:pPr>
                            <w:jc w:val="right"/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</w:pPr>
                          <w:r w:rsidRPr="00B84824"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t>Fundamentals of Web Development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9" type="#_x0000_t202" style="position:absolute;margin-left:0;margin-top:0;width:378pt;height:10.6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" o:allowincell="f" filled="f" stroked="f">
              <v:textbox style="mso-fit-shape-to-text:t" inset=",0,,0">
                <w:txbxContent>
                  <w:p w14:paraId="104E5EB1" w14:textId="77777777" w:rsidR="00680E5C" w:rsidRPr="00B84824" w:rsidRDefault="00680E5C">
                    <w:pPr>
                      <w:jc w:val="right"/>
                      <w:rPr>
                        <w:rFonts w:ascii="Rockwell Condensed" w:hAnsi="Rockwell Condensed"/>
                        <w:sz w:val="18"/>
                        <w:szCs w:val="18"/>
                      </w:rPr>
                    </w:pP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>Fundamentals of Web Development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43EC458" wp14:editId="36FF332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60120" cy="171450"/>
              <wp:effectExtent l="254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E5CE1" w14:textId="77777777" w:rsidR="00680E5C" w:rsidRPr="00B84824" w:rsidRDefault="00680E5C">
                          <w:pPr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D5270B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13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24.4pt;margin-top:0;width:75.6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" o:allowincell="f" fillcolor="#f3f3e7" stroked="f">
              <v:textbox style="mso-fit-shape-to-text:t" inset=",0,,0">
                <w:txbxContent>
                  <w:p w14:paraId="16AE5CE1" w14:textId="77777777" w:rsidR="00680E5C" w:rsidRPr="00B84824" w:rsidRDefault="00680E5C">
                    <w:pPr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D5270B">
                      <w:rPr>
                        <w:rFonts w:ascii="Rockwell Extra Bold" w:hAnsi="Rockwell Extra Bold"/>
                        <w:noProof/>
                        <w:color w:val="404040"/>
                      </w:rPr>
                      <w:t>13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963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02E86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626FA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35C9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89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ED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7BAF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C48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2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D68B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622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043C57"/>
    <w:multiLevelType w:val="hybridMultilevel"/>
    <w:tmpl w:val="50E83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86801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6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C92D57"/>
    <w:multiLevelType w:val="hybridMultilevel"/>
    <w:tmpl w:val="50E83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4F49CD"/>
    <w:multiLevelType w:val="hybridMultilevel"/>
    <w:tmpl w:val="1336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mirrorMargins/>
  <w:proofState w:spelling="clean" w:grammar="clean"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3f3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C6"/>
    <w:rsid w:val="000006B4"/>
    <w:rsid w:val="000066EF"/>
    <w:rsid w:val="0001014C"/>
    <w:rsid w:val="00021562"/>
    <w:rsid w:val="00023185"/>
    <w:rsid w:val="00024478"/>
    <w:rsid w:val="00033E9D"/>
    <w:rsid w:val="00034CA7"/>
    <w:rsid w:val="00037A38"/>
    <w:rsid w:val="00042B18"/>
    <w:rsid w:val="000445BC"/>
    <w:rsid w:val="0004547B"/>
    <w:rsid w:val="0004646E"/>
    <w:rsid w:val="00055730"/>
    <w:rsid w:val="000560F7"/>
    <w:rsid w:val="00057290"/>
    <w:rsid w:val="00064901"/>
    <w:rsid w:val="000746C0"/>
    <w:rsid w:val="00086306"/>
    <w:rsid w:val="00092545"/>
    <w:rsid w:val="000B1408"/>
    <w:rsid w:val="000B509B"/>
    <w:rsid w:val="000B601D"/>
    <w:rsid w:val="000C6B1C"/>
    <w:rsid w:val="000E11D0"/>
    <w:rsid w:val="000E3FE5"/>
    <w:rsid w:val="000E633A"/>
    <w:rsid w:val="0011002C"/>
    <w:rsid w:val="00120F1F"/>
    <w:rsid w:val="00124A4D"/>
    <w:rsid w:val="00130841"/>
    <w:rsid w:val="00131147"/>
    <w:rsid w:val="00133F2A"/>
    <w:rsid w:val="001361C3"/>
    <w:rsid w:val="00142C4B"/>
    <w:rsid w:val="00144905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648F"/>
    <w:rsid w:val="00177EEE"/>
    <w:rsid w:val="001838DE"/>
    <w:rsid w:val="00185AA9"/>
    <w:rsid w:val="00196EA5"/>
    <w:rsid w:val="001A5914"/>
    <w:rsid w:val="001A7F40"/>
    <w:rsid w:val="001C3B9E"/>
    <w:rsid w:val="001D075B"/>
    <w:rsid w:val="001D2198"/>
    <w:rsid w:val="001D4DB4"/>
    <w:rsid w:val="001E529A"/>
    <w:rsid w:val="001F1EAD"/>
    <w:rsid w:val="001F3AB0"/>
    <w:rsid w:val="00205F98"/>
    <w:rsid w:val="00206055"/>
    <w:rsid w:val="00207220"/>
    <w:rsid w:val="00225484"/>
    <w:rsid w:val="00243179"/>
    <w:rsid w:val="00250615"/>
    <w:rsid w:val="00250989"/>
    <w:rsid w:val="00251301"/>
    <w:rsid w:val="00251B7A"/>
    <w:rsid w:val="00256621"/>
    <w:rsid w:val="0026284D"/>
    <w:rsid w:val="00264EF2"/>
    <w:rsid w:val="00265FF3"/>
    <w:rsid w:val="00266532"/>
    <w:rsid w:val="00271266"/>
    <w:rsid w:val="00272C6E"/>
    <w:rsid w:val="00275EB2"/>
    <w:rsid w:val="00290B27"/>
    <w:rsid w:val="002922A2"/>
    <w:rsid w:val="0029509E"/>
    <w:rsid w:val="002B46A9"/>
    <w:rsid w:val="002C0ED9"/>
    <w:rsid w:val="002C11BB"/>
    <w:rsid w:val="002D0E06"/>
    <w:rsid w:val="002D4668"/>
    <w:rsid w:val="002D570D"/>
    <w:rsid w:val="002E4048"/>
    <w:rsid w:val="003000FF"/>
    <w:rsid w:val="003010B2"/>
    <w:rsid w:val="00304227"/>
    <w:rsid w:val="00312FF3"/>
    <w:rsid w:val="0031499A"/>
    <w:rsid w:val="00320968"/>
    <w:rsid w:val="00324CB5"/>
    <w:rsid w:val="0033265D"/>
    <w:rsid w:val="003346F9"/>
    <w:rsid w:val="00335FC0"/>
    <w:rsid w:val="00336226"/>
    <w:rsid w:val="0033727E"/>
    <w:rsid w:val="00344C8B"/>
    <w:rsid w:val="003504F6"/>
    <w:rsid w:val="00352D5F"/>
    <w:rsid w:val="00362024"/>
    <w:rsid w:val="003714B7"/>
    <w:rsid w:val="00371A2B"/>
    <w:rsid w:val="0038165F"/>
    <w:rsid w:val="003821C1"/>
    <w:rsid w:val="003848B5"/>
    <w:rsid w:val="0039563E"/>
    <w:rsid w:val="00397611"/>
    <w:rsid w:val="003977AF"/>
    <w:rsid w:val="003C1482"/>
    <w:rsid w:val="003C2907"/>
    <w:rsid w:val="003C4522"/>
    <w:rsid w:val="003C5B5F"/>
    <w:rsid w:val="003C6E8D"/>
    <w:rsid w:val="003C7868"/>
    <w:rsid w:val="003D04C2"/>
    <w:rsid w:val="003D7E42"/>
    <w:rsid w:val="003E7BDF"/>
    <w:rsid w:val="003F3595"/>
    <w:rsid w:val="003F4119"/>
    <w:rsid w:val="00400428"/>
    <w:rsid w:val="00403268"/>
    <w:rsid w:val="004074FE"/>
    <w:rsid w:val="00413D06"/>
    <w:rsid w:val="004163F5"/>
    <w:rsid w:val="0042256E"/>
    <w:rsid w:val="0043028C"/>
    <w:rsid w:val="00442102"/>
    <w:rsid w:val="00446244"/>
    <w:rsid w:val="00456DB7"/>
    <w:rsid w:val="004571A0"/>
    <w:rsid w:val="00457779"/>
    <w:rsid w:val="0047138F"/>
    <w:rsid w:val="00472125"/>
    <w:rsid w:val="00472CBD"/>
    <w:rsid w:val="004766D6"/>
    <w:rsid w:val="00483D15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5D87"/>
    <w:rsid w:val="004B60CD"/>
    <w:rsid w:val="004C3A40"/>
    <w:rsid w:val="004D3FC6"/>
    <w:rsid w:val="004D549A"/>
    <w:rsid w:val="004D5CDB"/>
    <w:rsid w:val="004D5D4F"/>
    <w:rsid w:val="004F4A59"/>
    <w:rsid w:val="004F52E7"/>
    <w:rsid w:val="004F7A19"/>
    <w:rsid w:val="004F7FD9"/>
    <w:rsid w:val="00507B80"/>
    <w:rsid w:val="00516FDE"/>
    <w:rsid w:val="005170D5"/>
    <w:rsid w:val="0051773A"/>
    <w:rsid w:val="00522BB1"/>
    <w:rsid w:val="0052308C"/>
    <w:rsid w:val="00525401"/>
    <w:rsid w:val="00527CAE"/>
    <w:rsid w:val="005321A2"/>
    <w:rsid w:val="00534849"/>
    <w:rsid w:val="00537D51"/>
    <w:rsid w:val="00565AEE"/>
    <w:rsid w:val="005800C1"/>
    <w:rsid w:val="0058169D"/>
    <w:rsid w:val="00584B0F"/>
    <w:rsid w:val="005900AE"/>
    <w:rsid w:val="005903EB"/>
    <w:rsid w:val="005956CC"/>
    <w:rsid w:val="005976C5"/>
    <w:rsid w:val="005A5C29"/>
    <w:rsid w:val="005A7535"/>
    <w:rsid w:val="005B2CAE"/>
    <w:rsid w:val="005B7C35"/>
    <w:rsid w:val="005C2A24"/>
    <w:rsid w:val="005D3598"/>
    <w:rsid w:val="005D46ED"/>
    <w:rsid w:val="005E0FC8"/>
    <w:rsid w:val="005E126E"/>
    <w:rsid w:val="005E534F"/>
    <w:rsid w:val="005F0C9A"/>
    <w:rsid w:val="005F5814"/>
    <w:rsid w:val="00602E51"/>
    <w:rsid w:val="00611B8A"/>
    <w:rsid w:val="00622BA9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7167A"/>
    <w:rsid w:val="00680E5C"/>
    <w:rsid w:val="00682393"/>
    <w:rsid w:val="00682D4B"/>
    <w:rsid w:val="006853E2"/>
    <w:rsid w:val="006A271A"/>
    <w:rsid w:val="006A4945"/>
    <w:rsid w:val="006A5306"/>
    <w:rsid w:val="006A5584"/>
    <w:rsid w:val="006A58DA"/>
    <w:rsid w:val="006B2ACF"/>
    <w:rsid w:val="006B5C0E"/>
    <w:rsid w:val="006C00DF"/>
    <w:rsid w:val="006C2EBF"/>
    <w:rsid w:val="006D3D0E"/>
    <w:rsid w:val="006E3CA0"/>
    <w:rsid w:val="006E51FF"/>
    <w:rsid w:val="006E6E97"/>
    <w:rsid w:val="006F4513"/>
    <w:rsid w:val="00701CD8"/>
    <w:rsid w:val="00710A41"/>
    <w:rsid w:val="00711F69"/>
    <w:rsid w:val="00723920"/>
    <w:rsid w:val="00723958"/>
    <w:rsid w:val="007345EF"/>
    <w:rsid w:val="0074035B"/>
    <w:rsid w:val="00740A25"/>
    <w:rsid w:val="0075677A"/>
    <w:rsid w:val="007714EB"/>
    <w:rsid w:val="007842D1"/>
    <w:rsid w:val="007954CA"/>
    <w:rsid w:val="007965C2"/>
    <w:rsid w:val="00796B7D"/>
    <w:rsid w:val="00797C75"/>
    <w:rsid w:val="007A5221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C46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7E8C"/>
    <w:rsid w:val="00865E65"/>
    <w:rsid w:val="00873AEE"/>
    <w:rsid w:val="00875131"/>
    <w:rsid w:val="0087764A"/>
    <w:rsid w:val="00891162"/>
    <w:rsid w:val="00891DDE"/>
    <w:rsid w:val="008948F9"/>
    <w:rsid w:val="008A48CA"/>
    <w:rsid w:val="008A5C86"/>
    <w:rsid w:val="008A6467"/>
    <w:rsid w:val="008B480F"/>
    <w:rsid w:val="008B65E4"/>
    <w:rsid w:val="008C6EB9"/>
    <w:rsid w:val="008D05AA"/>
    <w:rsid w:val="008D1852"/>
    <w:rsid w:val="008E5BCA"/>
    <w:rsid w:val="008F335A"/>
    <w:rsid w:val="008F69C6"/>
    <w:rsid w:val="00916B53"/>
    <w:rsid w:val="0092048D"/>
    <w:rsid w:val="00923E03"/>
    <w:rsid w:val="00932ED0"/>
    <w:rsid w:val="009640AF"/>
    <w:rsid w:val="009722D8"/>
    <w:rsid w:val="0097340C"/>
    <w:rsid w:val="00990794"/>
    <w:rsid w:val="00990E03"/>
    <w:rsid w:val="00991FAC"/>
    <w:rsid w:val="00993E61"/>
    <w:rsid w:val="00996BA8"/>
    <w:rsid w:val="009A094B"/>
    <w:rsid w:val="009A2F4B"/>
    <w:rsid w:val="009B5ABD"/>
    <w:rsid w:val="009B6421"/>
    <w:rsid w:val="009B6CD6"/>
    <w:rsid w:val="009B6CF5"/>
    <w:rsid w:val="009B76FA"/>
    <w:rsid w:val="009D39E9"/>
    <w:rsid w:val="009D4AF1"/>
    <w:rsid w:val="009D7C27"/>
    <w:rsid w:val="009E5DC9"/>
    <w:rsid w:val="009E7A5C"/>
    <w:rsid w:val="009F098B"/>
    <w:rsid w:val="009F1CD9"/>
    <w:rsid w:val="009F7B9E"/>
    <w:rsid w:val="00A05611"/>
    <w:rsid w:val="00A115EE"/>
    <w:rsid w:val="00A307E5"/>
    <w:rsid w:val="00A401AC"/>
    <w:rsid w:val="00A44E1D"/>
    <w:rsid w:val="00A45EF3"/>
    <w:rsid w:val="00A531AA"/>
    <w:rsid w:val="00A53E73"/>
    <w:rsid w:val="00A64203"/>
    <w:rsid w:val="00A65398"/>
    <w:rsid w:val="00A74EE8"/>
    <w:rsid w:val="00A75EA1"/>
    <w:rsid w:val="00A85B3F"/>
    <w:rsid w:val="00A85FA1"/>
    <w:rsid w:val="00A8743D"/>
    <w:rsid w:val="00A9716E"/>
    <w:rsid w:val="00AA7D25"/>
    <w:rsid w:val="00AB0592"/>
    <w:rsid w:val="00AB0E16"/>
    <w:rsid w:val="00AB1803"/>
    <w:rsid w:val="00AB477A"/>
    <w:rsid w:val="00AB4AD1"/>
    <w:rsid w:val="00AB5D86"/>
    <w:rsid w:val="00AC607D"/>
    <w:rsid w:val="00AD2CB0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5EB8"/>
    <w:rsid w:val="00AF61C0"/>
    <w:rsid w:val="00B053DE"/>
    <w:rsid w:val="00B05CBF"/>
    <w:rsid w:val="00B05F8A"/>
    <w:rsid w:val="00B10B9F"/>
    <w:rsid w:val="00B12961"/>
    <w:rsid w:val="00B233B8"/>
    <w:rsid w:val="00B2483F"/>
    <w:rsid w:val="00B25CD2"/>
    <w:rsid w:val="00B30399"/>
    <w:rsid w:val="00B32326"/>
    <w:rsid w:val="00B36CF3"/>
    <w:rsid w:val="00B37846"/>
    <w:rsid w:val="00B537CD"/>
    <w:rsid w:val="00B57615"/>
    <w:rsid w:val="00B623F0"/>
    <w:rsid w:val="00B6257C"/>
    <w:rsid w:val="00B63E15"/>
    <w:rsid w:val="00B675AC"/>
    <w:rsid w:val="00B75A33"/>
    <w:rsid w:val="00B80901"/>
    <w:rsid w:val="00B81998"/>
    <w:rsid w:val="00B82AF7"/>
    <w:rsid w:val="00B82C31"/>
    <w:rsid w:val="00B84824"/>
    <w:rsid w:val="00B85DE9"/>
    <w:rsid w:val="00B90D21"/>
    <w:rsid w:val="00B957A7"/>
    <w:rsid w:val="00BB45C9"/>
    <w:rsid w:val="00BC3964"/>
    <w:rsid w:val="00BC476E"/>
    <w:rsid w:val="00BC69D6"/>
    <w:rsid w:val="00BC6C35"/>
    <w:rsid w:val="00BD0036"/>
    <w:rsid w:val="00BD35D6"/>
    <w:rsid w:val="00BD5C81"/>
    <w:rsid w:val="00BE1055"/>
    <w:rsid w:val="00BE5F23"/>
    <w:rsid w:val="00C07D4B"/>
    <w:rsid w:val="00C17BE8"/>
    <w:rsid w:val="00C27B03"/>
    <w:rsid w:val="00C32E2C"/>
    <w:rsid w:val="00C36E41"/>
    <w:rsid w:val="00C51999"/>
    <w:rsid w:val="00C52CAA"/>
    <w:rsid w:val="00C60027"/>
    <w:rsid w:val="00C70206"/>
    <w:rsid w:val="00C8220A"/>
    <w:rsid w:val="00C879C8"/>
    <w:rsid w:val="00C90BEC"/>
    <w:rsid w:val="00CA149E"/>
    <w:rsid w:val="00CA3CDA"/>
    <w:rsid w:val="00CC1211"/>
    <w:rsid w:val="00CC2149"/>
    <w:rsid w:val="00CD7F5E"/>
    <w:rsid w:val="00CE1D37"/>
    <w:rsid w:val="00CE41B4"/>
    <w:rsid w:val="00CE537B"/>
    <w:rsid w:val="00CE7575"/>
    <w:rsid w:val="00CF4A27"/>
    <w:rsid w:val="00CF5B52"/>
    <w:rsid w:val="00D01BF0"/>
    <w:rsid w:val="00D02923"/>
    <w:rsid w:val="00D1696E"/>
    <w:rsid w:val="00D2312C"/>
    <w:rsid w:val="00D231FC"/>
    <w:rsid w:val="00D3563C"/>
    <w:rsid w:val="00D36568"/>
    <w:rsid w:val="00D37217"/>
    <w:rsid w:val="00D444B5"/>
    <w:rsid w:val="00D45326"/>
    <w:rsid w:val="00D5270B"/>
    <w:rsid w:val="00D644AC"/>
    <w:rsid w:val="00D70828"/>
    <w:rsid w:val="00D70D9D"/>
    <w:rsid w:val="00D71719"/>
    <w:rsid w:val="00D735E2"/>
    <w:rsid w:val="00D87868"/>
    <w:rsid w:val="00D93697"/>
    <w:rsid w:val="00DA19E9"/>
    <w:rsid w:val="00DA5193"/>
    <w:rsid w:val="00DB27B8"/>
    <w:rsid w:val="00DC3A9D"/>
    <w:rsid w:val="00DC3EC1"/>
    <w:rsid w:val="00DC4D74"/>
    <w:rsid w:val="00DD0548"/>
    <w:rsid w:val="00DD0B40"/>
    <w:rsid w:val="00DD0D03"/>
    <w:rsid w:val="00DD1713"/>
    <w:rsid w:val="00DD6AA9"/>
    <w:rsid w:val="00E020F9"/>
    <w:rsid w:val="00E02CCC"/>
    <w:rsid w:val="00E12CC2"/>
    <w:rsid w:val="00E15586"/>
    <w:rsid w:val="00E233CF"/>
    <w:rsid w:val="00E23950"/>
    <w:rsid w:val="00E37F6E"/>
    <w:rsid w:val="00E60E3A"/>
    <w:rsid w:val="00E6760B"/>
    <w:rsid w:val="00E67E24"/>
    <w:rsid w:val="00E73362"/>
    <w:rsid w:val="00E8186F"/>
    <w:rsid w:val="00E93F94"/>
    <w:rsid w:val="00E95411"/>
    <w:rsid w:val="00E972AE"/>
    <w:rsid w:val="00EA12BE"/>
    <w:rsid w:val="00EA2F99"/>
    <w:rsid w:val="00EB136C"/>
    <w:rsid w:val="00EF2E67"/>
    <w:rsid w:val="00EF7113"/>
    <w:rsid w:val="00F01E52"/>
    <w:rsid w:val="00F02319"/>
    <w:rsid w:val="00F06C86"/>
    <w:rsid w:val="00F07AA1"/>
    <w:rsid w:val="00F21724"/>
    <w:rsid w:val="00F303D2"/>
    <w:rsid w:val="00F334CE"/>
    <w:rsid w:val="00F367E8"/>
    <w:rsid w:val="00F50B81"/>
    <w:rsid w:val="00F518B6"/>
    <w:rsid w:val="00F54B4C"/>
    <w:rsid w:val="00F57E02"/>
    <w:rsid w:val="00F6087F"/>
    <w:rsid w:val="00F644EE"/>
    <w:rsid w:val="00F9116D"/>
    <w:rsid w:val="00F92D6C"/>
    <w:rsid w:val="00F951E5"/>
    <w:rsid w:val="00FA07EC"/>
    <w:rsid w:val="00FA12C6"/>
    <w:rsid w:val="00FA164B"/>
    <w:rsid w:val="00FA7C05"/>
    <w:rsid w:val="00FB0636"/>
    <w:rsid w:val="00FB3FF2"/>
    <w:rsid w:val="00FB589C"/>
    <w:rsid w:val="00FC6A4E"/>
    <w:rsid w:val="00FD23B0"/>
    <w:rsid w:val="00FD2E57"/>
    <w:rsid w:val="00FE00F6"/>
    <w:rsid w:val="00FE52A2"/>
    <w:rsid w:val="00FE7491"/>
    <w:rsid w:val="00FF1609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3f3e7"/>
    </o:shapedefaults>
    <o:shapelayout v:ext="edit">
      <o:idmap v:ext="edit" data="1"/>
    </o:shapelayout>
  </w:shapeDefaults>
  <w:decimalSymbol w:val="."/>
  <w:listSeparator w:val=","/>
  <w14:docId w14:val="448C2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4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CD8"/>
    <w:rPr>
      <w:rFonts w:ascii="Corbel" w:hAnsi="Corbel"/>
      <w:sz w:val="23"/>
      <w:lang w:val="en-US"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1CD8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1CD8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1CD8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1CD8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1CD8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1CD8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1CD8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1CD8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1CD8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1CD8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1CD8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1CD8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B12961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1CD8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1CD8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1CD8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1CD8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1CD8"/>
    <w:rPr>
      <w:i/>
    </w:rPr>
  </w:style>
  <w:style w:type="character" w:customStyle="1" w:styleId="NoteLeadIn">
    <w:name w:val="Note.LeadIn"/>
    <w:basedOn w:val="inline"/>
    <w:rsid w:val="00701CD8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Normal"/>
    <w:next w:val="Normal"/>
    <w:autoRedefine/>
    <w:rsid w:val="00701CD8"/>
    <w:pPr>
      <w:spacing w:before="120" w:after="120"/>
    </w:pPr>
    <w:rPr>
      <w:rFonts w:ascii="Rockwell Condensed" w:hAnsi="Rockwell Condensed"/>
      <w:sz w:val="28"/>
    </w:rPr>
  </w:style>
  <w:style w:type="paragraph" w:customStyle="1" w:styleId="BodyBullets">
    <w:name w:val="Body.Bullets"/>
    <w:basedOn w:val="BodyMain"/>
    <w:rsid w:val="00701CD8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1CD8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1CD8"/>
    <w:pPr>
      <w:spacing w:before="140"/>
    </w:pPr>
  </w:style>
  <w:style w:type="paragraph" w:customStyle="1" w:styleId="TableStepHead">
    <w:name w:val="Table.StepHead"/>
    <w:basedOn w:val="TableHeading"/>
    <w:autoRedefine/>
    <w:rsid w:val="00701CD8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1CD8"/>
    <w:pPr>
      <w:spacing w:before="120"/>
    </w:pPr>
  </w:style>
  <w:style w:type="paragraph" w:customStyle="1" w:styleId="CodeLast">
    <w:name w:val="Code Last"/>
    <w:basedOn w:val="Code"/>
    <w:link w:val="CodeLastChar"/>
    <w:rsid w:val="00701CD8"/>
    <w:pPr>
      <w:spacing w:after="80"/>
    </w:pPr>
  </w:style>
  <w:style w:type="paragraph" w:customStyle="1" w:styleId="TableComment">
    <w:name w:val="Table.Comment"/>
    <w:basedOn w:val="TableText"/>
    <w:autoRedefine/>
    <w:rsid w:val="00701CD8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1CD8"/>
    <w:rPr>
      <w:rFonts w:ascii="Consolas" w:hAnsi="Consolas"/>
      <w:sz w:val="18"/>
      <w:lang w:val="en-US"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val="en-US" w:eastAsia="en-US"/>
    </w:rPr>
  </w:style>
  <w:style w:type="paragraph" w:customStyle="1" w:styleId="CodeBold">
    <w:name w:val="Code Bold"/>
    <w:basedOn w:val="Code"/>
    <w:link w:val="CodeBoldChar"/>
    <w:autoRedefine/>
    <w:qFormat/>
    <w:rsid w:val="00701CD8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1CD8"/>
    <w:rPr>
      <w:rFonts w:ascii="Consolas" w:hAnsi="Consolas"/>
      <w:b/>
      <w:color w:val="A50021"/>
      <w:sz w:val="18"/>
      <w:lang w:val="en-US" w:eastAsia="en-US"/>
    </w:rPr>
  </w:style>
  <w:style w:type="character" w:customStyle="1" w:styleId="TableNumberChar">
    <w:name w:val="Table.Number Char"/>
    <w:basedOn w:val="DefaultParagraphFont"/>
    <w:link w:val="TableNumber"/>
    <w:rsid w:val="00701CD8"/>
    <w:rPr>
      <w:rFonts w:ascii="Franklin Gothic Medium" w:hAnsi="Franklin Gothic Medium"/>
      <w:color w:val="000080"/>
      <w:lang w:val="en-US" w:eastAsia="en-US"/>
    </w:rPr>
  </w:style>
  <w:style w:type="character" w:customStyle="1" w:styleId="TableHeadingChar">
    <w:name w:val="Table.Heading Char"/>
    <w:basedOn w:val="DefaultParagraphFont"/>
    <w:link w:val="TableHeading"/>
    <w:rsid w:val="00701CD8"/>
    <w:rPr>
      <w:rFonts w:ascii="Franklin Gothic Medium Cond" w:hAnsi="Franklin Gothic Medium Cond"/>
      <w:b/>
      <w:smallCaps/>
      <w:spacing w:val="30"/>
      <w:sz w:val="22"/>
      <w:szCs w:val="24"/>
      <w:lang w:val="en-US"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1CD8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1CD8"/>
    <w:rPr>
      <w:rFonts w:ascii="Constantia" w:hAnsi="Constantia"/>
      <w:sz w:val="23"/>
      <w:lang w:val="en-US" w:eastAsia="en-US"/>
    </w:rPr>
  </w:style>
  <w:style w:type="paragraph" w:customStyle="1" w:styleId="FigureImage">
    <w:name w:val="Figure Image"/>
    <w:basedOn w:val="Normal"/>
    <w:next w:val="Caption"/>
    <w:qFormat/>
    <w:rsid w:val="00701CD8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1CD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1CD8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1CD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1CD8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1CD8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1CD8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val="en-US"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EA1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2BE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8F335A"/>
    <w:rPr>
      <w:color w:val="0000FF" w:themeColor="hyperlink"/>
      <w:u w:val="single"/>
    </w:rPr>
  </w:style>
  <w:style w:type="table" w:styleId="MediumShading2">
    <w:name w:val="Medium Shading 2"/>
    <w:basedOn w:val="TableNormal"/>
    <w:uiPriority w:val="64"/>
    <w:rsid w:val="00D64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848B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4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CD8"/>
    <w:rPr>
      <w:rFonts w:ascii="Corbel" w:hAnsi="Corbel"/>
      <w:sz w:val="23"/>
      <w:lang w:val="en-US"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1CD8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1CD8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1CD8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1CD8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1CD8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1CD8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1CD8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1CD8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1CD8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1CD8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1CD8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1CD8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B12961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1CD8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1CD8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1CD8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1CD8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1CD8"/>
    <w:rPr>
      <w:i/>
    </w:rPr>
  </w:style>
  <w:style w:type="character" w:customStyle="1" w:styleId="NoteLeadIn">
    <w:name w:val="Note.LeadIn"/>
    <w:basedOn w:val="inline"/>
    <w:rsid w:val="00701CD8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Normal"/>
    <w:next w:val="Normal"/>
    <w:autoRedefine/>
    <w:rsid w:val="00701CD8"/>
    <w:pPr>
      <w:spacing w:before="120" w:after="120"/>
    </w:pPr>
    <w:rPr>
      <w:rFonts w:ascii="Rockwell Condensed" w:hAnsi="Rockwell Condensed"/>
      <w:sz w:val="28"/>
    </w:rPr>
  </w:style>
  <w:style w:type="paragraph" w:customStyle="1" w:styleId="BodyBullets">
    <w:name w:val="Body.Bullets"/>
    <w:basedOn w:val="BodyMain"/>
    <w:rsid w:val="00701CD8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1CD8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1CD8"/>
    <w:pPr>
      <w:spacing w:before="140"/>
    </w:pPr>
  </w:style>
  <w:style w:type="paragraph" w:customStyle="1" w:styleId="TableStepHead">
    <w:name w:val="Table.StepHead"/>
    <w:basedOn w:val="TableHeading"/>
    <w:autoRedefine/>
    <w:rsid w:val="00701CD8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1CD8"/>
    <w:pPr>
      <w:spacing w:before="120"/>
    </w:pPr>
  </w:style>
  <w:style w:type="paragraph" w:customStyle="1" w:styleId="CodeLast">
    <w:name w:val="Code Last"/>
    <w:basedOn w:val="Code"/>
    <w:link w:val="CodeLastChar"/>
    <w:rsid w:val="00701CD8"/>
    <w:pPr>
      <w:spacing w:after="80"/>
    </w:pPr>
  </w:style>
  <w:style w:type="paragraph" w:customStyle="1" w:styleId="TableComment">
    <w:name w:val="Table.Comment"/>
    <w:basedOn w:val="TableText"/>
    <w:autoRedefine/>
    <w:rsid w:val="00701CD8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1CD8"/>
    <w:rPr>
      <w:rFonts w:ascii="Consolas" w:hAnsi="Consolas"/>
      <w:sz w:val="18"/>
      <w:lang w:val="en-US"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val="en-US" w:eastAsia="en-US"/>
    </w:rPr>
  </w:style>
  <w:style w:type="paragraph" w:customStyle="1" w:styleId="CodeBold">
    <w:name w:val="Code Bold"/>
    <w:basedOn w:val="Code"/>
    <w:link w:val="CodeBoldChar"/>
    <w:autoRedefine/>
    <w:qFormat/>
    <w:rsid w:val="00701CD8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1CD8"/>
    <w:rPr>
      <w:rFonts w:ascii="Consolas" w:hAnsi="Consolas"/>
      <w:b/>
      <w:color w:val="A50021"/>
      <w:sz w:val="18"/>
      <w:lang w:val="en-US" w:eastAsia="en-US"/>
    </w:rPr>
  </w:style>
  <w:style w:type="character" w:customStyle="1" w:styleId="TableNumberChar">
    <w:name w:val="Table.Number Char"/>
    <w:basedOn w:val="DefaultParagraphFont"/>
    <w:link w:val="TableNumber"/>
    <w:rsid w:val="00701CD8"/>
    <w:rPr>
      <w:rFonts w:ascii="Franklin Gothic Medium" w:hAnsi="Franklin Gothic Medium"/>
      <w:color w:val="000080"/>
      <w:lang w:val="en-US" w:eastAsia="en-US"/>
    </w:rPr>
  </w:style>
  <w:style w:type="character" w:customStyle="1" w:styleId="TableHeadingChar">
    <w:name w:val="Table.Heading Char"/>
    <w:basedOn w:val="DefaultParagraphFont"/>
    <w:link w:val="TableHeading"/>
    <w:rsid w:val="00701CD8"/>
    <w:rPr>
      <w:rFonts w:ascii="Franklin Gothic Medium Cond" w:hAnsi="Franklin Gothic Medium Cond"/>
      <w:b/>
      <w:smallCaps/>
      <w:spacing w:val="30"/>
      <w:sz w:val="22"/>
      <w:szCs w:val="24"/>
      <w:lang w:val="en-US"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1CD8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1CD8"/>
    <w:rPr>
      <w:rFonts w:ascii="Constantia" w:hAnsi="Constantia"/>
      <w:sz w:val="23"/>
      <w:lang w:val="en-US" w:eastAsia="en-US"/>
    </w:rPr>
  </w:style>
  <w:style w:type="paragraph" w:customStyle="1" w:styleId="FigureImage">
    <w:name w:val="Figure Image"/>
    <w:basedOn w:val="Normal"/>
    <w:next w:val="Caption"/>
    <w:qFormat/>
    <w:rsid w:val="00701CD8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1CD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1CD8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1CD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1CD8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1CD8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1CD8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val="en-US"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EA1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2BE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8F335A"/>
    <w:rPr>
      <w:color w:val="0000FF" w:themeColor="hyperlink"/>
      <w:u w:val="single"/>
    </w:rPr>
  </w:style>
  <w:style w:type="table" w:styleId="MediumShading2">
    <w:name w:val="Medium Shading 2"/>
    <w:basedOn w:val="TableNormal"/>
    <w:uiPriority w:val="64"/>
    <w:rsid w:val="00D64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848B5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altName w:val="Arial Unicode MS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160741"/>
    <w:rsid w:val="00180061"/>
    <w:rsid w:val="001926BE"/>
    <w:rsid w:val="002A7119"/>
    <w:rsid w:val="002F16D3"/>
    <w:rsid w:val="002F1AC1"/>
    <w:rsid w:val="003136FC"/>
    <w:rsid w:val="003961CC"/>
    <w:rsid w:val="003D064E"/>
    <w:rsid w:val="003E0D2D"/>
    <w:rsid w:val="00407BA9"/>
    <w:rsid w:val="00424507"/>
    <w:rsid w:val="00457EEB"/>
    <w:rsid w:val="0049321D"/>
    <w:rsid w:val="005A6A35"/>
    <w:rsid w:val="006122E7"/>
    <w:rsid w:val="00760862"/>
    <w:rsid w:val="007A0FA1"/>
    <w:rsid w:val="00837240"/>
    <w:rsid w:val="00855788"/>
    <w:rsid w:val="00914C92"/>
    <w:rsid w:val="00A3080F"/>
    <w:rsid w:val="00BD3386"/>
    <w:rsid w:val="00D206F0"/>
    <w:rsid w:val="00D429F0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0547-8CDD-084A-BB45-FD6832D6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\CompSci\Research\web development textbook\teaching material\lab manual\TextBook-LabManualTemplate.dotx</Template>
  <TotalTime>45</TotalTime>
  <Pages>14</Pages>
  <Words>5828</Words>
  <Characters>6762</Characters>
  <Application>Microsoft Macintosh Word</Application>
  <DocSecurity>0</DocSecurity>
  <Lines>6762</Lines>
  <Paragraphs>6294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Advanced CSS</vt:lpstr>
    </vt:vector>
  </TitlesOfParts>
  <Company>consultant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20: Search Engines</dc:title>
  <dc:subject>COMP1511</dc:subject>
  <dc:creator>Randy Connolly</dc:creator>
  <cp:lastModifiedBy>Ricardo</cp:lastModifiedBy>
  <cp:revision>43</cp:revision>
  <cp:lastPrinted>2013-04-09T19:27:00Z</cp:lastPrinted>
  <dcterms:created xsi:type="dcterms:W3CDTF">2017-05-20T21:22:00Z</dcterms:created>
  <dcterms:modified xsi:type="dcterms:W3CDTF">2017-05-21T00:36:00Z</dcterms:modified>
</cp:coreProperties>
</file>