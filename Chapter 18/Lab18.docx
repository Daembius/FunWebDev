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0" w:type="dxa"/>
        <w:tblInd w:w="-252" w:type="dxa"/>
        <w:shd w:val="clear" w:color="auto" w:fill="FFCC06"/>
        <w:tblLook w:val="04A0" w:firstRow="1" w:lastRow="0" w:firstColumn="1" w:lastColumn="0" w:noHBand="0" w:noVBand="1"/>
      </w:tblPr>
      <w:tblGrid>
        <w:gridCol w:w="9810"/>
      </w:tblGrid>
      <w:tr w:rsidR="002922A2" w:rsidRPr="005F7E37" w14:paraId="09509B87" w14:textId="77777777" w:rsidTr="00FE7491">
        <w:tc>
          <w:tcPr>
            <w:tcW w:w="9810" w:type="dxa"/>
            <w:shd w:val="clear" w:color="auto" w:fill="F3F3E7"/>
          </w:tcPr>
          <w:p w14:paraId="305CF3AC" w14:textId="77777777" w:rsidR="002922A2" w:rsidRPr="00701CD8" w:rsidRDefault="002922A2" w:rsidP="00B05CBF">
            <w:pPr>
              <w:pStyle w:val="ChapterEyeBrow"/>
              <w:rPr>
                <w:rStyle w:val="CodeCommentChar"/>
              </w:rPr>
            </w:pPr>
          </w:p>
          <w:p w14:paraId="78FCC9B9" w14:textId="0B48926E" w:rsidR="002922A2" w:rsidRPr="00B310CE" w:rsidRDefault="002922A2" w:rsidP="00B05CBF">
            <w:pPr>
              <w:pStyle w:val="ChapterEyeBrow"/>
            </w:pPr>
            <w:r w:rsidRPr="00B310CE">
              <w:t xml:space="preserve">LAB </w:t>
            </w:r>
            <w:r w:rsidR="00436CA9">
              <w:rPr>
                <w:color w:val="DCA806"/>
              </w:rPr>
              <w:t>18</w:t>
            </w:r>
          </w:p>
          <w:p w14:paraId="14D3BFE9" w14:textId="67B49DA0" w:rsidR="002922A2" w:rsidRDefault="00D47D0F" w:rsidP="00B05CBF">
            <w:pPr>
              <w:pStyle w:val="Heading1"/>
            </w:pPr>
            <w:r>
              <w:t>Security</w:t>
            </w:r>
          </w:p>
          <w:p w14:paraId="1A76114F" w14:textId="77777777" w:rsidR="002922A2" w:rsidRPr="00D27FB1" w:rsidRDefault="002922A2" w:rsidP="00FB0636">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3DC8367F" w14:textId="77777777" w:rsidTr="00B05CBF">
              <w:tc>
                <w:tcPr>
                  <w:tcW w:w="8460" w:type="dxa"/>
                </w:tcPr>
                <w:p w14:paraId="3E82B800" w14:textId="4D8C1AC2" w:rsidR="002922A2" w:rsidRDefault="002922A2" w:rsidP="00403268">
                  <w:pPr>
                    <w:pStyle w:val="ChapterSubtitle"/>
                  </w:pPr>
                  <w:r>
                    <w:t>What You Will Learn</w:t>
                  </w:r>
                </w:p>
                <w:p w14:paraId="7CB53DF3" w14:textId="3A48F9E1" w:rsidR="00457779" w:rsidRDefault="001152B1" w:rsidP="0026339D">
                  <w:pPr>
                    <w:pStyle w:val="BodyBullets"/>
                  </w:pPr>
                  <w:r>
                    <w:t>Some good development and administration practices to secure your sites.</w:t>
                  </w:r>
                </w:p>
                <w:p w14:paraId="1CA6FEDD" w14:textId="77777777" w:rsidR="00D47D0F" w:rsidRDefault="001152B1" w:rsidP="0026339D">
                  <w:pPr>
                    <w:pStyle w:val="BodyBullets"/>
                  </w:pPr>
                  <w:r>
                    <w:t>Some math behind encryption</w:t>
                  </w:r>
                </w:p>
                <w:p w14:paraId="683469B5" w14:textId="6DF6EA15" w:rsidR="001152B1" w:rsidRDefault="003A5C45" w:rsidP="003A5C45">
                  <w:pPr>
                    <w:pStyle w:val="BodyBullets"/>
                  </w:pPr>
                  <w:r>
                    <w:t>Some techniques hackers use and how to test your defenses.</w:t>
                  </w:r>
                </w:p>
              </w:tc>
            </w:tr>
          </w:tbl>
          <w:p w14:paraId="44DF75A3" w14:textId="77777777" w:rsidR="002922A2" w:rsidRDefault="002922A2" w:rsidP="00403268">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3670CF81" w14:textId="77777777" w:rsidTr="00B05CBF">
              <w:tc>
                <w:tcPr>
                  <w:tcW w:w="8460" w:type="dxa"/>
                  <w:tcBorders>
                    <w:bottom w:val="single" w:sz="4" w:space="0" w:color="BFBFBF"/>
                  </w:tcBorders>
                </w:tcPr>
                <w:p w14:paraId="4BB0BD57" w14:textId="77777777" w:rsidR="002922A2" w:rsidRDefault="002922A2" w:rsidP="00403268">
                  <w:pPr>
                    <w:pStyle w:val="ChapterSubtitle"/>
                  </w:pPr>
                  <w:r>
                    <w:t>Approximate Time</w:t>
                  </w:r>
                </w:p>
                <w:p w14:paraId="565C8540" w14:textId="455A5501" w:rsidR="002922A2" w:rsidRDefault="002922A2" w:rsidP="00D47D0F">
                  <w:pPr>
                    <w:pStyle w:val="BodyMain"/>
                  </w:pPr>
                  <w:r>
                    <w:t xml:space="preserve">The </w:t>
                  </w:r>
                  <w:r w:rsidR="00FA7C05">
                    <w:t>exercise</w:t>
                  </w:r>
                  <w:r>
                    <w:t xml:space="preserve">s in this lab should </w:t>
                  </w:r>
                  <w:r w:rsidR="00CA149E">
                    <w:t>take approximately</w:t>
                  </w:r>
                  <w:r w:rsidR="003B27AA">
                    <w:t xml:space="preserve"> </w:t>
                  </w:r>
                  <w:r w:rsidR="00C32573">
                    <w:t>12</w:t>
                  </w:r>
                  <w:r w:rsidR="00D47D0F">
                    <w:t>0</w:t>
                  </w:r>
                  <w:r>
                    <w:t xml:space="preserve"> minutes to complete.</w:t>
                  </w:r>
                </w:p>
              </w:tc>
            </w:tr>
            <w:tr w:rsidR="002922A2" w14:paraId="310CF65D" w14:textId="77777777" w:rsidTr="00B05CBF">
              <w:tc>
                <w:tcPr>
                  <w:tcW w:w="8460" w:type="dxa"/>
                  <w:tcBorders>
                    <w:left w:val="nil"/>
                    <w:bottom w:val="nil"/>
                    <w:right w:val="nil"/>
                  </w:tcBorders>
                </w:tcPr>
                <w:p w14:paraId="20D546E1" w14:textId="77777777" w:rsidR="002922A2" w:rsidRDefault="002922A2" w:rsidP="00403268">
                  <w:pPr>
                    <w:pStyle w:val="BodyMain"/>
                  </w:pPr>
                </w:p>
              </w:tc>
            </w:tr>
          </w:tbl>
          <w:p w14:paraId="59541258" w14:textId="77777777" w:rsidR="002922A2" w:rsidRPr="000855BF" w:rsidRDefault="002922A2" w:rsidP="00B05CBF"/>
        </w:tc>
      </w:tr>
      <w:tr w:rsidR="002922A2" w:rsidRPr="005F7E37" w14:paraId="50ADF75E" w14:textId="77777777" w:rsidTr="00FE7491">
        <w:tc>
          <w:tcPr>
            <w:tcW w:w="9810" w:type="dxa"/>
            <w:shd w:val="clear" w:color="auto" w:fill="404040"/>
          </w:tcPr>
          <w:p w14:paraId="746B508C" w14:textId="77777777" w:rsidR="002922A2" w:rsidRDefault="002922A2" w:rsidP="00B05CBF"/>
          <w:p w14:paraId="572A53A8" w14:textId="77777777" w:rsidR="00D471C4" w:rsidRPr="00247AB7" w:rsidRDefault="00D471C4" w:rsidP="00D471C4">
            <w:pPr>
              <w:pStyle w:val="ChapterBookTitle"/>
            </w:pPr>
            <w:r w:rsidRPr="00247AB7">
              <w:t>Fundamentals of Web Development</w:t>
            </w:r>
            <w:r>
              <w:t>, 2</w:t>
            </w:r>
            <w:r w:rsidRPr="00896C27">
              <w:rPr>
                <w:vertAlign w:val="superscript"/>
              </w:rPr>
              <w:t>nd</w:t>
            </w:r>
            <w:r>
              <w:t xml:space="preserve"> Ed</w:t>
            </w:r>
            <w:r w:rsidRPr="00247AB7">
              <w:t xml:space="preserve"> </w:t>
            </w:r>
          </w:p>
          <w:p w14:paraId="0DD84939" w14:textId="77777777" w:rsidR="00D471C4" w:rsidRPr="00247AB7" w:rsidRDefault="00D471C4" w:rsidP="00D471C4">
            <w:pPr>
              <w:pStyle w:val="ChapterBookTitle"/>
            </w:pPr>
          </w:p>
          <w:p w14:paraId="538B1B87" w14:textId="77777777" w:rsidR="002922A2" w:rsidRPr="00247AB7" w:rsidRDefault="002922A2" w:rsidP="00B05CBF">
            <w:pPr>
              <w:pStyle w:val="ChapterBookTitle"/>
            </w:pPr>
          </w:p>
          <w:p w14:paraId="1AABEAB4" w14:textId="77777777" w:rsidR="002922A2" w:rsidRPr="00247AB7" w:rsidRDefault="002922A2" w:rsidP="00B05CBF">
            <w:pPr>
              <w:pStyle w:val="ChapterAuthor"/>
            </w:pPr>
            <w:r w:rsidRPr="00247AB7">
              <w:t xml:space="preserve">Randy Connolly </w:t>
            </w:r>
            <w:r w:rsidRPr="00247AB7">
              <w:rPr>
                <w:color w:val="FFFFFF"/>
              </w:rPr>
              <w:t>and</w:t>
            </w:r>
            <w:r w:rsidRPr="00247AB7">
              <w:t xml:space="preserve"> Ricardo Hoar</w:t>
            </w:r>
          </w:p>
          <w:p w14:paraId="5057BB01" w14:textId="77777777" w:rsidR="002922A2" w:rsidRPr="004510ED" w:rsidRDefault="002922A2" w:rsidP="00B05CBF"/>
        </w:tc>
      </w:tr>
      <w:tr w:rsidR="002922A2" w:rsidRPr="005F7E37" w14:paraId="2C8E375F" w14:textId="77777777" w:rsidTr="00FE7491">
        <w:tc>
          <w:tcPr>
            <w:tcW w:w="9810" w:type="dxa"/>
            <w:shd w:val="clear" w:color="auto" w:fill="DCA806"/>
          </w:tcPr>
          <w:p w14:paraId="3CF7C177" w14:textId="77777777" w:rsidR="002922A2" w:rsidRDefault="002922A2" w:rsidP="00B05CBF"/>
          <w:p w14:paraId="07C5D6CA" w14:textId="77777777" w:rsidR="002922A2" w:rsidRDefault="002922A2" w:rsidP="00B05CBF">
            <w:pPr>
              <w:pStyle w:val="ChapterFinePrint"/>
            </w:pPr>
            <w:r w:rsidRPr="0025067A">
              <w:t xml:space="preserve">Textbook by Pearson </w:t>
            </w:r>
            <w:r w:rsidR="00DA5193">
              <w:br/>
            </w:r>
            <w:r w:rsidRPr="0025067A">
              <w:t>http://www.</w:t>
            </w:r>
            <w:r w:rsidR="00DA19E9">
              <w:t>funwebdev</w:t>
            </w:r>
            <w:r w:rsidRPr="0025067A">
              <w:t>.com</w:t>
            </w:r>
          </w:p>
          <w:p w14:paraId="6F3520A4" w14:textId="77777777" w:rsidR="00D471C4" w:rsidRDefault="00D471C4" w:rsidP="00D471C4">
            <w:pPr>
              <w:pStyle w:val="ChapterFinePrint"/>
            </w:pPr>
          </w:p>
          <w:p w14:paraId="638BD138" w14:textId="3F34B7B1" w:rsidR="00D471C4" w:rsidRDefault="00D471C4" w:rsidP="00D471C4">
            <w:pPr>
              <w:pStyle w:val="ChapterFinePrint"/>
            </w:pPr>
            <w:r>
              <w:t>Date Last Revised: May 17, 2017</w:t>
            </w:r>
          </w:p>
          <w:p w14:paraId="4BCDADB8" w14:textId="77777777" w:rsidR="002922A2" w:rsidRDefault="002922A2" w:rsidP="00B05CBF">
            <w:pPr>
              <w:pStyle w:val="ChapterFinePrint"/>
            </w:pPr>
          </w:p>
        </w:tc>
      </w:tr>
    </w:tbl>
    <w:p w14:paraId="66EF14F2" w14:textId="77777777" w:rsidR="00DA5193" w:rsidRPr="00701CD8" w:rsidRDefault="00DA5193" w:rsidP="00701CD8">
      <w:pPr>
        <w:pStyle w:val="BodyMain"/>
      </w:pPr>
      <w: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08B2794B" w14:textId="77777777" w:rsidTr="00B05CBF">
        <w:trPr>
          <w:gridBefore w:val="1"/>
          <w:wBefore w:w="450" w:type="dxa"/>
        </w:trPr>
        <w:tc>
          <w:tcPr>
            <w:tcW w:w="7650" w:type="dxa"/>
            <w:tcBorders>
              <w:bottom w:val="single" w:sz="4" w:space="0" w:color="000080"/>
            </w:tcBorders>
            <w:shd w:val="clear" w:color="auto" w:fill="404040"/>
          </w:tcPr>
          <w:p w14:paraId="7D037528" w14:textId="77777777" w:rsidR="00FA12C6" w:rsidRDefault="00FA12C6" w:rsidP="00E95411">
            <w:pPr>
              <w:pStyle w:val="TableStepHead"/>
            </w:pPr>
            <w:r>
              <w:lastRenderedPageBreak/>
              <w:br w:type="page"/>
              <w:t xml:space="preserve"> Preparing Directories</w:t>
            </w:r>
          </w:p>
        </w:tc>
      </w:tr>
      <w:tr w:rsidR="00FA12C6" w14:paraId="600C12B9" w14:textId="77777777">
        <w:tc>
          <w:tcPr>
            <w:tcW w:w="450" w:type="dxa"/>
            <w:tcBorders>
              <w:right w:val="nil"/>
            </w:tcBorders>
          </w:tcPr>
          <w:p w14:paraId="41E3EC2A" w14:textId="77777777" w:rsidR="00FA12C6" w:rsidRDefault="00857E8C">
            <w:pPr>
              <w:pStyle w:val="TableNumber"/>
            </w:pPr>
            <w:r>
              <w:t>1</w:t>
            </w:r>
          </w:p>
        </w:tc>
        <w:tc>
          <w:tcPr>
            <w:tcW w:w="7650" w:type="dxa"/>
            <w:tcBorders>
              <w:top w:val="nil"/>
              <w:left w:val="nil"/>
              <w:bottom w:val="nil"/>
            </w:tcBorders>
          </w:tcPr>
          <w:p w14:paraId="5FE7F0C1" w14:textId="77777777" w:rsidR="00FA12C6" w:rsidRDefault="00FA12C6" w:rsidP="004B6DE1">
            <w:pPr>
              <w:pStyle w:val="TableText"/>
            </w:pPr>
            <w:r>
              <w:t xml:space="preserve">If you haven’t done so already, create a folder in your personal drive </w:t>
            </w:r>
            <w:r w:rsidR="00740A25">
              <w:t>for all the labs for this book</w:t>
            </w:r>
            <w:r>
              <w:t>.</w:t>
            </w:r>
          </w:p>
        </w:tc>
      </w:tr>
      <w:tr w:rsidR="00FA12C6" w14:paraId="2923F73B" w14:textId="77777777">
        <w:tc>
          <w:tcPr>
            <w:tcW w:w="450" w:type="dxa"/>
            <w:tcBorders>
              <w:right w:val="nil"/>
            </w:tcBorders>
          </w:tcPr>
          <w:p w14:paraId="4A3731A7" w14:textId="77777777" w:rsidR="00FA12C6" w:rsidRDefault="00857E8C">
            <w:pPr>
              <w:pStyle w:val="TableNumber"/>
            </w:pPr>
            <w:r>
              <w:t>2</w:t>
            </w:r>
          </w:p>
        </w:tc>
        <w:tc>
          <w:tcPr>
            <w:tcW w:w="7650" w:type="dxa"/>
            <w:tcBorders>
              <w:top w:val="nil"/>
              <w:left w:val="nil"/>
            </w:tcBorders>
          </w:tcPr>
          <w:p w14:paraId="4278A377" w14:textId="77777777" w:rsidR="00FA12C6" w:rsidRDefault="00FA12C6" w:rsidP="004B6DE1">
            <w:pPr>
              <w:pStyle w:val="TableText"/>
            </w:pPr>
            <w:r>
              <w:t>From the</w:t>
            </w:r>
            <w:r w:rsidR="00857E8C">
              <w:t xml:space="preserve"> main</w:t>
            </w:r>
            <w:r>
              <w:t xml:space="preserve"> </w:t>
            </w:r>
            <w:r w:rsidRPr="00857E8C">
              <w:rPr>
                <w:rStyle w:val="CodeChar"/>
              </w:rPr>
              <w:t>labs</w:t>
            </w:r>
            <w:r>
              <w:t xml:space="preserve"> folder </w:t>
            </w:r>
            <w:r w:rsidR="00857E8C">
              <w:t xml:space="preserve">(either downloaded from the textbook’s web site using </w:t>
            </w:r>
            <w:r w:rsidR="00B81998">
              <w:t xml:space="preserve">the </w:t>
            </w:r>
            <w:r w:rsidR="00857E8C">
              <w:t xml:space="preserve">code provided with </w:t>
            </w:r>
            <w:r w:rsidR="00B81998">
              <w:t>the text</w:t>
            </w:r>
            <w:r w:rsidR="00857E8C">
              <w:t>book or in a common location provided by your instructor)</w:t>
            </w:r>
            <w:r>
              <w:t xml:space="preserve">, copy the folder titled </w:t>
            </w:r>
            <w:r w:rsidR="00DD6AA9">
              <w:rPr>
                <w:rStyle w:val="CodeChar"/>
              </w:rPr>
              <w:t>lab</w:t>
            </w:r>
            <w:r w:rsidR="00DA19E9">
              <w:rPr>
                <w:rStyle w:val="CodeChar"/>
              </w:rPr>
              <w:t>0</w:t>
            </w:r>
            <w:r w:rsidR="000C6B1C">
              <w:rPr>
                <w:rStyle w:val="CodeChar"/>
              </w:rPr>
              <w:t>X</w:t>
            </w:r>
            <w:r>
              <w:rPr>
                <w:rStyle w:val="inline"/>
              </w:rPr>
              <w:t xml:space="preserve"> </w:t>
            </w:r>
            <w:r>
              <w:t xml:space="preserve">to your course folder created in step </w:t>
            </w:r>
            <w:r w:rsidR="00857E8C">
              <w:t>one</w:t>
            </w:r>
            <w:r>
              <w:t>.</w:t>
            </w:r>
          </w:p>
        </w:tc>
      </w:tr>
    </w:tbl>
    <w:p w14:paraId="63D05498" w14:textId="62E81369" w:rsidR="00130841" w:rsidRDefault="00D47D0F" w:rsidP="00130841">
      <w:pPr>
        <w:pStyle w:val="BodyMainSpaceAbove"/>
      </w:pPr>
      <w:r>
        <w:t xml:space="preserve">Security has both high level and technical aspects that a web developer should be aware of. This lab covers some practical system administration </w:t>
      </w:r>
      <w:r w:rsidR="00ED78B2">
        <w:t>practices,</w:t>
      </w:r>
      <w:r>
        <w:t xml:space="preserve"> as well as some more theoretical concepts like modulo </w:t>
      </w:r>
      <w:r w:rsidR="00ED78B2">
        <w:t>arithmetic</w:t>
      </w:r>
      <w:r>
        <w:t xml:space="preserve">. </w:t>
      </w:r>
      <w:r w:rsidR="0078530F">
        <w:t xml:space="preserve"> Many of these exercises require increased access (root) and may not be suitable for shared systems.</w:t>
      </w:r>
    </w:p>
    <w:p w14:paraId="34465DFA" w14:textId="660CA3F1" w:rsidR="00ED78B2" w:rsidRPr="00C75160" w:rsidRDefault="00ED78B2" w:rsidP="00ED78B2">
      <w:pPr>
        <w:pStyle w:val="BodyMain"/>
        <w:rPr>
          <w:b/>
        </w:rPr>
      </w:pPr>
      <w:r w:rsidRPr="00C75160">
        <w:rPr>
          <w:b/>
        </w:rPr>
        <w:t>To get the most out of the exercises from this and subsequent chapter you will be applying these exercises at times to your own sites.</w:t>
      </w:r>
    </w:p>
    <w:p w14:paraId="4A4A33F8" w14:textId="39233437" w:rsidR="00683C96" w:rsidRPr="00683C96" w:rsidRDefault="00325658" w:rsidP="00683C96">
      <w:pPr>
        <w:pStyle w:val="Heading2"/>
      </w:pPr>
      <w:r>
        <w:t>Good Practices</w:t>
      </w:r>
      <w:r w:rsidR="00D47D0F">
        <w:t xml:space="preserve"> </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115508E5" w14:textId="77777777" w:rsidTr="00B05CBF">
        <w:trPr>
          <w:gridBefore w:val="1"/>
          <w:wBefore w:w="450" w:type="dxa"/>
        </w:trPr>
        <w:tc>
          <w:tcPr>
            <w:tcW w:w="7650" w:type="dxa"/>
            <w:tcBorders>
              <w:bottom w:val="single" w:sz="4" w:space="0" w:color="000080"/>
            </w:tcBorders>
            <w:shd w:val="clear" w:color="auto" w:fill="404040"/>
          </w:tcPr>
          <w:p w14:paraId="1BB88863" w14:textId="26FAB4EC" w:rsidR="00FA12C6" w:rsidRDefault="00FA12C6" w:rsidP="00D47D0F">
            <w:pPr>
              <w:pStyle w:val="TableStepHead"/>
            </w:pPr>
            <w:r>
              <w:br w:type="page"/>
            </w:r>
            <w:r w:rsidR="00FA7C05">
              <w:rPr>
                <w:rStyle w:val="TableHeadingChar"/>
              </w:rPr>
              <w:t>Exercise</w:t>
            </w:r>
            <w:r w:rsidR="0031499A">
              <w:rPr>
                <w:rStyle w:val="TableHeadingChar"/>
              </w:rPr>
              <w:t xml:space="preserve"> </w:t>
            </w:r>
            <w:r w:rsidR="00436CA9">
              <w:rPr>
                <w:rStyle w:val="TableHeadingChar"/>
              </w:rPr>
              <w:t>18</w:t>
            </w:r>
            <w:r w:rsidR="00DD0548">
              <w:rPr>
                <w:rStyle w:val="TableHeadingChar"/>
              </w:rPr>
              <w:t>.</w:t>
            </w:r>
            <w:r w:rsidR="008948F9" w:rsidRPr="00F07AA1">
              <w:rPr>
                <w:rStyle w:val="TableHeadingChar"/>
              </w:rPr>
              <w:fldChar w:fldCharType="begin"/>
            </w:r>
            <w:r w:rsidRPr="00F07AA1">
              <w:rPr>
                <w:rStyle w:val="TableHeadingChar"/>
              </w:rPr>
              <w:instrText xml:space="preserve"> AUTONUMLGL \e </w:instrText>
            </w:r>
            <w:r w:rsidR="008948F9" w:rsidRPr="00F07AA1">
              <w:rPr>
                <w:rStyle w:val="TableHeadingChar"/>
              </w:rPr>
              <w:fldChar w:fldCharType="end"/>
            </w:r>
            <w:r>
              <w:t xml:space="preserve">  — </w:t>
            </w:r>
            <w:r w:rsidR="00D47D0F">
              <w:t>Website Backups</w:t>
            </w:r>
          </w:p>
        </w:tc>
      </w:tr>
      <w:tr w:rsidR="00682393" w14:paraId="5DE74A46" w14:textId="77777777" w:rsidTr="00592370">
        <w:tc>
          <w:tcPr>
            <w:tcW w:w="450" w:type="dxa"/>
            <w:tcBorders>
              <w:bottom w:val="nil"/>
              <w:right w:val="nil"/>
            </w:tcBorders>
          </w:tcPr>
          <w:p w14:paraId="0643053F" w14:textId="77777777" w:rsidR="00682393" w:rsidRDefault="00682393" w:rsidP="00FB0636">
            <w:pPr>
              <w:pStyle w:val="TableNumber"/>
            </w:pPr>
            <w:r>
              <w:t>1</w:t>
            </w:r>
          </w:p>
        </w:tc>
        <w:tc>
          <w:tcPr>
            <w:tcW w:w="7650" w:type="dxa"/>
            <w:tcBorders>
              <w:top w:val="nil"/>
              <w:left w:val="nil"/>
              <w:bottom w:val="nil"/>
            </w:tcBorders>
          </w:tcPr>
          <w:p w14:paraId="542D0360" w14:textId="438D85E8" w:rsidR="00682393" w:rsidRDefault="00C32573" w:rsidP="004B6DE1">
            <w:pPr>
              <w:pStyle w:val="TableText"/>
            </w:pPr>
            <w:r>
              <w:t xml:space="preserve">This first exercise should be done on a website you are currently using, or have created for a previous assignment. </w:t>
            </w:r>
          </w:p>
        </w:tc>
      </w:tr>
      <w:tr w:rsidR="00E73533" w14:paraId="1414479C" w14:textId="77777777" w:rsidTr="00592370">
        <w:trPr>
          <w:trHeight w:val="417"/>
        </w:trPr>
        <w:tc>
          <w:tcPr>
            <w:tcW w:w="450" w:type="dxa"/>
            <w:tcBorders>
              <w:top w:val="nil"/>
              <w:left w:val="nil"/>
              <w:bottom w:val="nil"/>
              <w:right w:val="nil"/>
            </w:tcBorders>
          </w:tcPr>
          <w:p w14:paraId="0D193573" w14:textId="77777777" w:rsidR="00E73533" w:rsidRDefault="00E73533" w:rsidP="00FB0636">
            <w:pPr>
              <w:pStyle w:val="TableNumber"/>
            </w:pPr>
            <w:r>
              <w:t>2</w:t>
            </w:r>
          </w:p>
        </w:tc>
        <w:tc>
          <w:tcPr>
            <w:tcW w:w="7650" w:type="dxa"/>
            <w:tcBorders>
              <w:top w:val="nil"/>
              <w:left w:val="nil"/>
              <w:bottom w:val="nil"/>
              <w:right w:val="nil"/>
            </w:tcBorders>
          </w:tcPr>
          <w:p w14:paraId="0C2E5A44" w14:textId="0DFA39DB" w:rsidR="00E73533" w:rsidRDefault="002D0D0C" w:rsidP="004B6DE1">
            <w:pPr>
              <w:pStyle w:val="TableText"/>
            </w:pPr>
            <w:r>
              <w:t>If your site uses a database, it will need to be backed</w:t>
            </w:r>
            <w:r w:rsidR="00C75160">
              <w:t xml:space="preserve"> </w:t>
            </w:r>
            <w:r>
              <w:t>up. T</w:t>
            </w:r>
            <w:r w:rsidR="00E73533">
              <w:t>he MySQL dump command</w:t>
            </w:r>
            <w:r>
              <w:t xml:space="preserve"> outputs a database as a file from which the database can be reconstituted. </w:t>
            </w:r>
            <w:r w:rsidR="00E73533">
              <w:t>The format of the command is:</w:t>
            </w:r>
          </w:p>
          <w:p w14:paraId="7E2C172F" w14:textId="77777777" w:rsidR="00E73533" w:rsidRDefault="00E73533" w:rsidP="000136A0">
            <w:pPr>
              <w:pStyle w:val="HTMLPreformatted"/>
              <w:rPr>
                <w:b/>
                <w:bCs/>
              </w:rPr>
            </w:pPr>
          </w:p>
          <w:p w14:paraId="191077E1" w14:textId="5782AA84" w:rsidR="00E73533" w:rsidRPr="000136A0" w:rsidRDefault="00E73533" w:rsidP="000136A0">
            <w:pPr>
              <w:pStyle w:val="Code"/>
            </w:pPr>
            <w:r w:rsidRPr="000136A0">
              <w:t xml:space="preserve">mysqldump -u </w:t>
            </w:r>
            <w:r w:rsidR="005506DF">
              <w:t>db_user</w:t>
            </w:r>
            <w:r w:rsidRPr="000136A0">
              <w:t xml:space="preserve"> -p[</w:t>
            </w:r>
            <w:r w:rsidR="005506DF">
              <w:t>db_user_pass</w:t>
            </w:r>
            <w:r w:rsidRPr="000136A0">
              <w:t xml:space="preserve">] [database_name] &gt; </w:t>
            </w:r>
            <w:r>
              <w:t>output</w:t>
            </w:r>
            <w:r w:rsidRPr="000136A0">
              <w:t>filename.sql</w:t>
            </w:r>
          </w:p>
          <w:p w14:paraId="595E5CA0" w14:textId="18F0493C" w:rsidR="00E73533" w:rsidRDefault="00E73533" w:rsidP="004B6DE1">
            <w:pPr>
              <w:pStyle w:val="TableText"/>
            </w:pPr>
            <w:r>
              <w:t>Examine the .sql file that was output, you should see that it contains all the SQL commands to create a database, and all the insert commands for all the data.</w:t>
            </w:r>
          </w:p>
        </w:tc>
      </w:tr>
      <w:tr w:rsidR="00E73533" w14:paraId="2F86AFA0" w14:textId="77777777" w:rsidTr="00592370">
        <w:trPr>
          <w:trHeight w:val="417"/>
        </w:trPr>
        <w:tc>
          <w:tcPr>
            <w:tcW w:w="450" w:type="dxa"/>
            <w:tcBorders>
              <w:top w:val="nil"/>
              <w:left w:val="nil"/>
              <w:bottom w:val="nil"/>
              <w:right w:val="nil"/>
            </w:tcBorders>
          </w:tcPr>
          <w:p w14:paraId="7158F68B" w14:textId="5DCDB073" w:rsidR="00E73533" w:rsidRDefault="00E73533" w:rsidP="00FB0636">
            <w:pPr>
              <w:pStyle w:val="TableNumber"/>
            </w:pPr>
            <w:r>
              <w:t>3</w:t>
            </w:r>
          </w:p>
        </w:tc>
        <w:tc>
          <w:tcPr>
            <w:tcW w:w="7650" w:type="dxa"/>
            <w:tcBorders>
              <w:top w:val="nil"/>
              <w:left w:val="nil"/>
              <w:bottom w:val="nil"/>
              <w:right w:val="nil"/>
            </w:tcBorders>
          </w:tcPr>
          <w:p w14:paraId="662B68BD" w14:textId="77777777" w:rsidR="00E73533" w:rsidRDefault="00E73533" w:rsidP="004B6DE1">
            <w:pPr>
              <w:pStyle w:val="TableText"/>
              <w:rPr>
                <w:rStyle w:val="MarginNote-URL"/>
              </w:rPr>
            </w:pPr>
            <w:r>
              <w:t xml:space="preserve">Consider what file location you want to use to store backups and then create a backup script file (not visible from the web) named </w:t>
            </w:r>
            <w:r w:rsidRPr="00E73533">
              <w:rPr>
                <w:rStyle w:val="MarginNote-URL"/>
              </w:rPr>
              <w:t>siteBackup.script</w:t>
            </w:r>
            <w:r>
              <w:rPr>
                <w:rStyle w:val="MarginNote-URL"/>
              </w:rPr>
              <w:t>.</w:t>
            </w:r>
          </w:p>
          <w:p w14:paraId="68D457A9" w14:textId="3DC45348" w:rsidR="00E73533" w:rsidRDefault="00E73533" w:rsidP="004B6DE1">
            <w:pPr>
              <w:pStyle w:val="TableText"/>
            </w:pPr>
            <w:r>
              <w:t>Pl</w:t>
            </w:r>
            <w:r w:rsidRPr="00E73533">
              <w:t xml:space="preserve">ace your </w:t>
            </w:r>
            <w:r w:rsidRPr="003A5C45">
              <w:rPr>
                <w:rStyle w:val="CodeChar"/>
              </w:rPr>
              <w:t>sqldump</w:t>
            </w:r>
            <w:r w:rsidRPr="00E73533">
              <w:t xml:space="preserve"> command into the script as the first line</w:t>
            </w:r>
            <w:r>
              <w:t xml:space="preserve">. </w:t>
            </w:r>
          </w:p>
          <w:p w14:paraId="280DAD13" w14:textId="510F1526" w:rsidR="00E73533" w:rsidRDefault="00E73533" w:rsidP="004B6DE1">
            <w:pPr>
              <w:pStyle w:val="TableText"/>
            </w:pPr>
            <w:r>
              <w:t xml:space="preserve">Now </w:t>
            </w:r>
            <w:r w:rsidRPr="00E73533">
              <w:rPr>
                <w:i/>
              </w:rPr>
              <w:t>chmod</w:t>
            </w:r>
            <w:r>
              <w:t xml:space="preserve"> that file to be executable by anyone:</w:t>
            </w:r>
          </w:p>
          <w:p w14:paraId="4AAB2F1E" w14:textId="77777777" w:rsidR="00E73533" w:rsidRDefault="00E73533" w:rsidP="004B6DE1">
            <w:pPr>
              <w:pStyle w:val="TableText"/>
            </w:pPr>
          </w:p>
          <w:p w14:paraId="2EE5E795" w14:textId="6FC447D3" w:rsidR="00E73533" w:rsidRPr="005409A0" w:rsidRDefault="00E73533" w:rsidP="005409A0">
            <w:pPr>
              <w:pStyle w:val="Code"/>
              <w:rPr>
                <w:rFonts w:ascii="Constantia" w:hAnsi="Constantia"/>
                <w:color w:val="548DD4"/>
                <w:sz w:val="23"/>
              </w:rPr>
            </w:pPr>
            <w:r>
              <w:t>chmod 755 siteBackup.script</w:t>
            </w:r>
          </w:p>
          <w:p w14:paraId="44F215AC" w14:textId="09C98EED" w:rsidR="00E73533" w:rsidRDefault="00E73533" w:rsidP="004B6DE1">
            <w:pPr>
              <w:pStyle w:val="TableText"/>
            </w:pPr>
            <w:r>
              <w:t xml:space="preserve">and </w:t>
            </w:r>
            <w:r w:rsidR="003A5C45">
              <w:t>try running the script by executing the command</w:t>
            </w:r>
            <w:r>
              <w:t xml:space="preserve"> (from inside the directory holding the file):</w:t>
            </w:r>
          </w:p>
          <w:p w14:paraId="62054176" w14:textId="77777777" w:rsidR="00E73533" w:rsidRDefault="00E73533" w:rsidP="004B6DE1">
            <w:pPr>
              <w:pStyle w:val="TableText"/>
            </w:pPr>
          </w:p>
          <w:p w14:paraId="52F443F9" w14:textId="6137C484" w:rsidR="00E73533" w:rsidRDefault="00E73533" w:rsidP="00E73533">
            <w:pPr>
              <w:pStyle w:val="Code"/>
            </w:pPr>
            <w:r>
              <w:t>./siteBackup.script</w:t>
            </w:r>
          </w:p>
          <w:p w14:paraId="4FBFE151" w14:textId="77777777" w:rsidR="00E73533" w:rsidRDefault="00E73533" w:rsidP="004B6DE1">
            <w:pPr>
              <w:pStyle w:val="TableText"/>
            </w:pPr>
            <w:r>
              <w:lastRenderedPageBreak/>
              <w:t>You should see the sql dump file be regenerated if it's working correctly.</w:t>
            </w:r>
          </w:p>
          <w:p w14:paraId="45C32911" w14:textId="6F96F903" w:rsidR="009242FF" w:rsidRPr="009242FF" w:rsidRDefault="009242FF" w:rsidP="004B6DE1">
            <w:pPr>
              <w:pStyle w:val="TableText"/>
            </w:pPr>
            <w:r w:rsidRPr="009242FF">
              <w:t>Note: Now you can easily execute the command from a cronjob, and later add any additional commands to that script you want to run when backing up.</w:t>
            </w:r>
          </w:p>
          <w:p w14:paraId="7CF71FAA" w14:textId="6137C484" w:rsidR="00E73533" w:rsidRDefault="00E73533" w:rsidP="004B6DE1">
            <w:pPr>
              <w:pStyle w:val="TableText"/>
            </w:pPr>
          </w:p>
        </w:tc>
      </w:tr>
      <w:tr w:rsidR="009242FF" w14:paraId="7167C233" w14:textId="77777777" w:rsidTr="00592370">
        <w:trPr>
          <w:trHeight w:val="2452"/>
        </w:trPr>
        <w:tc>
          <w:tcPr>
            <w:tcW w:w="450" w:type="dxa"/>
            <w:tcBorders>
              <w:top w:val="nil"/>
              <w:left w:val="nil"/>
              <w:bottom w:val="nil"/>
              <w:right w:val="nil"/>
            </w:tcBorders>
          </w:tcPr>
          <w:p w14:paraId="5D0C5222" w14:textId="0F33AF54" w:rsidR="009242FF" w:rsidRDefault="009242FF" w:rsidP="00FB0636">
            <w:pPr>
              <w:pStyle w:val="TableNumber"/>
            </w:pPr>
            <w:r>
              <w:lastRenderedPageBreak/>
              <w:t>4</w:t>
            </w:r>
          </w:p>
        </w:tc>
        <w:tc>
          <w:tcPr>
            <w:tcW w:w="7650" w:type="dxa"/>
            <w:tcBorders>
              <w:top w:val="nil"/>
              <w:left w:val="nil"/>
              <w:bottom w:val="nil"/>
              <w:right w:val="nil"/>
            </w:tcBorders>
          </w:tcPr>
          <w:p w14:paraId="411A7419" w14:textId="6ED36C8E" w:rsidR="009242FF" w:rsidRDefault="009242FF" w:rsidP="004B6DE1">
            <w:pPr>
              <w:pStyle w:val="TableText"/>
            </w:pPr>
            <w:r>
              <w:t xml:space="preserve">If you have access to linux machine, you can now use a sync command to ensure that your computer has a mirror of all the files on the production machine (or vice versa). For our examples we are assuming the files for the domain are stored a on the production machine at </w:t>
            </w:r>
            <w:r w:rsidRPr="005409A0">
              <w:rPr>
                <w:rStyle w:val="MarginNote-URL"/>
              </w:rPr>
              <w:t>/var/www/siteToBackup/</w:t>
            </w:r>
            <w:r>
              <w:t xml:space="preserve"> and that the database is stored there under  </w:t>
            </w:r>
            <w:r w:rsidRPr="005409A0">
              <w:rPr>
                <w:rStyle w:val="MarginNote-URL"/>
              </w:rPr>
              <w:t>/var/sqlBackups/database_name.sql</w:t>
            </w:r>
          </w:p>
          <w:p w14:paraId="6133AE56" w14:textId="75FA8F60" w:rsidR="009242FF" w:rsidRDefault="009242FF" w:rsidP="004B6DE1">
            <w:pPr>
              <w:pStyle w:val="TableText"/>
            </w:pPr>
            <w:r>
              <w:t>To retrieve the latest backup our rsync commands might resemble:</w:t>
            </w:r>
          </w:p>
          <w:p w14:paraId="587443AA" w14:textId="77777777" w:rsidR="009242FF" w:rsidRDefault="009242FF" w:rsidP="004B6DE1">
            <w:pPr>
              <w:pStyle w:val="TableText"/>
            </w:pPr>
          </w:p>
          <w:p w14:paraId="797E1BB9" w14:textId="512AA439" w:rsidR="009242FF" w:rsidRDefault="009242FF" w:rsidP="009242FF">
            <w:pPr>
              <w:pStyle w:val="CodeComment"/>
            </w:pPr>
            <w:r>
              <w:t>#sync the files</w:t>
            </w:r>
          </w:p>
          <w:p w14:paraId="32DD3C7F" w14:textId="3D9B15BD" w:rsidR="009242FF" w:rsidRDefault="009242FF" w:rsidP="009242FF">
            <w:pPr>
              <w:pStyle w:val="Code"/>
            </w:pPr>
            <w:r w:rsidRPr="009242FF">
              <w:t>rsync -avz -e ssh remoteuser@productionMachine: /var/www/siteToBackup/ /var/backups/siteToBackup</w:t>
            </w:r>
          </w:p>
          <w:p w14:paraId="285B49CA" w14:textId="77777777" w:rsidR="009242FF" w:rsidRDefault="009242FF" w:rsidP="009242FF">
            <w:pPr>
              <w:pStyle w:val="Code"/>
            </w:pPr>
          </w:p>
          <w:p w14:paraId="6BEAF060" w14:textId="07DA301B" w:rsidR="009242FF" w:rsidRPr="009242FF" w:rsidRDefault="009242FF" w:rsidP="009242FF">
            <w:pPr>
              <w:pStyle w:val="CodeComment"/>
            </w:pPr>
            <w:r>
              <w:t>#sync the database file.</w:t>
            </w:r>
          </w:p>
          <w:p w14:paraId="6BAB5929" w14:textId="68E021D0" w:rsidR="009242FF" w:rsidRPr="009242FF" w:rsidRDefault="009242FF" w:rsidP="009242FF">
            <w:pPr>
              <w:pStyle w:val="Code"/>
            </w:pPr>
            <w:r w:rsidRPr="009242FF">
              <w:t>rsync -avz -e ssh remoteuser@productionMachine: /var/sqlBackups/database_name.sql /var/backups/siteToBackup/</w:t>
            </w:r>
          </w:p>
          <w:p w14:paraId="019DC70F" w14:textId="77777777" w:rsidR="009242FF" w:rsidRDefault="009242FF" w:rsidP="004B6DE1">
            <w:pPr>
              <w:pStyle w:val="TableText"/>
            </w:pPr>
          </w:p>
          <w:p w14:paraId="041EA460" w14:textId="27F1614D" w:rsidR="000E54EB" w:rsidRDefault="000E54EB" w:rsidP="004B6DE1">
            <w:pPr>
              <w:pStyle w:val="TableText"/>
            </w:pPr>
            <w:r>
              <w:t>These command can also be entered into a script file, and made to execute forma cron job.</w:t>
            </w:r>
          </w:p>
          <w:p w14:paraId="3CB7C75B" w14:textId="2A950EEE" w:rsidR="009242FF" w:rsidRPr="002D0D0C" w:rsidRDefault="009242FF" w:rsidP="004B6DE1">
            <w:pPr>
              <w:pStyle w:val="TableText"/>
            </w:pPr>
            <w:r w:rsidRPr="002D0D0C">
              <w:t xml:space="preserve">Note: There are many ways to transfer files to a server. Some shared hosts limit you to web interfaces, and others require FTP. In the event you do not have access to a  server with ssh access and rsync installed, you can manually compress the files on the host into a .tar.gz </w:t>
            </w:r>
            <w:r>
              <w:t xml:space="preserve">or zip </w:t>
            </w:r>
            <w:r w:rsidRPr="002D0D0C">
              <w:t>archive, and transmit the archive to the mirror server wher</w:t>
            </w:r>
            <w:r>
              <w:t>e it can be</w:t>
            </w:r>
            <w:r w:rsidRPr="002D0D0C">
              <w:t xml:space="preserve"> decompressed.</w:t>
            </w:r>
            <w:r>
              <w:t xml:space="preserve"> </w:t>
            </w:r>
            <w:r w:rsidR="00955EDE">
              <w:t xml:space="preserve">Cloud backup solutions, or hosting within a redundant cloud eliminates some of these worries. </w:t>
            </w:r>
            <w:r>
              <w:t>It is often when doing backups that you see the limitations of simple shared hosting and consider migrating to better hosting.</w:t>
            </w:r>
          </w:p>
        </w:tc>
      </w:tr>
      <w:tr w:rsidR="009242FF" w14:paraId="1B33B7E7" w14:textId="77777777" w:rsidTr="00592370">
        <w:trPr>
          <w:trHeight w:val="2451"/>
        </w:trPr>
        <w:tc>
          <w:tcPr>
            <w:tcW w:w="450" w:type="dxa"/>
            <w:tcBorders>
              <w:top w:val="nil"/>
              <w:left w:val="nil"/>
              <w:bottom w:val="nil"/>
              <w:right w:val="nil"/>
            </w:tcBorders>
          </w:tcPr>
          <w:p w14:paraId="3BA36741" w14:textId="1C37F987" w:rsidR="009242FF" w:rsidRDefault="009242FF" w:rsidP="00FB0636">
            <w:pPr>
              <w:pStyle w:val="TableNumber"/>
            </w:pPr>
            <w:r>
              <w:t>5</w:t>
            </w:r>
          </w:p>
        </w:tc>
        <w:tc>
          <w:tcPr>
            <w:tcW w:w="7650" w:type="dxa"/>
            <w:tcBorders>
              <w:top w:val="nil"/>
              <w:left w:val="nil"/>
              <w:bottom w:val="nil"/>
              <w:right w:val="nil"/>
            </w:tcBorders>
          </w:tcPr>
          <w:p w14:paraId="281FD462" w14:textId="19416995" w:rsidR="009242FF" w:rsidRDefault="009242FF" w:rsidP="004B6DE1">
            <w:pPr>
              <w:pStyle w:val="TableText"/>
            </w:pPr>
            <w:r>
              <w:t>You know you have completed the task correctly if you can list the contents of the local directory and see the files that were transferred there from the server.</w:t>
            </w:r>
            <w:r w:rsidR="00955EDE">
              <w:t xml:space="preserve"> Make a change on</w:t>
            </w:r>
            <w:r w:rsidR="003B74EF">
              <w:t xml:space="preserve">  the production machine file, and see if the sync retrieves the changed file.</w:t>
            </w:r>
          </w:p>
          <w:p w14:paraId="682384BF" w14:textId="270EF13C" w:rsidR="009242FF" w:rsidRDefault="009242FF" w:rsidP="004B6DE1">
            <w:pPr>
              <w:pStyle w:val="TableText"/>
            </w:pPr>
            <w:r>
              <w:t>A proper backup strategy automate these tasks putting together as automated jobs (cronjob). One script on the production machine would export the database, perhaps every hour, while the backup machine would execute a sync hourly as well. Those additional talks are left as a suggested task for the reader in their production sites.</w:t>
            </w:r>
          </w:p>
          <w:p w14:paraId="06BCFC9D" w14:textId="579A1ABD" w:rsidR="009242FF" w:rsidRDefault="009242FF" w:rsidP="004B6DE1">
            <w:pPr>
              <w:pStyle w:val="TableText"/>
            </w:pPr>
          </w:p>
        </w:tc>
      </w:tr>
    </w:tbl>
    <w:p w14:paraId="690BEB35" w14:textId="6C66AFFF" w:rsidR="000C6B1C" w:rsidRDefault="000C6B1C"/>
    <w:p w14:paraId="1424A142" w14:textId="77777777" w:rsidR="00F55C04" w:rsidRDefault="00F55C04" w:rsidP="00F55C04">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55C04" w14:paraId="4A9292D3" w14:textId="77777777" w:rsidTr="00F55C04">
        <w:trPr>
          <w:gridBefore w:val="1"/>
          <w:wBefore w:w="450" w:type="dxa"/>
        </w:trPr>
        <w:tc>
          <w:tcPr>
            <w:tcW w:w="7650" w:type="dxa"/>
            <w:tcBorders>
              <w:bottom w:val="single" w:sz="4" w:space="0" w:color="000080"/>
            </w:tcBorders>
            <w:shd w:val="clear" w:color="auto" w:fill="404040"/>
          </w:tcPr>
          <w:p w14:paraId="5C4B29E1" w14:textId="1F4D41F1" w:rsidR="00F55C04" w:rsidRDefault="00F55C04" w:rsidP="00F55C04">
            <w:pPr>
              <w:pStyle w:val="TableStepHead"/>
            </w:pPr>
            <w:r>
              <w:br w:type="page"/>
            </w:r>
            <w:r>
              <w:rPr>
                <w:rStyle w:val="TableHeadingChar"/>
              </w:rPr>
              <w:t xml:space="preserve">Exercise </w:t>
            </w:r>
            <w:r w:rsidR="00436CA9">
              <w:rPr>
                <w:rStyle w:val="TableHeadingChar"/>
              </w:rPr>
              <w:t>18</w:t>
            </w:r>
            <w:r>
              <w:rPr>
                <w:rStyle w:val="TableHeadingChar"/>
              </w:rPr>
              <w:t>.2</w:t>
            </w:r>
            <w:r>
              <w:t xml:space="preserve">  — Self signed x.509 Certificate</w:t>
            </w:r>
          </w:p>
        </w:tc>
      </w:tr>
      <w:tr w:rsidR="00F55C04" w14:paraId="3F0B4915" w14:textId="77777777" w:rsidTr="00440970">
        <w:tc>
          <w:tcPr>
            <w:tcW w:w="450" w:type="dxa"/>
            <w:tcBorders>
              <w:top w:val="nil"/>
              <w:left w:val="nil"/>
              <w:bottom w:val="nil"/>
              <w:right w:val="nil"/>
            </w:tcBorders>
          </w:tcPr>
          <w:p w14:paraId="74178CAE" w14:textId="77777777" w:rsidR="00F55C04" w:rsidRDefault="00F55C04" w:rsidP="00F55C04">
            <w:pPr>
              <w:pStyle w:val="TableNumber"/>
            </w:pPr>
            <w:r>
              <w:t>1</w:t>
            </w:r>
          </w:p>
        </w:tc>
        <w:tc>
          <w:tcPr>
            <w:tcW w:w="7650" w:type="dxa"/>
            <w:tcBorders>
              <w:top w:val="nil"/>
              <w:left w:val="nil"/>
              <w:bottom w:val="nil"/>
              <w:right w:val="nil"/>
            </w:tcBorders>
          </w:tcPr>
          <w:p w14:paraId="467CDBDB" w14:textId="6159F212" w:rsidR="00F55C04" w:rsidRDefault="0078530F" w:rsidP="004B6DE1">
            <w:pPr>
              <w:pStyle w:val="TableText"/>
            </w:pPr>
            <w:r>
              <w:t xml:space="preserve">This exercise </w:t>
            </w:r>
            <w:bookmarkStart w:id="0" w:name="_GoBack"/>
            <w:r>
              <w:t xml:space="preserve">requires </w:t>
            </w:r>
            <w:bookmarkEnd w:id="0"/>
            <w:r w:rsidR="008A3A3C">
              <w:t>that</w:t>
            </w:r>
            <w:r>
              <w:t xml:space="preserve"> you have access to a command line, and likely that you have </w:t>
            </w:r>
            <w:r>
              <w:lastRenderedPageBreak/>
              <w:t>root access to install the certificate.</w:t>
            </w:r>
            <w:r w:rsidR="00D1692A">
              <w:t xml:space="preserve"> In Lab 19 you will install the certificate.</w:t>
            </w:r>
          </w:p>
        </w:tc>
      </w:tr>
      <w:tr w:rsidR="001F57CF" w14:paraId="47847756" w14:textId="77777777" w:rsidTr="00440970">
        <w:trPr>
          <w:trHeight w:val="880"/>
        </w:trPr>
        <w:tc>
          <w:tcPr>
            <w:tcW w:w="450" w:type="dxa"/>
            <w:tcBorders>
              <w:top w:val="nil"/>
              <w:left w:val="nil"/>
              <w:bottom w:val="nil"/>
              <w:right w:val="nil"/>
            </w:tcBorders>
          </w:tcPr>
          <w:p w14:paraId="2EFF9361" w14:textId="77777777" w:rsidR="001F57CF" w:rsidRDefault="001F57CF" w:rsidP="00F55C04">
            <w:pPr>
              <w:pStyle w:val="TableNumber"/>
            </w:pPr>
            <w:r>
              <w:lastRenderedPageBreak/>
              <w:t>2</w:t>
            </w:r>
          </w:p>
        </w:tc>
        <w:tc>
          <w:tcPr>
            <w:tcW w:w="7650" w:type="dxa"/>
            <w:tcBorders>
              <w:top w:val="nil"/>
              <w:left w:val="nil"/>
              <w:bottom w:val="nil"/>
              <w:right w:val="nil"/>
            </w:tcBorders>
          </w:tcPr>
          <w:p w14:paraId="43E98016" w14:textId="3D2F39F6" w:rsidR="001F57CF" w:rsidRDefault="001F57CF" w:rsidP="004B6DE1">
            <w:pPr>
              <w:pStyle w:val="TableText"/>
            </w:pPr>
            <w:r>
              <w:t xml:space="preserve">Put the following into a script (or run each command sequentially). </w:t>
            </w:r>
          </w:p>
          <w:p w14:paraId="58FB566B" w14:textId="77777777" w:rsidR="001F57CF" w:rsidRDefault="001F57CF" w:rsidP="001F57CF">
            <w:pPr>
              <w:pStyle w:val="Code"/>
            </w:pPr>
          </w:p>
          <w:p w14:paraId="0A914E93" w14:textId="77777777" w:rsidR="001F57CF" w:rsidRDefault="001F57CF" w:rsidP="001F57CF">
            <w:pPr>
              <w:pStyle w:val="CodeComment"/>
            </w:pPr>
            <w:r>
              <w:t># generate key</w:t>
            </w:r>
          </w:p>
          <w:p w14:paraId="03801668" w14:textId="77777777" w:rsidR="001F57CF" w:rsidRDefault="001F57CF" w:rsidP="001F57CF">
            <w:pPr>
              <w:pStyle w:val="Code"/>
            </w:pPr>
            <w:r>
              <w:t>openssl genrsa -des3 -out server.key 1024</w:t>
            </w:r>
          </w:p>
          <w:p w14:paraId="63E857DF" w14:textId="77777777" w:rsidR="001F57CF" w:rsidRDefault="001F57CF" w:rsidP="001F57CF">
            <w:pPr>
              <w:pStyle w:val="CodeComment"/>
            </w:pPr>
            <w:r>
              <w:t># strip password</w:t>
            </w:r>
          </w:p>
          <w:p w14:paraId="637FEBF8" w14:textId="77777777" w:rsidR="001F57CF" w:rsidRDefault="001F57CF" w:rsidP="001F57CF">
            <w:pPr>
              <w:pStyle w:val="Code"/>
            </w:pPr>
            <w:r>
              <w:t>mv server.key server.key.pass openssl rsa -in server.key.pass -out server.key</w:t>
            </w:r>
          </w:p>
          <w:p w14:paraId="3D8C72F8" w14:textId="77777777" w:rsidR="001F57CF" w:rsidRDefault="001F57CF" w:rsidP="001F57CF">
            <w:pPr>
              <w:pStyle w:val="CodeComment"/>
            </w:pPr>
            <w:r>
              <w:t># generate certificate signing request (CSR)</w:t>
            </w:r>
          </w:p>
          <w:p w14:paraId="502360D2" w14:textId="77777777" w:rsidR="001F57CF" w:rsidRDefault="001F57CF" w:rsidP="001F57CF">
            <w:pPr>
              <w:pStyle w:val="Code"/>
            </w:pPr>
            <w:r>
              <w:t>openssl req -new -key server.key -out server.csr</w:t>
            </w:r>
          </w:p>
          <w:p w14:paraId="78463220" w14:textId="77777777" w:rsidR="001F57CF" w:rsidRDefault="001F57CF" w:rsidP="001F57CF">
            <w:pPr>
              <w:pStyle w:val="CodeComment"/>
            </w:pPr>
            <w:r>
              <w:t># generate self-signed certificate with CSR</w:t>
            </w:r>
          </w:p>
          <w:p w14:paraId="63EEBDFC" w14:textId="4B76FEED" w:rsidR="001F57CF" w:rsidRDefault="001F57CF" w:rsidP="001F57CF">
            <w:pPr>
              <w:pStyle w:val="Code"/>
            </w:pPr>
            <w:r>
              <w:t>openssl x509 -req -days 3650 -in server.csr -signkey server.key -out server.crt</w:t>
            </w:r>
          </w:p>
          <w:p w14:paraId="1DC5C788" w14:textId="751F1159" w:rsidR="001F57CF" w:rsidRDefault="001F57CF" w:rsidP="004B6DE1">
            <w:pPr>
              <w:pStyle w:val="TableText"/>
            </w:pPr>
          </w:p>
        </w:tc>
      </w:tr>
      <w:tr w:rsidR="001F57CF" w14:paraId="3A88A96C" w14:textId="77777777" w:rsidTr="00440970">
        <w:trPr>
          <w:trHeight w:val="880"/>
        </w:trPr>
        <w:tc>
          <w:tcPr>
            <w:tcW w:w="450" w:type="dxa"/>
            <w:tcBorders>
              <w:top w:val="nil"/>
              <w:left w:val="nil"/>
              <w:bottom w:val="nil"/>
              <w:right w:val="nil"/>
            </w:tcBorders>
          </w:tcPr>
          <w:p w14:paraId="5E54F8F7" w14:textId="76DFD7B9" w:rsidR="001F57CF" w:rsidRDefault="001F57CF" w:rsidP="00F55C04">
            <w:pPr>
              <w:pStyle w:val="TableNumber"/>
            </w:pPr>
            <w:r>
              <w:t>3</w:t>
            </w:r>
          </w:p>
        </w:tc>
        <w:tc>
          <w:tcPr>
            <w:tcW w:w="7650" w:type="dxa"/>
            <w:tcBorders>
              <w:top w:val="nil"/>
              <w:left w:val="nil"/>
              <w:bottom w:val="nil"/>
              <w:right w:val="nil"/>
            </w:tcBorders>
          </w:tcPr>
          <w:p w14:paraId="338BF6F1" w14:textId="4642BC36" w:rsidR="001F57CF" w:rsidRDefault="001F57CF" w:rsidP="004B6DE1">
            <w:pPr>
              <w:pStyle w:val="TableText"/>
            </w:pPr>
            <w:r>
              <w:t>Now answer the questions in the prompts. The most important to consider is the Fully Qualified Domain name you are making the certificate for. In our case we are using *.funwebdev.com to generate a wildcard certificate.</w:t>
            </w:r>
          </w:p>
          <w:p w14:paraId="0631C1F5" w14:textId="77777777" w:rsidR="001F57CF" w:rsidRDefault="001F57CF" w:rsidP="004B6DE1">
            <w:pPr>
              <w:pStyle w:val="TableText"/>
            </w:pPr>
            <w:r>
              <w:t>The following is the output from when we ran the script for our domain:</w:t>
            </w:r>
          </w:p>
          <w:p w14:paraId="3DEA8861" w14:textId="77777777" w:rsidR="001F57CF" w:rsidRDefault="001F57CF" w:rsidP="004B6DE1">
            <w:pPr>
              <w:pStyle w:val="TableText"/>
            </w:pPr>
          </w:p>
          <w:p w14:paraId="0BEA8493" w14:textId="77777777" w:rsidR="001F57CF" w:rsidRDefault="001F57CF" w:rsidP="001F57CF">
            <w:pPr>
              <w:pStyle w:val="Code"/>
            </w:pPr>
            <w:r>
              <w:t>You are about to be asked to enter information that will be incorporated</w:t>
            </w:r>
          </w:p>
          <w:p w14:paraId="3EECAE0E" w14:textId="77777777" w:rsidR="001F57CF" w:rsidRDefault="001F57CF" w:rsidP="001F57CF">
            <w:pPr>
              <w:pStyle w:val="Code"/>
            </w:pPr>
            <w:r>
              <w:t>into your certificate request.</w:t>
            </w:r>
          </w:p>
          <w:p w14:paraId="18DE20D6" w14:textId="77777777" w:rsidR="001F57CF" w:rsidRDefault="001F57CF" w:rsidP="001F57CF">
            <w:pPr>
              <w:pStyle w:val="Code"/>
            </w:pPr>
            <w:r>
              <w:t>What you are about to enter is what is called a Distinguished Name or a DN.</w:t>
            </w:r>
          </w:p>
          <w:p w14:paraId="1C9E6BBD" w14:textId="77777777" w:rsidR="001F57CF" w:rsidRDefault="001F57CF" w:rsidP="001F57CF">
            <w:pPr>
              <w:pStyle w:val="Code"/>
            </w:pPr>
            <w:r>
              <w:t>There are quite a few fields but you can leave some blank</w:t>
            </w:r>
          </w:p>
          <w:p w14:paraId="0497FBC5" w14:textId="77777777" w:rsidR="001F57CF" w:rsidRDefault="001F57CF" w:rsidP="001F57CF">
            <w:pPr>
              <w:pStyle w:val="Code"/>
            </w:pPr>
            <w:r>
              <w:t>For some fields there will be a default value,</w:t>
            </w:r>
          </w:p>
          <w:p w14:paraId="55A25A54" w14:textId="77777777" w:rsidR="001F57CF" w:rsidRDefault="001F57CF" w:rsidP="001F57CF">
            <w:pPr>
              <w:pStyle w:val="Code"/>
            </w:pPr>
            <w:r>
              <w:t>If you enter '.', the field will be left blank.</w:t>
            </w:r>
          </w:p>
          <w:p w14:paraId="50703755" w14:textId="77777777" w:rsidR="001F57CF" w:rsidRDefault="001F57CF" w:rsidP="001F57CF">
            <w:pPr>
              <w:pStyle w:val="Code"/>
            </w:pPr>
            <w:r>
              <w:t>-----</w:t>
            </w:r>
          </w:p>
          <w:p w14:paraId="7C07AA84" w14:textId="77777777" w:rsidR="001F57CF" w:rsidRDefault="001F57CF" w:rsidP="001F57CF">
            <w:pPr>
              <w:pStyle w:val="Code"/>
            </w:pPr>
            <w:r>
              <w:t>Country Name (2 letter code) [AU]:</w:t>
            </w:r>
            <w:r w:rsidRPr="001F57CF">
              <w:rPr>
                <w:rStyle w:val="CodeBoldChar"/>
              </w:rPr>
              <w:t>CA</w:t>
            </w:r>
          </w:p>
          <w:p w14:paraId="4D2586B5" w14:textId="77777777" w:rsidR="001F57CF" w:rsidRDefault="001F57CF" w:rsidP="001F57CF">
            <w:pPr>
              <w:pStyle w:val="Code"/>
            </w:pPr>
            <w:r>
              <w:t>State or Province Name (full name) [Some-State]:</w:t>
            </w:r>
            <w:r w:rsidRPr="001F57CF">
              <w:rPr>
                <w:rStyle w:val="CodeBoldChar"/>
              </w:rPr>
              <w:t>Alberta</w:t>
            </w:r>
          </w:p>
          <w:p w14:paraId="33ADB83A" w14:textId="77777777" w:rsidR="001F57CF" w:rsidRDefault="001F57CF" w:rsidP="001F57CF">
            <w:pPr>
              <w:pStyle w:val="Code"/>
            </w:pPr>
            <w:r>
              <w:t>Locality Name (eg, city) []:</w:t>
            </w:r>
            <w:r w:rsidRPr="001F57CF">
              <w:rPr>
                <w:rStyle w:val="CodeBoldChar"/>
              </w:rPr>
              <w:t>Calgary</w:t>
            </w:r>
          </w:p>
          <w:p w14:paraId="2A81672F" w14:textId="14DEC95D" w:rsidR="001F57CF" w:rsidRPr="001F57CF" w:rsidRDefault="001F57CF" w:rsidP="001F57CF">
            <w:pPr>
              <w:pStyle w:val="Code"/>
              <w:rPr>
                <w:rStyle w:val="CodeBoldChar"/>
              </w:rPr>
            </w:pPr>
            <w:r>
              <w:t xml:space="preserve">Organization Name (eg, company) [Internet Widgits Pty Ltd]: </w:t>
            </w:r>
            <w:r w:rsidRPr="001F57CF">
              <w:rPr>
                <w:rStyle w:val="CodeBoldChar"/>
              </w:rPr>
              <w:t>Fundamentals of Web Development</w:t>
            </w:r>
          </w:p>
          <w:p w14:paraId="41602EF2" w14:textId="41DFA8EF" w:rsidR="001F57CF" w:rsidRDefault="001F57CF" w:rsidP="001F57CF">
            <w:pPr>
              <w:pStyle w:val="Code"/>
            </w:pPr>
            <w:r>
              <w:t>Organizational Unit Name (eg, section) []:</w:t>
            </w:r>
          </w:p>
          <w:p w14:paraId="21F5CE96" w14:textId="3C60C2D9" w:rsidR="001F57CF" w:rsidRDefault="001F57CF" w:rsidP="001F57CF">
            <w:pPr>
              <w:pStyle w:val="Code"/>
            </w:pPr>
            <w:r>
              <w:t>Common Name (e.g. server FQDN or YOUR name) []:</w:t>
            </w:r>
            <w:r w:rsidRPr="001F57CF">
              <w:rPr>
                <w:rStyle w:val="CodeBoldChar"/>
              </w:rPr>
              <w:t>*.funwebdev.com</w:t>
            </w:r>
          </w:p>
          <w:p w14:paraId="6E030DB5" w14:textId="051E4932" w:rsidR="001F57CF" w:rsidRDefault="001F57CF" w:rsidP="001F57CF">
            <w:pPr>
              <w:pStyle w:val="Code"/>
            </w:pPr>
            <w:r>
              <w:t>Email Address []:</w:t>
            </w:r>
            <w:r>
              <w:rPr>
                <w:rStyle w:val="CodeBoldChar"/>
              </w:rPr>
              <w:t>rhoar@mtroyal.ca</w:t>
            </w:r>
          </w:p>
          <w:p w14:paraId="7CE00E11" w14:textId="210763CA" w:rsidR="001F57CF" w:rsidRDefault="001F57CF" w:rsidP="004B6DE1">
            <w:pPr>
              <w:pStyle w:val="TableText"/>
            </w:pPr>
          </w:p>
        </w:tc>
      </w:tr>
      <w:tr w:rsidR="001F57CF" w14:paraId="3FF30C72" w14:textId="77777777" w:rsidTr="00440970">
        <w:trPr>
          <w:trHeight w:val="880"/>
        </w:trPr>
        <w:tc>
          <w:tcPr>
            <w:tcW w:w="450" w:type="dxa"/>
            <w:tcBorders>
              <w:top w:val="nil"/>
              <w:left w:val="nil"/>
              <w:bottom w:val="nil"/>
              <w:right w:val="nil"/>
            </w:tcBorders>
          </w:tcPr>
          <w:p w14:paraId="27D868D5" w14:textId="697EC9CD" w:rsidR="001F57CF" w:rsidRDefault="001F57CF" w:rsidP="00F55C04">
            <w:pPr>
              <w:pStyle w:val="TableNumber"/>
            </w:pPr>
            <w:r>
              <w:t>4</w:t>
            </w:r>
          </w:p>
        </w:tc>
        <w:tc>
          <w:tcPr>
            <w:tcW w:w="7650" w:type="dxa"/>
            <w:tcBorders>
              <w:top w:val="nil"/>
              <w:left w:val="nil"/>
              <w:bottom w:val="nil"/>
              <w:right w:val="nil"/>
            </w:tcBorders>
          </w:tcPr>
          <w:p w14:paraId="1B735A18" w14:textId="77777777" w:rsidR="001F57CF" w:rsidRDefault="001F57CF" w:rsidP="004B6DE1">
            <w:pPr>
              <w:pStyle w:val="TableText"/>
            </w:pPr>
            <w:r>
              <w:t>Your certificate will now be a file named server.crt. If you examine the file (say using the cat command) you will see something like this:</w:t>
            </w:r>
          </w:p>
          <w:p w14:paraId="15F41394" w14:textId="77777777" w:rsidR="001F57CF" w:rsidRDefault="001F57CF" w:rsidP="004B6DE1">
            <w:pPr>
              <w:pStyle w:val="TableText"/>
            </w:pPr>
          </w:p>
          <w:p w14:paraId="1F434C4E" w14:textId="77777777" w:rsidR="001F57CF" w:rsidRDefault="001F57CF" w:rsidP="001F57CF">
            <w:pPr>
              <w:pStyle w:val="Code"/>
            </w:pPr>
            <w:r>
              <w:t>-----BEGIN CERTIFICATE-----</w:t>
            </w:r>
          </w:p>
          <w:p w14:paraId="73D31AA2" w14:textId="77777777" w:rsidR="001F57CF" w:rsidRDefault="001F57CF" w:rsidP="001F57CF">
            <w:pPr>
              <w:pStyle w:val="Code"/>
            </w:pPr>
            <w:r>
              <w:t>MIICMTCCAZoCCQDGTEWUdvEEFDANBgkqhkiG9w0BAQUFADBdMQswCQYDVQQGEwJD</w:t>
            </w:r>
          </w:p>
          <w:p w14:paraId="04B1B1F1" w14:textId="77777777" w:rsidR="001F57CF" w:rsidRDefault="001F57CF" w:rsidP="001F57CF">
            <w:pPr>
              <w:pStyle w:val="Code"/>
            </w:pPr>
            <w:r>
              <w:t>QTETMBEGA1UECBMKU29tZS1TdGF0ZTEhMB8GA1UEChMYSW50ZXJuZXQgV2lkZ2l0</w:t>
            </w:r>
          </w:p>
          <w:p w14:paraId="30040C0C" w14:textId="77777777" w:rsidR="001F57CF" w:rsidRDefault="001F57CF" w:rsidP="001F57CF">
            <w:pPr>
              <w:pStyle w:val="Code"/>
            </w:pPr>
            <w:r>
              <w:t>cyBQdHkgTHRkMRYwFAYDVQQDEw1mdW53ZWJkZXYuY29tMB4XDTE0MDMyMzE4MTQx</w:t>
            </w:r>
          </w:p>
          <w:p w14:paraId="264EE341" w14:textId="77777777" w:rsidR="001F57CF" w:rsidRDefault="001F57CF" w:rsidP="001F57CF">
            <w:pPr>
              <w:pStyle w:val="Code"/>
            </w:pPr>
            <w:r>
              <w:t>N1oXDTI0MDMyMDE4MTQxN1owXTELMAkGA1UEBhMCQ0ExEzARBgNVBAgTClNvbWUt</w:t>
            </w:r>
          </w:p>
          <w:p w14:paraId="3B71059D" w14:textId="77777777" w:rsidR="001F57CF" w:rsidRDefault="001F57CF" w:rsidP="001F57CF">
            <w:pPr>
              <w:pStyle w:val="Code"/>
            </w:pPr>
            <w:r>
              <w:t>U3RhdGUxITAfBgNVBAoTGEludGVybmV0IFdpZGdpdHMgUHR5IEx0ZDEWMBQGA1UE</w:t>
            </w:r>
          </w:p>
          <w:p w14:paraId="79F11912" w14:textId="77777777" w:rsidR="001F57CF" w:rsidRDefault="001F57CF" w:rsidP="001F57CF">
            <w:pPr>
              <w:pStyle w:val="Code"/>
            </w:pPr>
            <w:r>
              <w:t>AxMNZnVud2ViZGV2LmNvbTCBnzANBgkqhkiG9w0BAQEFAAOBjQAwgYkCgYEAp3am</w:t>
            </w:r>
          </w:p>
          <w:p w14:paraId="315BBADB" w14:textId="77777777" w:rsidR="001F57CF" w:rsidRDefault="001F57CF" w:rsidP="001F57CF">
            <w:pPr>
              <w:pStyle w:val="Code"/>
            </w:pPr>
            <w:r>
              <w:t>jzW39nOMTZbb4LfFMpSEvFL6Mm11LAWy8NFHYQ4tg0brKjDXmtExjcvjbCnr8QBs</w:t>
            </w:r>
          </w:p>
          <w:p w14:paraId="271C2C04" w14:textId="77777777" w:rsidR="001F57CF" w:rsidRDefault="001F57CF" w:rsidP="001F57CF">
            <w:pPr>
              <w:pStyle w:val="Code"/>
            </w:pPr>
            <w:r>
              <w:t>FXWiGhY/X6FPpDScouS83cm5/VnVhvHhWoz0Z1LljUgflkF1iKBcznOHIP3k7UOa</w:t>
            </w:r>
          </w:p>
          <w:p w14:paraId="7ED161BA" w14:textId="77777777" w:rsidR="001F57CF" w:rsidRDefault="001F57CF" w:rsidP="001F57CF">
            <w:pPr>
              <w:pStyle w:val="Code"/>
            </w:pPr>
            <w:r>
              <w:t>yZvuYQIq7YZc9ikdEu+QmsLCLODVfVscBP/4Ap0CAwEAATANBgkqhkiG9w0BAQUF</w:t>
            </w:r>
          </w:p>
          <w:p w14:paraId="419F1953" w14:textId="77777777" w:rsidR="001F57CF" w:rsidRDefault="001F57CF" w:rsidP="001F57CF">
            <w:pPr>
              <w:pStyle w:val="Code"/>
            </w:pPr>
            <w:r>
              <w:t>AAOBgQAtKV7fD1+gw0zLjKUcPyDPmJtksV98O7O09tsD0kac2fBNjyIveSZz1ax5</w:t>
            </w:r>
          </w:p>
          <w:p w14:paraId="0F9B6FA1" w14:textId="77777777" w:rsidR="001F57CF" w:rsidRDefault="001F57CF" w:rsidP="001F57CF">
            <w:pPr>
              <w:pStyle w:val="Code"/>
            </w:pPr>
            <w:r>
              <w:t>ard0JZUifJ8FDVHYFNfBgGFPKg6MtdWbYXMrYsnaje74Xd+JTaQYGv+M5nvIdgtK</w:t>
            </w:r>
          </w:p>
          <w:p w14:paraId="59162B3C" w14:textId="77777777" w:rsidR="001F57CF" w:rsidRDefault="001F57CF" w:rsidP="001F57CF">
            <w:pPr>
              <w:pStyle w:val="Code"/>
            </w:pPr>
            <w:r>
              <w:lastRenderedPageBreak/>
              <w:t>iyXlV1FpdRc/9f7Qk1eLNrPIcSG2iPHtPy9tVCH+8wLZq9Ol+g==</w:t>
            </w:r>
          </w:p>
          <w:p w14:paraId="4F9FD1FB" w14:textId="77777777" w:rsidR="001F57CF" w:rsidRDefault="001F57CF" w:rsidP="001F57CF">
            <w:pPr>
              <w:pStyle w:val="Code"/>
            </w:pPr>
            <w:r>
              <w:t>-----END CERTIFICATE-----</w:t>
            </w:r>
          </w:p>
          <w:p w14:paraId="41477362" w14:textId="77777777" w:rsidR="001F57CF" w:rsidRDefault="001F57CF" w:rsidP="001F57CF">
            <w:pPr>
              <w:pStyle w:val="Code"/>
            </w:pPr>
          </w:p>
          <w:p w14:paraId="343A69A1" w14:textId="502D1C12" w:rsidR="001F57CF" w:rsidRDefault="001F57CF" w:rsidP="004B6DE1">
            <w:pPr>
              <w:pStyle w:val="TableText"/>
            </w:pPr>
            <w:r>
              <w:t>We will make use of this certificate in Lab 19.</w:t>
            </w:r>
          </w:p>
        </w:tc>
      </w:tr>
    </w:tbl>
    <w:p w14:paraId="4ECF2F9C" w14:textId="77777777" w:rsidR="00C141DF" w:rsidRDefault="00C141DF" w:rsidP="00C141DF">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C141DF" w14:paraId="41E7EDDF" w14:textId="77777777" w:rsidTr="003B27AA">
        <w:trPr>
          <w:gridBefore w:val="1"/>
          <w:wBefore w:w="450" w:type="dxa"/>
        </w:trPr>
        <w:tc>
          <w:tcPr>
            <w:tcW w:w="7650" w:type="dxa"/>
            <w:tcBorders>
              <w:bottom w:val="single" w:sz="4" w:space="0" w:color="000080"/>
            </w:tcBorders>
            <w:shd w:val="clear" w:color="auto" w:fill="404040"/>
          </w:tcPr>
          <w:p w14:paraId="7D625F1E" w14:textId="593234A8" w:rsidR="00C141DF" w:rsidRDefault="00C141DF" w:rsidP="00D47D0F">
            <w:pPr>
              <w:pStyle w:val="TableStepHead"/>
            </w:pPr>
            <w:r>
              <w:br w:type="page"/>
            </w:r>
            <w:r>
              <w:rPr>
                <w:rStyle w:val="TableHeadingChar"/>
              </w:rPr>
              <w:t xml:space="preserve">Exercise </w:t>
            </w:r>
            <w:r w:rsidR="00436CA9">
              <w:rPr>
                <w:rStyle w:val="TableHeadingChar"/>
              </w:rPr>
              <w:t>18</w:t>
            </w:r>
            <w:r w:rsidR="00F92D08">
              <w:rPr>
                <w:rStyle w:val="TableHeadingChar"/>
              </w:rPr>
              <w:t>.3</w:t>
            </w:r>
            <w:r w:rsidR="00D47D0F">
              <w:rPr>
                <w:rStyle w:val="TableHeadingChar"/>
              </w:rPr>
              <w:t xml:space="preserve"> </w:t>
            </w:r>
            <w:r w:rsidR="00D47D0F">
              <w:t>— Php Unit Tests</w:t>
            </w:r>
          </w:p>
        </w:tc>
      </w:tr>
      <w:tr w:rsidR="00C141DF" w14:paraId="48916940" w14:textId="77777777" w:rsidTr="004479D3">
        <w:tc>
          <w:tcPr>
            <w:tcW w:w="450" w:type="dxa"/>
            <w:tcBorders>
              <w:bottom w:val="nil"/>
              <w:right w:val="nil"/>
            </w:tcBorders>
          </w:tcPr>
          <w:p w14:paraId="799D541B" w14:textId="77777777" w:rsidR="00C141DF" w:rsidRDefault="00C141DF" w:rsidP="003B27AA">
            <w:pPr>
              <w:pStyle w:val="TableNumber"/>
            </w:pPr>
            <w:r>
              <w:t>1</w:t>
            </w:r>
          </w:p>
        </w:tc>
        <w:tc>
          <w:tcPr>
            <w:tcW w:w="7650" w:type="dxa"/>
            <w:tcBorders>
              <w:top w:val="nil"/>
              <w:left w:val="nil"/>
              <w:bottom w:val="nil"/>
            </w:tcBorders>
          </w:tcPr>
          <w:p w14:paraId="23B096AE" w14:textId="6010F6CC" w:rsidR="00C141DF" w:rsidRDefault="00461D03" w:rsidP="004B6DE1">
            <w:pPr>
              <w:pStyle w:val="TableText"/>
            </w:pPr>
            <w:r>
              <w:t xml:space="preserve">Using the basic Artist classes from earlier chapters you will now write </w:t>
            </w:r>
            <w:r w:rsidR="009C27FA">
              <w:t xml:space="preserve">unit tests using the PHPUnit framework available from: </w:t>
            </w:r>
            <w:hyperlink r:id="rId9" w:history="1">
              <w:r w:rsidR="00C7706E" w:rsidRPr="001C4F46">
                <w:rPr>
                  <w:rStyle w:val="Hyperlink"/>
                  <w:rFonts w:ascii="Constantia" w:hAnsi="Constantia"/>
                  <w:sz w:val="23"/>
                </w:rPr>
                <w:t>http://phpunit.de/</w:t>
              </w:r>
            </w:hyperlink>
            <w:r w:rsidR="00C7706E">
              <w:rPr>
                <w:rStyle w:val="MarginNote-URL"/>
              </w:rPr>
              <w:t xml:space="preserve">. </w:t>
            </w:r>
            <w:r w:rsidR="00C7706E" w:rsidRPr="00C7706E">
              <w:t xml:space="preserve">You will just scratch the </w:t>
            </w:r>
            <w:r w:rsidR="00386B9E" w:rsidRPr="00C7706E">
              <w:t>surface</w:t>
            </w:r>
            <w:r w:rsidR="00C7706E" w:rsidRPr="00C7706E">
              <w:t xml:space="preserve"> of what is possible with this powerful framework.</w:t>
            </w:r>
            <w:r w:rsidR="005962FD">
              <w:t xml:space="preserve"> If you are using a IDE such as Eclipse there are plugins that can help you generate</w:t>
            </w:r>
            <w:r w:rsidR="00C23363">
              <w:t xml:space="preserve"> and then run</w:t>
            </w:r>
            <w:r w:rsidR="005962FD">
              <w:t xml:space="preserve"> Unit Tests trough the IDE</w:t>
            </w:r>
            <w:r w:rsidR="00C23363">
              <w:t>, though that is left as an exercise</w:t>
            </w:r>
            <w:r w:rsidR="005962FD">
              <w:t>.</w:t>
            </w:r>
          </w:p>
        </w:tc>
      </w:tr>
      <w:tr w:rsidR="00CA6193" w14:paraId="6535F5FC" w14:textId="77777777" w:rsidTr="004479D3">
        <w:trPr>
          <w:trHeight w:val="81"/>
        </w:trPr>
        <w:tc>
          <w:tcPr>
            <w:tcW w:w="450" w:type="dxa"/>
            <w:tcBorders>
              <w:top w:val="nil"/>
              <w:left w:val="nil"/>
              <w:bottom w:val="nil"/>
              <w:right w:val="nil"/>
            </w:tcBorders>
          </w:tcPr>
          <w:p w14:paraId="0D7FA680" w14:textId="77777777" w:rsidR="00CA6193" w:rsidRDefault="00CA6193" w:rsidP="003B27AA">
            <w:pPr>
              <w:pStyle w:val="TableNumber"/>
            </w:pPr>
            <w:r>
              <w:t>2</w:t>
            </w:r>
          </w:p>
        </w:tc>
        <w:tc>
          <w:tcPr>
            <w:tcW w:w="7650" w:type="dxa"/>
            <w:tcBorders>
              <w:top w:val="nil"/>
              <w:left w:val="nil"/>
              <w:bottom w:val="nil"/>
              <w:right w:val="nil"/>
            </w:tcBorders>
          </w:tcPr>
          <w:p w14:paraId="752345B4" w14:textId="0C1819D5" w:rsidR="00CA6193" w:rsidRDefault="00BB23E8" w:rsidP="00BB23E8">
            <w:pPr>
              <w:pStyle w:val="TableText"/>
            </w:pPr>
            <w:r>
              <w:t xml:space="preserve">Download </w:t>
            </w:r>
            <w:r w:rsidR="00CA6193">
              <w:t xml:space="preserve">and install the latest build of the PHPUnit Framework, following their directions.  We used 4 commands on </w:t>
            </w:r>
            <w:r w:rsidR="00BD50A2">
              <w:t>the command line to get started although you can download and install manually as well.</w:t>
            </w:r>
            <w:r w:rsidR="00C23363">
              <w:t xml:space="preserve"> </w:t>
            </w:r>
          </w:p>
        </w:tc>
      </w:tr>
      <w:tr w:rsidR="00CA6193" w14:paraId="269C7A97" w14:textId="77777777" w:rsidTr="004479D3">
        <w:trPr>
          <w:trHeight w:val="78"/>
        </w:trPr>
        <w:tc>
          <w:tcPr>
            <w:tcW w:w="450" w:type="dxa"/>
            <w:tcBorders>
              <w:top w:val="nil"/>
              <w:left w:val="nil"/>
              <w:bottom w:val="nil"/>
              <w:right w:val="nil"/>
            </w:tcBorders>
          </w:tcPr>
          <w:p w14:paraId="3272F493" w14:textId="26646021" w:rsidR="00CA6193" w:rsidRDefault="0041124E" w:rsidP="003B27AA">
            <w:pPr>
              <w:pStyle w:val="TableNumber"/>
            </w:pPr>
            <w:r>
              <w:t>3</w:t>
            </w:r>
          </w:p>
        </w:tc>
        <w:tc>
          <w:tcPr>
            <w:tcW w:w="7650" w:type="dxa"/>
            <w:tcBorders>
              <w:top w:val="nil"/>
              <w:left w:val="nil"/>
              <w:bottom w:val="nil"/>
              <w:right w:val="nil"/>
            </w:tcBorders>
          </w:tcPr>
          <w:p w14:paraId="00E64637" w14:textId="7A05F7E4" w:rsidR="00386B9E" w:rsidRDefault="00386B9E" w:rsidP="004B6DE1">
            <w:pPr>
              <w:pStyle w:val="TableText"/>
            </w:pPr>
            <w:r>
              <w:t>You have been provided with Classes, and automatically generated stubs for unit tests. To learn about generating your own stubs from existing classes check out The PHPUnit Skeleton Generator</w:t>
            </w:r>
            <w:r w:rsidR="005962FD">
              <w:t>.</w:t>
            </w:r>
            <w:r w:rsidR="006008C2">
              <w:t xml:space="preserve"> Using that tool initial test files can be generated from the existing source files as follows:</w:t>
            </w:r>
          </w:p>
          <w:p w14:paraId="5203DA1E" w14:textId="77777777" w:rsidR="006008C2" w:rsidRDefault="006008C2" w:rsidP="004B6DE1">
            <w:pPr>
              <w:pStyle w:val="TableText"/>
            </w:pPr>
          </w:p>
          <w:p w14:paraId="57583326" w14:textId="77777777" w:rsidR="006008C2" w:rsidRDefault="006008C2" w:rsidP="006008C2">
            <w:pPr>
              <w:pStyle w:val="TableText"/>
              <w:rPr>
                <w:rFonts w:ascii="Monaco" w:hAnsi="Monaco" w:cs="Monaco"/>
                <w:lang w:eastAsia="en-CA"/>
              </w:rPr>
            </w:pPr>
            <w:r w:rsidRPr="006008C2">
              <w:rPr>
                <w:rFonts w:ascii="Monaco" w:hAnsi="Monaco" w:cs="Monaco"/>
                <w:lang w:eastAsia="en-CA"/>
              </w:rPr>
              <w:t xml:space="preserve">phpunit-skelgen generate-test Art </w:t>
            </w:r>
          </w:p>
          <w:p w14:paraId="1C2F22D6" w14:textId="42CB6756" w:rsidR="006008C2" w:rsidRPr="00D4171C" w:rsidRDefault="00813B62" w:rsidP="004B6DE1">
            <w:pPr>
              <w:pStyle w:val="TableText"/>
              <w:rPr>
                <w:rFonts w:ascii="Monaco" w:hAnsi="Monaco" w:cs="Monaco"/>
                <w:lang w:eastAsia="en-CA"/>
              </w:rPr>
            </w:pPr>
            <w:r w:rsidRPr="006008C2">
              <w:rPr>
                <w:rFonts w:ascii="Monaco" w:hAnsi="Monaco" w:cs="Monaco"/>
                <w:lang w:eastAsia="en-CA"/>
              </w:rPr>
              <w:t>phpunit-skelgen generate-test Art</w:t>
            </w:r>
            <w:r>
              <w:rPr>
                <w:rFonts w:ascii="Monaco" w:hAnsi="Monaco" w:cs="Monaco"/>
                <w:lang w:eastAsia="en-CA"/>
              </w:rPr>
              <w:t>ist</w:t>
            </w:r>
            <w:r w:rsidRPr="006008C2">
              <w:rPr>
                <w:rFonts w:ascii="Monaco" w:hAnsi="Monaco" w:cs="Monaco"/>
                <w:lang w:eastAsia="en-CA"/>
              </w:rPr>
              <w:t xml:space="preserve"> </w:t>
            </w:r>
          </w:p>
          <w:p w14:paraId="5BFECB6B" w14:textId="7C84C5E2" w:rsidR="001A5B87" w:rsidRDefault="001A5B87" w:rsidP="004B6DE1">
            <w:pPr>
              <w:pStyle w:val="TableText"/>
            </w:pPr>
            <w:r>
              <w:t>If you try to run the test with the following command on the command line:</w:t>
            </w:r>
          </w:p>
          <w:p w14:paraId="5BE05D9A" w14:textId="4973B762" w:rsidR="00D4171C" w:rsidRDefault="00D4171C" w:rsidP="004B6DE1">
            <w:pPr>
              <w:pStyle w:val="TableText"/>
            </w:pPr>
            <w:r w:rsidRPr="00FC7A6C">
              <w:rPr>
                <w:rFonts w:ascii="Monaco" w:hAnsi="Monaco" w:cs="Monaco"/>
                <w:lang w:eastAsia="en-CA"/>
              </w:rPr>
              <w:t>phpunit ArtistTest</w:t>
            </w:r>
          </w:p>
          <w:p w14:paraId="47D94BAB" w14:textId="13573C17" w:rsidR="005878A5" w:rsidRDefault="001A5B87" w:rsidP="004B6DE1">
            <w:pPr>
              <w:pStyle w:val="TableText"/>
            </w:pPr>
            <w:r>
              <w:t>You will see that all the tests fail (which is good because we haven't written them yet)</w:t>
            </w:r>
            <w:r w:rsidR="005878A5">
              <w:t xml:space="preserve">, and each contains code that purposefully </w:t>
            </w:r>
            <w:r w:rsidR="00FC7A6C">
              <w:t>flags</w:t>
            </w:r>
            <w:r w:rsidR="00F847F8">
              <w:t xml:space="preserve"> tests as incomplete</w:t>
            </w:r>
            <w:r w:rsidR="005878A5">
              <w:t xml:space="preserve"> as follows</w:t>
            </w:r>
            <w:r>
              <w:t>.</w:t>
            </w:r>
          </w:p>
          <w:p w14:paraId="741B4C05" w14:textId="77777777" w:rsidR="005878A5" w:rsidRPr="0097101F" w:rsidRDefault="005878A5" w:rsidP="005878A5">
            <w:pPr>
              <w:pStyle w:val="TableText"/>
              <w:rPr>
                <w:rFonts w:ascii="Monaco" w:hAnsi="Monaco" w:cs="Monaco"/>
                <w:lang w:eastAsia="en-CA"/>
              </w:rPr>
            </w:pPr>
            <w:r w:rsidRPr="0097101F">
              <w:rPr>
                <w:rFonts w:ascii="Monaco" w:hAnsi="Monaco" w:cs="Monaco"/>
                <w:lang w:eastAsia="en-CA"/>
              </w:rPr>
              <w:t>public function testGetFirstName()</w:t>
            </w:r>
          </w:p>
          <w:p w14:paraId="56403FEB" w14:textId="23AD4645" w:rsidR="005878A5" w:rsidRPr="0097101F" w:rsidRDefault="005878A5" w:rsidP="005878A5">
            <w:pPr>
              <w:pStyle w:val="TableText"/>
              <w:rPr>
                <w:rFonts w:ascii="Monaco" w:hAnsi="Monaco" w:cs="Monaco"/>
                <w:lang w:eastAsia="en-CA"/>
              </w:rPr>
            </w:pPr>
            <w:r w:rsidRPr="0097101F">
              <w:rPr>
                <w:rFonts w:ascii="Monaco" w:hAnsi="Monaco" w:cs="Monaco"/>
                <w:lang w:eastAsia="en-CA"/>
              </w:rPr>
              <w:t>{</w:t>
            </w:r>
          </w:p>
          <w:p w14:paraId="79E10DFB" w14:textId="5B2E0CC3" w:rsidR="005878A5" w:rsidRPr="0097101F" w:rsidRDefault="0097101F" w:rsidP="005878A5">
            <w:pPr>
              <w:pStyle w:val="TableText"/>
              <w:rPr>
                <w:rFonts w:ascii="Monaco" w:hAnsi="Monaco" w:cs="Monaco"/>
                <w:lang w:eastAsia="en-CA"/>
              </w:rPr>
            </w:pPr>
            <w:r>
              <w:rPr>
                <w:rFonts w:ascii="Monaco" w:hAnsi="Monaco" w:cs="Monaco"/>
                <w:lang w:eastAsia="en-CA"/>
              </w:rPr>
              <w:t xml:space="preserve">  </w:t>
            </w:r>
            <w:r w:rsidR="005878A5" w:rsidRPr="0097101F">
              <w:rPr>
                <w:rFonts w:ascii="Monaco" w:hAnsi="Monaco" w:cs="Monaco"/>
                <w:lang w:eastAsia="en-CA"/>
              </w:rPr>
              <w:t>// Remove the fol</w:t>
            </w:r>
            <w:r>
              <w:rPr>
                <w:rFonts w:ascii="Monaco" w:hAnsi="Monaco" w:cs="Monaco"/>
                <w:lang w:eastAsia="en-CA"/>
              </w:rPr>
              <w:t>lowing lines when you implement</w:t>
            </w:r>
          </w:p>
          <w:p w14:paraId="49E260CD" w14:textId="10AC75E0" w:rsidR="005878A5" w:rsidRPr="0097101F" w:rsidRDefault="0097101F" w:rsidP="005878A5">
            <w:pPr>
              <w:pStyle w:val="TableText"/>
              <w:rPr>
                <w:rFonts w:ascii="Monaco" w:hAnsi="Monaco" w:cs="Monaco"/>
                <w:lang w:eastAsia="en-CA"/>
              </w:rPr>
            </w:pPr>
            <w:r>
              <w:rPr>
                <w:rFonts w:ascii="Monaco" w:hAnsi="Monaco" w:cs="Monaco"/>
                <w:lang w:eastAsia="en-CA"/>
              </w:rPr>
              <w:t xml:space="preserve">  </w:t>
            </w:r>
            <w:r w:rsidR="005878A5" w:rsidRPr="0097101F">
              <w:rPr>
                <w:rFonts w:ascii="Monaco" w:hAnsi="Monaco" w:cs="Monaco"/>
                <w:lang w:eastAsia="en-CA"/>
              </w:rPr>
              <w:t>$this-&gt;</w:t>
            </w:r>
            <w:r w:rsidR="005878A5" w:rsidRPr="00F847F8">
              <w:rPr>
                <w:rFonts w:ascii="Monaco" w:hAnsi="Monaco" w:cs="Monaco"/>
                <w:b/>
                <w:lang w:eastAsia="en-CA"/>
              </w:rPr>
              <w:t>markTestIncomplete</w:t>
            </w:r>
            <w:r w:rsidR="005878A5" w:rsidRPr="0097101F">
              <w:rPr>
                <w:rFonts w:ascii="Monaco" w:hAnsi="Monaco" w:cs="Monaco"/>
                <w:lang w:eastAsia="en-CA"/>
              </w:rPr>
              <w:t>(</w:t>
            </w:r>
          </w:p>
          <w:p w14:paraId="0CA873D0" w14:textId="4332CE78" w:rsidR="005878A5" w:rsidRPr="0097101F" w:rsidRDefault="0097101F" w:rsidP="005878A5">
            <w:pPr>
              <w:pStyle w:val="TableText"/>
              <w:rPr>
                <w:rFonts w:ascii="Monaco" w:hAnsi="Monaco" w:cs="Monaco"/>
                <w:lang w:eastAsia="en-CA"/>
              </w:rPr>
            </w:pPr>
            <w:r>
              <w:rPr>
                <w:rFonts w:ascii="Monaco" w:hAnsi="Monaco" w:cs="Monaco"/>
                <w:lang w:eastAsia="en-CA"/>
              </w:rPr>
              <w:t xml:space="preserve">    </w:t>
            </w:r>
            <w:r w:rsidR="005878A5" w:rsidRPr="0097101F">
              <w:rPr>
                <w:rFonts w:ascii="Monaco" w:hAnsi="Monaco" w:cs="Monaco"/>
                <w:lang w:eastAsia="en-CA"/>
              </w:rPr>
              <w:t>'This test has not been implemented yet.'</w:t>
            </w:r>
          </w:p>
          <w:p w14:paraId="356FB626" w14:textId="0F279EFF" w:rsidR="005878A5" w:rsidRPr="0097101F" w:rsidRDefault="0097101F" w:rsidP="005878A5">
            <w:pPr>
              <w:pStyle w:val="TableText"/>
              <w:rPr>
                <w:rFonts w:ascii="Monaco" w:hAnsi="Monaco" w:cs="Monaco"/>
                <w:lang w:eastAsia="en-CA"/>
              </w:rPr>
            </w:pPr>
            <w:r>
              <w:rPr>
                <w:rFonts w:ascii="Monaco" w:hAnsi="Monaco" w:cs="Monaco"/>
                <w:lang w:eastAsia="en-CA"/>
              </w:rPr>
              <w:t xml:space="preserve">  </w:t>
            </w:r>
            <w:r w:rsidR="005878A5" w:rsidRPr="0097101F">
              <w:rPr>
                <w:rFonts w:ascii="Monaco" w:hAnsi="Monaco" w:cs="Monaco"/>
                <w:lang w:eastAsia="en-CA"/>
              </w:rPr>
              <w:t>);</w:t>
            </w:r>
          </w:p>
          <w:p w14:paraId="2D0D4B19" w14:textId="76BD673A" w:rsidR="001A5B87" w:rsidRPr="0097101F" w:rsidRDefault="005878A5" w:rsidP="005878A5">
            <w:pPr>
              <w:pStyle w:val="TableText"/>
              <w:rPr>
                <w:rFonts w:ascii="Monaco" w:hAnsi="Monaco" w:cs="Monaco"/>
                <w:lang w:eastAsia="en-CA"/>
              </w:rPr>
            </w:pPr>
            <w:r w:rsidRPr="0097101F">
              <w:rPr>
                <w:rFonts w:ascii="Monaco" w:hAnsi="Monaco" w:cs="Monaco"/>
                <w:lang w:eastAsia="en-CA"/>
              </w:rPr>
              <w:t>}</w:t>
            </w:r>
          </w:p>
          <w:p w14:paraId="4AF9A298" w14:textId="77777777" w:rsidR="009D470A" w:rsidRDefault="009D470A" w:rsidP="001A5B87">
            <w:pPr>
              <w:pStyle w:val="Code"/>
            </w:pPr>
          </w:p>
          <w:p w14:paraId="14A8FF79" w14:textId="77777777" w:rsidR="0083130B" w:rsidRDefault="0083130B" w:rsidP="0083130B">
            <w:pPr>
              <w:pStyle w:val="TableText"/>
            </w:pPr>
            <w:r>
              <w:t>Over the next few steps we will replace the empty tests with meaningful ones.</w:t>
            </w:r>
          </w:p>
          <w:p w14:paraId="7F1D6AF0" w14:textId="3CBA8DD8" w:rsidR="00FC7A6C" w:rsidRPr="00FC7A6C" w:rsidRDefault="00FC7A6C" w:rsidP="00D4171C">
            <w:pPr>
              <w:pStyle w:val="TableText"/>
            </w:pPr>
          </w:p>
        </w:tc>
      </w:tr>
      <w:tr w:rsidR="00CA6193" w14:paraId="368927B0" w14:textId="77777777" w:rsidTr="004479D3">
        <w:trPr>
          <w:trHeight w:val="78"/>
        </w:trPr>
        <w:tc>
          <w:tcPr>
            <w:tcW w:w="450" w:type="dxa"/>
            <w:tcBorders>
              <w:top w:val="nil"/>
              <w:left w:val="nil"/>
              <w:bottom w:val="nil"/>
              <w:right w:val="nil"/>
            </w:tcBorders>
          </w:tcPr>
          <w:p w14:paraId="5C17C101" w14:textId="613861A9" w:rsidR="00CA6193" w:rsidRDefault="001A5B87" w:rsidP="003B27AA">
            <w:pPr>
              <w:pStyle w:val="TableNumber"/>
            </w:pPr>
            <w:r>
              <w:t>4</w:t>
            </w:r>
          </w:p>
        </w:tc>
        <w:tc>
          <w:tcPr>
            <w:tcW w:w="7650" w:type="dxa"/>
            <w:tcBorders>
              <w:top w:val="nil"/>
              <w:left w:val="nil"/>
              <w:bottom w:val="nil"/>
              <w:right w:val="nil"/>
            </w:tcBorders>
          </w:tcPr>
          <w:p w14:paraId="0C320F89" w14:textId="1A7D8C8E" w:rsidR="001A5B87" w:rsidRDefault="001A5B87" w:rsidP="004B6DE1">
            <w:pPr>
              <w:pStyle w:val="TableText"/>
            </w:pPr>
            <w:r>
              <w:t>In</w:t>
            </w:r>
            <w:r w:rsidR="00F25E26">
              <w:t xml:space="preserve"> these </w:t>
            </w:r>
            <w:r w:rsidR="006C0771">
              <w:t xml:space="preserve">generated </w:t>
            </w:r>
            <w:r w:rsidR="00F25E26">
              <w:t xml:space="preserve">files you have function to setUp(), </w:t>
            </w:r>
            <w:r>
              <w:t>which instant</w:t>
            </w:r>
            <w:r w:rsidR="00F25E26">
              <w:t xml:space="preserve">iates the object you </w:t>
            </w:r>
            <w:r w:rsidR="00F25E26">
              <w:lastRenderedPageBreak/>
              <w:t xml:space="preserve">are testing. tearDown() destroys and objects after your test, and can be especially useful for database or network connections where you want to free resources after each test. </w:t>
            </w:r>
          </w:p>
          <w:p w14:paraId="778AB942" w14:textId="77777777" w:rsidR="001A5B87" w:rsidRPr="00386B9E" w:rsidRDefault="001A5B87" w:rsidP="001A5B87">
            <w:pPr>
              <w:pStyle w:val="CodeComment"/>
              <w:rPr>
                <w:rStyle w:val="CodeChar"/>
              </w:rPr>
            </w:pPr>
            <w:r>
              <w:rPr>
                <w:rStyle w:val="CodeChar"/>
              </w:rPr>
              <w:t xml:space="preserve"> </w:t>
            </w:r>
            <w:r w:rsidRPr="00386B9E">
              <w:rPr>
                <w:rStyle w:val="CodeChar"/>
              </w:rPr>
              <w:t xml:space="preserve">    /**</w:t>
            </w:r>
          </w:p>
          <w:p w14:paraId="1FF2058D" w14:textId="77777777" w:rsidR="001A5B87" w:rsidRPr="00386B9E" w:rsidRDefault="001A5B87" w:rsidP="001A5B87">
            <w:pPr>
              <w:pStyle w:val="CodeComment"/>
              <w:rPr>
                <w:rStyle w:val="CodeChar"/>
              </w:rPr>
            </w:pPr>
            <w:r w:rsidRPr="00386B9E">
              <w:rPr>
                <w:rStyle w:val="CodeChar"/>
              </w:rPr>
              <w:t xml:space="preserve">     * Sets up the fixture, for example, opens a network connection.</w:t>
            </w:r>
          </w:p>
          <w:p w14:paraId="22CBAD58" w14:textId="77777777" w:rsidR="001A5B87" w:rsidRPr="00386B9E" w:rsidRDefault="001A5B87" w:rsidP="001A5B87">
            <w:pPr>
              <w:pStyle w:val="CodeComment"/>
              <w:rPr>
                <w:rStyle w:val="CodeChar"/>
              </w:rPr>
            </w:pPr>
            <w:r w:rsidRPr="00386B9E">
              <w:rPr>
                <w:rStyle w:val="CodeChar"/>
              </w:rPr>
              <w:t xml:space="preserve">     * This method is called before a test is executed.</w:t>
            </w:r>
          </w:p>
          <w:p w14:paraId="7AC5C881" w14:textId="77777777" w:rsidR="001A5B87" w:rsidRPr="00386B9E" w:rsidRDefault="001A5B87" w:rsidP="001A5B87">
            <w:pPr>
              <w:pStyle w:val="CodeComment"/>
              <w:rPr>
                <w:rStyle w:val="CodeChar"/>
              </w:rPr>
            </w:pPr>
            <w:r w:rsidRPr="00386B9E">
              <w:rPr>
                <w:rStyle w:val="CodeChar"/>
              </w:rPr>
              <w:t xml:space="preserve">     */</w:t>
            </w:r>
          </w:p>
          <w:p w14:paraId="10A9FE45" w14:textId="77777777" w:rsidR="001A5B87" w:rsidRPr="00386B9E" w:rsidRDefault="001A5B87" w:rsidP="001A5B87">
            <w:pPr>
              <w:pStyle w:val="Code"/>
              <w:rPr>
                <w:rStyle w:val="CodeChar"/>
              </w:rPr>
            </w:pPr>
            <w:r w:rsidRPr="00386B9E">
              <w:rPr>
                <w:rStyle w:val="CodeChar"/>
              </w:rPr>
              <w:t xml:space="preserve">    protected function setUp()</w:t>
            </w:r>
          </w:p>
          <w:p w14:paraId="648C44DA" w14:textId="77777777" w:rsidR="001A5B87" w:rsidRPr="00386B9E" w:rsidRDefault="001A5B87" w:rsidP="001A5B87">
            <w:pPr>
              <w:pStyle w:val="Code"/>
              <w:rPr>
                <w:rStyle w:val="CodeChar"/>
              </w:rPr>
            </w:pPr>
            <w:r w:rsidRPr="00386B9E">
              <w:rPr>
                <w:rStyle w:val="CodeChar"/>
              </w:rPr>
              <w:t xml:space="preserve">    {</w:t>
            </w:r>
          </w:p>
          <w:p w14:paraId="743A4A57" w14:textId="77777777" w:rsidR="001A5B87" w:rsidRPr="00386B9E" w:rsidRDefault="001A5B87" w:rsidP="001A5B87">
            <w:pPr>
              <w:pStyle w:val="CodeBold"/>
              <w:rPr>
                <w:rStyle w:val="CodeChar"/>
              </w:rPr>
            </w:pPr>
            <w:r w:rsidRPr="00386B9E">
              <w:rPr>
                <w:rStyle w:val="CodeChar"/>
              </w:rPr>
              <w:t xml:space="preserve">        $this-&gt;object = new Artist;</w:t>
            </w:r>
          </w:p>
          <w:p w14:paraId="7B42E210" w14:textId="77777777" w:rsidR="001A5B87" w:rsidRPr="00386B9E" w:rsidRDefault="001A5B87" w:rsidP="001A5B87">
            <w:pPr>
              <w:pStyle w:val="Code"/>
              <w:rPr>
                <w:rStyle w:val="CodeChar"/>
              </w:rPr>
            </w:pPr>
            <w:r w:rsidRPr="00386B9E">
              <w:rPr>
                <w:rStyle w:val="CodeChar"/>
              </w:rPr>
              <w:t xml:space="preserve">    }</w:t>
            </w:r>
          </w:p>
          <w:p w14:paraId="4FE786C2" w14:textId="77777777" w:rsidR="001A5B87" w:rsidRPr="00386B9E" w:rsidRDefault="001A5B87" w:rsidP="001A5B87">
            <w:pPr>
              <w:pStyle w:val="Code"/>
              <w:rPr>
                <w:rStyle w:val="CodeChar"/>
              </w:rPr>
            </w:pPr>
          </w:p>
          <w:p w14:paraId="00299F91" w14:textId="77777777" w:rsidR="001A5B87" w:rsidRPr="00386B9E" w:rsidRDefault="001A5B87" w:rsidP="001A5B87">
            <w:pPr>
              <w:pStyle w:val="CodeComment"/>
              <w:rPr>
                <w:rStyle w:val="CodeChar"/>
              </w:rPr>
            </w:pPr>
            <w:r w:rsidRPr="00386B9E">
              <w:rPr>
                <w:rStyle w:val="CodeChar"/>
              </w:rPr>
              <w:t xml:space="preserve">    /**</w:t>
            </w:r>
          </w:p>
          <w:p w14:paraId="57DB1E0B" w14:textId="77777777" w:rsidR="001A5B87" w:rsidRPr="00386B9E" w:rsidRDefault="001A5B87" w:rsidP="001A5B87">
            <w:pPr>
              <w:pStyle w:val="CodeComment"/>
              <w:rPr>
                <w:rStyle w:val="CodeChar"/>
              </w:rPr>
            </w:pPr>
            <w:r w:rsidRPr="00386B9E">
              <w:rPr>
                <w:rStyle w:val="CodeChar"/>
              </w:rPr>
              <w:t xml:space="preserve">     * Tears down the fixture, for example, closes a network connection.</w:t>
            </w:r>
          </w:p>
          <w:p w14:paraId="0C1C77D3" w14:textId="77777777" w:rsidR="001A5B87" w:rsidRPr="00386B9E" w:rsidRDefault="001A5B87" w:rsidP="001A5B87">
            <w:pPr>
              <w:pStyle w:val="CodeComment"/>
              <w:rPr>
                <w:rStyle w:val="CodeChar"/>
              </w:rPr>
            </w:pPr>
            <w:r w:rsidRPr="00386B9E">
              <w:rPr>
                <w:rStyle w:val="CodeChar"/>
              </w:rPr>
              <w:t xml:space="preserve">     * This method is called after a test is executed.</w:t>
            </w:r>
          </w:p>
          <w:p w14:paraId="3B2D83C3" w14:textId="77777777" w:rsidR="001A5B87" w:rsidRPr="00386B9E" w:rsidRDefault="001A5B87" w:rsidP="001A5B87">
            <w:pPr>
              <w:pStyle w:val="CodeComment"/>
              <w:rPr>
                <w:rStyle w:val="CodeChar"/>
              </w:rPr>
            </w:pPr>
            <w:r w:rsidRPr="00386B9E">
              <w:rPr>
                <w:rStyle w:val="CodeChar"/>
              </w:rPr>
              <w:t xml:space="preserve">     */</w:t>
            </w:r>
          </w:p>
          <w:p w14:paraId="5C24ACD3" w14:textId="77777777" w:rsidR="001A5B87" w:rsidRPr="00386B9E" w:rsidRDefault="001A5B87" w:rsidP="001A5B87">
            <w:pPr>
              <w:pStyle w:val="Code"/>
              <w:rPr>
                <w:rStyle w:val="CodeChar"/>
              </w:rPr>
            </w:pPr>
            <w:r w:rsidRPr="00386B9E">
              <w:rPr>
                <w:rStyle w:val="CodeChar"/>
              </w:rPr>
              <w:t xml:space="preserve">    protected function tearDown()</w:t>
            </w:r>
          </w:p>
          <w:p w14:paraId="06070474" w14:textId="77777777" w:rsidR="001A5B87" w:rsidRPr="00386B9E" w:rsidRDefault="001A5B87" w:rsidP="001A5B87">
            <w:pPr>
              <w:pStyle w:val="Code"/>
              <w:rPr>
                <w:rStyle w:val="CodeChar"/>
              </w:rPr>
            </w:pPr>
            <w:r w:rsidRPr="00386B9E">
              <w:rPr>
                <w:rStyle w:val="CodeChar"/>
              </w:rPr>
              <w:t xml:space="preserve">    {</w:t>
            </w:r>
          </w:p>
          <w:p w14:paraId="56429BE6" w14:textId="77777777" w:rsidR="001A5B87" w:rsidRPr="00386B9E" w:rsidRDefault="001A5B87" w:rsidP="001A5B87">
            <w:pPr>
              <w:pStyle w:val="Code"/>
              <w:rPr>
                <w:rStyle w:val="CodeChar"/>
              </w:rPr>
            </w:pPr>
            <w:r w:rsidRPr="00386B9E">
              <w:rPr>
                <w:rStyle w:val="CodeChar"/>
              </w:rPr>
              <w:t xml:space="preserve">    }</w:t>
            </w:r>
          </w:p>
          <w:p w14:paraId="5463A484" w14:textId="3014754A" w:rsidR="001A5B87" w:rsidRDefault="001A5B87" w:rsidP="004B6DE1">
            <w:pPr>
              <w:pStyle w:val="TableText"/>
            </w:pPr>
            <w:r>
              <w:t xml:space="preserve">The remainder of the file contains stubs for functions to </w:t>
            </w:r>
            <w:r w:rsidR="00921290">
              <w:t>test</w:t>
            </w:r>
            <w:r>
              <w:t xml:space="preserve"> each method in those classes, each function starts with the name test. The function to test our serialize method, for example, looks like.</w:t>
            </w:r>
          </w:p>
          <w:p w14:paraId="0DAB2D41" w14:textId="77777777" w:rsidR="001A5B87" w:rsidRDefault="001A5B87" w:rsidP="001A5B87">
            <w:pPr>
              <w:pStyle w:val="CodeComment"/>
            </w:pPr>
            <w:r>
              <w:t xml:space="preserve">    /**</w:t>
            </w:r>
          </w:p>
          <w:p w14:paraId="7AF3CD28" w14:textId="77777777" w:rsidR="001A5B87" w:rsidRDefault="001A5B87" w:rsidP="001A5B87">
            <w:pPr>
              <w:pStyle w:val="CodeComment"/>
            </w:pPr>
            <w:r>
              <w:t xml:space="preserve">     * @covers Artist::serialize</w:t>
            </w:r>
          </w:p>
          <w:p w14:paraId="761280B9" w14:textId="77777777" w:rsidR="001A5B87" w:rsidRDefault="001A5B87" w:rsidP="001A5B87">
            <w:pPr>
              <w:pStyle w:val="CodeComment"/>
            </w:pPr>
            <w:r>
              <w:t xml:space="preserve">     * @todo   Implement testSerialize().</w:t>
            </w:r>
          </w:p>
          <w:p w14:paraId="3EE12986" w14:textId="77777777" w:rsidR="001A5B87" w:rsidRDefault="001A5B87" w:rsidP="001A5B87">
            <w:pPr>
              <w:pStyle w:val="CodeComment"/>
            </w:pPr>
            <w:r>
              <w:t xml:space="preserve">     */</w:t>
            </w:r>
          </w:p>
          <w:p w14:paraId="5F02DE4F" w14:textId="77777777" w:rsidR="001A5B87" w:rsidRDefault="001A5B87" w:rsidP="001A5B87">
            <w:pPr>
              <w:pStyle w:val="Code"/>
            </w:pPr>
            <w:r>
              <w:t xml:space="preserve">    public function testSerialize()</w:t>
            </w:r>
          </w:p>
          <w:p w14:paraId="0C17545E" w14:textId="77777777" w:rsidR="001A5B87" w:rsidRDefault="001A5B87" w:rsidP="001A5B87">
            <w:pPr>
              <w:pStyle w:val="Code"/>
            </w:pPr>
            <w:r>
              <w:t xml:space="preserve">    {</w:t>
            </w:r>
          </w:p>
          <w:p w14:paraId="760C618D" w14:textId="77777777" w:rsidR="001A5B87" w:rsidRDefault="001A5B87" w:rsidP="001A5B87">
            <w:pPr>
              <w:pStyle w:val="CodeComment"/>
            </w:pPr>
            <w:r>
              <w:t xml:space="preserve">        // Remove the following lines when you implement this test.</w:t>
            </w:r>
          </w:p>
          <w:p w14:paraId="54076265" w14:textId="77777777" w:rsidR="001A5B87" w:rsidRDefault="001A5B87" w:rsidP="001A5B87">
            <w:pPr>
              <w:pStyle w:val="Code"/>
            </w:pPr>
            <w:r>
              <w:t xml:space="preserve">        $this-&gt;markTestIncomplete(</w:t>
            </w:r>
          </w:p>
          <w:p w14:paraId="3A56A66A" w14:textId="77777777" w:rsidR="001A5B87" w:rsidRDefault="001A5B87" w:rsidP="001A5B87">
            <w:pPr>
              <w:pStyle w:val="Code"/>
            </w:pPr>
            <w:r>
              <w:t xml:space="preserve">          'This test has not been implemented yet.'</w:t>
            </w:r>
          </w:p>
          <w:p w14:paraId="293B15AA" w14:textId="77777777" w:rsidR="001A5B87" w:rsidRDefault="001A5B87" w:rsidP="001A5B87">
            <w:pPr>
              <w:pStyle w:val="Code"/>
            </w:pPr>
            <w:r>
              <w:t xml:space="preserve">        );</w:t>
            </w:r>
          </w:p>
          <w:p w14:paraId="5ABAD679" w14:textId="77777777" w:rsidR="001A5B87" w:rsidRDefault="001A5B87" w:rsidP="001A5B87">
            <w:pPr>
              <w:pStyle w:val="Code"/>
            </w:pPr>
            <w:r>
              <w:t xml:space="preserve">    }</w:t>
            </w:r>
          </w:p>
          <w:p w14:paraId="16542E83" w14:textId="06391D1D" w:rsidR="001A5B87" w:rsidRDefault="001A5B87" w:rsidP="004B6DE1">
            <w:pPr>
              <w:pStyle w:val="TableText"/>
            </w:pPr>
          </w:p>
        </w:tc>
      </w:tr>
      <w:tr w:rsidR="001A5B87" w14:paraId="4E626863" w14:textId="77777777" w:rsidTr="004479D3">
        <w:trPr>
          <w:trHeight w:val="78"/>
        </w:trPr>
        <w:tc>
          <w:tcPr>
            <w:tcW w:w="450" w:type="dxa"/>
            <w:tcBorders>
              <w:top w:val="nil"/>
              <w:left w:val="nil"/>
              <w:bottom w:val="nil"/>
              <w:right w:val="nil"/>
            </w:tcBorders>
          </w:tcPr>
          <w:p w14:paraId="46C46B72" w14:textId="0C03688E" w:rsidR="001A5B87" w:rsidRDefault="001A5B87" w:rsidP="003B27AA">
            <w:pPr>
              <w:pStyle w:val="TableNumber"/>
            </w:pPr>
            <w:r>
              <w:lastRenderedPageBreak/>
              <w:t>5</w:t>
            </w:r>
          </w:p>
        </w:tc>
        <w:tc>
          <w:tcPr>
            <w:tcW w:w="7650" w:type="dxa"/>
            <w:tcBorders>
              <w:top w:val="nil"/>
              <w:left w:val="nil"/>
              <w:bottom w:val="nil"/>
              <w:right w:val="nil"/>
            </w:tcBorders>
          </w:tcPr>
          <w:p w14:paraId="79CEB785" w14:textId="50CEB373" w:rsidR="001A5B87" w:rsidRDefault="001A5B87" w:rsidP="004B6DE1">
            <w:pPr>
              <w:pStyle w:val="TableText"/>
            </w:pPr>
            <w:r>
              <w:t xml:space="preserve">Add code to the setUp() method to actually define an artist. In this case we will use an example illustrated back in chapter </w:t>
            </w:r>
            <w:r w:rsidR="003727E6">
              <w:t>10</w:t>
            </w:r>
            <w:r>
              <w:t>.</w:t>
            </w:r>
            <w:r w:rsidR="009F5427">
              <w:t xml:space="preserve"> Your setUp() function changes to accept the parameters to the constructor.</w:t>
            </w:r>
            <w:r w:rsidR="003727E6">
              <w:t xml:space="preserve"> </w:t>
            </w:r>
          </w:p>
          <w:p w14:paraId="350CA681" w14:textId="77777777" w:rsidR="009F5427" w:rsidRDefault="009F5427" w:rsidP="004B6DE1">
            <w:pPr>
              <w:pStyle w:val="TableText"/>
            </w:pPr>
          </w:p>
          <w:p w14:paraId="352C9326" w14:textId="2D3C5CF9" w:rsidR="009F5427" w:rsidRDefault="009F5427" w:rsidP="009F5427">
            <w:pPr>
              <w:pStyle w:val="Code"/>
            </w:pPr>
            <w:r>
              <w:t>protected function setUp(){</w:t>
            </w:r>
          </w:p>
          <w:p w14:paraId="0A15F80B" w14:textId="4F86A27B" w:rsidR="009F5427" w:rsidRDefault="009F5427" w:rsidP="009F5427">
            <w:pPr>
              <w:pStyle w:val="CodeBold"/>
            </w:pPr>
            <w:r>
              <w:t xml:space="preserve">  $this-&gt;object = new Artist("Pablo","Picasso","Malaga","Oct 25, 1881","Apl 8, 1973");</w:t>
            </w:r>
          </w:p>
          <w:p w14:paraId="07D96C4E" w14:textId="26ACD57B" w:rsidR="009F5427" w:rsidRDefault="009F5427" w:rsidP="009F5427">
            <w:pPr>
              <w:pStyle w:val="Code"/>
            </w:pPr>
            <w:r>
              <w:t>}</w:t>
            </w:r>
          </w:p>
          <w:p w14:paraId="785ACC74" w14:textId="77777777" w:rsidR="001A5B87" w:rsidRDefault="001A5B87" w:rsidP="004B6DE1">
            <w:pPr>
              <w:pStyle w:val="TableText"/>
            </w:pPr>
          </w:p>
        </w:tc>
      </w:tr>
      <w:tr w:rsidR="001A5B87" w14:paraId="298B7BB1" w14:textId="77777777" w:rsidTr="004479D3">
        <w:trPr>
          <w:trHeight w:val="78"/>
        </w:trPr>
        <w:tc>
          <w:tcPr>
            <w:tcW w:w="450" w:type="dxa"/>
            <w:tcBorders>
              <w:top w:val="nil"/>
              <w:left w:val="nil"/>
              <w:bottom w:val="nil"/>
              <w:right w:val="nil"/>
            </w:tcBorders>
          </w:tcPr>
          <w:p w14:paraId="304B8DAF" w14:textId="22B6E929" w:rsidR="001A5B87" w:rsidRDefault="007B5369" w:rsidP="003B27AA">
            <w:pPr>
              <w:pStyle w:val="TableNumber"/>
            </w:pPr>
            <w:r>
              <w:t>6</w:t>
            </w:r>
          </w:p>
        </w:tc>
        <w:tc>
          <w:tcPr>
            <w:tcW w:w="7650" w:type="dxa"/>
            <w:tcBorders>
              <w:top w:val="nil"/>
              <w:left w:val="nil"/>
              <w:bottom w:val="nil"/>
              <w:right w:val="nil"/>
            </w:tcBorders>
          </w:tcPr>
          <w:p w14:paraId="5E1B7CC5" w14:textId="6697F419" w:rsidR="001A5B87" w:rsidRDefault="007B5369" w:rsidP="004B6DE1">
            <w:pPr>
              <w:pStyle w:val="TableText"/>
            </w:pPr>
            <w:r>
              <w:t xml:space="preserve">Begin by writing tests for the easy methods, </w:t>
            </w:r>
            <w:r w:rsidR="00921290">
              <w:t>the getters. So long as our constructor works, we can assert that certain properties have certain values. A few such tests are shown below:</w:t>
            </w:r>
          </w:p>
          <w:p w14:paraId="6F97EE0D" w14:textId="77777777" w:rsidR="00921290" w:rsidRDefault="00921290" w:rsidP="004B6DE1">
            <w:pPr>
              <w:pStyle w:val="TableText"/>
            </w:pPr>
          </w:p>
          <w:p w14:paraId="52584C7D" w14:textId="77777777" w:rsidR="00921290" w:rsidRDefault="00921290" w:rsidP="00921290">
            <w:pPr>
              <w:pStyle w:val="Code"/>
            </w:pPr>
            <w:r>
              <w:t xml:space="preserve">    /**</w:t>
            </w:r>
          </w:p>
          <w:p w14:paraId="207B3F1D" w14:textId="77777777" w:rsidR="00921290" w:rsidRDefault="00921290" w:rsidP="00921290">
            <w:pPr>
              <w:pStyle w:val="Code"/>
            </w:pPr>
            <w:r>
              <w:t xml:space="preserve">     * @covers Artist::earliestDate</w:t>
            </w:r>
          </w:p>
          <w:p w14:paraId="3330FDFF" w14:textId="77777777" w:rsidR="00921290" w:rsidRDefault="00921290" w:rsidP="00921290">
            <w:pPr>
              <w:pStyle w:val="Code"/>
            </w:pPr>
            <w:r>
              <w:t xml:space="preserve">     * @todo   Implement testEarliestDate().</w:t>
            </w:r>
          </w:p>
          <w:p w14:paraId="798CFDE5" w14:textId="77777777" w:rsidR="00921290" w:rsidRDefault="00921290" w:rsidP="00921290">
            <w:pPr>
              <w:pStyle w:val="Code"/>
            </w:pPr>
            <w:r>
              <w:lastRenderedPageBreak/>
              <w:t xml:space="preserve">     */</w:t>
            </w:r>
          </w:p>
          <w:p w14:paraId="30F5275D" w14:textId="77777777" w:rsidR="00921290" w:rsidRDefault="00921290" w:rsidP="00921290">
            <w:pPr>
              <w:pStyle w:val="Code"/>
            </w:pPr>
            <w:r>
              <w:t xml:space="preserve">    public function testEarliestDate()</w:t>
            </w:r>
          </w:p>
          <w:p w14:paraId="47F3E749" w14:textId="77777777" w:rsidR="00921290" w:rsidRDefault="00921290" w:rsidP="00921290">
            <w:pPr>
              <w:pStyle w:val="Code"/>
            </w:pPr>
            <w:r>
              <w:t xml:space="preserve">    {</w:t>
            </w:r>
          </w:p>
          <w:p w14:paraId="72FCC6D0" w14:textId="77777777" w:rsidR="00921290" w:rsidRDefault="00921290" w:rsidP="00921290">
            <w:pPr>
              <w:pStyle w:val="CodeBold"/>
            </w:pPr>
            <w:r>
              <w:t xml:space="preserve">        $this-&gt;assertEquals($this-&gt;object-&gt;earliestDate(),"Oct 25, 1881");</w:t>
            </w:r>
          </w:p>
          <w:p w14:paraId="66641DF5" w14:textId="77777777" w:rsidR="00921290" w:rsidRDefault="00921290" w:rsidP="00921290">
            <w:pPr>
              <w:pStyle w:val="Code"/>
            </w:pPr>
            <w:r>
              <w:t xml:space="preserve">    }</w:t>
            </w:r>
          </w:p>
          <w:p w14:paraId="29DE3EB6" w14:textId="77777777" w:rsidR="00921290" w:rsidRDefault="00921290" w:rsidP="00921290">
            <w:pPr>
              <w:pStyle w:val="Code"/>
            </w:pPr>
          </w:p>
          <w:p w14:paraId="4E188583" w14:textId="77777777" w:rsidR="00921290" w:rsidRDefault="00921290" w:rsidP="00921290">
            <w:pPr>
              <w:pStyle w:val="Code"/>
            </w:pPr>
            <w:r>
              <w:t xml:space="preserve">    /**</w:t>
            </w:r>
          </w:p>
          <w:p w14:paraId="1DC6D1AD" w14:textId="77777777" w:rsidR="00921290" w:rsidRDefault="00921290" w:rsidP="00921290">
            <w:pPr>
              <w:pStyle w:val="Code"/>
            </w:pPr>
            <w:r>
              <w:t xml:space="preserve">     * @covers Artist::getFirstName</w:t>
            </w:r>
          </w:p>
          <w:p w14:paraId="6F66A094" w14:textId="77777777" w:rsidR="00921290" w:rsidRDefault="00921290" w:rsidP="00921290">
            <w:pPr>
              <w:pStyle w:val="Code"/>
            </w:pPr>
            <w:r>
              <w:t xml:space="preserve">     * @todo   Implement testGetFirstName().</w:t>
            </w:r>
          </w:p>
          <w:p w14:paraId="4F2B3996" w14:textId="77777777" w:rsidR="00921290" w:rsidRDefault="00921290" w:rsidP="00921290">
            <w:pPr>
              <w:pStyle w:val="Code"/>
            </w:pPr>
            <w:r>
              <w:t xml:space="preserve">     */</w:t>
            </w:r>
          </w:p>
          <w:p w14:paraId="484D1804" w14:textId="77777777" w:rsidR="00921290" w:rsidRDefault="00921290" w:rsidP="00921290">
            <w:pPr>
              <w:pStyle w:val="Code"/>
            </w:pPr>
            <w:r>
              <w:t xml:space="preserve">    public function testGetFirstName()</w:t>
            </w:r>
          </w:p>
          <w:p w14:paraId="509F3A34" w14:textId="77777777" w:rsidR="00921290" w:rsidRDefault="00921290" w:rsidP="00921290">
            <w:pPr>
              <w:pStyle w:val="Code"/>
            </w:pPr>
            <w:r>
              <w:t xml:space="preserve">    {</w:t>
            </w:r>
          </w:p>
          <w:p w14:paraId="0788B430" w14:textId="77777777" w:rsidR="00921290" w:rsidRPr="00921290" w:rsidRDefault="00921290" w:rsidP="00921290">
            <w:pPr>
              <w:pStyle w:val="Code"/>
              <w:rPr>
                <w:rStyle w:val="CodeBoldChar"/>
              </w:rPr>
            </w:pPr>
            <w:r>
              <w:t xml:space="preserve">            $</w:t>
            </w:r>
            <w:r w:rsidRPr="00921290">
              <w:rPr>
                <w:rStyle w:val="CodeBoldChar"/>
              </w:rPr>
              <w:t>this-&gt;assertEquals($this-&gt;object-&gt;getFirstName(),"Pablo");</w:t>
            </w:r>
          </w:p>
          <w:p w14:paraId="22753A01" w14:textId="77777777" w:rsidR="00921290" w:rsidRDefault="00921290" w:rsidP="00921290">
            <w:pPr>
              <w:pStyle w:val="Code"/>
            </w:pPr>
            <w:r>
              <w:t xml:space="preserve">    }</w:t>
            </w:r>
          </w:p>
          <w:p w14:paraId="063F046B" w14:textId="77777777" w:rsidR="00921290" w:rsidRDefault="00921290" w:rsidP="00921290">
            <w:pPr>
              <w:pStyle w:val="Code"/>
            </w:pPr>
          </w:p>
          <w:p w14:paraId="3A993E5C" w14:textId="77777777" w:rsidR="00921290" w:rsidRDefault="00921290" w:rsidP="00921290">
            <w:pPr>
              <w:pStyle w:val="Code"/>
            </w:pPr>
            <w:r>
              <w:t xml:space="preserve">    /**</w:t>
            </w:r>
          </w:p>
          <w:p w14:paraId="23FA1FD2" w14:textId="77777777" w:rsidR="00921290" w:rsidRDefault="00921290" w:rsidP="00921290">
            <w:pPr>
              <w:pStyle w:val="Code"/>
            </w:pPr>
            <w:r>
              <w:t xml:space="preserve">     * @covers Artist::getLastName</w:t>
            </w:r>
          </w:p>
          <w:p w14:paraId="4DA3914E" w14:textId="77777777" w:rsidR="00921290" w:rsidRDefault="00921290" w:rsidP="00921290">
            <w:pPr>
              <w:pStyle w:val="Code"/>
            </w:pPr>
            <w:r>
              <w:t xml:space="preserve">     * @todo   Implement testGetLastName().</w:t>
            </w:r>
          </w:p>
          <w:p w14:paraId="170A4B42" w14:textId="77777777" w:rsidR="00921290" w:rsidRDefault="00921290" w:rsidP="00921290">
            <w:pPr>
              <w:pStyle w:val="Code"/>
            </w:pPr>
            <w:r>
              <w:t xml:space="preserve">     */</w:t>
            </w:r>
          </w:p>
          <w:p w14:paraId="00F5E85D" w14:textId="77777777" w:rsidR="00921290" w:rsidRDefault="00921290" w:rsidP="00921290">
            <w:pPr>
              <w:pStyle w:val="Code"/>
            </w:pPr>
            <w:r>
              <w:t xml:space="preserve">    public function testGetLastName()</w:t>
            </w:r>
          </w:p>
          <w:p w14:paraId="74DFF2E7" w14:textId="77777777" w:rsidR="00921290" w:rsidRDefault="00921290" w:rsidP="00921290">
            <w:pPr>
              <w:pStyle w:val="Code"/>
            </w:pPr>
            <w:r>
              <w:t xml:space="preserve">    {</w:t>
            </w:r>
          </w:p>
          <w:p w14:paraId="4E766DD2" w14:textId="77777777" w:rsidR="00921290" w:rsidRDefault="00921290" w:rsidP="00921290">
            <w:pPr>
              <w:pStyle w:val="CodeBold"/>
            </w:pPr>
            <w:r>
              <w:t xml:space="preserve">            $this-&gt;assertEquals($this-&gt;object-&gt;getLastName(),"Picasso");</w:t>
            </w:r>
          </w:p>
          <w:p w14:paraId="305FF7DE" w14:textId="77777777" w:rsidR="00921290" w:rsidRDefault="00921290" w:rsidP="00921290">
            <w:pPr>
              <w:pStyle w:val="Code"/>
            </w:pPr>
            <w:r>
              <w:t xml:space="preserve">    }</w:t>
            </w:r>
          </w:p>
          <w:p w14:paraId="6CB4CCAC" w14:textId="77777777" w:rsidR="00921290" w:rsidRDefault="00921290" w:rsidP="00921290">
            <w:pPr>
              <w:pStyle w:val="Code"/>
            </w:pPr>
          </w:p>
          <w:p w14:paraId="5D8745BE" w14:textId="0D617A27" w:rsidR="007B5369" w:rsidRDefault="007B5369" w:rsidP="004B6DE1">
            <w:pPr>
              <w:pStyle w:val="TableText"/>
            </w:pPr>
          </w:p>
        </w:tc>
      </w:tr>
      <w:tr w:rsidR="001A5B87" w14:paraId="4FDD7765" w14:textId="77777777" w:rsidTr="004479D3">
        <w:trPr>
          <w:trHeight w:val="78"/>
        </w:trPr>
        <w:tc>
          <w:tcPr>
            <w:tcW w:w="450" w:type="dxa"/>
            <w:tcBorders>
              <w:top w:val="nil"/>
              <w:left w:val="nil"/>
              <w:bottom w:val="nil"/>
              <w:right w:val="nil"/>
            </w:tcBorders>
          </w:tcPr>
          <w:p w14:paraId="6714FDD4" w14:textId="3294584B" w:rsidR="001A5B87" w:rsidRDefault="001A5B87" w:rsidP="003B27AA">
            <w:pPr>
              <w:pStyle w:val="TableNumber"/>
            </w:pPr>
          </w:p>
        </w:tc>
        <w:tc>
          <w:tcPr>
            <w:tcW w:w="7650" w:type="dxa"/>
            <w:tcBorders>
              <w:top w:val="nil"/>
              <w:left w:val="nil"/>
              <w:bottom w:val="nil"/>
              <w:right w:val="nil"/>
            </w:tcBorders>
          </w:tcPr>
          <w:p w14:paraId="50E558D2" w14:textId="77777777" w:rsidR="001A5B87" w:rsidRDefault="00921290" w:rsidP="004B6DE1">
            <w:pPr>
              <w:pStyle w:val="TableText"/>
            </w:pPr>
            <w:r>
              <w:t>Continue implementing tests for the setters as well.</w:t>
            </w:r>
            <w:r w:rsidR="0057360E">
              <w:t xml:space="preserve"> A few setters are shown:</w:t>
            </w:r>
          </w:p>
          <w:p w14:paraId="00C024D0" w14:textId="77777777" w:rsidR="00B86F38" w:rsidRDefault="00B86F38" w:rsidP="004B6DE1">
            <w:pPr>
              <w:pStyle w:val="TableText"/>
            </w:pPr>
          </w:p>
          <w:p w14:paraId="7F264362" w14:textId="3B427CF2" w:rsidR="00B86F38" w:rsidRDefault="00B86F38" w:rsidP="00B86F38">
            <w:pPr>
              <w:pStyle w:val="Code"/>
            </w:pPr>
            <w:r>
              <w:t xml:space="preserve">    public function testSetLastName()</w:t>
            </w:r>
          </w:p>
          <w:p w14:paraId="79F401C8" w14:textId="77777777" w:rsidR="00B86F38" w:rsidRDefault="00B86F38" w:rsidP="00B86F38">
            <w:pPr>
              <w:pStyle w:val="Code"/>
            </w:pPr>
            <w:r>
              <w:t xml:space="preserve">    {</w:t>
            </w:r>
          </w:p>
          <w:p w14:paraId="20F5472D" w14:textId="77777777" w:rsidR="00B86F38" w:rsidRDefault="00B86F38" w:rsidP="00B86F38">
            <w:pPr>
              <w:pStyle w:val="CodeBold"/>
            </w:pPr>
            <w:r>
              <w:t xml:space="preserve">        $this-&gt;object-&gt;setLastName("Testy");</w:t>
            </w:r>
          </w:p>
          <w:p w14:paraId="7CB84403" w14:textId="77777777" w:rsidR="00B86F38" w:rsidRDefault="00B86F38" w:rsidP="00B86F38">
            <w:pPr>
              <w:pStyle w:val="CodeBold"/>
            </w:pPr>
            <w:r>
              <w:t xml:space="preserve">        $this-&gt;assertEquals($this-&gt;object-&gt;getLastName(),"Testy");</w:t>
            </w:r>
          </w:p>
          <w:p w14:paraId="44162FE9" w14:textId="77777777" w:rsidR="00B86F38" w:rsidRDefault="00B86F38" w:rsidP="00B86F38">
            <w:pPr>
              <w:pStyle w:val="Code"/>
            </w:pPr>
            <w:r>
              <w:t xml:space="preserve">    }</w:t>
            </w:r>
          </w:p>
          <w:p w14:paraId="2238CB33" w14:textId="77777777" w:rsidR="00B86F38" w:rsidRDefault="00B86F38" w:rsidP="00B86F38">
            <w:pPr>
              <w:pStyle w:val="Code"/>
            </w:pPr>
          </w:p>
          <w:p w14:paraId="7DE80649" w14:textId="24E9DFFC" w:rsidR="00B86F38" w:rsidRDefault="00B86F38" w:rsidP="00B86F38">
            <w:pPr>
              <w:pStyle w:val="Code"/>
            </w:pPr>
            <w:r>
              <w:t xml:space="preserve">    </w:t>
            </w:r>
          </w:p>
          <w:p w14:paraId="49461009" w14:textId="77777777" w:rsidR="00B86F38" w:rsidRDefault="00B86F38" w:rsidP="00B86F38">
            <w:pPr>
              <w:pStyle w:val="Code"/>
            </w:pPr>
            <w:r>
              <w:t xml:space="preserve">    public function testSetFirstName()</w:t>
            </w:r>
          </w:p>
          <w:p w14:paraId="1FE20A4E" w14:textId="77777777" w:rsidR="00B86F38" w:rsidRDefault="00B86F38" w:rsidP="00B86F38">
            <w:pPr>
              <w:pStyle w:val="Code"/>
            </w:pPr>
            <w:r>
              <w:t xml:space="preserve">    {</w:t>
            </w:r>
          </w:p>
          <w:p w14:paraId="3DB20E6E" w14:textId="77777777" w:rsidR="00B86F38" w:rsidRDefault="00B86F38" w:rsidP="00B86F38">
            <w:pPr>
              <w:pStyle w:val="CodeBold"/>
            </w:pPr>
            <w:r>
              <w:t xml:space="preserve">        $this-&gt;object-&gt;setFirstName("Testy");</w:t>
            </w:r>
          </w:p>
          <w:p w14:paraId="72E05F5C" w14:textId="77777777" w:rsidR="00B86F38" w:rsidRDefault="00B86F38" w:rsidP="00B86F38">
            <w:pPr>
              <w:pStyle w:val="CodeBold"/>
            </w:pPr>
            <w:r>
              <w:t xml:space="preserve">        $this-&gt;assertEquals($this-&gt;object-&gt;getFirstName(),"Testy");</w:t>
            </w:r>
          </w:p>
          <w:p w14:paraId="24B73E9D" w14:textId="77777777" w:rsidR="00B86F38" w:rsidRDefault="00B86F38" w:rsidP="00B86F38">
            <w:pPr>
              <w:pStyle w:val="Code"/>
            </w:pPr>
            <w:r>
              <w:t xml:space="preserve">    }</w:t>
            </w:r>
          </w:p>
          <w:p w14:paraId="791760CF" w14:textId="77777777" w:rsidR="0057360E" w:rsidRDefault="0057360E" w:rsidP="004B6DE1">
            <w:pPr>
              <w:pStyle w:val="TableText"/>
            </w:pPr>
          </w:p>
          <w:p w14:paraId="2B5AA7A0" w14:textId="77777777" w:rsidR="00921290" w:rsidRDefault="00921290" w:rsidP="004B6DE1">
            <w:pPr>
              <w:pStyle w:val="TableText"/>
            </w:pPr>
          </w:p>
        </w:tc>
      </w:tr>
      <w:tr w:rsidR="00B86F38" w14:paraId="5D2B09F2" w14:textId="77777777" w:rsidTr="004479D3">
        <w:trPr>
          <w:trHeight w:val="311"/>
        </w:trPr>
        <w:tc>
          <w:tcPr>
            <w:tcW w:w="450" w:type="dxa"/>
            <w:tcBorders>
              <w:top w:val="nil"/>
              <w:left w:val="nil"/>
              <w:bottom w:val="nil"/>
              <w:right w:val="nil"/>
            </w:tcBorders>
          </w:tcPr>
          <w:p w14:paraId="7E3A4876" w14:textId="71AC7E5F" w:rsidR="00B86F38" w:rsidRDefault="009740B3" w:rsidP="003B27AA">
            <w:pPr>
              <w:pStyle w:val="TableNumber"/>
            </w:pPr>
            <w:r>
              <w:t>7</w:t>
            </w:r>
          </w:p>
        </w:tc>
        <w:tc>
          <w:tcPr>
            <w:tcW w:w="7650" w:type="dxa"/>
            <w:tcBorders>
              <w:top w:val="nil"/>
              <w:left w:val="nil"/>
              <w:bottom w:val="nil"/>
              <w:right w:val="nil"/>
            </w:tcBorders>
          </w:tcPr>
          <w:p w14:paraId="13963D29" w14:textId="77777777" w:rsidR="00B86F38" w:rsidRDefault="00B86F38" w:rsidP="004B6DE1">
            <w:pPr>
              <w:pStyle w:val="TableText"/>
            </w:pPr>
            <w:r>
              <w:t>Remove the code to make the test fail in the testSerialize() method and instead write code that creates a situation where you can test if the method is working properly. In this case, the serialize method works, if the object can subsequently be de-serialized back to the same state and serialized again.</w:t>
            </w:r>
          </w:p>
          <w:p w14:paraId="3F4644D5" w14:textId="77777777" w:rsidR="00B86F38" w:rsidRDefault="00B86F38" w:rsidP="00B86F38">
            <w:pPr>
              <w:pStyle w:val="CodeComment"/>
            </w:pPr>
            <w:r>
              <w:t>/**</w:t>
            </w:r>
          </w:p>
          <w:p w14:paraId="05CB6C42" w14:textId="77777777" w:rsidR="00B86F38" w:rsidRDefault="00B86F38" w:rsidP="00B86F38">
            <w:pPr>
              <w:pStyle w:val="CodeComment"/>
            </w:pPr>
            <w:r>
              <w:t xml:space="preserve">     * @covers Artist::serialize</w:t>
            </w:r>
          </w:p>
          <w:p w14:paraId="6804E163" w14:textId="77777777" w:rsidR="00B86F38" w:rsidRDefault="00B86F38" w:rsidP="00B86F38">
            <w:pPr>
              <w:pStyle w:val="CodeComment"/>
            </w:pPr>
            <w:r>
              <w:t xml:space="preserve">     * @todo   Implement testSerialize().</w:t>
            </w:r>
          </w:p>
          <w:p w14:paraId="1E4782C3" w14:textId="77777777" w:rsidR="00B86F38" w:rsidRDefault="00B86F38" w:rsidP="00B86F38">
            <w:pPr>
              <w:pStyle w:val="CodeComment"/>
            </w:pPr>
            <w:r>
              <w:t xml:space="preserve">     */</w:t>
            </w:r>
          </w:p>
          <w:p w14:paraId="3870269E" w14:textId="77777777" w:rsidR="00B86F38" w:rsidRDefault="00B86F38" w:rsidP="00B86F38">
            <w:pPr>
              <w:pStyle w:val="Code"/>
            </w:pPr>
            <w:r>
              <w:t xml:space="preserve">    public function testSerialize()</w:t>
            </w:r>
          </w:p>
          <w:p w14:paraId="41864295" w14:textId="77777777" w:rsidR="00B86F38" w:rsidRDefault="00B86F38" w:rsidP="00B86F38">
            <w:pPr>
              <w:pStyle w:val="Code"/>
            </w:pPr>
            <w:r>
              <w:t xml:space="preserve">    {</w:t>
            </w:r>
          </w:p>
          <w:p w14:paraId="56B51708" w14:textId="77777777" w:rsidR="00B86F38" w:rsidRDefault="00B86F38" w:rsidP="00B86F38">
            <w:pPr>
              <w:pStyle w:val="CodeBold"/>
            </w:pPr>
            <w:r>
              <w:t xml:space="preserve">      $serializedArtist = serialize($this-&gt;object);</w:t>
            </w:r>
          </w:p>
          <w:p w14:paraId="7C4183FD" w14:textId="77777777" w:rsidR="00B86F38" w:rsidRDefault="00B86F38" w:rsidP="00B86F38">
            <w:pPr>
              <w:pStyle w:val="CodeBold"/>
            </w:pPr>
            <w:r>
              <w:lastRenderedPageBreak/>
              <w:t xml:space="preserve">      $deserializedObject = unserialize($serializedArtist);</w:t>
            </w:r>
          </w:p>
          <w:p w14:paraId="78718B4D" w14:textId="77777777" w:rsidR="00B86F38" w:rsidRDefault="00B86F38" w:rsidP="00B86F38">
            <w:pPr>
              <w:pStyle w:val="CodeComment"/>
            </w:pPr>
            <w:r>
              <w:t xml:space="preserve">      //assert that all the fields are the same.</w:t>
            </w:r>
          </w:p>
          <w:p w14:paraId="36F9F5B2" w14:textId="77777777" w:rsidR="00B86F38" w:rsidRDefault="00B86F38" w:rsidP="00B86F38">
            <w:pPr>
              <w:pStyle w:val="CodeBold"/>
            </w:pPr>
            <w:r>
              <w:t xml:space="preserve">      $this-&gt;assertEquals($serializedArtist,serialize($deserializedObject));</w:t>
            </w:r>
          </w:p>
          <w:p w14:paraId="2E5376B8" w14:textId="77777777" w:rsidR="00B86F38" w:rsidRDefault="00B86F38" w:rsidP="00B86F38">
            <w:pPr>
              <w:pStyle w:val="Code"/>
            </w:pPr>
            <w:r>
              <w:t xml:space="preserve">    }</w:t>
            </w:r>
          </w:p>
          <w:p w14:paraId="1CFAD0DA" w14:textId="26367E41" w:rsidR="00B86F38" w:rsidRDefault="00B86F38" w:rsidP="004B6DE1">
            <w:pPr>
              <w:pStyle w:val="TableText"/>
            </w:pPr>
          </w:p>
        </w:tc>
      </w:tr>
      <w:tr w:rsidR="00B86F38" w14:paraId="11DD5D10" w14:textId="77777777" w:rsidTr="004479D3">
        <w:trPr>
          <w:trHeight w:val="308"/>
        </w:trPr>
        <w:tc>
          <w:tcPr>
            <w:tcW w:w="450" w:type="dxa"/>
            <w:tcBorders>
              <w:top w:val="nil"/>
              <w:left w:val="nil"/>
              <w:bottom w:val="nil"/>
              <w:right w:val="nil"/>
            </w:tcBorders>
          </w:tcPr>
          <w:p w14:paraId="0477B194" w14:textId="693DCFF8" w:rsidR="00B86F38" w:rsidRDefault="009740B3" w:rsidP="003B27AA">
            <w:pPr>
              <w:pStyle w:val="TableNumber"/>
            </w:pPr>
            <w:r>
              <w:lastRenderedPageBreak/>
              <w:t>8</w:t>
            </w:r>
          </w:p>
        </w:tc>
        <w:tc>
          <w:tcPr>
            <w:tcW w:w="7650" w:type="dxa"/>
            <w:tcBorders>
              <w:top w:val="nil"/>
              <w:left w:val="nil"/>
              <w:bottom w:val="nil"/>
              <w:right w:val="nil"/>
            </w:tcBorders>
          </w:tcPr>
          <w:p w14:paraId="3EAA801F" w14:textId="3577CEC9" w:rsidR="00003D90" w:rsidRDefault="00016195" w:rsidP="004B6DE1">
            <w:pPr>
              <w:pStyle w:val="TableText"/>
            </w:pPr>
            <w:r>
              <w:t>Optionally</w:t>
            </w:r>
            <w:r w:rsidR="009740B3">
              <w:t xml:space="preserve"> there are some powerful mechanisms you can make use of in PHPUnit. One of them is to relate tests to one another, since some of our tests depaend on the other test being successful (like testing the setter using the getter).</w:t>
            </w:r>
          </w:p>
          <w:p w14:paraId="1C7F2750" w14:textId="77777777" w:rsidR="009740B3" w:rsidRDefault="009740B3" w:rsidP="004B6DE1">
            <w:pPr>
              <w:pStyle w:val="TableText"/>
            </w:pPr>
          </w:p>
          <w:p w14:paraId="18716201" w14:textId="7B9D3DD9" w:rsidR="009740B3" w:rsidRDefault="009740B3" w:rsidP="004B6DE1">
            <w:pPr>
              <w:pStyle w:val="TableText"/>
            </w:pPr>
            <w:r>
              <w:t xml:space="preserve">You can say that one test depends </w:t>
            </w:r>
            <w:r w:rsidR="00CA700C">
              <w:t>on the</w:t>
            </w:r>
            <w:r>
              <w:t xml:space="preserve"> other by adding a @depends tag in the comment block. For example to show that testUnserialize() depends on testserialize we would add</w:t>
            </w:r>
          </w:p>
          <w:p w14:paraId="37099D2B" w14:textId="611D917B" w:rsidR="009740B3" w:rsidRDefault="009740B3" w:rsidP="009740B3">
            <w:pPr>
              <w:pStyle w:val="CodeComment"/>
            </w:pPr>
            <w:r>
              <w:t xml:space="preserve">     /**</w:t>
            </w:r>
          </w:p>
          <w:p w14:paraId="06DF59DC" w14:textId="77777777" w:rsidR="009740B3" w:rsidRPr="009740B3" w:rsidRDefault="009740B3" w:rsidP="009740B3">
            <w:pPr>
              <w:pStyle w:val="CodeComment"/>
              <w:rPr>
                <w:rStyle w:val="CodeBoldChar"/>
              </w:rPr>
            </w:pPr>
            <w:r>
              <w:t xml:space="preserve">     *</w:t>
            </w:r>
            <w:r w:rsidRPr="009740B3">
              <w:rPr>
                <w:rStyle w:val="CodeBoldChar"/>
              </w:rPr>
              <w:t xml:space="preserve"> @depends testSerialize</w:t>
            </w:r>
          </w:p>
          <w:p w14:paraId="4186FB3A" w14:textId="77777777" w:rsidR="009740B3" w:rsidRDefault="009740B3" w:rsidP="009740B3">
            <w:pPr>
              <w:pStyle w:val="CodeComment"/>
            </w:pPr>
            <w:r>
              <w:t xml:space="preserve">     * @covers Artist::unserialize</w:t>
            </w:r>
          </w:p>
          <w:p w14:paraId="7260C3A6" w14:textId="77777777" w:rsidR="009740B3" w:rsidRDefault="009740B3" w:rsidP="009740B3">
            <w:pPr>
              <w:pStyle w:val="CodeComment"/>
            </w:pPr>
            <w:r>
              <w:t xml:space="preserve">     * @todo   Implement testUnserialize().</w:t>
            </w:r>
          </w:p>
          <w:p w14:paraId="053EA082" w14:textId="77777777" w:rsidR="009740B3" w:rsidRDefault="009740B3" w:rsidP="009740B3">
            <w:pPr>
              <w:pStyle w:val="CodeComment"/>
            </w:pPr>
            <w:r>
              <w:t xml:space="preserve">     */</w:t>
            </w:r>
          </w:p>
          <w:p w14:paraId="4EA04F9A" w14:textId="77777777" w:rsidR="009740B3" w:rsidRDefault="009740B3" w:rsidP="009740B3">
            <w:pPr>
              <w:pStyle w:val="Code"/>
            </w:pPr>
            <w:r>
              <w:t xml:space="preserve">    public function testUnserialize()</w:t>
            </w:r>
          </w:p>
          <w:p w14:paraId="771A9F82" w14:textId="77777777" w:rsidR="009740B3" w:rsidRDefault="009740B3" w:rsidP="009740B3">
            <w:pPr>
              <w:pStyle w:val="Code"/>
            </w:pPr>
            <w:r>
              <w:t xml:space="preserve">    {</w:t>
            </w:r>
          </w:p>
          <w:p w14:paraId="66FA8E69" w14:textId="764342A5" w:rsidR="009740B3" w:rsidRDefault="009740B3" w:rsidP="009740B3">
            <w:pPr>
              <w:pStyle w:val="Code"/>
            </w:pPr>
            <w:r>
              <w:t xml:space="preserve">     //...</w:t>
            </w:r>
          </w:p>
          <w:p w14:paraId="77B9184E" w14:textId="353649E2" w:rsidR="009740B3" w:rsidRDefault="009740B3" w:rsidP="009740B3">
            <w:pPr>
              <w:pStyle w:val="Code"/>
            </w:pPr>
            <w:r>
              <w:t xml:space="preserve">    }</w:t>
            </w:r>
          </w:p>
          <w:p w14:paraId="7EE427F2" w14:textId="274EE344" w:rsidR="009740B3" w:rsidRDefault="009740B3" w:rsidP="00003D90">
            <w:pPr>
              <w:pStyle w:val="Code"/>
            </w:pPr>
          </w:p>
        </w:tc>
      </w:tr>
      <w:tr w:rsidR="009740B3" w14:paraId="6DBF2A40" w14:textId="77777777" w:rsidTr="004479D3">
        <w:trPr>
          <w:trHeight w:val="308"/>
        </w:trPr>
        <w:tc>
          <w:tcPr>
            <w:tcW w:w="450" w:type="dxa"/>
            <w:tcBorders>
              <w:top w:val="nil"/>
              <w:left w:val="nil"/>
              <w:bottom w:val="nil"/>
              <w:right w:val="nil"/>
            </w:tcBorders>
          </w:tcPr>
          <w:p w14:paraId="7447E2E3" w14:textId="4F7047A9" w:rsidR="009740B3" w:rsidRDefault="009740B3" w:rsidP="003B27AA">
            <w:pPr>
              <w:pStyle w:val="TableNumber"/>
            </w:pPr>
            <w:r>
              <w:t>/**</w:t>
            </w:r>
          </w:p>
        </w:tc>
        <w:tc>
          <w:tcPr>
            <w:tcW w:w="7650" w:type="dxa"/>
            <w:tcBorders>
              <w:top w:val="nil"/>
              <w:left w:val="nil"/>
              <w:bottom w:val="nil"/>
              <w:right w:val="nil"/>
            </w:tcBorders>
          </w:tcPr>
          <w:p w14:paraId="2FE9A984" w14:textId="79747D14" w:rsidR="009740B3" w:rsidRDefault="009B517F" w:rsidP="004B6DE1">
            <w:pPr>
              <w:pStyle w:val="TableText"/>
            </w:pPr>
            <w:r>
              <w:t>Implement (or wipe out) any</w:t>
            </w:r>
            <w:r w:rsidR="009740B3">
              <w:t xml:space="preserve"> remaining tests</w:t>
            </w:r>
            <w:r>
              <w:t xml:space="preserve"> that are difficult to automate</w:t>
            </w:r>
            <w:r w:rsidR="009740B3">
              <w:t>, and run the command from step 3</w:t>
            </w:r>
            <w:r w:rsidR="00B67F8D">
              <w:t xml:space="preserve"> (</w:t>
            </w:r>
            <w:r w:rsidR="00B67F8D" w:rsidRPr="00FC7A6C">
              <w:rPr>
                <w:rFonts w:ascii="Monaco" w:hAnsi="Monaco" w:cs="Monaco"/>
                <w:lang w:eastAsia="en-CA"/>
              </w:rPr>
              <w:t>phpunit ArtistTest</w:t>
            </w:r>
            <w:r w:rsidR="00B67F8D">
              <w:rPr>
                <w:rFonts w:ascii="Monaco" w:hAnsi="Monaco" w:cs="Monaco"/>
                <w:lang w:eastAsia="en-CA"/>
              </w:rPr>
              <w:t>)</w:t>
            </w:r>
            <w:r w:rsidR="009740B3">
              <w:t>, to see if the unit test passed. Eventually you should output similar to:</w:t>
            </w:r>
          </w:p>
          <w:p w14:paraId="3218FB54" w14:textId="77777777" w:rsidR="009740B3" w:rsidRDefault="009740B3" w:rsidP="004B6DE1">
            <w:pPr>
              <w:pStyle w:val="TableText"/>
            </w:pPr>
          </w:p>
          <w:p w14:paraId="036E9F35" w14:textId="77777777" w:rsidR="009740B3" w:rsidRDefault="009740B3" w:rsidP="00016195">
            <w:pPr>
              <w:pStyle w:val="Code"/>
            </w:pPr>
            <w:r>
              <w:t>Time: 10 ms, Memory: 7.50Mb</w:t>
            </w:r>
          </w:p>
          <w:p w14:paraId="45DE77FD" w14:textId="77777777" w:rsidR="009740B3" w:rsidRDefault="009740B3" w:rsidP="00016195">
            <w:pPr>
              <w:pStyle w:val="Code"/>
            </w:pPr>
          </w:p>
          <w:p w14:paraId="04D80186" w14:textId="02AE068C" w:rsidR="009740B3" w:rsidRDefault="009740B3" w:rsidP="004B6DE1">
            <w:pPr>
              <w:pStyle w:val="TableText"/>
            </w:pPr>
            <w:r>
              <w:t>OK (15 tests, 13 assertions)</w:t>
            </w:r>
          </w:p>
        </w:tc>
      </w:tr>
    </w:tbl>
    <w:p w14:paraId="7375321B" w14:textId="77777777" w:rsidR="004479D3" w:rsidRDefault="004479D3" w:rsidP="004479D3"/>
    <w:p w14:paraId="721037A8" w14:textId="77777777" w:rsidR="004479D3" w:rsidRPr="004479D3" w:rsidRDefault="004479D3" w:rsidP="004479D3"/>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55C04" w14:paraId="5A5EABD4" w14:textId="77777777" w:rsidTr="00F55C04">
        <w:trPr>
          <w:gridBefore w:val="1"/>
          <w:wBefore w:w="450" w:type="dxa"/>
        </w:trPr>
        <w:tc>
          <w:tcPr>
            <w:tcW w:w="7650" w:type="dxa"/>
            <w:tcBorders>
              <w:bottom w:val="single" w:sz="4" w:space="0" w:color="000080"/>
            </w:tcBorders>
            <w:shd w:val="clear" w:color="auto" w:fill="404040"/>
          </w:tcPr>
          <w:p w14:paraId="43D841BC" w14:textId="062F0AF5" w:rsidR="00F55C04" w:rsidRDefault="00F55C04" w:rsidP="000136A0">
            <w:pPr>
              <w:pStyle w:val="TableStepHead"/>
            </w:pPr>
            <w:r>
              <w:br w:type="page"/>
            </w:r>
            <w:r>
              <w:rPr>
                <w:rStyle w:val="TableHeadingChar"/>
              </w:rPr>
              <w:t xml:space="preserve">Exercise </w:t>
            </w:r>
            <w:r w:rsidR="00436CA9">
              <w:rPr>
                <w:rStyle w:val="TableHeadingChar"/>
              </w:rPr>
              <w:t>18</w:t>
            </w:r>
            <w:r w:rsidR="000136A0">
              <w:rPr>
                <w:rStyle w:val="TableHeadingChar"/>
              </w:rPr>
              <w:t>.4</w:t>
            </w:r>
            <w:r>
              <w:t xml:space="preserve">  — System Monitoring</w:t>
            </w:r>
          </w:p>
        </w:tc>
      </w:tr>
      <w:tr w:rsidR="00F55C04" w14:paraId="21E71AE2" w14:textId="77777777" w:rsidTr="00502D81">
        <w:tc>
          <w:tcPr>
            <w:tcW w:w="450" w:type="dxa"/>
            <w:tcBorders>
              <w:bottom w:val="nil"/>
              <w:right w:val="nil"/>
            </w:tcBorders>
          </w:tcPr>
          <w:p w14:paraId="7CF2B862" w14:textId="77777777" w:rsidR="00F55C04" w:rsidRDefault="00F55C04" w:rsidP="00F55C04">
            <w:pPr>
              <w:pStyle w:val="TableNumber"/>
            </w:pPr>
            <w:r>
              <w:t>1</w:t>
            </w:r>
          </w:p>
        </w:tc>
        <w:tc>
          <w:tcPr>
            <w:tcW w:w="7650" w:type="dxa"/>
            <w:tcBorders>
              <w:top w:val="nil"/>
              <w:left w:val="nil"/>
              <w:bottom w:val="nil"/>
            </w:tcBorders>
          </w:tcPr>
          <w:p w14:paraId="069875AD" w14:textId="1B30A848" w:rsidR="00F55C04" w:rsidRDefault="003B38C9" w:rsidP="004B6DE1">
            <w:pPr>
              <w:pStyle w:val="TableText"/>
            </w:pPr>
            <w:r>
              <w:t xml:space="preserve">Log  into a live server (preferably), and log in as root so we can look at system access files. </w:t>
            </w:r>
          </w:p>
        </w:tc>
      </w:tr>
      <w:tr w:rsidR="003B38C9" w14:paraId="517FC8C8" w14:textId="77777777" w:rsidTr="00502D81">
        <w:trPr>
          <w:trHeight w:val="1120"/>
        </w:trPr>
        <w:tc>
          <w:tcPr>
            <w:tcW w:w="450" w:type="dxa"/>
            <w:tcBorders>
              <w:top w:val="nil"/>
              <w:left w:val="nil"/>
              <w:bottom w:val="nil"/>
              <w:right w:val="nil"/>
            </w:tcBorders>
          </w:tcPr>
          <w:p w14:paraId="39FF09F2" w14:textId="77777777" w:rsidR="003B38C9" w:rsidRDefault="003B38C9" w:rsidP="00F55C04">
            <w:pPr>
              <w:pStyle w:val="TableNumber"/>
            </w:pPr>
            <w:r>
              <w:t>2</w:t>
            </w:r>
          </w:p>
        </w:tc>
        <w:tc>
          <w:tcPr>
            <w:tcW w:w="7650" w:type="dxa"/>
            <w:tcBorders>
              <w:top w:val="nil"/>
              <w:left w:val="nil"/>
              <w:bottom w:val="nil"/>
              <w:right w:val="nil"/>
            </w:tcBorders>
          </w:tcPr>
          <w:p w14:paraId="1073DB9E" w14:textId="569652EE" w:rsidR="003B38C9" w:rsidRDefault="003B38C9" w:rsidP="004B6DE1">
            <w:pPr>
              <w:pStyle w:val="TableText"/>
            </w:pPr>
            <w:r>
              <w:t>Depending on your configuration, log files will be in different locations. To examine login attempts on our ssh server we might type:</w:t>
            </w:r>
          </w:p>
          <w:p w14:paraId="669849EE" w14:textId="77777777" w:rsidR="003B38C9" w:rsidRDefault="003B38C9" w:rsidP="004B6DE1">
            <w:pPr>
              <w:pStyle w:val="TableText"/>
            </w:pPr>
          </w:p>
          <w:p w14:paraId="7B590E8B" w14:textId="4D6E5966" w:rsidR="003B38C9" w:rsidRDefault="003B38C9" w:rsidP="003B38C9">
            <w:pPr>
              <w:pStyle w:val="Code"/>
            </w:pPr>
            <w:r>
              <w:t>tail –n 100 /var/log/secure/</w:t>
            </w:r>
          </w:p>
          <w:p w14:paraId="503FEFCF" w14:textId="77777777" w:rsidR="003B38C9" w:rsidRDefault="003B38C9" w:rsidP="003B38C9">
            <w:pPr>
              <w:pStyle w:val="Code"/>
            </w:pPr>
          </w:p>
          <w:p w14:paraId="3FDFA8D3" w14:textId="025C6B37" w:rsidR="003B38C9" w:rsidRDefault="003B38C9" w:rsidP="004B6DE1">
            <w:pPr>
              <w:pStyle w:val="TableText"/>
            </w:pPr>
            <w:r>
              <w:t>And see output like:</w:t>
            </w:r>
          </w:p>
          <w:p w14:paraId="1D687D4A" w14:textId="77777777" w:rsidR="003B38C9" w:rsidRDefault="003B38C9" w:rsidP="003B38C9">
            <w:pPr>
              <w:pStyle w:val="Code"/>
            </w:pPr>
          </w:p>
          <w:p w14:paraId="43E469A0" w14:textId="6E8E7EDE" w:rsidR="003B38C9" w:rsidRDefault="003B38C9" w:rsidP="003B38C9">
            <w:pPr>
              <w:pStyle w:val="Code"/>
            </w:pPr>
            <w:r>
              <w:t xml:space="preserve">Mar 23 14:39:36 </w:t>
            </w:r>
            <w:r w:rsidR="00A23766">
              <w:t>funwebdev</w:t>
            </w:r>
            <w:r>
              <w:t xml:space="preserve"> sshd[10234]: </w:t>
            </w:r>
            <w:r w:rsidRPr="003B38C9">
              <w:rPr>
                <w:rStyle w:val="CodeBoldChar"/>
              </w:rPr>
              <w:t>Invalid user admin</w:t>
            </w:r>
            <w:r>
              <w:t xml:space="preserve"> from 192.168.1.3</w:t>
            </w:r>
          </w:p>
          <w:p w14:paraId="2CB4FBF6" w14:textId="012AC36C" w:rsidR="003B38C9" w:rsidRDefault="003B38C9" w:rsidP="003B38C9">
            <w:pPr>
              <w:pStyle w:val="Code"/>
            </w:pPr>
            <w:r>
              <w:t xml:space="preserve">Mar 23 14:39:36 </w:t>
            </w:r>
            <w:r w:rsidR="00A23766">
              <w:t xml:space="preserve">funwebdev </w:t>
            </w:r>
            <w:r>
              <w:t xml:space="preserve">sshd[10235]: input_userauth_request: </w:t>
            </w:r>
            <w:r w:rsidRPr="003B38C9">
              <w:rPr>
                <w:rStyle w:val="CodeBoldChar"/>
              </w:rPr>
              <w:t>invalid user admin</w:t>
            </w:r>
          </w:p>
          <w:p w14:paraId="3632E83B" w14:textId="385A65AE" w:rsidR="003B38C9" w:rsidRDefault="003B38C9" w:rsidP="003B38C9">
            <w:pPr>
              <w:pStyle w:val="Code"/>
            </w:pPr>
            <w:r>
              <w:lastRenderedPageBreak/>
              <w:t xml:space="preserve">Mar 23 14:39:38 </w:t>
            </w:r>
            <w:r w:rsidR="00A23766">
              <w:t xml:space="preserve">funwebdev </w:t>
            </w:r>
            <w:r>
              <w:t>sshd[10235]: Connection closed by 192.168.1.3</w:t>
            </w:r>
          </w:p>
          <w:p w14:paraId="5A03ED6F" w14:textId="12591386" w:rsidR="003B38C9" w:rsidRDefault="003B38C9" w:rsidP="003B38C9">
            <w:pPr>
              <w:pStyle w:val="Code"/>
            </w:pPr>
            <w:r>
              <w:t xml:space="preserve">Mar 23 14:39:43 </w:t>
            </w:r>
            <w:r w:rsidR="00A23766">
              <w:t xml:space="preserve">funwebdev </w:t>
            </w:r>
            <w:r>
              <w:t>sshd[10236]: Accepted password for ricardo from 192.168.1.3 port 58633 ssh2</w:t>
            </w:r>
          </w:p>
          <w:p w14:paraId="63B89888" w14:textId="2C7CD960" w:rsidR="003B38C9" w:rsidRDefault="003B38C9" w:rsidP="003B38C9">
            <w:pPr>
              <w:pStyle w:val="Code"/>
            </w:pPr>
            <w:r>
              <w:t xml:space="preserve">Mar 23 14:39:43 </w:t>
            </w:r>
            <w:r w:rsidR="00A23766">
              <w:t xml:space="preserve">funwebdev </w:t>
            </w:r>
            <w:r>
              <w:t>sshd[10236]: pam_unix(sshd:session): session opened for user ricardo by (uid=0)</w:t>
            </w:r>
          </w:p>
          <w:p w14:paraId="082D6B73" w14:textId="34B4A03C" w:rsidR="003B38C9" w:rsidRDefault="003B38C9" w:rsidP="003B38C9">
            <w:pPr>
              <w:pStyle w:val="Code"/>
            </w:pPr>
          </w:p>
        </w:tc>
      </w:tr>
      <w:tr w:rsidR="003B38C9" w14:paraId="22F52F2D" w14:textId="77777777" w:rsidTr="00502D81">
        <w:trPr>
          <w:trHeight w:val="1120"/>
        </w:trPr>
        <w:tc>
          <w:tcPr>
            <w:tcW w:w="450" w:type="dxa"/>
            <w:tcBorders>
              <w:top w:val="nil"/>
              <w:left w:val="nil"/>
              <w:bottom w:val="nil"/>
              <w:right w:val="nil"/>
            </w:tcBorders>
          </w:tcPr>
          <w:p w14:paraId="1DC146B4" w14:textId="4E61EDE0" w:rsidR="003B38C9" w:rsidRDefault="003B38C9" w:rsidP="00F55C04">
            <w:pPr>
              <w:pStyle w:val="TableNumber"/>
            </w:pPr>
            <w:r>
              <w:lastRenderedPageBreak/>
              <w:t>3</w:t>
            </w:r>
          </w:p>
        </w:tc>
        <w:tc>
          <w:tcPr>
            <w:tcW w:w="7650" w:type="dxa"/>
            <w:tcBorders>
              <w:top w:val="nil"/>
              <w:left w:val="nil"/>
              <w:bottom w:val="nil"/>
              <w:right w:val="nil"/>
            </w:tcBorders>
          </w:tcPr>
          <w:p w14:paraId="798E93D0" w14:textId="6B114675" w:rsidR="00A23766" w:rsidRDefault="003B38C9" w:rsidP="004B6DE1">
            <w:pPr>
              <w:pStyle w:val="TableText"/>
            </w:pPr>
            <w:r>
              <w:t xml:space="preserve">Look for any interesting entries. You might consider using egrep </w:t>
            </w:r>
            <w:r w:rsidR="00A23766">
              <w:t>to highlight invalid logins as f</w:t>
            </w:r>
            <w:r>
              <w:t>ollows:</w:t>
            </w:r>
            <w:r w:rsidR="00A23766">
              <w:br/>
            </w:r>
          </w:p>
          <w:p w14:paraId="6DC986EC" w14:textId="3466CC1B" w:rsidR="00A23766" w:rsidRDefault="00A23766" w:rsidP="00A23766">
            <w:pPr>
              <w:pStyle w:val="Code"/>
            </w:pPr>
            <w:r>
              <w:t>egrep "invalid" /var/log/secure*</w:t>
            </w:r>
          </w:p>
          <w:p w14:paraId="10C8EADF" w14:textId="77777777" w:rsidR="003B38C9" w:rsidRDefault="003B38C9" w:rsidP="004B6DE1">
            <w:pPr>
              <w:pStyle w:val="TableText"/>
            </w:pPr>
          </w:p>
          <w:p w14:paraId="6C5A6721" w14:textId="77777777" w:rsidR="00A23766" w:rsidRDefault="00A23766" w:rsidP="004B6DE1">
            <w:pPr>
              <w:pStyle w:val="TableText"/>
            </w:pPr>
            <w:r>
              <w:t>Which shows a list of many login attempts that were un successful.</w:t>
            </w:r>
          </w:p>
          <w:p w14:paraId="4CAC0B1F" w14:textId="77777777" w:rsidR="00A23766" w:rsidRDefault="00A23766" w:rsidP="00A23766">
            <w:pPr>
              <w:pStyle w:val="Code"/>
            </w:pPr>
          </w:p>
          <w:p w14:paraId="462D186F" w14:textId="77777777" w:rsidR="00A23766" w:rsidRDefault="00A23766" w:rsidP="00A23766">
            <w:pPr>
              <w:pStyle w:val="Code"/>
            </w:pPr>
            <w:r>
              <w:t>...</w:t>
            </w:r>
          </w:p>
          <w:p w14:paraId="4B0F269A" w14:textId="77777777" w:rsidR="00A23766" w:rsidRDefault="00A23766" w:rsidP="00A23766">
            <w:pPr>
              <w:pStyle w:val="Code"/>
            </w:pPr>
          </w:p>
          <w:p w14:paraId="46CB2D2B" w14:textId="67CE48BE" w:rsidR="00A23766" w:rsidRDefault="00A23766" w:rsidP="00A23766">
            <w:pPr>
              <w:pStyle w:val="Code"/>
            </w:pPr>
            <w:r>
              <w:t xml:space="preserve">/var/log/secure-20140323:Mar 18 09:15:39 funwebdev sshd[19287]: input_userauth_request: invalid user </w:t>
            </w:r>
            <w:r w:rsidRPr="00A23766">
              <w:rPr>
                <w:rStyle w:val="CodeBoldChar"/>
              </w:rPr>
              <w:t>a</w:t>
            </w:r>
          </w:p>
          <w:p w14:paraId="7B90A14F" w14:textId="22B43CD8" w:rsidR="00A23766" w:rsidRDefault="00A23766" w:rsidP="00A23766">
            <w:pPr>
              <w:pStyle w:val="Code"/>
            </w:pPr>
            <w:r>
              <w:t xml:space="preserve">/var/log/secure-20140323:Mar 18 09:15:42 funwebdev sshd[19286]: Failed password for invalid user </w:t>
            </w:r>
            <w:r w:rsidRPr="00A23766">
              <w:rPr>
                <w:rStyle w:val="CodeBoldChar"/>
              </w:rPr>
              <w:t>a</w:t>
            </w:r>
            <w:r>
              <w:t xml:space="preserve"> from 124.160.12.198 port 50091 ssh2</w:t>
            </w:r>
          </w:p>
          <w:p w14:paraId="768959F8" w14:textId="3FD113FB" w:rsidR="00A23766" w:rsidRDefault="00A23766" w:rsidP="00A23766">
            <w:pPr>
              <w:pStyle w:val="Code"/>
            </w:pPr>
            <w:r>
              <w:t xml:space="preserve">/var/log/secure-20140323:Mar 18 09:15:50 funwebdev sshd[19292]: input_userauth_request: invalid user </w:t>
            </w:r>
            <w:r w:rsidRPr="00A23766">
              <w:rPr>
                <w:rStyle w:val="CodeBoldChar"/>
              </w:rPr>
              <w:t>postgres</w:t>
            </w:r>
          </w:p>
          <w:p w14:paraId="0E4D6C1E" w14:textId="1E4451F5" w:rsidR="00A23766" w:rsidRDefault="00A23766" w:rsidP="00A23766">
            <w:pPr>
              <w:pStyle w:val="Code"/>
            </w:pPr>
            <w:r>
              <w:t xml:space="preserve">/var/log/secure-20140323:Mar 18 09:15:52 funwebdev sshd[19291]: Failed password for invalid user </w:t>
            </w:r>
            <w:r w:rsidRPr="00A23766">
              <w:rPr>
                <w:rStyle w:val="CodeBoldChar"/>
              </w:rPr>
              <w:t>postgres</w:t>
            </w:r>
            <w:r>
              <w:t xml:space="preserve"> from 124.160.12.198 port 53444 ssh2</w:t>
            </w:r>
          </w:p>
          <w:p w14:paraId="4B397977" w14:textId="74DA945E" w:rsidR="00A23766" w:rsidRDefault="00A23766" w:rsidP="00A23766">
            <w:pPr>
              <w:pStyle w:val="Code"/>
            </w:pPr>
            <w:r>
              <w:t xml:space="preserve">/var/log/secure-20140323:Mar 18 09:15:54 funwebdev sshd[19294]: input_userauth_request: invalid user </w:t>
            </w:r>
            <w:r w:rsidRPr="00A23766">
              <w:rPr>
                <w:rStyle w:val="CodeBoldChar"/>
              </w:rPr>
              <w:t>postgres</w:t>
            </w:r>
          </w:p>
          <w:p w14:paraId="22458045" w14:textId="7F337688" w:rsidR="00A23766" w:rsidRDefault="00A23766" w:rsidP="00A23766">
            <w:pPr>
              <w:pStyle w:val="Code"/>
            </w:pPr>
            <w:r>
              <w:t xml:space="preserve">password for invalid user </w:t>
            </w:r>
            <w:r w:rsidRPr="00A23766">
              <w:rPr>
                <w:rStyle w:val="CodeBoldChar"/>
              </w:rPr>
              <w:t>postgres</w:t>
            </w:r>
            <w:r>
              <w:t xml:space="preserve"> from 124.160.12.198 port 59909 ssh2</w:t>
            </w:r>
          </w:p>
          <w:p w14:paraId="5F56A969" w14:textId="73DD9025" w:rsidR="00A23766" w:rsidRDefault="00A23766" w:rsidP="00A23766">
            <w:pPr>
              <w:pStyle w:val="Code"/>
            </w:pPr>
            <w:r>
              <w:t xml:space="preserve">/var/log/secure-20140323:Mar 18 16:38:04 funwebdev sshd[19564]: input_userauth_request: invalid user </w:t>
            </w:r>
            <w:r w:rsidRPr="00A23766">
              <w:rPr>
                <w:rStyle w:val="CodeBoldChar"/>
              </w:rPr>
              <w:t>cgi</w:t>
            </w:r>
          </w:p>
          <w:p w14:paraId="1AAE12E3" w14:textId="2CDB8559" w:rsidR="00A23766" w:rsidRDefault="00A23766" w:rsidP="00A23766">
            <w:pPr>
              <w:pStyle w:val="Code"/>
            </w:pPr>
            <w:r>
              <w:t xml:space="preserve">/var/log/secure-20140323:Mar 18 16:38:06 funwebdev sshd[19563]: Failed password for invalid user </w:t>
            </w:r>
            <w:r w:rsidRPr="00A23766">
              <w:rPr>
                <w:rStyle w:val="CodeBoldChar"/>
              </w:rPr>
              <w:t>cgi</w:t>
            </w:r>
            <w:r>
              <w:t xml:space="preserve"> from 219.138.60.51 port 23503 ssh2</w:t>
            </w:r>
          </w:p>
          <w:p w14:paraId="23175DF7" w14:textId="5AB66CFE" w:rsidR="00A23766" w:rsidRDefault="00A23766" w:rsidP="00A23766">
            <w:pPr>
              <w:pStyle w:val="Code"/>
            </w:pPr>
            <w:r>
              <w:t xml:space="preserve">/var/log/secure-20140323:Mar 18 19:16:30 funwebdev sshd[19660]: input_userauth_request: invalid user </w:t>
            </w:r>
            <w:r w:rsidRPr="00A23766">
              <w:rPr>
                <w:rStyle w:val="CodeBoldChar"/>
              </w:rPr>
              <w:t>minepeon</w:t>
            </w:r>
          </w:p>
          <w:p w14:paraId="527C9BDB" w14:textId="07B8A766" w:rsidR="00A23766" w:rsidRDefault="00A23766" w:rsidP="00A23766">
            <w:pPr>
              <w:pStyle w:val="Code"/>
            </w:pPr>
            <w:r>
              <w:t xml:space="preserve">/var/log/secure-20140323:Mar 18 19:16:32 funwebdev sshd[19659]: Failed password for invalid user </w:t>
            </w:r>
            <w:r w:rsidRPr="00A23766">
              <w:rPr>
                <w:rStyle w:val="CodeBoldChar"/>
              </w:rPr>
              <w:t>minepeon</w:t>
            </w:r>
            <w:r>
              <w:t xml:space="preserve"> from 201.70.88.146 port 36342 ssh2</w:t>
            </w:r>
          </w:p>
          <w:p w14:paraId="1173F335" w14:textId="181C5C87" w:rsidR="00A23766" w:rsidRDefault="00A23766" w:rsidP="00A23766">
            <w:pPr>
              <w:pStyle w:val="Code"/>
            </w:pPr>
            <w:r>
              <w:t xml:space="preserve">/var/log/secure-20140323:Mar 18 19:16:36 funwebdev sshd[19662]: input_userauth_request: invalid user </w:t>
            </w:r>
            <w:r w:rsidRPr="00A23766">
              <w:rPr>
                <w:rStyle w:val="CodeBoldChar"/>
              </w:rPr>
              <w:t>minepeon</w:t>
            </w:r>
          </w:p>
          <w:p w14:paraId="2845F925" w14:textId="5FA083B0" w:rsidR="00A23766" w:rsidRDefault="00A23766" w:rsidP="00A23766">
            <w:pPr>
              <w:pStyle w:val="Code"/>
            </w:pPr>
            <w:r>
              <w:t xml:space="preserve">/var/log/secure-20140323:Mar 18 19:16:37 funwebdev sshd[19661]: Failed password for invalid user </w:t>
            </w:r>
            <w:r w:rsidRPr="00A23766">
              <w:rPr>
                <w:rStyle w:val="CodeBoldChar"/>
              </w:rPr>
              <w:t>minepeon</w:t>
            </w:r>
            <w:r>
              <w:t xml:space="preserve"> from 201.70.88.146 port 36595 ssh2</w:t>
            </w:r>
          </w:p>
          <w:p w14:paraId="1F73BF75" w14:textId="20AC10CA" w:rsidR="00A23766" w:rsidRDefault="00A23766" w:rsidP="00A23766">
            <w:pPr>
              <w:pStyle w:val="Code"/>
            </w:pPr>
            <w:r>
              <w:t xml:space="preserve">/var/log/secure-20140323:Mar 19 04:39:34 funwebdev sshd[20243]: input_userauth_request: invalid user </w:t>
            </w:r>
            <w:r w:rsidRPr="00A23766">
              <w:rPr>
                <w:rStyle w:val="CodeBoldChar"/>
              </w:rPr>
              <w:t>admin</w:t>
            </w:r>
          </w:p>
          <w:p w14:paraId="3684BC21" w14:textId="7DEEFEA3" w:rsidR="00A23766" w:rsidRDefault="00A23766" w:rsidP="00A23766">
            <w:pPr>
              <w:pStyle w:val="Code"/>
            </w:pPr>
            <w:r>
              <w:t xml:space="preserve">/var/log/secure-20140323:Mar 19 04:39:36 funwebdev sshd[20242]: Failed password for invalid user </w:t>
            </w:r>
            <w:r w:rsidRPr="00A23766">
              <w:rPr>
                <w:rStyle w:val="CodeBoldChar"/>
              </w:rPr>
              <w:t>admin</w:t>
            </w:r>
            <w:r>
              <w:t xml:space="preserve"> from 116.10.191.181 port 4547 ssh2</w:t>
            </w:r>
          </w:p>
          <w:p w14:paraId="1D32028D" w14:textId="582077DC" w:rsidR="00A23766" w:rsidRDefault="00A23766" w:rsidP="00A23766">
            <w:pPr>
              <w:pStyle w:val="Code"/>
            </w:pPr>
            <w:r>
              <w:t xml:space="preserve">/var/log/secure-20140323:Mar 19 04:39:38 funwebdev sshd[20242]: Failed password for invalid user </w:t>
            </w:r>
            <w:r w:rsidRPr="00A23766">
              <w:rPr>
                <w:rStyle w:val="CodeBoldChar"/>
              </w:rPr>
              <w:t>admin</w:t>
            </w:r>
            <w:r>
              <w:t xml:space="preserve"> from 116.10.191.181 port 4547 ssh2</w:t>
            </w:r>
          </w:p>
          <w:p w14:paraId="2298966B" w14:textId="3DE4DBB5" w:rsidR="00A23766" w:rsidRDefault="00A23766" w:rsidP="00A23766">
            <w:pPr>
              <w:pStyle w:val="Code"/>
            </w:pPr>
            <w:r>
              <w:t xml:space="preserve">/var/log/secure-20140323:Mar 19 04:39:41 funwebdev sshd[20242]: Failed password for invalid user </w:t>
            </w:r>
            <w:r w:rsidRPr="00A23766">
              <w:rPr>
                <w:rStyle w:val="CodeBoldChar"/>
              </w:rPr>
              <w:t>admin</w:t>
            </w:r>
            <w:r>
              <w:t xml:space="preserve"> from 116.10.191.181 port 4547 ssh2</w:t>
            </w:r>
          </w:p>
          <w:p w14:paraId="4FFB9B3E" w14:textId="422F096B" w:rsidR="00A23766" w:rsidRDefault="00A23766" w:rsidP="00A23766">
            <w:pPr>
              <w:pStyle w:val="Code"/>
            </w:pPr>
            <w:r>
              <w:t xml:space="preserve">/var/log/secure-20140323:Mar 19 04:39:44 funwebdev sshd[20242]: Failed password for invalid user </w:t>
            </w:r>
            <w:r w:rsidRPr="00A23766">
              <w:rPr>
                <w:rStyle w:val="CodeBoldChar"/>
              </w:rPr>
              <w:t>admin</w:t>
            </w:r>
            <w:r>
              <w:t xml:space="preserve"> from 116.10.191.181 port 4547 ssh2</w:t>
            </w:r>
          </w:p>
          <w:p w14:paraId="027F8832" w14:textId="4267F10C" w:rsidR="00A23766" w:rsidRDefault="00A23766" w:rsidP="00A23766">
            <w:pPr>
              <w:pStyle w:val="Code"/>
            </w:pPr>
            <w:r>
              <w:t xml:space="preserve">/var/log/secure-20140323:Mar 21 05:35:51 funwebdev sshd[22468]: input_userauth_request: invalid user </w:t>
            </w:r>
            <w:r w:rsidRPr="00A23766">
              <w:rPr>
                <w:rStyle w:val="CodeBoldChar"/>
              </w:rPr>
              <w:t>default</w:t>
            </w:r>
          </w:p>
          <w:p w14:paraId="7198A480" w14:textId="4AA847CE" w:rsidR="00A23766" w:rsidRDefault="00A23766" w:rsidP="00A23766">
            <w:pPr>
              <w:pStyle w:val="Code"/>
            </w:pPr>
            <w:r>
              <w:t xml:space="preserve">/var/log/secure-20140323:Mar 21 05:35:52 funwebdev sshd[22467]: Failed password for invalid user </w:t>
            </w:r>
            <w:r w:rsidRPr="00A23766">
              <w:rPr>
                <w:rStyle w:val="CodeBoldChar"/>
              </w:rPr>
              <w:t>default</w:t>
            </w:r>
            <w:r>
              <w:t xml:space="preserve"> from 62.103.39.67 port 7176 ssh2</w:t>
            </w:r>
          </w:p>
          <w:p w14:paraId="07EBC781" w14:textId="49B862F8" w:rsidR="00A23766" w:rsidRDefault="00A23766" w:rsidP="00A23766">
            <w:pPr>
              <w:pStyle w:val="Code"/>
            </w:pPr>
            <w:r>
              <w:t xml:space="preserve">/var/log/secure-20140323:Mar 21 07:16:56 funwebdev sshd[22537]: input_userauth_request: invalid user </w:t>
            </w:r>
            <w:r w:rsidRPr="00A23766">
              <w:rPr>
                <w:rStyle w:val="CodeBoldChar"/>
              </w:rPr>
              <w:t>httpd</w:t>
            </w:r>
          </w:p>
          <w:p w14:paraId="7B5153C9" w14:textId="09D860E5" w:rsidR="00A23766" w:rsidRDefault="00A23766" w:rsidP="00A23766">
            <w:pPr>
              <w:pStyle w:val="Code"/>
            </w:pPr>
            <w:r>
              <w:t xml:space="preserve">/var/log/secure-20140323:Mar 21 07:16:58 funwebdev sshd[22536]: Failed </w:t>
            </w:r>
            <w:r>
              <w:lastRenderedPageBreak/>
              <w:t xml:space="preserve">password for invalid user </w:t>
            </w:r>
            <w:r w:rsidRPr="00A23766">
              <w:rPr>
                <w:rStyle w:val="CodeBoldChar"/>
              </w:rPr>
              <w:t>httpd</w:t>
            </w:r>
            <w:r>
              <w:t xml:space="preserve"> from 62.103.39.67 port 8546 ssh2</w:t>
            </w:r>
          </w:p>
          <w:p w14:paraId="7A084180" w14:textId="109EB9E6" w:rsidR="00A23766" w:rsidRDefault="00A23766" w:rsidP="00A23766">
            <w:pPr>
              <w:pStyle w:val="Code"/>
            </w:pPr>
            <w:r>
              <w:t xml:space="preserve">/var/log/secure-20140323:Mar 21 08:56:12 funwebdev sshd[22588]: input_userauth_request: invalid user </w:t>
            </w:r>
            <w:r w:rsidRPr="00A23766">
              <w:rPr>
                <w:rStyle w:val="CodeBoldChar"/>
              </w:rPr>
              <w:t>nginx</w:t>
            </w:r>
          </w:p>
          <w:p w14:paraId="29C5B287" w14:textId="3E621D98" w:rsidR="00A23766" w:rsidRDefault="00A23766" w:rsidP="00A23766">
            <w:pPr>
              <w:pStyle w:val="Code"/>
            </w:pPr>
            <w:r>
              <w:t xml:space="preserve">/var/log/secure-20140323:Mar 21 08:56:15 funwebdev sshd[22587]: Failed password for invalid user </w:t>
            </w:r>
            <w:r w:rsidRPr="00A23766">
              <w:rPr>
                <w:rStyle w:val="CodeBoldChar"/>
              </w:rPr>
              <w:t>nginx</w:t>
            </w:r>
            <w:r>
              <w:t xml:space="preserve"> from 62.103.39.67 port 11724 ssh2</w:t>
            </w:r>
          </w:p>
          <w:p w14:paraId="205EB598" w14:textId="4F6C46B5" w:rsidR="00A23766" w:rsidRDefault="00A23766" w:rsidP="00A23766">
            <w:pPr>
              <w:pStyle w:val="Code"/>
            </w:pPr>
            <w:r>
              <w:t xml:space="preserve">/var/log/secure-20140323:Mar 21 09:56:55 funwebdev sshd[22650]: input_userauth_request: invalid user </w:t>
            </w:r>
            <w:r w:rsidRPr="00A23766">
              <w:rPr>
                <w:rStyle w:val="CodeBoldChar"/>
              </w:rPr>
              <w:t>fluffy</w:t>
            </w:r>
          </w:p>
          <w:p w14:paraId="6C6945CF" w14:textId="6B72D95B" w:rsidR="00A23766" w:rsidRDefault="00A23766" w:rsidP="00A23766">
            <w:pPr>
              <w:pStyle w:val="Code"/>
            </w:pPr>
            <w:r>
              <w:t xml:space="preserve">/var/log/secure-20140323:Mar 21 09:56:57 funwebdev sshd[22649]: Failed password for invalid user </w:t>
            </w:r>
            <w:r w:rsidRPr="00A23766">
              <w:rPr>
                <w:rStyle w:val="CodeBoldChar"/>
              </w:rPr>
              <w:t>fluffy</w:t>
            </w:r>
            <w:r>
              <w:t xml:space="preserve"> from 202.53.174.178 port 35881 ssh2</w:t>
            </w:r>
          </w:p>
          <w:p w14:paraId="1DA7FBE1" w14:textId="754EFFFB" w:rsidR="00A23766" w:rsidRDefault="00A23766" w:rsidP="00A23766">
            <w:pPr>
              <w:pStyle w:val="Code"/>
            </w:pPr>
            <w:r>
              <w:t xml:space="preserve">/var/log/secure-20140323:Mar 21 12:14:37 funwebdev sshd[22764]: input_userauth_request: invalid user </w:t>
            </w:r>
            <w:r w:rsidRPr="00A23766">
              <w:rPr>
                <w:rStyle w:val="CodeBoldChar"/>
              </w:rPr>
              <w:t>apple</w:t>
            </w:r>
          </w:p>
          <w:p w14:paraId="5076ACF2" w14:textId="2E63844C" w:rsidR="00A23766" w:rsidRDefault="00A23766" w:rsidP="00A23766">
            <w:pPr>
              <w:pStyle w:val="Code"/>
            </w:pPr>
            <w:r>
              <w:t xml:space="preserve">/var/log/secure-20140323:Mar 21 12:14:39 funwebdev sshd[22763]: Failed password for invalid user </w:t>
            </w:r>
            <w:r w:rsidRPr="00A23766">
              <w:rPr>
                <w:rStyle w:val="CodeBoldChar"/>
              </w:rPr>
              <w:t>apple</w:t>
            </w:r>
            <w:r>
              <w:t xml:space="preserve"> from 121.196.16.38 port 42354 ssh2</w:t>
            </w:r>
          </w:p>
          <w:p w14:paraId="15EB6C95" w14:textId="77777777" w:rsidR="00A23766" w:rsidRDefault="00A23766" w:rsidP="00A23766">
            <w:pPr>
              <w:pStyle w:val="Code"/>
            </w:pPr>
            <w:r>
              <w:t xml:space="preserve">/var/log/secure-20140323:Mar 22 08:21:56 funwebdev sshd[23742]: </w:t>
            </w:r>
          </w:p>
          <w:p w14:paraId="0CDD7E2E" w14:textId="03B15C43" w:rsidR="00A23766" w:rsidRDefault="00A23766" w:rsidP="00A23766">
            <w:pPr>
              <w:pStyle w:val="Code"/>
            </w:pPr>
            <w:r>
              <w:t>...</w:t>
            </w:r>
          </w:p>
          <w:p w14:paraId="1AC216E6" w14:textId="06E723F0" w:rsidR="00A23766" w:rsidRDefault="00A23766" w:rsidP="004B6DE1">
            <w:pPr>
              <w:pStyle w:val="TableText"/>
            </w:pPr>
          </w:p>
        </w:tc>
      </w:tr>
      <w:tr w:rsidR="003B38C9" w14:paraId="4D0EF962" w14:textId="77777777" w:rsidTr="00502D81">
        <w:trPr>
          <w:trHeight w:val="1120"/>
        </w:trPr>
        <w:tc>
          <w:tcPr>
            <w:tcW w:w="450" w:type="dxa"/>
            <w:tcBorders>
              <w:top w:val="nil"/>
              <w:left w:val="nil"/>
              <w:bottom w:val="nil"/>
              <w:right w:val="nil"/>
            </w:tcBorders>
          </w:tcPr>
          <w:p w14:paraId="331F9EF9" w14:textId="4FE35BB8" w:rsidR="003B38C9" w:rsidRDefault="003B38C9" w:rsidP="00F55C04">
            <w:pPr>
              <w:pStyle w:val="TableNumber"/>
            </w:pPr>
            <w:r>
              <w:lastRenderedPageBreak/>
              <w:t>4</w:t>
            </w:r>
          </w:p>
        </w:tc>
        <w:tc>
          <w:tcPr>
            <w:tcW w:w="7650" w:type="dxa"/>
            <w:tcBorders>
              <w:top w:val="nil"/>
              <w:left w:val="nil"/>
              <w:bottom w:val="nil"/>
              <w:right w:val="nil"/>
            </w:tcBorders>
          </w:tcPr>
          <w:p w14:paraId="3B65D0A6" w14:textId="77777777" w:rsidR="00A23766" w:rsidRDefault="00A23766" w:rsidP="004B6DE1">
            <w:pPr>
              <w:pStyle w:val="TableText"/>
            </w:pPr>
            <w:r>
              <w:t>Try to look at these failed attempts and do some inquiries as to who as trying to log in. Some spot checks might include doing a whois on the IP address of suspect login attempts.</w:t>
            </w:r>
          </w:p>
          <w:p w14:paraId="7D079357" w14:textId="77777777" w:rsidR="00A23766" w:rsidRDefault="00A23766" w:rsidP="004B6DE1">
            <w:pPr>
              <w:pStyle w:val="TableText"/>
            </w:pPr>
          </w:p>
          <w:p w14:paraId="4C02401A" w14:textId="65C41E17" w:rsidR="00A23766" w:rsidRDefault="00A23766" w:rsidP="00A23766">
            <w:pPr>
              <w:pStyle w:val="Code"/>
            </w:pPr>
            <w:r>
              <w:t>whois 201.70.88.146</w:t>
            </w:r>
          </w:p>
          <w:p w14:paraId="08A6C12A" w14:textId="589864D9" w:rsidR="00A23766" w:rsidRDefault="00A23766" w:rsidP="004B6DE1">
            <w:pPr>
              <w:pStyle w:val="TableText"/>
            </w:pPr>
            <w:r>
              <w:t xml:space="preserve">Tells us that thw attempt was assocaited with an IP address from </w:t>
            </w:r>
            <w:r w:rsidR="00502D81">
              <w:t>Brazil</w:t>
            </w:r>
            <w:r>
              <w:t xml:space="preserve">, and with No </w:t>
            </w:r>
            <w:r w:rsidR="00502D81">
              <w:t>employees</w:t>
            </w:r>
            <w:r>
              <w:t xml:space="preserve"> </w:t>
            </w:r>
            <w:r w:rsidR="00502D81">
              <w:t>working or travelling</w:t>
            </w:r>
            <w:r>
              <w:t xml:space="preserve"> there, we now have an idea that there are people attacking your site</w:t>
            </w:r>
            <w:r w:rsidR="00502D81">
              <w:t xml:space="preserve"> and a call to your local police won't help.</w:t>
            </w:r>
          </w:p>
          <w:p w14:paraId="5F229730" w14:textId="6961C7A6" w:rsidR="003B38C9" w:rsidRDefault="00A23766" w:rsidP="004B6DE1">
            <w:pPr>
              <w:pStyle w:val="TableText"/>
            </w:pPr>
            <w:r>
              <w:t xml:space="preserve">Please, if you are running a production machine take it upon yourself to learn about installing and configuration a tool like: </w:t>
            </w:r>
            <w:r w:rsidR="00502D81" w:rsidRPr="00502D81">
              <w:rPr>
                <w:b/>
              </w:rPr>
              <w:t>blockhosts.py</w:t>
            </w:r>
            <w:r w:rsidR="00502D81">
              <w:t xml:space="preserve"> (left as an exercise to the reader).</w:t>
            </w:r>
          </w:p>
        </w:tc>
      </w:tr>
    </w:tbl>
    <w:p w14:paraId="3FEEC251" w14:textId="54A56D46" w:rsidR="00B1359C" w:rsidRDefault="00B1359C" w:rsidP="00B1359C">
      <w:pPr>
        <w:pStyle w:val="BodyMain"/>
      </w:pPr>
    </w:p>
    <w:p w14:paraId="49A3428B" w14:textId="4ED099D8" w:rsidR="00B1359C" w:rsidRDefault="00C32573" w:rsidP="00C32573">
      <w:pPr>
        <w:pStyle w:val="Heading2"/>
      </w:pPr>
      <w:r>
        <w:t>Authentication</w:t>
      </w:r>
    </w:p>
    <w:p w14:paraId="20F32ED5" w14:textId="77777777" w:rsidR="00C32573" w:rsidRDefault="00C32573" w:rsidP="00C32573">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C32573" w14:paraId="58E0ABFF" w14:textId="77777777" w:rsidTr="00F55C04">
        <w:trPr>
          <w:gridBefore w:val="1"/>
          <w:wBefore w:w="450" w:type="dxa"/>
        </w:trPr>
        <w:tc>
          <w:tcPr>
            <w:tcW w:w="7650" w:type="dxa"/>
            <w:tcBorders>
              <w:bottom w:val="single" w:sz="4" w:space="0" w:color="000080"/>
            </w:tcBorders>
            <w:shd w:val="clear" w:color="auto" w:fill="404040"/>
          </w:tcPr>
          <w:p w14:paraId="2C58772C" w14:textId="5D421ACD" w:rsidR="00C32573" w:rsidRDefault="00C32573" w:rsidP="00C32573">
            <w:pPr>
              <w:pStyle w:val="TableStepHead"/>
            </w:pPr>
            <w:r>
              <w:br w:type="page"/>
            </w:r>
            <w:r w:rsidR="000136A0">
              <w:rPr>
                <w:rStyle w:val="TableHeadingChar"/>
              </w:rPr>
              <w:t xml:space="preserve">Exercise </w:t>
            </w:r>
            <w:r w:rsidR="00436CA9">
              <w:rPr>
                <w:rStyle w:val="TableHeadingChar"/>
              </w:rPr>
              <w:t>18</w:t>
            </w:r>
            <w:r w:rsidR="000136A0">
              <w:rPr>
                <w:rStyle w:val="TableHeadingChar"/>
              </w:rPr>
              <w:t>.5</w:t>
            </w:r>
            <w:r>
              <w:t xml:space="preserve">  — Build Better Authentication</w:t>
            </w:r>
          </w:p>
        </w:tc>
      </w:tr>
      <w:tr w:rsidR="00C32573" w14:paraId="4B37017E" w14:textId="77777777" w:rsidTr="004E078B">
        <w:tc>
          <w:tcPr>
            <w:tcW w:w="450" w:type="dxa"/>
            <w:tcBorders>
              <w:bottom w:val="nil"/>
              <w:right w:val="nil"/>
            </w:tcBorders>
          </w:tcPr>
          <w:p w14:paraId="3E334DBF" w14:textId="77777777" w:rsidR="00C32573" w:rsidRDefault="00C32573" w:rsidP="00F55C04">
            <w:pPr>
              <w:pStyle w:val="TableNumber"/>
            </w:pPr>
            <w:r>
              <w:t>1</w:t>
            </w:r>
          </w:p>
        </w:tc>
        <w:tc>
          <w:tcPr>
            <w:tcW w:w="7650" w:type="dxa"/>
            <w:tcBorders>
              <w:top w:val="nil"/>
              <w:left w:val="nil"/>
              <w:bottom w:val="nil"/>
            </w:tcBorders>
          </w:tcPr>
          <w:p w14:paraId="40D3D990" w14:textId="586AF9C0" w:rsidR="00C32573" w:rsidRDefault="00C32573" w:rsidP="004B6DE1">
            <w:pPr>
              <w:pStyle w:val="TableText"/>
            </w:pPr>
            <w:r w:rsidRPr="009A272E">
              <w:t xml:space="preserve">Open, examine, and test </w:t>
            </w:r>
            <w:r w:rsidRPr="00AC1BFC">
              <w:rPr>
                <w:rStyle w:val="MarginNote-URL"/>
              </w:rPr>
              <w:t>lab</w:t>
            </w:r>
            <w:r w:rsidR="00436CA9">
              <w:rPr>
                <w:rStyle w:val="MarginNote-URL"/>
              </w:rPr>
              <w:t>18</w:t>
            </w:r>
            <w:r w:rsidR="009A272E" w:rsidRPr="00AC1BFC">
              <w:rPr>
                <w:rStyle w:val="MarginNote-URL"/>
              </w:rPr>
              <w:t>-exercise05.php</w:t>
            </w:r>
            <w:r w:rsidR="009A272E" w:rsidRPr="009A272E">
              <w:t xml:space="preserve">. You will se that it contains a functioning authentication script for a user with the name </w:t>
            </w:r>
            <w:r w:rsidR="009A272E">
              <w:t>"</w:t>
            </w:r>
            <w:r w:rsidR="00C70E62">
              <w:t>testUser</w:t>
            </w:r>
            <w:r w:rsidR="009A272E">
              <w:t>"</w:t>
            </w:r>
            <w:r w:rsidR="001B6CF7">
              <w:t xml:space="preserve"> and password of "</w:t>
            </w:r>
            <w:r w:rsidR="00C70E62">
              <w:t>funwebdev</w:t>
            </w:r>
            <w:r w:rsidR="001B6CF7">
              <w:t xml:space="preserve">" from back in Chapter 13. </w:t>
            </w:r>
            <w:r w:rsidR="00AC1BFC">
              <w:t xml:space="preserve">The script to create a simple database scheme is </w:t>
            </w:r>
            <w:r w:rsidR="00C70E62">
              <w:t>re-</w:t>
            </w:r>
            <w:r w:rsidR="00AC1BFC">
              <w:t xml:space="preserve">provided in </w:t>
            </w:r>
            <w:r w:rsidR="00AC1BFC" w:rsidRPr="00AC1BFC">
              <w:rPr>
                <w:rStyle w:val="MarginNote-URL"/>
              </w:rPr>
              <w:t>lab13-exercise01.sql</w:t>
            </w:r>
            <w:r w:rsidR="00AC1BFC">
              <w:t xml:space="preserve">. </w:t>
            </w:r>
            <w:r w:rsidR="009A272E">
              <w:t xml:space="preserve">Unfortunately, if you look at the database records, those fields are stored in plaintext, and so they are easily compromised by anyone with access to </w:t>
            </w:r>
            <w:r w:rsidR="001B6CF7">
              <w:t xml:space="preserve">the database or database backup as illustrated in Figure </w:t>
            </w:r>
            <w:r w:rsidR="00436CA9">
              <w:t>18</w:t>
            </w:r>
            <w:r w:rsidR="001B6CF7">
              <w:t>.1.</w:t>
            </w:r>
          </w:p>
          <w:p w14:paraId="030D63D0" w14:textId="77777777" w:rsidR="001B6CF7" w:rsidRDefault="001B6CF7" w:rsidP="001B6CF7">
            <w:pPr>
              <w:pStyle w:val="FigureImage"/>
            </w:pPr>
            <w:r>
              <w:rPr>
                <w:noProof/>
              </w:rPr>
              <w:drawing>
                <wp:inline distT="0" distB="0" distL="0" distR="0" wp14:anchorId="1FE62400" wp14:editId="5AFFE539">
                  <wp:extent cx="3170192" cy="53433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23 at 4.12.55 PM.png"/>
                          <pic:cNvPicPr/>
                        </pic:nvPicPr>
                        <pic:blipFill>
                          <a:blip r:embed="rId10">
                            <a:extLst>
                              <a:ext uri="{28A0092B-C50C-407E-A947-70E740481C1C}">
                                <a14:useLocalDpi xmlns:a14="http://schemas.microsoft.com/office/drawing/2010/main" val="0"/>
                              </a:ext>
                            </a:extLst>
                          </a:blip>
                          <a:stretch>
                            <a:fillRect/>
                          </a:stretch>
                        </pic:blipFill>
                        <pic:spPr>
                          <a:xfrm>
                            <a:off x="0" y="0"/>
                            <a:ext cx="3171684" cy="534588"/>
                          </a:xfrm>
                          <a:prstGeom prst="rect">
                            <a:avLst/>
                          </a:prstGeom>
                        </pic:spPr>
                      </pic:pic>
                    </a:graphicData>
                  </a:graphic>
                </wp:inline>
              </w:drawing>
            </w:r>
          </w:p>
          <w:p w14:paraId="293C22BD" w14:textId="581B4392" w:rsidR="001B6CF7" w:rsidRPr="009A272E" w:rsidRDefault="001B6CF7" w:rsidP="001B6CF7">
            <w:pPr>
              <w:pStyle w:val="Caption"/>
            </w:pPr>
            <w:r>
              <w:lastRenderedPageBreak/>
              <w:t xml:space="preserve">Figure </w:t>
            </w:r>
            <w:r w:rsidR="00436CA9">
              <w:t>18</w:t>
            </w:r>
            <w:r>
              <w:t>.1 Credentials table and a record structure before changes</w:t>
            </w:r>
          </w:p>
          <w:p w14:paraId="513A78BE" w14:textId="469442CF" w:rsidR="009A272E" w:rsidRDefault="009A272E" w:rsidP="004B6DE1">
            <w:pPr>
              <w:pStyle w:val="TableText"/>
            </w:pPr>
          </w:p>
        </w:tc>
      </w:tr>
      <w:tr w:rsidR="009A272E" w14:paraId="09EA1728" w14:textId="77777777" w:rsidTr="004E078B">
        <w:trPr>
          <w:trHeight w:val="178"/>
        </w:trPr>
        <w:tc>
          <w:tcPr>
            <w:tcW w:w="450" w:type="dxa"/>
            <w:tcBorders>
              <w:top w:val="nil"/>
              <w:left w:val="nil"/>
              <w:bottom w:val="nil"/>
              <w:right w:val="nil"/>
            </w:tcBorders>
          </w:tcPr>
          <w:p w14:paraId="18410AE7" w14:textId="1A4E4567" w:rsidR="009A272E" w:rsidRDefault="009A272E" w:rsidP="00F55C04">
            <w:pPr>
              <w:pStyle w:val="TableNumber"/>
            </w:pPr>
            <w:r>
              <w:lastRenderedPageBreak/>
              <w:t>2</w:t>
            </w:r>
          </w:p>
        </w:tc>
        <w:tc>
          <w:tcPr>
            <w:tcW w:w="7650" w:type="dxa"/>
            <w:tcBorders>
              <w:top w:val="nil"/>
              <w:left w:val="nil"/>
              <w:bottom w:val="nil"/>
              <w:right w:val="nil"/>
            </w:tcBorders>
          </w:tcPr>
          <w:p w14:paraId="124C0860" w14:textId="45B4C675" w:rsidR="009A272E" w:rsidRDefault="009A272E" w:rsidP="004B6DE1">
            <w:pPr>
              <w:pStyle w:val="TableText"/>
            </w:pPr>
            <w:r>
              <w:t xml:space="preserve">Modify the database table to hold an extra field, </w:t>
            </w:r>
            <w:r w:rsidR="00A80BAB">
              <w:t>which should be a string and named</w:t>
            </w:r>
            <w:r>
              <w:t xml:space="preserve"> seed. This ca</w:t>
            </w:r>
            <w:r w:rsidR="00A80BAB">
              <w:t>n easily be done in phpMyAdmin.</w:t>
            </w:r>
          </w:p>
        </w:tc>
      </w:tr>
      <w:tr w:rsidR="009A272E" w14:paraId="72BD11E2" w14:textId="77777777" w:rsidTr="004E078B">
        <w:trPr>
          <w:trHeight w:val="174"/>
        </w:trPr>
        <w:tc>
          <w:tcPr>
            <w:tcW w:w="450" w:type="dxa"/>
            <w:tcBorders>
              <w:top w:val="nil"/>
              <w:left w:val="nil"/>
              <w:bottom w:val="nil"/>
              <w:right w:val="nil"/>
            </w:tcBorders>
          </w:tcPr>
          <w:p w14:paraId="429B0F76" w14:textId="40E8C569" w:rsidR="009A272E" w:rsidRDefault="009A272E" w:rsidP="00F55C04">
            <w:pPr>
              <w:pStyle w:val="TableNumber"/>
            </w:pPr>
            <w:r>
              <w:t>3</w:t>
            </w:r>
          </w:p>
        </w:tc>
        <w:tc>
          <w:tcPr>
            <w:tcW w:w="7650" w:type="dxa"/>
            <w:tcBorders>
              <w:top w:val="nil"/>
              <w:left w:val="nil"/>
              <w:bottom w:val="nil"/>
              <w:right w:val="nil"/>
            </w:tcBorders>
          </w:tcPr>
          <w:p w14:paraId="611BAEB0" w14:textId="6D180A70" w:rsidR="009A272E" w:rsidRDefault="009A272E" w:rsidP="004B6DE1">
            <w:pPr>
              <w:pStyle w:val="TableText"/>
            </w:pPr>
            <w:r>
              <w:t xml:space="preserve">Modify </w:t>
            </w:r>
            <w:r w:rsidR="00A80BAB">
              <w:t>any records</w:t>
            </w:r>
            <w:r>
              <w:t xml:space="preserve"> </w:t>
            </w:r>
            <w:r w:rsidR="00A80BAB">
              <w:t xml:space="preserve">already in the table </w:t>
            </w:r>
            <w:r>
              <w:t xml:space="preserve">so that </w:t>
            </w:r>
            <w:r w:rsidR="00A80BAB">
              <w:t>they</w:t>
            </w:r>
            <w:r>
              <w:t xml:space="preserve"> </w:t>
            </w:r>
            <w:r w:rsidR="00A80BAB">
              <w:t>store</w:t>
            </w:r>
            <w:r>
              <w:t xml:space="preserve"> </w:t>
            </w:r>
            <w:r w:rsidR="00A80BAB">
              <w:t>a unique</w:t>
            </w:r>
            <w:r>
              <w:t xml:space="preserve"> seed </w:t>
            </w:r>
            <w:r w:rsidR="00CB1977">
              <w:t xml:space="preserve">and then use that unique seed when </w:t>
            </w:r>
            <w:r w:rsidR="00005FC1">
              <w:t xml:space="preserve">calculating </w:t>
            </w:r>
            <w:r w:rsidR="00CB1977">
              <w:t xml:space="preserve">the password. For the record with username password, the seed might be </w:t>
            </w:r>
            <w:r w:rsidR="00005FC1">
              <w:t>abcd1234</w:t>
            </w:r>
            <w:r w:rsidR="00CB1977">
              <w:t xml:space="preserve"> so you'd update the </w:t>
            </w:r>
            <w:r>
              <w:t xml:space="preserve">password </w:t>
            </w:r>
            <w:r w:rsidR="00CB1977">
              <w:t>to store</w:t>
            </w:r>
            <w:r w:rsidR="00005FC1">
              <w:t xml:space="preserve"> md5(funwebdevabcd1234</w:t>
            </w:r>
            <w:r w:rsidR="001B6CF7">
              <w:t xml:space="preserve">) as shown in Figure </w:t>
            </w:r>
            <w:r w:rsidR="00436CA9">
              <w:t>18</w:t>
            </w:r>
            <w:r w:rsidR="001B6CF7">
              <w:t>.2.</w:t>
            </w:r>
          </w:p>
          <w:p w14:paraId="6F0D43FB" w14:textId="77777777" w:rsidR="009A272E" w:rsidRDefault="001B6CF7" w:rsidP="001B6CF7">
            <w:pPr>
              <w:pStyle w:val="FigureImage"/>
            </w:pPr>
            <w:r>
              <w:rPr>
                <w:noProof/>
              </w:rPr>
              <w:drawing>
                <wp:inline distT="0" distB="0" distL="0" distR="0" wp14:anchorId="68BCE449" wp14:editId="6BB05150">
                  <wp:extent cx="4720590" cy="46291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23 at 4.13.55 PM.png"/>
                          <pic:cNvPicPr/>
                        </pic:nvPicPr>
                        <pic:blipFill>
                          <a:blip r:embed="rId11">
                            <a:extLst>
                              <a:ext uri="{28A0092B-C50C-407E-A947-70E740481C1C}">
                                <a14:useLocalDpi xmlns:a14="http://schemas.microsoft.com/office/drawing/2010/main" val="0"/>
                              </a:ext>
                            </a:extLst>
                          </a:blip>
                          <a:stretch>
                            <a:fillRect/>
                          </a:stretch>
                        </pic:blipFill>
                        <pic:spPr>
                          <a:xfrm>
                            <a:off x="0" y="0"/>
                            <a:ext cx="4720590" cy="462915"/>
                          </a:xfrm>
                          <a:prstGeom prst="rect">
                            <a:avLst/>
                          </a:prstGeom>
                        </pic:spPr>
                      </pic:pic>
                    </a:graphicData>
                  </a:graphic>
                </wp:inline>
              </w:drawing>
            </w:r>
          </w:p>
          <w:p w14:paraId="51ACF197" w14:textId="3ADEE203" w:rsidR="001B6CF7" w:rsidRPr="001B6CF7" w:rsidRDefault="001B6CF7" w:rsidP="001B6CF7">
            <w:pPr>
              <w:pStyle w:val="Caption"/>
            </w:pPr>
            <w:r>
              <w:t xml:space="preserve">Figure </w:t>
            </w:r>
            <w:r w:rsidR="00436CA9">
              <w:t>18</w:t>
            </w:r>
            <w:r>
              <w:t>.2 More secure database schema after modifications</w:t>
            </w:r>
          </w:p>
        </w:tc>
      </w:tr>
      <w:tr w:rsidR="009A272E" w14:paraId="3227CD65" w14:textId="77777777" w:rsidTr="004E078B">
        <w:trPr>
          <w:trHeight w:val="174"/>
        </w:trPr>
        <w:tc>
          <w:tcPr>
            <w:tcW w:w="450" w:type="dxa"/>
            <w:tcBorders>
              <w:top w:val="nil"/>
              <w:left w:val="nil"/>
              <w:bottom w:val="nil"/>
              <w:right w:val="nil"/>
            </w:tcBorders>
          </w:tcPr>
          <w:p w14:paraId="5A63F7BF" w14:textId="41E9B7E9" w:rsidR="009A272E" w:rsidRDefault="009A272E" w:rsidP="00F55C04">
            <w:pPr>
              <w:pStyle w:val="TableNumber"/>
            </w:pPr>
            <w:r>
              <w:t>4</w:t>
            </w:r>
          </w:p>
        </w:tc>
        <w:tc>
          <w:tcPr>
            <w:tcW w:w="7650" w:type="dxa"/>
            <w:tcBorders>
              <w:top w:val="nil"/>
              <w:left w:val="nil"/>
              <w:bottom w:val="nil"/>
              <w:right w:val="nil"/>
            </w:tcBorders>
          </w:tcPr>
          <w:p w14:paraId="495FDF74" w14:textId="50AB6C16" w:rsidR="00CB1977" w:rsidRDefault="00CB1977" w:rsidP="004B6DE1">
            <w:pPr>
              <w:pStyle w:val="TableText"/>
            </w:pPr>
            <w:r>
              <w:t xml:space="preserve">Modify the </w:t>
            </w:r>
            <w:r w:rsidR="009A6B6F" w:rsidRPr="00784319">
              <w:rPr>
                <w:b/>
              </w:rPr>
              <w:t>validLogin</w:t>
            </w:r>
            <w:r w:rsidR="009A6B6F">
              <w:t xml:space="preserve"> function</w:t>
            </w:r>
            <w:r>
              <w:t xml:space="preserve"> that checks for a valid login s</w:t>
            </w:r>
            <w:r w:rsidR="009A6B6F">
              <w:t xml:space="preserve">o that it also uses the seed in </w:t>
            </w:r>
            <w:r>
              <w:t>the validation check.</w:t>
            </w:r>
            <w:r w:rsidR="009A6B6F">
              <w:t xml:space="preserve"> Note that you only have to change the SELECT statement to make use of the seed in a sub query.</w:t>
            </w:r>
          </w:p>
          <w:p w14:paraId="73F6B797" w14:textId="77777777" w:rsidR="009A6B6F" w:rsidRDefault="009A6B6F" w:rsidP="004B6DE1">
            <w:pPr>
              <w:pStyle w:val="TableText"/>
            </w:pPr>
          </w:p>
          <w:p w14:paraId="67EC1941" w14:textId="77777777" w:rsidR="009A6B6F" w:rsidRDefault="009A6B6F" w:rsidP="009A6B6F">
            <w:pPr>
              <w:pStyle w:val="Code"/>
            </w:pPr>
            <w:r>
              <w:t>function validLogin(){</w:t>
            </w:r>
          </w:p>
          <w:p w14:paraId="6791BF7B" w14:textId="77777777" w:rsidR="009A6B6F" w:rsidRDefault="009A6B6F" w:rsidP="009A6B6F">
            <w:pPr>
              <w:pStyle w:val="Code"/>
            </w:pPr>
            <w:r>
              <w:t xml:space="preserve">   $pdo = new PDO(DBCONNSTRING,DBUSER,DBPASS);</w:t>
            </w:r>
          </w:p>
          <w:p w14:paraId="5D6BCEF6" w14:textId="60473020" w:rsidR="009A6B6F" w:rsidRDefault="009A6B6F" w:rsidP="009A6B6F">
            <w:pPr>
              <w:pStyle w:val="CodeComment"/>
            </w:pPr>
            <w:r>
              <w:t xml:space="preserve">   //updated query to use the seed in checking login.</w:t>
            </w:r>
          </w:p>
          <w:p w14:paraId="0413CD5F" w14:textId="32E60371" w:rsidR="009A6B6F" w:rsidRDefault="009A6B6F" w:rsidP="009A6B6F">
            <w:pPr>
              <w:pStyle w:val="CodeBold"/>
            </w:pPr>
            <w:r>
              <w:t xml:space="preserve">   $sql = "SELECT * FROM Credentials WHERE Username=:user and Password=MD5(CONCAT(:pass,(SELECT Seed FROM Credentials WHERE Username=:user)))";</w:t>
            </w:r>
          </w:p>
          <w:p w14:paraId="06BA7521" w14:textId="77777777" w:rsidR="009A6B6F" w:rsidRDefault="009A6B6F" w:rsidP="009A6B6F">
            <w:pPr>
              <w:pStyle w:val="Code"/>
            </w:pPr>
            <w:r>
              <w:t xml:space="preserve">   $statement = $pdo-&gt;prepare($sql);</w:t>
            </w:r>
          </w:p>
          <w:p w14:paraId="3A2C2EA2" w14:textId="77777777" w:rsidR="009A6B6F" w:rsidRDefault="009A6B6F" w:rsidP="009A6B6F">
            <w:pPr>
              <w:pStyle w:val="Code"/>
            </w:pPr>
            <w:r>
              <w:t xml:space="preserve">   $statement-&gt;bindValue(':user',$_POST['username']);</w:t>
            </w:r>
          </w:p>
          <w:p w14:paraId="4C05C6CE" w14:textId="77777777" w:rsidR="009A6B6F" w:rsidRDefault="009A6B6F" w:rsidP="009A6B6F">
            <w:pPr>
              <w:pStyle w:val="Code"/>
            </w:pPr>
            <w:r>
              <w:t xml:space="preserve">   $statement-&gt;bindValue(':pass',$_POST['pword']);</w:t>
            </w:r>
          </w:p>
          <w:p w14:paraId="14A8B165" w14:textId="77777777" w:rsidR="009A6B6F" w:rsidRDefault="009A6B6F" w:rsidP="009A6B6F">
            <w:pPr>
              <w:pStyle w:val="Code"/>
            </w:pPr>
          </w:p>
          <w:p w14:paraId="26AA1A07" w14:textId="77777777" w:rsidR="009A6B6F" w:rsidRDefault="009A6B6F" w:rsidP="009A6B6F">
            <w:pPr>
              <w:pStyle w:val="Code"/>
            </w:pPr>
            <w:r>
              <w:t xml:space="preserve">   $statement-&gt;execute();</w:t>
            </w:r>
          </w:p>
          <w:p w14:paraId="66B54A12" w14:textId="77777777" w:rsidR="009A6B6F" w:rsidRDefault="009A6B6F" w:rsidP="009A6B6F">
            <w:pPr>
              <w:pStyle w:val="Code"/>
            </w:pPr>
            <w:r>
              <w:t>echo $sql;</w:t>
            </w:r>
          </w:p>
          <w:p w14:paraId="53E771F9" w14:textId="77777777" w:rsidR="009A6B6F" w:rsidRDefault="009A6B6F" w:rsidP="009A6B6F">
            <w:pPr>
              <w:pStyle w:val="Code"/>
            </w:pPr>
            <w:r>
              <w:t xml:space="preserve">   if($statement-&gt;rowCount()&gt;0){</w:t>
            </w:r>
          </w:p>
          <w:p w14:paraId="710C4AB3" w14:textId="77777777" w:rsidR="009A6B6F" w:rsidRDefault="009A6B6F" w:rsidP="009A6B6F">
            <w:pPr>
              <w:pStyle w:val="Code"/>
            </w:pPr>
            <w:r>
              <w:t xml:space="preserve">     return true;</w:t>
            </w:r>
          </w:p>
          <w:p w14:paraId="7F9AAEC8" w14:textId="77777777" w:rsidR="009A6B6F" w:rsidRDefault="009A6B6F" w:rsidP="009A6B6F">
            <w:pPr>
              <w:pStyle w:val="Code"/>
            </w:pPr>
            <w:r>
              <w:t xml:space="preserve">   }</w:t>
            </w:r>
          </w:p>
          <w:p w14:paraId="6C30354D" w14:textId="77777777" w:rsidR="009A6B6F" w:rsidRDefault="009A6B6F" w:rsidP="009A6B6F">
            <w:pPr>
              <w:pStyle w:val="Code"/>
            </w:pPr>
            <w:r>
              <w:t xml:space="preserve">   return false;</w:t>
            </w:r>
          </w:p>
          <w:p w14:paraId="6303B745" w14:textId="0787EED1" w:rsidR="00AF111B" w:rsidRDefault="009A6B6F" w:rsidP="009A6B6F">
            <w:pPr>
              <w:pStyle w:val="Code"/>
            </w:pPr>
            <w:r>
              <w:t>}</w:t>
            </w:r>
          </w:p>
          <w:p w14:paraId="3B68E1B6" w14:textId="77777777" w:rsidR="0061337F" w:rsidRDefault="0061337F" w:rsidP="009A6B6F">
            <w:pPr>
              <w:pStyle w:val="Code"/>
            </w:pPr>
          </w:p>
          <w:p w14:paraId="41A7E75F" w14:textId="34820A90" w:rsidR="0061337F" w:rsidRPr="0061337F" w:rsidRDefault="0061337F" w:rsidP="004B6DE1">
            <w:pPr>
              <w:pStyle w:val="TableText"/>
            </w:pPr>
            <w:r w:rsidRPr="0061337F">
              <w:t>Note: To see if your PDO queries are operating correctly, you need to access your MySQL log file which will have the "final" query after all bindings</w:t>
            </w:r>
            <w:r w:rsidR="007740EE">
              <w:t xml:space="preserve"> in PDO</w:t>
            </w:r>
            <w:r w:rsidRPr="0061337F">
              <w:t xml:space="preserve"> have occurred. Check my.cnf for the location of that file.</w:t>
            </w:r>
          </w:p>
          <w:p w14:paraId="482442E9" w14:textId="16E20C56" w:rsidR="00AC1BFC" w:rsidRDefault="00AC1BFC" w:rsidP="004B6DE1">
            <w:pPr>
              <w:pStyle w:val="TableText"/>
            </w:pPr>
          </w:p>
        </w:tc>
      </w:tr>
      <w:tr w:rsidR="009A272E" w14:paraId="3E4B2C5F" w14:textId="77777777" w:rsidTr="004E078B">
        <w:trPr>
          <w:trHeight w:val="1052"/>
        </w:trPr>
        <w:tc>
          <w:tcPr>
            <w:tcW w:w="450" w:type="dxa"/>
            <w:tcBorders>
              <w:top w:val="nil"/>
              <w:left w:val="nil"/>
              <w:bottom w:val="nil"/>
              <w:right w:val="nil"/>
            </w:tcBorders>
          </w:tcPr>
          <w:p w14:paraId="3BFF72FC" w14:textId="4889D9B8" w:rsidR="009A272E" w:rsidRDefault="009A6B6F" w:rsidP="00F55C04">
            <w:pPr>
              <w:pStyle w:val="TableNumber"/>
            </w:pPr>
            <w:r>
              <w:t>5</w:t>
            </w:r>
          </w:p>
        </w:tc>
        <w:tc>
          <w:tcPr>
            <w:tcW w:w="7650" w:type="dxa"/>
            <w:tcBorders>
              <w:top w:val="nil"/>
              <w:left w:val="nil"/>
              <w:bottom w:val="nil"/>
              <w:right w:val="nil"/>
            </w:tcBorders>
          </w:tcPr>
          <w:p w14:paraId="51EAF879" w14:textId="138511C1" w:rsidR="00CB1977" w:rsidRDefault="009A6B6F" w:rsidP="004B6DE1">
            <w:pPr>
              <w:pStyle w:val="TableText"/>
            </w:pPr>
            <w:r>
              <w:t xml:space="preserve">Now you have the basis for a secure authentication storage system. </w:t>
            </w:r>
            <w:r w:rsidR="00784319">
              <w:t xml:space="preserve">You should be able to log in as before, but now you are using the salted hash to validate logins. </w:t>
            </w:r>
            <w:r>
              <w:t>If you have any scripts to allow registrations, be sure to update them as well to include random seed creation, storage and usage as well.</w:t>
            </w:r>
          </w:p>
        </w:tc>
      </w:tr>
    </w:tbl>
    <w:p w14:paraId="57E9A363" w14:textId="77777777" w:rsidR="00C32573" w:rsidRDefault="00C32573" w:rsidP="00C32573"/>
    <w:p w14:paraId="180F606F" w14:textId="77777777" w:rsidR="00C32573" w:rsidRPr="00C32573" w:rsidRDefault="00C32573" w:rsidP="00C32573">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B1359C" w14:paraId="1017FA21" w14:textId="77777777" w:rsidTr="003B27AA">
        <w:trPr>
          <w:gridBefore w:val="1"/>
          <w:wBefore w:w="450" w:type="dxa"/>
        </w:trPr>
        <w:tc>
          <w:tcPr>
            <w:tcW w:w="7650" w:type="dxa"/>
            <w:tcBorders>
              <w:bottom w:val="single" w:sz="4" w:space="0" w:color="000080"/>
            </w:tcBorders>
            <w:shd w:val="clear" w:color="auto" w:fill="404040"/>
          </w:tcPr>
          <w:p w14:paraId="173CBC7E" w14:textId="49DF0463" w:rsidR="00B1359C" w:rsidRDefault="00B1359C" w:rsidP="00C32573">
            <w:pPr>
              <w:pStyle w:val="TableStepHead"/>
            </w:pPr>
            <w:r>
              <w:br w:type="page"/>
            </w:r>
            <w:r>
              <w:rPr>
                <w:rStyle w:val="TableHeadingChar"/>
              </w:rPr>
              <w:t xml:space="preserve">Exercise </w:t>
            </w:r>
            <w:r w:rsidR="00436CA9">
              <w:rPr>
                <w:rStyle w:val="TableHeadingChar"/>
              </w:rPr>
              <w:t>18</w:t>
            </w:r>
            <w:r w:rsidR="00003D41">
              <w:rPr>
                <w:rStyle w:val="TableHeadingChar"/>
              </w:rPr>
              <w:t>.</w:t>
            </w:r>
            <w:r w:rsidR="000136A0">
              <w:rPr>
                <w:rStyle w:val="TableHeadingChar"/>
              </w:rPr>
              <w:t>6</w:t>
            </w:r>
            <w:r>
              <w:t xml:space="preserve">  — </w:t>
            </w:r>
            <w:r w:rsidR="00003D41">
              <w:t>Authenticate with Twitter</w:t>
            </w:r>
          </w:p>
        </w:tc>
      </w:tr>
      <w:tr w:rsidR="00B1359C" w14:paraId="3D56A52C" w14:textId="77777777" w:rsidTr="00F67AEB">
        <w:tc>
          <w:tcPr>
            <w:tcW w:w="450" w:type="dxa"/>
            <w:tcBorders>
              <w:top w:val="nil"/>
              <w:left w:val="nil"/>
              <w:bottom w:val="nil"/>
              <w:right w:val="nil"/>
            </w:tcBorders>
          </w:tcPr>
          <w:p w14:paraId="02E37AFD" w14:textId="77777777" w:rsidR="00B1359C" w:rsidRDefault="00B1359C" w:rsidP="003B27AA">
            <w:pPr>
              <w:pStyle w:val="TableNumber"/>
            </w:pPr>
            <w:r>
              <w:t>1</w:t>
            </w:r>
          </w:p>
        </w:tc>
        <w:tc>
          <w:tcPr>
            <w:tcW w:w="7650" w:type="dxa"/>
            <w:tcBorders>
              <w:top w:val="nil"/>
              <w:left w:val="nil"/>
              <w:bottom w:val="nil"/>
              <w:right w:val="nil"/>
            </w:tcBorders>
          </w:tcPr>
          <w:p w14:paraId="6BF1FBD2" w14:textId="5E5AB37B" w:rsidR="00B331F2" w:rsidRDefault="008D300E" w:rsidP="004B6DE1">
            <w:pPr>
              <w:pStyle w:val="TableText"/>
            </w:pPr>
            <w:r>
              <w:t xml:space="preserve">In the event of a change to the Twitter API, you should refer to </w:t>
            </w:r>
            <w:hyperlink r:id="rId12" w:history="1">
              <w:r w:rsidRPr="001C4F46">
                <w:rPr>
                  <w:rStyle w:val="Hyperlink"/>
                </w:rPr>
                <w:t>https://dev.twitter.com/docs/auth/implementing-sign-twitter</w:t>
              </w:r>
            </w:hyperlink>
            <w:r>
              <w:t>, for updated directions on the Twitter side</w:t>
            </w:r>
            <w:r w:rsidR="00976CD6">
              <w:t>.</w:t>
            </w:r>
          </w:p>
        </w:tc>
      </w:tr>
      <w:tr w:rsidR="00976CD6" w14:paraId="770CA119" w14:textId="77777777" w:rsidTr="00F67AEB">
        <w:trPr>
          <w:trHeight w:val="81"/>
        </w:trPr>
        <w:tc>
          <w:tcPr>
            <w:tcW w:w="450" w:type="dxa"/>
            <w:tcBorders>
              <w:top w:val="nil"/>
              <w:left w:val="nil"/>
              <w:bottom w:val="nil"/>
              <w:right w:val="nil"/>
            </w:tcBorders>
          </w:tcPr>
          <w:p w14:paraId="400B5988" w14:textId="0BA3A18B" w:rsidR="00976CD6" w:rsidRDefault="00976CD6" w:rsidP="003B27AA">
            <w:pPr>
              <w:pStyle w:val="TableNumber"/>
            </w:pPr>
            <w:r>
              <w:t>2</w:t>
            </w:r>
          </w:p>
        </w:tc>
        <w:tc>
          <w:tcPr>
            <w:tcW w:w="7650" w:type="dxa"/>
            <w:tcBorders>
              <w:top w:val="nil"/>
              <w:left w:val="nil"/>
              <w:bottom w:val="nil"/>
              <w:right w:val="nil"/>
            </w:tcBorders>
          </w:tcPr>
          <w:p w14:paraId="2FE4FAE8" w14:textId="77777777" w:rsidR="00F44291" w:rsidRDefault="00976CD6" w:rsidP="004B6DE1">
            <w:pPr>
              <w:pStyle w:val="TableText"/>
            </w:pPr>
            <w:r>
              <w:t xml:space="preserve">Because Oath authentication is so common, there are libraries linked directly from Twitter's page </w:t>
            </w:r>
            <w:hyperlink r:id="rId13" w:history="1">
              <w:r w:rsidRPr="001C4F46">
                <w:rPr>
                  <w:rStyle w:val="Hyperlink"/>
                </w:rPr>
                <w:t>https://dev.twitter.com/docs/twitter-libraries</w:t>
              </w:r>
            </w:hyperlink>
            <w:r w:rsidR="00F44291">
              <w:t>. Download and install</w:t>
            </w:r>
            <w:r>
              <w:t xml:space="preserve"> the </w:t>
            </w:r>
            <w:r w:rsidR="00765655">
              <w:t>TwitterOAuth implementation</w:t>
            </w:r>
            <w:r>
              <w:t xml:space="preserve"> from </w:t>
            </w:r>
            <w:hyperlink r:id="rId14" w:history="1">
              <w:r w:rsidR="00F44291" w:rsidRPr="001C4F46">
                <w:rPr>
                  <w:rStyle w:val="Hyperlink"/>
                </w:rPr>
                <w:t>https://github.com/abraham/twitteroauth</w:t>
              </w:r>
            </w:hyperlink>
          </w:p>
          <w:p w14:paraId="0E769A5D" w14:textId="1E462F13" w:rsidR="00F44291" w:rsidRDefault="00F44291" w:rsidP="00F44291">
            <w:pPr>
              <w:pStyle w:val="TableText"/>
            </w:pPr>
            <w:r>
              <w:t>The file can be downloaded as a zip archive and extracted on a live server.</w:t>
            </w:r>
          </w:p>
        </w:tc>
      </w:tr>
      <w:tr w:rsidR="00976CD6" w14:paraId="70607572" w14:textId="77777777" w:rsidTr="00F67AEB">
        <w:trPr>
          <w:trHeight w:val="78"/>
        </w:trPr>
        <w:tc>
          <w:tcPr>
            <w:tcW w:w="450" w:type="dxa"/>
            <w:tcBorders>
              <w:top w:val="nil"/>
              <w:left w:val="nil"/>
              <w:bottom w:val="nil"/>
              <w:right w:val="nil"/>
            </w:tcBorders>
          </w:tcPr>
          <w:p w14:paraId="776930AC" w14:textId="7D10B9A9" w:rsidR="00976CD6" w:rsidRDefault="00976CD6" w:rsidP="003B27AA">
            <w:pPr>
              <w:pStyle w:val="TableNumber"/>
            </w:pPr>
            <w:r>
              <w:t>3</w:t>
            </w:r>
          </w:p>
        </w:tc>
        <w:tc>
          <w:tcPr>
            <w:tcW w:w="7650" w:type="dxa"/>
            <w:tcBorders>
              <w:top w:val="nil"/>
              <w:left w:val="nil"/>
              <w:bottom w:val="nil"/>
              <w:right w:val="nil"/>
            </w:tcBorders>
          </w:tcPr>
          <w:p w14:paraId="0B09611C" w14:textId="2FD8223C" w:rsidR="00976CD6" w:rsidRDefault="00473CE0" w:rsidP="004B6DE1">
            <w:pPr>
              <w:pStyle w:val="TableText"/>
            </w:pPr>
            <w:r>
              <w:t>Now you must register as a develop</w:t>
            </w:r>
            <w:r w:rsidR="003F60CD">
              <w:t>er</w:t>
            </w:r>
            <w:r>
              <w:t xml:space="preserve"> </w:t>
            </w:r>
            <w:r w:rsidR="003F60CD">
              <w:t>o</w:t>
            </w:r>
            <w:r>
              <w:t xml:space="preserve">n twitter and register an App to get the </w:t>
            </w:r>
            <w:r w:rsidR="00436339">
              <w:t>necessary</w:t>
            </w:r>
            <w:r>
              <w:t xml:space="preserve"> secret tokens.</w:t>
            </w:r>
            <w:r w:rsidR="003F60CD">
              <w:t xml:space="preserve"> </w:t>
            </w:r>
            <w:hyperlink r:id="rId15" w:history="1">
              <w:r w:rsidR="003F60CD" w:rsidRPr="001C4F46">
                <w:rPr>
                  <w:rStyle w:val="Hyperlink"/>
                </w:rPr>
                <w:t>https://apps.twitter.com/</w:t>
              </w:r>
            </w:hyperlink>
          </w:p>
          <w:p w14:paraId="11A61D42" w14:textId="77777777" w:rsidR="00436339" w:rsidRDefault="00436339" w:rsidP="004B6DE1">
            <w:pPr>
              <w:pStyle w:val="TableText"/>
              <w:numPr>
                <w:ilvl w:val="0"/>
                <w:numId w:val="17"/>
              </w:numPr>
            </w:pPr>
            <w:r>
              <w:t>Login under the account you want to make the app</w:t>
            </w:r>
          </w:p>
          <w:p w14:paraId="73CE865A" w14:textId="77777777" w:rsidR="00436339" w:rsidRDefault="00436339" w:rsidP="004B6DE1">
            <w:pPr>
              <w:pStyle w:val="TableText"/>
              <w:numPr>
                <w:ilvl w:val="0"/>
                <w:numId w:val="17"/>
              </w:numPr>
            </w:pPr>
            <w:r>
              <w:t>Click "Create New App"</w:t>
            </w:r>
          </w:p>
          <w:p w14:paraId="32622B2E" w14:textId="77777777" w:rsidR="004B6DE1" w:rsidRDefault="00436339" w:rsidP="004B6DE1">
            <w:pPr>
              <w:pStyle w:val="TableText"/>
              <w:numPr>
                <w:ilvl w:val="0"/>
                <w:numId w:val="17"/>
              </w:numPr>
            </w:pPr>
            <w:r>
              <w:t xml:space="preserve">Name the App and enter the </w:t>
            </w:r>
            <w:r w:rsidR="00D830F7">
              <w:t>necessary</w:t>
            </w:r>
            <w:r>
              <w:t xml:space="preserve"> details.</w:t>
            </w:r>
            <w:r w:rsidR="00D830F7">
              <w:t xml:space="preserve"> </w:t>
            </w:r>
          </w:p>
          <w:p w14:paraId="23B43118" w14:textId="77777777" w:rsidR="004B6DE1" w:rsidRDefault="00D830F7" w:rsidP="004B6DE1">
            <w:pPr>
              <w:pStyle w:val="TableText"/>
              <w:numPr>
                <w:ilvl w:val="1"/>
                <w:numId w:val="17"/>
              </w:numPr>
            </w:pPr>
            <w:r>
              <w:t>Be sure to set a value for the callbac</w:t>
            </w:r>
            <w:r w:rsidR="003A2EF1">
              <w:t xml:space="preserve">k URL (it can be changed later) </w:t>
            </w:r>
          </w:p>
          <w:p w14:paraId="41BBD1C5" w14:textId="52CC2E2C" w:rsidR="00436339" w:rsidRDefault="003A2EF1" w:rsidP="004B6DE1">
            <w:pPr>
              <w:pStyle w:val="TableText"/>
              <w:numPr>
                <w:ilvl w:val="1"/>
                <w:numId w:val="17"/>
              </w:numPr>
            </w:pPr>
            <w:r>
              <w:t>check the box to allow "user to log in with Twitter"</w:t>
            </w:r>
          </w:p>
          <w:p w14:paraId="4A2F5A00" w14:textId="7560E890" w:rsidR="002646AB" w:rsidRDefault="002646AB" w:rsidP="004B6DE1">
            <w:pPr>
              <w:pStyle w:val="TableText"/>
              <w:numPr>
                <w:ilvl w:val="0"/>
                <w:numId w:val="17"/>
              </w:numPr>
            </w:pPr>
            <w:r>
              <w:t>Change permission on the new app to allow it to "Read and Write". This can be done in the permissions tab.</w:t>
            </w:r>
          </w:p>
          <w:p w14:paraId="55FD0640" w14:textId="6BCAD788" w:rsidR="00D830F7" w:rsidRDefault="003A2EF1" w:rsidP="004B6DE1">
            <w:pPr>
              <w:pStyle w:val="TableText"/>
              <w:numPr>
                <w:ilvl w:val="0"/>
                <w:numId w:val="17"/>
              </w:numPr>
            </w:pPr>
            <w:r>
              <w:t xml:space="preserve">Go to the API keys tab and click Generate Tokens. </w:t>
            </w:r>
            <w:r w:rsidR="00D830F7">
              <w:t>A set of unique values will be generated for you</w:t>
            </w:r>
            <w:r>
              <w:t>.</w:t>
            </w:r>
          </w:p>
          <w:p w14:paraId="197D20CF" w14:textId="504891AC" w:rsidR="003F60CD" w:rsidRDefault="003F60CD" w:rsidP="004B6DE1">
            <w:pPr>
              <w:pStyle w:val="TableText"/>
            </w:pPr>
          </w:p>
        </w:tc>
      </w:tr>
      <w:tr w:rsidR="00976CD6" w14:paraId="726B2C94" w14:textId="77777777" w:rsidTr="00F67AEB">
        <w:trPr>
          <w:trHeight w:val="78"/>
        </w:trPr>
        <w:tc>
          <w:tcPr>
            <w:tcW w:w="450" w:type="dxa"/>
            <w:tcBorders>
              <w:top w:val="nil"/>
              <w:left w:val="nil"/>
              <w:bottom w:val="nil"/>
              <w:right w:val="nil"/>
            </w:tcBorders>
          </w:tcPr>
          <w:p w14:paraId="3F8684DC" w14:textId="66E59D97" w:rsidR="00976CD6" w:rsidRDefault="00976CD6" w:rsidP="003B27AA">
            <w:pPr>
              <w:pStyle w:val="TableNumber"/>
            </w:pPr>
            <w:r>
              <w:t>4</w:t>
            </w:r>
          </w:p>
        </w:tc>
        <w:tc>
          <w:tcPr>
            <w:tcW w:w="7650" w:type="dxa"/>
            <w:tcBorders>
              <w:top w:val="nil"/>
              <w:left w:val="nil"/>
              <w:bottom w:val="nil"/>
              <w:right w:val="nil"/>
            </w:tcBorders>
          </w:tcPr>
          <w:p w14:paraId="72E9400F" w14:textId="186CD3CF" w:rsidR="003A2EF1" w:rsidRDefault="00765655" w:rsidP="004B6DE1">
            <w:pPr>
              <w:pStyle w:val="TableText"/>
            </w:pPr>
            <w:r>
              <w:t>Unzip the source code from the TwitterOAuth onto a production server. This is important because to work correctly Twitter must be able to access the callback URL.</w:t>
            </w:r>
          </w:p>
          <w:p w14:paraId="4A8ACFA2" w14:textId="36356E5A" w:rsidR="00765655" w:rsidRDefault="00765655" w:rsidP="004B6DE1">
            <w:pPr>
              <w:pStyle w:val="TableText"/>
            </w:pPr>
            <w:r>
              <w:t>Copy the config-sample.php file to config.php. Update the values to reflect t</w:t>
            </w:r>
            <w:r w:rsidR="005207CB">
              <w:t>he values from your twitter app that were generated in the last step.</w:t>
            </w:r>
          </w:p>
          <w:p w14:paraId="7E14409F" w14:textId="77777777" w:rsidR="004B6DE1" w:rsidRDefault="004B6DE1" w:rsidP="004B6DE1">
            <w:pPr>
              <w:pStyle w:val="TableText"/>
            </w:pPr>
          </w:p>
          <w:p w14:paraId="27329995" w14:textId="6D2D1D0F" w:rsidR="004B6DE1" w:rsidRDefault="004B6DE1" w:rsidP="004B6DE1">
            <w:pPr>
              <w:pStyle w:val="Code"/>
            </w:pPr>
            <w:r>
              <w:t>define('CONSUMER_KEY', 'CONSUMER_KEY_HERE');</w:t>
            </w:r>
          </w:p>
          <w:p w14:paraId="5B3AA658" w14:textId="5C2F2861" w:rsidR="004B6DE1" w:rsidRDefault="004B6DE1" w:rsidP="004B6DE1">
            <w:pPr>
              <w:pStyle w:val="Code"/>
            </w:pPr>
            <w:r>
              <w:t>define('CONSUMER_SECRET', 'CONSUMER_SECRET_HERE');</w:t>
            </w:r>
          </w:p>
          <w:p w14:paraId="740C672A" w14:textId="17CB0DE1" w:rsidR="004B6DE1" w:rsidRDefault="004B6DE1" w:rsidP="004B6DE1">
            <w:pPr>
              <w:pStyle w:val="Code"/>
            </w:pPr>
            <w:r>
              <w:t xml:space="preserve">define('OAUTH_CALLBACK', </w:t>
            </w:r>
            <w:r w:rsidR="005207CB">
              <w:t>'</w:t>
            </w:r>
            <w:r>
              <w:t>CALLBACK_URL_HERE');</w:t>
            </w:r>
          </w:p>
          <w:p w14:paraId="26A3BBDF" w14:textId="630178F9" w:rsidR="00765655" w:rsidRDefault="00765655" w:rsidP="004B6DE1">
            <w:pPr>
              <w:pStyle w:val="TableText"/>
            </w:pPr>
          </w:p>
        </w:tc>
      </w:tr>
      <w:tr w:rsidR="00976CD6" w14:paraId="078E0B10" w14:textId="77777777" w:rsidTr="00F67AEB">
        <w:trPr>
          <w:trHeight w:val="78"/>
        </w:trPr>
        <w:tc>
          <w:tcPr>
            <w:tcW w:w="450" w:type="dxa"/>
            <w:tcBorders>
              <w:top w:val="nil"/>
              <w:left w:val="nil"/>
              <w:bottom w:val="nil"/>
              <w:right w:val="nil"/>
            </w:tcBorders>
          </w:tcPr>
          <w:p w14:paraId="149A306A" w14:textId="46EBA69D" w:rsidR="00976CD6" w:rsidRDefault="00976CD6" w:rsidP="003B27AA">
            <w:pPr>
              <w:pStyle w:val="TableNumber"/>
            </w:pPr>
            <w:r>
              <w:t>5</w:t>
            </w:r>
          </w:p>
        </w:tc>
        <w:tc>
          <w:tcPr>
            <w:tcW w:w="7650" w:type="dxa"/>
            <w:tcBorders>
              <w:top w:val="nil"/>
              <w:left w:val="nil"/>
              <w:bottom w:val="nil"/>
              <w:right w:val="nil"/>
            </w:tcBorders>
          </w:tcPr>
          <w:p w14:paraId="7A4015B7" w14:textId="659E4652" w:rsidR="00976CD6" w:rsidRDefault="004B6DE1" w:rsidP="004B6DE1">
            <w:pPr>
              <w:pStyle w:val="TableText"/>
            </w:pPr>
            <w:r>
              <w:t xml:space="preserve">In particular be cautious that the callback URL where your file is located is the same as </w:t>
            </w:r>
            <w:r w:rsidR="002026A7">
              <w:t>the one in the twitter settings, and be certain that you are on a live site.</w:t>
            </w:r>
          </w:p>
        </w:tc>
      </w:tr>
      <w:tr w:rsidR="00976CD6" w14:paraId="7E724111" w14:textId="77777777" w:rsidTr="00F67AEB">
        <w:trPr>
          <w:trHeight w:val="78"/>
        </w:trPr>
        <w:tc>
          <w:tcPr>
            <w:tcW w:w="450" w:type="dxa"/>
            <w:tcBorders>
              <w:top w:val="nil"/>
              <w:left w:val="nil"/>
              <w:bottom w:val="nil"/>
              <w:right w:val="nil"/>
            </w:tcBorders>
          </w:tcPr>
          <w:p w14:paraId="6F4B28C5" w14:textId="32199AA6" w:rsidR="00976CD6" w:rsidRDefault="00976CD6" w:rsidP="003B27AA">
            <w:pPr>
              <w:pStyle w:val="TableNumber"/>
            </w:pPr>
            <w:r>
              <w:t>6</w:t>
            </w:r>
          </w:p>
        </w:tc>
        <w:tc>
          <w:tcPr>
            <w:tcW w:w="7650" w:type="dxa"/>
            <w:tcBorders>
              <w:top w:val="nil"/>
              <w:left w:val="nil"/>
              <w:bottom w:val="nil"/>
              <w:right w:val="nil"/>
            </w:tcBorders>
          </w:tcPr>
          <w:p w14:paraId="4A91CD13" w14:textId="3D2C859B" w:rsidR="004B6DE1" w:rsidRDefault="004B6DE1" w:rsidP="004B6DE1">
            <w:pPr>
              <w:pStyle w:val="TableText"/>
            </w:pPr>
            <w:r>
              <w:t xml:space="preserve">Connect to the test.php page, which should prompt you to log in, or recognize the credentials if you're already logged in. Once logged in you will see an output similar to that in Figure </w:t>
            </w:r>
            <w:r w:rsidR="00436CA9">
              <w:t>18</w:t>
            </w:r>
            <w:r>
              <w:t>.3. From here you can see how you can access information to integrate the user with your site.</w:t>
            </w:r>
            <w:r w:rsidR="00F44291">
              <w:t xml:space="preserve"> </w:t>
            </w:r>
            <w:r w:rsidR="00F204CA">
              <w:t>Alternatively</w:t>
            </w:r>
            <w:r w:rsidR="00F44291">
              <w:t xml:space="preserve"> you can add the "Sign in with twitter" link anywhere </w:t>
            </w:r>
            <w:r w:rsidR="00F44291">
              <w:lastRenderedPageBreak/>
              <w:t>you want to let the user log in.</w:t>
            </w:r>
          </w:p>
          <w:p w14:paraId="3168041B" w14:textId="2F0E5713" w:rsidR="004B6DE1" w:rsidRDefault="004B6DE1" w:rsidP="004B6DE1">
            <w:pPr>
              <w:pStyle w:val="TableText"/>
            </w:pPr>
            <w:r>
              <w:t xml:space="preserve">You can test our installation at </w:t>
            </w:r>
            <w:r w:rsidRPr="004B6DE1">
              <w:t>http://examples.funwebdev.com/twitteroauth-master/</w:t>
            </w:r>
          </w:p>
        </w:tc>
      </w:tr>
    </w:tbl>
    <w:p w14:paraId="3A8D2894" w14:textId="2009F473" w:rsidR="00B1359C" w:rsidRPr="000C6B1C" w:rsidRDefault="00B1359C" w:rsidP="00B1359C">
      <w:pPr>
        <w:pStyle w:val="BodyMain"/>
      </w:pPr>
    </w:p>
    <w:p w14:paraId="545A9034" w14:textId="4CE2EF82" w:rsidR="00B1359C" w:rsidRPr="002D0E06" w:rsidRDefault="004B6DE1" w:rsidP="00B1359C">
      <w:pPr>
        <w:pStyle w:val="FigureImage"/>
      </w:pPr>
      <w:r>
        <w:rPr>
          <w:noProof/>
        </w:rPr>
        <w:drawing>
          <wp:inline distT="0" distB="0" distL="0" distR="0" wp14:anchorId="390B2392" wp14:editId="36D27FD8">
            <wp:extent cx="4800600" cy="2862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23 at 10.22.13 PM.png"/>
                    <pic:cNvPicPr/>
                  </pic:nvPicPr>
                  <pic:blipFill>
                    <a:blip r:embed="rId16">
                      <a:extLst>
                        <a:ext uri="{28A0092B-C50C-407E-A947-70E740481C1C}">
                          <a14:useLocalDpi xmlns:a14="http://schemas.microsoft.com/office/drawing/2010/main" val="0"/>
                        </a:ext>
                      </a:extLst>
                    </a:blip>
                    <a:stretch>
                      <a:fillRect/>
                    </a:stretch>
                  </pic:blipFill>
                  <pic:spPr>
                    <a:xfrm>
                      <a:off x="0" y="0"/>
                      <a:ext cx="4800600" cy="2862580"/>
                    </a:xfrm>
                    <a:prstGeom prst="rect">
                      <a:avLst/>
                    </a:prstGeom>
                  </pic:spPr>
                </pic:pic>
              </a:graphicData>
            </a:graphic>
          </wp:inline>
        </w:drawing>
      </w:r>
    </w:p>
    <w:p w14:paraId="315AFDF2" w14:textId="3D3BF955" w:rsidR="00B1359C" w:rsidRDefault="004B6DE1" w:rsidP="00B1359C">
      <w:pPr>
        <w:pStyle w:val="Caption"/>
      </w:pPr>
      <w:r>
        <w:t xml:space="preserve">Figure </w:t>
      </w:r>
      <w:r w:rsidR="00436CA9">
        <w:t>18</w:t>
      </w:r>
      <w:r>
        <w:t>.3</w:t>
      </w:r>
      <w:r w:rsidR="00B1359C" w:rsidRPr="002D0E06">
        <w:t xml:space="preserve"> – </w:t>
      </w:r>
      <w:r>
        <w:t>Output from</w:t>
      </w:r>
      <w:r w:rsidR="0047210B">
        <w:t xml:space="preserve"> </w:t>
      </w:r>
      <w:r>
        <w:t>a successful Twitter OAuth login.</w:t>
      </w:r>
    </w:p>
    <w:p w14:paraId="0ACD0BB4" w14:textId="77777777" w:rsidR="00B1359C" w:rsidRPr="00B1359C" w:rsidRDefault="00B1359C" w:rsidP="00B1359C"/>
    <w:p w14:paraId="7746A33F" w14:textId="71C4A10A" w:rsidR="00C141DF" w:rsidRDefault="00003D41" w:rsidP="00C141DF">
      <w:pPr>
        <w:pStyle w:val="Heading2"/>
      </w:pPr>
      <w:r>
        <w:t>Underlying theory</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C141DF" w14:paraId="3034D2D4" w14:textId="77777777" w:rsidTr="003B27AA">
        <w:trPr>
          <w:gridBefore w:val="1"/>
          <w:wBefore w:w="450" w:type="dxa"/>
        </w:trPr>
        <w:tc>
          <w:tcPr>
            <w:tcW w:w="7650" w:type="dxa"/>
            <w:tcBorders>
              <w:bottom w:val="single" w:sz="4" w:space="0" w:color="000080"/>
            </w:tcBorders>
            <w:shd w:val="clear" w:color="auto" w:fill="404040"/>
          </w:tcPr>
          <w:p w14:paraId="6BF1A431" w14:textId="6335D168" w:rsidR="00C141DF" w:rsidRDefault="00C141DF" w:rsidP="00003D41">
            <w:pPr>
              <w:pStyle w:val="TableStepHead"/>
            </w:pPr>
            <w:r>
              <w:br w:type="page"/>
            </w:r>
            <w:r w:rsidR="000136A0">
              <w:rPr>
                <w:rStyle w:val="TableHeadingChar"/>
              </w:rPr>
              <w:t xml:space="preserve">Exercise </w:t>
            </w:r>
            <w:r w:rsidR="00436CA9">
              <w:rPr>
                <w:rStyle w:val="TableHeadingChar"/>
              </w:rPr>
              <w:t>18</w:t>
            </w:r>
            <w:r w:rsidR="000136A0">
              <w:rPr>
                <w:rStyle w:val="TableHeadingChar"/>
              </w:rPr>
              <w:t>.7</w:t>
            </w:r>
            <w:r>
              <w:t xml:space="preserve">  — </w:t>
            </w:r>
            <w:r w:rsidR="00003D41">
              <w:t>Modulo Arithmetic</w:t>
            </w:r>
          </w:p>
        </w:tc>
      </w:tr>
      <w:tr w:rsidR="00C141DF" w14:paraId="4A86C588" w14:textId="77777777" w:rsidTr="00E663C4">
        <w:tc>
          <w:tcPr>
            <w:tcW w:w="450" w:type="dxa"/>
            <w:tcBorders>
              <w:bottom w:val="nil"/>
              <w:right w:val="nil"/>
            </w:tcBorders>
          </w:tcPr>
          <w:p w14:paraId="7588DF90" w14:textId="77777777" w:rsidR="00C141DF" w:rsidRDefault="00C141DF" w:rsidP="003B27AA">
            <w:pPr>
              <w:pStyle w:val="TableNumber"/>
            </w:pPr>
            <w:r>
              <w:t>1</w:t>
            </w:r>
          </w:p>
        </w:tc>
        <w:tc>
          <w:tcPr>
            <w:tcW w:w="7650" w:type="dxa"/>
            <w:tcBorders>
              <w:top w:val="nil"/>
              <w:left w:val="nil"/>
              <w:bottom w:val="nil"/>
            </w:tcBorders>
          </w:tcPr>
          <w:p w14:paraId="56AC1A2A" w14:textId="2F657682" w:rsidR="00F92F8A" w:rsidRDefault="00F92F8A" w:rsidP="00F92F8A">
            <w:pPr>
              <w:pStyle w:val="TableText"/>
            </w:pPr>
            <w:r>
              <w:t xml:space="preserve">This exercise requires pen, </w:t>
            </w:r>
            <w:r w:rsidR="0011258D">
              <w:t xml:space="preserve">paper </w:t>
            </w:r>
            <w:r>
              <w:t xml:space="preserve">and calculator </w:t>
            </w:r>
            <w:r w:rsidR="0011258D">
              <w:t xml:space="preserve">to help understand how modulo arithmetic is used.  </w:t>
            </w:r>
          </w:p>
          <w:p w14:paraId="1EF57B45" w14:textId="68D28043" w:rsidR="00C141DF" w:rsidRDefault="0011258D" w:rsidP="00F92F8A">
            <w:pPr>
              <w:pStyle w:val="TableText"/>
            </w:pPr>
            <w:r>
              <w:t>Team up w</w:t>
            </w:r>
            <w:r w:rsidR="00F92F8A">
              <w:t>ith a partner for this exercise, or use the suggested messages</w:t>
            </w:r>
          </w:p>
        </w:tc>
      </w:tr>
      <w:tr w:rsidR="00F92F8A" w14:paraId="0D0693C3" w14:textId="77777777" w:rsidTr="00E663C4">
        <w:trPr>
          <w:trHeight w:val="197"/>
        </w:trPr>
        <w:tc>
          <w:tcPr>
            <w:tcW w:w="450" w:type="dxa"/>
            <w:tcBorders>
              <w:top w:val="nil"/>
              <w:left w:val="nil"/>
              <w:bottom w:val="nil"/>
              <w:right w:val="nil"/>
            </w:tcBorders>
          </w:tcPr>
          <w:p w14:paraId="2F54C67A" w14:textId="77777777" w:rsidR="00F92F8A" w:rsidRDefault="00F92F8A" w:rsidP="003B27AA">
            <w:pPr>
              <w:pStyle w:val="TableNumber"/>
            </w:pPr>
            <w:r>
              <w:t>2</w:t>
            </w:r>
          </w:p>
        </w:tc>
        <w:tc>
          <w:tcPr>
            <w:tcW w:w="7650" w:type="dxa"/>
            <w:tcBorders>
              <w:top w:val="nil"/>
              <w:left w:val="nil"/>
              <w:bottom w:val="nil"/>
              <w:right w:val="nil"/>
            </w:tcBorders>
          </w:tcPr>
          <w:p w14:paraId="1E2BEF00" w14:textId="77777777" w:rsidR="00F92F8A" w:rsidRDefault="00F92F8A" w:rsidP="004B6DE1">
            <w:pPr>
              <w:pStyle w:val="TableText"/>
            </w:pPr>
            <w:r>
              <w:t>Mutually agree to a prime number. Write that number down for all to see.</w:t>
            </w:r>
          </w:p>
          <w:p w14:paraId="24C070D7" w14:textId="77777777" w:rsidR="00F92F8A" w:rsidRDefault="00F92F8A" w:rsidP="004B6DE1">
            <w:pPr>
              <w:pStyle w:val="TableText"/>
            </w:pPr>
            <w:r>
              <w:t>P=11</w:t>
            </w:r>
          </w:p>
          <w:p w14:paraId="3D95F863" w14:textId="77777777" w:rsidR="00F92F8A" w:rsidRDefault="00F92F8A" w:rsidP="004B6DE1">
            <w:pPr>
              <w:pStyle w:val="TableText"/>
            </w:pPr>
            <w:r>
              <w:t>Now choose a generator for the cyclic group. A generator is a value such that when we raise g to the sequential powers we get all the values from 1, ... p-1. On this case 2 makes a good generator for p = 11.</w:t>
            </w:r>
          </w:p>
          <w:p w14:paraId="2873F962" w14:textId="3235B3C9" w:rsidR="00F92F8A" w:rsidRDefault="00F92F8A" w:rsidP="004B6DE1">
            <w:pPr>
              <w:pStyle w:val="TableText"/>
            </w:pPr>
            <w:r>
              <w:t>P=11, g=2</w:t>
            </w:r>
          </w:p>
          <w:p w14:paraId="624F0884" w14:textId="67A84618" w:rsidR="00F92F8A" w:rsidRDefault="00F92F8A" w:rsidP="004B6DE1">
            <w:pPr>
              <w:pStyle w:val="TableText"/>
            </w:pPr>
          </w:p>
        </w:tc>
      </w:tr>
      <w:tr w:rsidR="00F92F8A" w14:paraId="1A7BB42A" w14:textId="77777777" w:rsidTr="00E663C4">
        <w:trPr>
          <w:trHeight w:val="195"/>
        </w:trPr>
        <w:tc>
          <w:tcPr>
            <w:tcW w:w="450" w:type="dxa"/>
            <w:tcBorders>
              <w:top w:val="nil"/>
              <w:left w:val="nil"/>
              <w:bottom w:val="nil"/>
              <w:right w:val="nil"/>
            </w:tcBorders>
          </w:tcPr>
          <w:p w14:paraId="24F77C5A" w14:textId="0432F6E0" w:rsidR="00F92F8A" w:rsidRDefault="00F92F8A" w:rsidP="003B27AA">
            <w:pPr>
              <w:pStyle w:val="TableNumber"/>
            </w:pPr>
            <w:r>
              <w:t>3</w:t>
            </w:r>
          </w:p>
        </w:tc>
        <w:tc>
          <w:tcPr>
            <w:tcW w:w="7650" w:type="dxa"/>
            <w:tcBorders>
              <w:top w:val="nil"/>
              <w:left w:val="nil"/>
              <w:bottom w:val="nil"/>
              <w:right w:val="nil"/>
            </w:tcBorders>
          </w:tcPr>
          <w:p w14:paraId="5C96C235" w14:textId="77777777" w:rsidR="00F92F8A" w:rsidRDefault="00F92F8A" w:rsidP="004B6DE1">
            <w:pPr>
              <w:pStyle w:val="TableText"/>
            </w:pPr>
            <w:r>
              <w:t>Now choose a random number a. Keep this number secret from everyone.</w:t>
            </w:r>
          </w:p>
          <w:p w14:paraId="46836DF1" w14:textId="77777777" w:rsidR="00F92F8A" w:rsidRDefault="00F92F8A" w:rsidP="004B6DE1">
            <w:pPr>
              <w:pStyle w:val="TableText"/>
            </w:pPr>
            <w:r>
              <w:lastRenderedPageBreak/>
              <w:t xml:space="preserve">Calculate </w:t>
            </w:r>
          </w:p>
          <w:p w14:paraId="3F624F4B" w14:textId="77777777" w:rsidR="00F92F8A" w:rsidRDefault="00F92F8A" w:rsidP="004B6DE1">
            <w:pPr>
              <w:pStyle w:val="TableText"/>
              <w:rPr>
                <w:rFonts w:ascii="Times" w:hAnsi="Times"/>
              </w:rPr>
            </w:pPr>
            <w:r w:rsidRPr="00F92F8A">
              <w:rPr>
                <w:rFonts w:ascii="Times" w:hAnsi="Times"/>
              </w:rPr>
              <w:t>g</w:t>
            </w:r>
            <w:r w:rsidRPr="00F92F8A">
              <w:rPr>
                <w:rFonts w:ascii="Times" w:hAnsi="Times"/>
                <w:vertAlign w:val="superscript"/>
              </w:rPr>
              <w:t>a</w:t>
            </w:r>
            <w:r w:rsidRPr="00F92F8A">
              <w:rPr>
                <w:rFonts w:ascii="Times" w:hAnsi="Times"/>
              </w:rPr>
              <w:t xml:space="preserve"> mod p</w:t>
            </w:r>
            <w:r>
              <w:rPr>
                <w:rFonts w:ascii="Times" w:hAnsi="Times"/>
              </w:rPr>
              <w:t xml:space="preserve"> </w:t>
            </w:r>
          </w:p>
          <w:p w14:paraId="138087B0" w14:textId="77777777" w:rsidR="00F92F8A" w:rsidRPr="00F92F8A" w:rsidRDefault="00F92F8A" w:rsidP="004B6DE1">
            <w:pPr>
              <w:pStyle w:val="TableText"/>
              <w:rPr>
                <w:rFonts w:ascii="Times" w:hAnsi="Times"/>
                <w:i/>
              </w:rPr>
            </w:pPr>
            <w:r w:rsidRPr="00F92F8A">
              <w:rPr>
                <w:rFonts w:ascii="Times" w:hAnsi="Times"/>
                <w:i/>
              </w:rPr>
              <w:t xml:space="preserve">Note: If we chose a = 5. Then </w:t>
            </w:r>
          </w:p>
          <w:p w14:paraId="44E21A38" w14:textId="22E01952" w:rsidR="00F92F8A" w:rsidRDefault="00F92F8A" w:rsidP="00F92F8A">
            <w:pPr>
              <w:pStyle w:val="TableText"/>
              <w:rPr>
                <w:rFonts w:ascii="Times" w:hAnsi="Times"/>
                <w:b/>
              </w:rPr>
            </w:pPr>
            <w:r w:rsidRPr="00D77386">
              <w:rPr>
                <w:rFonts w:ascii="Times" w:hAnsi="Times"/>
                <w:b/>
              </w:rPr>
              <w:t>g</w:t>
            </w:r>
            <w:r w:rsidRPr="00D77386">
              <w:rPr>
                <w:rFonts w:ascii="Times" w:hAnsi="Times"/>
                <w:b/>
                <w:vertAlign w:val="superscript"/>
              </w:rPr>
              <w:t>a</w:t>
            </w:r>
            <w:r w:rsidRPr="00D77386">
              <w:rPr>
                <w:rFonts w:ascii="Times" w:hAnsi="Times"/>
                <w:b/>
              </w:rPr>
              <w:t xml:space="preserve"> mod p</w:t>
            </w:r>
            <w:r>
              <w:rPr>
                <w:rFonts w:ascii="Times" w:hAnsi="Times"/>
              </w:rPr>
              <w:t xml:space="preserve">  =</w:t>
            </w:r>
            <w:r w:rsidR="00D77386">
              <w:rPr>
                <w:rFonts w:ascii="Times" w:hAnsi="Times"/>
              </w:rPr>
              <w:t>&gt;</w:t>
            </w:r>
            <w:r>
              <w:rPr>
                <w:rFonts w:ascii="Times" w:hAnsi="Times"/>
              </w:rPr>
              <w:t xml:space="preserve"> 2</w:t>
            </w:r>
            <w:r>
              <w:rPr>
                <w:rFonts w:ascii="Times" w:hAnsi="Times"/>
                <w:vertAlign w:val="superscript"/>
              </w:rPr>
              <w:t>5</w:t>
            </w:r>
            <w:r w:rsidR="00D77386">
              <w:rPr>
                <w:rFonts w:ascii="Times" w:hAnsi="Times"/>
              </w:rPr>
              <w:t xml:space="preserve"> mod 11</w:t>
            </w:r>
            <w:r>
              <w:rPr>
                <w:rFonts w:ascii="Times" w:hAnsi="Times"/>
              </w:rPr>
              <w:t xml:space="preserve"> =</w:t>
            </w:r>
            <w:r w:rsidR="00D77386">
              <w:rPr>
                <w:rFonts w:ascii="Times" w:hAnsi="Times"/>
              </w:rPr>
              <w:t xml:space="preserve">&gt; 32 mod 11 =&gt; </w:t>
            </w:r>
            <w:r w:rsidR="00D77386" w:rsidRPr="00D77386">
              <w:rPr>
                <w:rFonts w:ascii="Times" w:hAnsi="Times"/>
                <w:b/>
              </w:rPr>
              <w:t>10</w:t>
            </w:r>
            <w:r w:rsidRPr="00D77386">
              <w:rPr>
                <w:rFonts w:ascii="Times" w:hAnsi="Times"/>
                <w:b/>
              </w:rPr>
              <w:t xml:space="preserve"> </w:t>
            </w:r>
          </w:p>
          <w:p w14:paraId="6ABD69C2" w14:textId="77777777" w:rsidR="00F92F8A" w:rsidRDefault="00D77386" w:rsidP="004B6DE1">
            <w:pPr>
              <w:pStyle w:val="TableText"/>
              <w:rPr>
                <w:rFonts w:ascii="Times" w:hAnsi="Times"/>
              </w:rPr>
            </w:pPr>
            <w:r w:rsidRPr="00D77386">
              <w:rPr>
                <w:rFonts w:ascii="Times" w:hAnsi="Times"/>
              </w:rPr>
              <w:t>Write your number down and pass it to your friend.</w:t>
            </w:r>
            <w:r>
              <w:rPr>
                <w:rFonts w:ascii="Times" w:hAnsi="Times"/>
              </w:rPr>
              <w:t xml:space="preserve"> It's ok if it's intercepted.</w:t>
            </w:r>
          </w:p>
          <w:p w14:paraId="456A4F94" w14:textId="2ABB845B" w:rsidR="00D77386" w:rsidRPr="00F92F8A" w:rsidRDefault="00D77386" w:rsidP="004B6DE1">
            <w:pPr>
              <w:pStyle w:val="TableText"/>
              <w:rPr>
                <w:rFonts w:ascii="Times" w:hAnsi="Times"/>
              </w:rPr>
            </w:pPr>
          </w:p>
        </w:tc>
      </w:tr>
      <w:tr w:rsidR="00F92F8A" w14:paraId="7A7F0730" w14:textId="77777777" w:rsidTr="00E663C4">
        <w:trPr>
          <w:trHeight w:val="195"/>
        </w:trPr>
        <w:tc>
          <w:tcPr>
            <w:tcW w:w="450" w:type="dxa"/>
            <w:tcBorders>
              <w:top w:val="nil"/>
              <w:left w:val="nil"/>
              <w:bottom w:val="nil"/>
              <w:right w:val="nil"/>
            </w:tcBorders>
          </w:tcPr>
          <w:p w14:paraId="16BB691B" w14:textId="3988D5B3" w:rsidR="00F92F8A" w:rsidRDefault="00F92F8A" w:rsidP="003B27AA">
            <w:pPr>
              <w:pStyle w:val="TableNumber"/>
            </w:pPr>
            <w:r>
              <w:lastRenderedPageBreak/>
              <w:t>4</w:t>
            </w:r>
          </w:p>
        </w:tc>
        <w:tc>
          <w:tcPr>
            <w:tcW w:w="7650" w:type="dxa"/>
            <w:tcBorders>
              <w:top w:val="nil"/>
              <w:left w:val="nil"/>
              <w:bottom w:val="nil"/>
              <w:right w:val="nil"/>
            </w:tcBorders>
          </w:tcPr>
          <w:p w14:paraId="6B9E5B78" w14:textId="6C6D6E0B" w:rsidR="00D77386" w:rsidRDefault="00D77386" w:rsidP="00D77386">
            <w:pPr>
              <w:pStyle w:val="TableText"/>
            </w:pPr>
            <w:r>
              <w:t>Take the value from your friend</w:t>
            </w:r>
            <w:r w:rsidR="004F40CF">
              <w:t xml:space="preserve"> and raise it to the power of a (our secret)</w:t>
            </w:r>
          </w:p>
          <w:p w14:paraId="599DE39A" w14:textId="55293193" w:rsidR="00D77386" w:rsidRDefault="00D77386" w:rsidP="00D77386">
            <w:pPr>
              <w:pStyle w:val="TableText"/>
            </w:pPr>
            <w:r>
              <w:t xml:space="preserve">Imagine our fiend passed us a value of 8, we would then take </w:t>
            </w:r>
          </w:p>
          <w:p w14:paraId="0BF15CAE" w14:textId="77777777" w:rsidR="00F92F8A" w:rsidRDefault="00D77386" w:rsidP="00D77386">
            <w:pPr>
              <w:pStyle w:val="TableText"/>
            </w:pPr>
            <w:r>
              <w:t>8</w:t>
            </w:r>
            <w:r>
              <w:rPr>
                <w:vertAlign w:val="superscript"/>
              </w:rPr>
              <w:t>5</w:t>
            </w:r>
            <w:r>
              <w:t xml:space="preserve"> mod 11=&gt; 32768 mod 11 =&gt; </w:t>
            </w:r>
            <w:r w:rsidRPr="00D77386">
              <w:rPr>
                <w:b/>
              </w:rPr>
              <w:t>10</w:t>
            </w:r>
            <w:r>
              <w:t xml:space="preserve"> mod 11</w:t>
            </w:r>
          </w:p>
          <w:p w14:paraId="7D30CC8B" w14:textId="77777777" w:rsidR="00D77386" w:rsidRDefault="00D77386" w:rsidP="00D77386">
            <w:pPr>
              <w:pStyle w:val="TableText"/>
            </w:pPr>
            <w:r>
              <w:t>Remember modulo means the remainder when you divide a number by the mod value.</w:t>
            </w:r>
          </w:p>
          <w:p w14:paraId="793A718D" w14:textId="77777777" w:rsidR="00D77386" w:rsidRPr="00C21AE5" w:rsidRDefault="00D77386" w:rsidP="00D77386">
            <w:pPr>
              <w:pStyle w:val="TableText"/>
              <w:rPr>
                <w:i/>
              </w:rPr>
            </w:pPr>
            <w:r w:rsidRPr="00C21AE5">
              <w:rPr>
                <w:i/>
              </w:rPr>
              <w:t>Note: Since you passed your friend 10, they will be calculating the same thing but backwards. Since powers are distributed the two numbers come out the same.</w:t>
            </w:r>
          </w:p>
          <w:p w14:paraId="2EBBECFA" w14:textId="786C8A41" w:rsidR="00C21AE5" w:rsidRDefault="00C21AE5" w:rsidP="00D77386">
            <w:pPr>
              <w:pStyle w:val="TableText"/>
            </w:pPr>
            <w:r>
              <w:t xml:space="preserve">Since you would never transmit the key, continue working now with the </w:t>
            </w:r>
            <w:r w:rsidR="00ED1BCC">
              <w:t>symmetric</w:t>
            </w:r>
            <w:r>
              <w:t xml:space="preserve"> key. If you want to be sure things are going right, ask your friend if they have the same value that you do.</w:t>
            </w:r>
          </w:p>
        </w:tc>
      </w:tr>
      <w:tr w:rsidR="00F92F8A" w14:paraId="6717840B" w14:textId="77777777" w:rsidTr="00E663C4">
        <w:trPr>
          <w:trHeight w:val="195"/>
        </w:trPr>
        <w:tc>
          <w:tcPr>
            <w:tcW w:w="450" w:type="dxa"/>
            <w:tcBorders>
              <w:top w:val="nil"/>
              <w:left w:val="nil"/>
              <w:bottom w:val="nil"/>
              <w:right w:val="nil"/>
            </w:tcBorders>
          </w:tcPr>
          <w:p w14:paraId="7643AA81" w14:textId="0162D9F4" w:rsidR="00F92F8A" w:rsidRDefault="00F92F8A" w:rsidP="003B27AA">
            <w:pPr>
              <w:pStyle w:val="TableNumber"/>
            </w:pPr>
            <w:r>
              <w:t>5</w:t>
            </w:r>
          </w:p>
        </w:tc>
        <w:tc>
          <w:tcPr>
            <w:tcW w:w="7650" w:type="dxa"/>
            <w:tcBorders>
              <w:top w:val="nil"/>
              <w:left w:val="nil"/>
              <w:bottom w:val="nil"/>
              <w:right w:val="nil"/>
            </w:tcBorders>
          </w:tcPr>
          <w:p w14:paraId="1CF110A0" w14:textId="06CFA7EB" w:rsidR="009372BC" w:rsidRDefault="009372BC" w:rsidP="009372BC">
            <w:pPr>
              <w:pStyle w:val="TableText"/>
            </w:pPr>
            <w:r>
              <w:t>Take a message and encode your message using a Caesar cipher. Pass the message to your friend, and receive one at the same time. Encode by adding the key from each character.</w:t>
            </w:r>
          </w:p>
        </w:tc>
      </w:tr>
      <w:tr w:rsidR="00F92F8A" w14:paraId="0D53F10D" w14:textId="77777777" w:rsidTr="00E663C4">
        <w:trPr>
          <w:trHeight w:val="195"/>
        </w:trPr>
        <w:tc>
          <w:tcPr>
            <w:tcW w:w="450" w:type="dxa"/>
            <w:tcBorders>
              <w:top w:val="nil"/>
              <w:left w:val="nil"/>
              <w:bottom w:val="nil"/>
              <w:right w:val="nil"/>
            </w:tcBorders>
          </w:tcPr>
          <w:p w14:paraId="0C318380" w14:textId="19C8ACDF" w:rsidR="00F92F8A" w:rsidRDefault="00F92F8A" w:rsidP="003B27AA">
            <w:pPr>
              <w:pStyle w:val="TableNumber"/>
            </w:pPr>
            <w:r>
              <w:t>6</w:t>
            </w:r>
          </w:p>
        </w:tc>
        <w:tc>
          <w:tcPr>
            <w:tcW w:w="7650" w:type="dxa"/>
            <w:tcBorders>
              <w:top w:val="nil"/>
              <w:left w:val="nil"/>
              <w:bottom w:val="nil"/>
              <w:right w:val="nil"/>
            </w:tcBorders>
          </w:tcPr>
          <w:p w14:paraId="628E6F62" w14:textId="0E9CB94A" w:rsidR="00F92F8A" w:rsidRDefault="009372BC" w:rsidP="009372BC">
            <w:pPr>
              <w:pStyle w:val="TableText"/>
            </w:pPr>
            <w:r>
              <w:t>Decode the message by subtracting the key to each character</w:t>
            </w:r>
          </w:p>
        </w:tc>
      </w:tr>
    </w:tbl>
    <w:p w14:paraId="30D14E7E" w14:textId="7DF0198D" w:rsidR="00B1359C" w:rsidRDefault="00325658" w:rsidP="00B1359C">
      <w:pPr>
        <w:pStyle w:val="Heading2"/>
      </w:pPr>
      <w:r>
        <w:t>White Hat Security Testing</w:t>
      </w:r>
    </w:p>
    <w:p w14:paraId="7F112E08" w14:textId="7145ADA0" w:rsidR="00325658" w:rsidRDefault="00325658" w:rsidP="00325658">
      <w:pPr>
        <w:pStyle w:val="BodyMain"/>
      </w:pPr>
      <w:r>
        <w:t>All the exercises below make use of techniques that hackers use to compromise your sites. Therefore you should exercise caution that you are only using these techniques on websites and systems that you own. These skills are necessary to understand and protect your sites, but can land you in prison if used for illegal purposes.</w:t>
      </w:r>
    </w:p>
    <w:p w14:paraId="781288E3" w14:textId="77777777" w:rsidR="00325658" w:rsidRPr="00325658" w:rsidRDefault="00325658" w:rsidP="00325658">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25658" w14:paraId="53F4DC6C" w14:textId="77777777" w:rsidTr="00F55C04">
        <w:trPr>
          <w:gridBefore w:val="1"/>
          <w:wBefore w:w="450" w:type="dxa"/>
        </w:trPr>
        <w:tc>
          <w:tcPr>
            <w:tcW w:w="7650" w:type="dxa"/>
            <w:tcBorders>
              <w:bottom w:val="single" w:sz="4" w:space="0" w:color="000080"/>
            </w:tcBorders>
            <w:shd w:val="clear" w:color="auto" w:fill="404040"/>
          </w:tcPr>
          <w:p w14:paraId="364D7100" w14:textId="41F61295" w:rsidR="00325658" w:rsidRDefault="00325658" w:rsidP="00F55C04">
            <w:pPr>
              <w:pStyle w:val="TableStepHead"/>
            </w:pPr>
            <w:r>
              <w:br w:type="page"/>
            </w:r>
            <w:r w:rsidR="000136A0">
              <w:rPr>
                <w:rStyle w:val="TableHeadingChar"/>
              </w:rPr>
              <w:t xml:space="preserve">Exercise </w:t>
            </w:r>
            <w:r w:rsidR="00436CA9">
              <w:rPr>
                <w:rStyle w:val="TableHeadingChar"/>
              </w:rPr>
              <w:t>18</w:t>
            </w:r>
            <w:r w:rsidR="000136A0">
              <w:rPr>
                <w:rStyle w:val="TableHeadingChar"/>
              </w:rPr>
              <w:t>.8</w:t>
            </w:r>
            <w:r>
              <w:rPr>
                <w:rStyle w:val="TableHeadingChar"/>
              </w:rPr>
              <w:t xml:space="preserve"> </w:t>
            </w:r>
            <w:r>
              <w:t>— Go Phishing</w:t>
            </w:r>
          </w:p>
        </w:tc>
      </w:tr>
      <w:tr w:rsidR="00325658" w14:paraId="5B1329C3" w14:textId="77777777" w:rsidTr="00440866">
        <w:tc>
          <w:tcPr>
            <w:tcW w:w="450" w:type="dxa"/>
            <w:tcBorders>
              <w:bottom w:val="nil"/>
              <w:right w:val="nil"/>
            </w:tcBorders>
          </w:tcPr>
          <w:p w14:paraId="73B909C0" w14:textId="77777777" w:rsidR="00325658" w:rsidRDefault="00325658" w:rsidP="00F55C04">
            <w:pPr>
              <w:pStyle w:val="TableNumber"/>
            </w:pPr>
            <w:r>
              <w:t>1</w:t>
            </w:r>
          </w:p>
        </w:tc>
        <w:tc>
          <w:tcPr>
            <w:tcW w:w="7650" w:type="dxa"/>
            <w:tcBorders>
              <w:top w:val="nil"/>
              <w:left w:val="nil"/>
              <w:bottom w:val="nil"/>
            </w:tcBorders>
          </w:tcPr>
          <w:p w14:paraId="68FC428C" w14:textId="77777777" w:rsidR="00325658" w:rsidRDefault="00325658" w:rsidP="004B6DE1">
            <w:pPr>
              <w:pStyle w:val="TableText"/>
            </w:pPr>
            <w:r>
              <w:t>Masquerading as another person or phishing for information is illegal and should be avoided. This exercise illustrates some of the techniques that woul</w:t>
            </w:r>
            <w:r w:rsidR="00F142B5">
              <w:t xml:space="preserve">d go into a phishing email and </w:t>
            </w:r>
            <w:r>
              <w:t>then uses that example to illustrate how phishing can be detected in the wild.</w:t>
            </w:r>
          </w:p>
          <w:p w14:paraId="1CB807E2" w14:textId="724B5FFC" w:rsidR="00185B7C" w:rsidRDefault="00185B7C" w:rsidP="00185B7C">
            <w:pPr>
              <w:pStyle w:val="TableText"/>
            </w:pPr>
            <w:r>
              <w:t>This exercise assumes you have a working s</w:t>
            </w:r>
            <w:r w:rsidR="00F204CA">
              <w:t>endmail daemon running, so that</w:t>
            </w:r>
            <w:r>
              <w:t>` you can use the PHP mail command.</w:t>
            </w:r>
          </w:p>
        </w:tc>
      </w:tr>
      <w:tr w:rsidR="00AE6587" w14:paraId="4E538E2D" w14:textId="77777777" w:rsidTr="00440866">
        <w:trPr>
          <w:trHeight w:val="155"/>
        </w:trPr>
        <w:tc>
          <w:tcPr>
            <w:tcW w:w="450" w:type="dxa"/>
            <w:tcBorders>
              <w:top w:val="nil"/>
              <w:left w:val="nil"/>
              <w:bottom w:val="nil"/>
              <w:right w:val="nil"/>
            </w:tcBorders>
          </w:tcPr>
          <w:p w14:paraId="093614AE" w14:textId="71E586DD" w:rsidR="00AE6587" w:rsidRDefault="00AE6587" w:rsidP="00F55C04">
            <w:pPr>
              <w:pStyle w:val="TableNumber"/>
            </w:pPr>
            <w:r>
              <w:lastRenderedPageBreak/>
              <w:t>2</w:t>
            </w:r>
          </w:p>
        </w:tc>
        <w:tc>
          <w:tcPr>
            <w:tcW w:w="7650" w:type="dxa"/>
            <w:tcBorders>
              <w:top w:val="nil"/>
              <w:left w:val="nil"/>
              <w:bottom w:val="nil"/>
              <w:right w:val="nil"/>
            </w:tcBorders>
          </w:tcPr>
          <w:p w14:paraId="7AC40DD5" w14:textId="10E922B6" w:rsidR="0020233A" w:rsidRDefault="00AE6587" w:rsidP="004B6DE1">
            <w:pPr>
              <w:pStyle w:val="TableText"/>
            </w:pPr>
            <w:r>
              <w:t>Open up lab</w:t>
            </w:r>
            <w:r w:rsidR="00436CA9">
              <w:t>18</w:t>
            </w:r>
            <w:r>
              <w:t xml:space="preserve">-exercise08.php. Note that this script will send an email to a placeholder email address every time it is run. Change the email address to an email you own and run the script to send </w:t>
            </w:r>
            <w:r w:rsidR="00121846">
              <w:t>yourself</w:t>
            </w:r>
            <w:r w:rsidR="002A2A69">
              <w:t xml:space="preserve"> an email</w:t>
            </w:r>
            <w:r w:rsidR="0020233A">
              <w:t xml:space="preserve"> fro</w:t>
            </w:r>
            <w:r w:rsidR="0099342D">
              <w:t>m</w:t>
            </w:r>
            <w:r w:rsidR="0020233A">
              <w:t xml:space="preserve"> </w:t>
            </w:r>
            <w:hyperlink r:id="rId17" w:history="1">
              <w:r w:rsidR="0020233A" w:rsidRPr="001C4F46">
                <w:rPr>
                  <w:rStyle w:val="Hyperlink"/>
                </w:rPr>
                <w:t>president@funwebdev.com</w:t>
              </w:r>
            </w:hyperlink>
          </w:p>
        </w:tc>
      </w:tr>
      <w:tr w:rsidR="00AE6587" w14:paraId="615F0EEA" w14:textId="77777777" w:rsidTr="00440866">
        <w:trPr>
          <w:trHeight w:val="154"/>
        </w:trPr>
        <w:tc>
          <w:tcPr>
            <w:tcW w:w="450" w:type="dxa"/>
            <w:tcBorders>
              <w:top w:val="nil"/>
              <w:left w:val="nil"/>
              <w:bottom w:val="nil"/>
              <w:right w:val="nil"/>
            </w:tcBorders>
          </w:tcPr>
          <w:p w14:paraId="5FBEF3B6" w14:textId="62375BD0" w:rsidR="00AE6587" w:rsidRDefault="004869C1" w:rsidP="00F55C04">
            <w:pPr>
              <w:pStyle w:val="TableNumber"/>
            </w:pPr>
            <w:r>
              <w:t>3</w:t>
            </w:r>
          </w:p>
        </w:tc>
        <w:tc>
          <w:tcPr>
            <w:tcW w:w="7650" w:type="dxa"/>
            <w:tcBorders>
              <w:top w:val="nil"/>
              <w:left w:val="nil"/>
              <w:bottom w:val="nil"/>
              <w:right w:val="nil"/>
            </w:tcBorders>
          </w:tcPr>
          <w:p w14:paraId="3B986B74" w14:textId="64CA2D53" w:rsidR="00AE6587" w:rsidRDefault="0020233A" w:rsidP="0020233A">
            <w:pPr>
              <w:pStyle w:val="TableText"/>
            </w:pPr>
            <w:r>
              <w:t xml:space="preserve">The email may or may not arrive depending on your local spam filters. Since this email is masquerading as a domain you do not own, it would be reasonable for the SPAM filters to block the email from arriving. </w:t>
            </w:r>
          </w:p>
        </w:tc>
      </w:tr>
      <w:tr w:rsidR="00AE6587" w14:paraId="77FF69DB" w14:textId="77777777" w:rsidTr="00440866">
        <w:trPr>
          <w:trHeight w:val="154"/>
        </w:trPr>
        <w:tc>
          <w:tcPr>
            <w:tcW w:w="450" w:type="dxa"/>
            <w:tcBorders>
              <w:top w:val="nil"/>
              <w:left w:val="nil"/>
              <w:bottom w:val="nil"/>
              <w:right w:val="nil"/>
            </w:tcBorders>
          </w:tcPr>
          <w:p w14:paraId="16CC15AE" w14:textId="19BDB6B6" w:rsidR="00AE6587" w:rsidRDefault="004869C1" w:rsidP="00F55C04">
            <w:pPr>
              <w:pStyle w:val="TableNumber"/>
            </w:pPr>
            <w:r>
              <w:t>4</w:t>
            </w:r>
          </w:p>
        </w:tc>
        <w:tc>
          <w:tcPr>
            <w:tcW w:w="7650" w:type="dxa"/>
            <w:tcBorders>
              <w:top w:val="nil"/>
              <w:left w:val="nil"/>
              <w:bottom w:val="nil"/>
              <w:right w:val="nil"/>
            </w:tcBorders>
          </w:tcPr>
          <w:p w14:paraId="0C21A6DF" w14:textId="7B9C4ABA" w:rsidR="00AE6587" w:rsidRDefault="0020233A" w:rsidP="0020233A">
            <w:pPr>
              <w:pStyle w:val="TableText"/>
            </w:pPr>
            <w:r>
              <w:t>If the email did arrive, we can see the path it took, and why it might no</w:t>
            </w:r>
            <w:r w:rsidR="00844FF2">
              <w:t>t be valid. Examine the headers, where we can see which server received it and where it received it from (there will be a chain of these</w:t>
            </w:r>
          </w:p>
          <w:p w14:paraId="44E94E0F" w14:textId="77777777" w:rsidR="00023AE4" w:rsidRDefault="00023AE4" w:rsidP="0020233A">
            <w:pPr>
              <w:pStyle w:val="TableText"/>
            </w:pPr>
          </w:p>
          <w:p w14:paraId="4AEE652D" w14:textId="06EE7CBD" w:rsidR="00023AE4" w:rsidRDefault="00023AE4" w:rsidP="00023AE4">
            <w:pPr>
              <w:pStyle w:val="Code"/>
            </w:pPr>
            <w:r>
              <w:t>Received: from verdande.mtroyal.ca ([142.109.1.33])</w:t>
            </w:r>
            <w:r>
              <w:br/>
              <w:t>by notes2cluster.mtroyal.ca (Lotus Domino Release 8.5.3FP6)</w:t>
            </w:r>
            <w:r>
              <w:br/>
              <w:t>with ESMTP id 2014032323365686-231947 ;</w:t>
            </w:r>
            <w:r>
              <w:br/>
              <w:t xml:space="preserve">Sun, 23 Mar 2014 23:36:56 -0600 </w:t>
            </w:r>
            <w:r>
              <w:br/>
              <w:t xml:space="preserve">Received: from </w:t>
            </w:r>
            <w:r w:rsidRPr="00DC1ACB">
              <w:rPr>
                <w:rStyle w:val="CodeBoldChar"/>
              </w:rPr>
              <w:t>fakedomain.com</w:t>
            </w:r>
            <w:r>
              <w:t xml:space="preserve"> (</w:t>
            </w:r>
            <w:r w:rsidRPr="00DC1ACB">
              <w:rPr>
                <w:rStyle w:val="CodeBoldChar"/>
              </w:rPr>
              <w:t>S0106602ad08217d8.cg.shawcable.net</w:t>
            </w:r>
            <w:r>
              <w:t xml:space="preserve"> [</w:t>
            </w:r>
            <w:r w:rsidRPr="00DC1ACB">
              <w:rPr>
                <w:rStyle w:val="CodeBoldChar"/>
              </w:rPr>
              <w:t>68.14</w:t>
            </w:r>
            <w:r w:rsidR="00DC1ACB" w:rsidRPr="00DC1ACB">
              <w:rPr>
                <w:rStyle w:val="CodeBoldChar"/>
              </w:rPr>
              <w:t>8</w:t>
            </w:r>
            <w:r w:rsidRPr="00DC1ACB">
              <w:rPr>
                <w:rStyle w:val="CodeBoldChar"/>
              </w:rPr>
              <w:t>.1</w:t>
            </w:r>
            <w:r w:rsidR="00DC1ACB" w:rsidRPr="00DC1ACB">
              <w:rPr>
                <w:rStyle w:val="CodeBoldChar"/>
              </w:rPr>
              <w:t>8</w:t>
            </w:r>
            <w:r w:rsidRPr="00DC1ACB">
              <w:rPr>
                <w:rStyle w:val="CodeBoldChar"/>
              </w:rPr>
              <w:t>6.67</w:t>
            </w:r>
            <w:r>
              <w:t>])</w:t>
            </w:r>
            <w:r>
              <w:br/>
              <w:t>by verdande.mtroyal.ca (8.13.1/8.13.1) with ESMTP id s2O5aq44000535</w:t>
            </w:r>
            <w:r>
              <w:br/>
              <w:t>(version=TLSv1/SSLv3 cipher=DHE-RSA-AES256-SHA bits=256 verify=NO)</w:t>
            </w:r>
            <w:r>
              <w:br/>
              <w:t>for &lt;rhoar@mtroyal.ca&gt;; Sun, 23 Mar 2014 23:36:52 -0600</w:t>
            </w:r>
            <w:r>
              <w:br/>
              <w:t xml:space="preserve">Received: from </w:t>
            </w:r>
            <w:r w:rsidRPr="001525A8">
              <w:rPr>
                <w:rStyle w:val="CodeBoldChar"/>
              </w:rPr>
              <w:t>fakedomain.com (hariseldon [127.0.0.1])</w:t>
            </w:r>
            <w:r>
              <w:br/>
              <w:t xml:space="preserve">by </w:t>
            </w:r>
            <w:r w:rsidR="00560A91" w:rsidRPr="00560A91">
              <w:rPr>
                <w:rStyle w:val="CodeBoldChar"/>
              </w:rPr>
              <w:t>fakedomain</w:t>
            </w:r>
            <w:r w:rsidRPr="00560A91">
              <w:rPr>
                <w:rStyle w:val="CodeBoldChar"/>
              </w:rPr>
              <w:t>.com</w:t>
            </w:r>
            <w:r>
              <w:t xml:space="preserve"> (8.13.8/8.13.8) with ESMTP id s2O5aqxk013059</w:t>
            </w:r>
            <w:r>
              <w:br/>
              <w:t>for &lt;rhoar@mtroyal.ca&gt;; Sun, 23 Mar 2014 23:36:52 -0600</w:t>
            </w:r>
            <w:r>
              <w:br/>
              <w:t>Received: (from apache@localhost)</w:t>
            </w:r>
            <w:r>
              <w:br/>
              <w:t xml:space="preserve">by </w:t>
            </w:r>
            <w:r w:rsidRPr="001525A8">
              <w:rPr>
                <w:rStyle w:val="CodeBoldChar"/>
              </w:rPr>
              <w:t>fakedomain.com</w:t>
            </w:r>
            <w:r>
              <w:t xml:space="preserve"> (8.13.8/8.13.8/Submit) id s2O5aqDP013058;</w:t>
            </w:r>
            <w:r>
              <w:br/>
              <w:t>Sun, 23 Mar 2014 23:36:52 -0600</w:t>
            </w:r>
            <w:r>
              <w:br/>
              <w:t>Date: Sun, 23 Mar 2014 23:36:52 -0600</w:t>
            </w:r>
            <w:r>
              <w:br/>
              <w:t>Message-Id: &lt;201403240536.s2O5aqDP013058@</w:t>
            </w:r>
            <w:r w:rsidRPr="00DC1ACB">
              <w:rPr>
                <w:rStyle w:val="CodeBoldChar"/>
              </w:rPr>
              <w:t>fakedomain.com</w:t>
            </w:r>
            <w:r>
              <w:t>&gt;</w:t>
            </w:r>
            <w:r>
              <w:br/>
              <w:t>To: rhoar@mtroyal.ca</w:t>
            </w:r>
            <w:r>
              <w:br/>
              <w:t xml:space="preserve">Subject: Exercise </w:t>
            </w:r>
            <w:r w:rsidR="00436CA9">
              <w:t>18</w:t>
            </w:r>
            <w:r>
              <w:t>-8 Phishing Attack</w:t>
            </w:r>
            <w:r>
              <w:br/>
              <w:t>From: president@</w:t>
            </w:r>
            <w:r w:rsidRPr="00DC1ACB">
              <w:rPr>
                <w:rStyle w:val="CodeBoldChar"/>
              </w:rPr>
              <w:t>funwebdev.com</w:t>
            </w:r>
            <w:r>
              <w:br/>
              <w:t>X-Mailer: PHP/5.1.6</w:t>
            </w:r>
            <w:r>
              <w:br/>
              <w:t>X-Greylist: Delayed for 00:19:31 by milter-greylist-4.4.3 (verdande.mtroyal.ca [142.109.1.33]); Sun, 23 Mar 2014 23:36:53 -0600 (MDT)</w:t>
            </w:r>
            <w:r>
              <w:br/>
              <w:t>X-MIMETrack: Itemize by SMTP Server on Notes-2/Servers/MRC(Release 8.5.3FP6|November 21, 2013) at</w:t>
            </w:r>
            <w:r>
              <w:br/>
              <w:t>03/23/2014 11:36:57 PM,</w:t>
            </w:r>
            <w:r>
              <w:br/>
              <w:t>Serialize by HTTP Server on Notes-1/Servers/MRC(Release 8.5.3FP6|November</w:t>
            </w:r>
            <w:r>
              <w:br/>
              <w:t>21, 2013) at 03/23/2014 11:54:11 PM,</w:t>
            </w:r>
            <w:r>
              <w:br/>
              <w:t>Serialize complete at 03/23/2014 11:54:11 PM</w:t>
            </w:r>
            <w:r>
              <w:br/>
              <w:t>X-TNEFEvaluated: 1</w:t>
            </w:r>
          </w:p>
          <w:p w14:paraId="2E68728D" w14:textId="6B08A399" w:rsidR="00023AE4" w:rsidRDefault="00023AE4" w:rsidP="00023AE4">
            <w:pPr>
              <w:pStyle w:val="TableText"/>
            </w:pPr>
            <w:r>
              <w:t>Look for headers identifying the domain it purports to be from. Often the email address does not match the hos</w:t>
            </w:r>
            <w:r w:rsidR="00DC1ACB">
              <w:t>t</w:t>
            </w:r>
            <w:r>
              <w:t xml:space="preserve"> being sent (and some span filters catch this).</w:t>
            </w:r>
            <w:r w:rsidR="00DC1ACB">
              <w:t xml:space="preserve"> You can often identify the server that originated the email, and perform WHOIs and other queries to get more info about the sender.</w:t>
            </w:r>
          </w:p>
        </w:tc>
      </w:tr>
      <w:tr w:rsidR="00AE6587" w14:paraId="146881A2" w14:textId="77777777" w:rsidTr="00440866">
        <w:trPr>
          <w:trHeight w:val="154"/>
        </w:trPr>
        <w:tc>
          <w:tcPr>
            <w:tcW w:w="450" w:type="dxa"/>
            <w:tcBorders>
              <w:top w:val="nil"/>
              <w:left w:val="nil"/>
              <w:bottom w:val="nil"/>
              <w:right w:val="nil"/>
            </w:tcBorders>
          </w:tcPr>
          <w:p w14:paraId="1C8CE036" w14:textId="1E337DF2" w:rsidR="00AE6587" w:rsidRDefault="004869C1" w:rsidP="00F55C04">
            <w:pPr>
              <w:pStyle w:val="TableNumber"/>
            </w:pPr>
            <w:r>
              <w:t>5</w:t>
            </w:r>
          </w:p>
        </w:tc>
        <w:tc>
          <w:tcPr>
            <w:tcW w:w="7650" w:type="dxa"/>
            <w:tcBorders>
              <w:top w:val="nil"/>
              <w:left w:val="nil"/>
              <w:bottom w:val="nil"/>
              <w:right w:val="nil"/>
            </w:tcBorders>
          </w:tcPr>
          <w:p w14:paraId="63822F96" w14:textId="1D0CC4E3" w:rsidR="00AE6587" w:rsidRPr="00DC1ACB" w:rsidRDefault="00DC1ACB" w:rsidP="004B6DE1">
            <w:pPr>
              <w:pStyle w:val="TableText"/>
              <w:rPr>
                <w:i/>
              </w:rPr>
            </w:pPr>
            <w:r w:rsidRPr="00DC1ACB">
              <w:rPr>
                <w:i/>
              </w:rPr>
              <w:t>Note: A real phishing scam is only a little more sophisticated than this super simple script. The HTMl in the email will be nicer, and the link will often hide the real url.</w:t>
            </w:r>
          </w:p>
        </w:tc>
      </w:tr>
    </w:tbl>
    <w:p w14:paraId="68BCF4FD" w14:textId="77777777" w:rsidR="00C141DF" w:rsidRDefault="00C141DF" w:rsidP="00C141DF">
      <w:pPr>
        <w:pStyle w:val="BodyMain"/>
      </w:pPr>
    </w:p>
    <w:p w14:paraId="7D3FB31E" w14:textId="77777777" w:rsidR="00C141DF" w:rsidRDefault="00C141DF" w:rsidP="00C141DF">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C141DF" w14:paraId="75DD74D7" w14:textId="77777777" w:rsidTr="003B27AA">
        <w:trPr>
          <w:gridBefore w:val="1"/>
          <w:wBefore w:w="450" w:type="dxa"/>
        </w:trPr>
        <w:tc>
          <w:tcPr>
            <w:tcW w:w="7650" w:type="dxa"/>
            <w:tcBorders>
              <w:bottom w:val="single" w:sz="4" w:space="0" w:color="000080"/>
            </w:tcBorders>
            <w:shd w:val="clear" w:color="auto" w:fill="404040"/>
          </w:tcPr>
          <w:p w14:paraId="0FC78F9F" w14:textId="162A2014" w:rsidR="00C141DF" w:rsidRDefault="00C141DF" w:rsidP="000136A0">
            <w:pPr>
              <w:pStyle w:val="TableStepHead"/>
            </w:pPr>
            <w:r>
              <w:lastRenderedPageBreak/>
              <w:br w:type="page"/>
            </w:r>
            <w:r w:rsidR="000136A0">
              <w:rPr>
                <w:rStyle w:val="TableHeadingChar"/>
              </w:rPr>
              <w:t xml:space="preserve">Exercise </w:t>
            </w:r>
            <w:r w:rsidR="00436CA9">
              <w:rPr>
                <w:rStyle w:val="TableHeadingChar"/>
              </w:rPr>
              <w:t>18</w:t>
            </w:r>
            <w:r w:rsidR="000136A0">
              <w:rPr>
                <w:rStyle w:val="TableHeadingChar"/>
              </w:rPr>
              <w:t>.9</w:t>
            </w:r>
            <w:r>
              <w:t xml:space="preserve">  — </w:t>
            </w:r>
            <w:r w:rsidR="00C32573">
              <w:t>Injection Tests</w:t>
            </w:r>
          </w:p>
        </w:tc>
      </w:tr>
      <w:tr w:rsidR="00C141DF" w14:paraId="59D677EF" w14:textId="77777777" w:rsidTr="00C658CC">
        <w:tc>
          <w:tcPr>
            <w:tcW w:w="450" w:type="dxa"/>
            <w:tcBorders>
              <w:top w:val="nil"/>
              <w:left w:val="nil"/>
              <w:bottom w:val="nil"/>
              <w:right w:val="nil"/>
            </w:tcBorders>
          </w:tcPr>
          <w:p w14:paraId="4BD85125" w14:textId="77777777" w:rsidR="00C141DF" w:rsidRDefault="00C141DF" w:rsidP="003B27AA">
            <w:pPr>
              <w:pStyle w:val="TableNumber"/>
            </w:pPr>
            <w:r>
              <w:t>1</w:t>
            </w:r>
          </w:p>
        </w:tc>
        <w:tc>
          <w:tcPr>
            <w:tcW w:w="7650" w:type="dxa"/>
            <w:tcBorders>
              <w:top w:val="nil"/>
              <w:left w:val="nil"/>
              <w:bottom w:val="nil"/>
              <w:right w:val="nil"/>
            </w:tcBorders>
          </w:tcPr>
          <w:p w14:paraId="44ADC7CA" w14:textId="2918255D" w:rsidR="00C141DF" w:rsidRDefault="00C141DF" w:rsidP="002C0FD4">
            <w:pPr>
              <w:pStyle w:val="TableText"/>
            </w:pPr>
            <w:r>
              <w:t xml:space="preserve">Open, examine, and test </w:t>
            </w:r>
            <w:r w:rsidR="002C0FD4" w:rsidRPr="002C0FD4">
              <w:rPr>
                <w:rStyle w:val="MarginNote-URL"/>
              </w:rPr>
              <w:t>lab</w:t>
            </w:r>
            <w:r w:rsidR="00436CA9">
              <w:rPr>
                <w:rStyle w:val="MarginNote-URL"/>
              </w:rPr>
              <w:t>18</w:t>
            </w:r>
            <w:r w:rsidRPr="002C0FD4">
              <w:rPr>
                <w:rStyle w:val="MarginNote-URL"/>
              </w:rPr>
              <w:t>-exercise0</w:t>
            </w:r>
            <w:r w:rsidR="002C0FD4" w:rsidRPr="002C0FD4">
              <w:rPr>
                <w:rStyle w:val="MarginNote-URL"/>
              </w:rPr>
              <w:t>9</w:t>
            </w:r>
            <w:r w:rsidRPr="002C0FD4">
              <w:rPr>
                <w:rStyle w:val="MarginNote-URL"/>
              </w:rPr>
              <w:t>.</w:t>
            </w:r>
            <w:r w:rsidR="002C0FD4" w:rsidRPr="002C0FD4">
              <w:rPr>
                <w:rStyle w:val="MarginNote-URL"/>
              </w:rPr>
              <w:t>php</w:t>
            </w:r>
            <w:r w:rsidR="002C0FD4">
              <w:t>. Like Exercise 5 it is a simple login form. Unlike Example 5 it passes user input directly to the database making SQL injection possible.</w:t>
            </w:r>
          </w:p>
        </w:tc>
      </w:tr>
      <w:tr w:rsidR="002C0FD4" w14:paraId="2EE22BD2" w14:textId="77777777" w:rsidTr="00C658CC">
        <w:trPr>
          <w:trHeight w:val="155"/>
        </w:trPr>
        <w:tc>
          <w:tcPr>
            <w:tcW w:w="450" w:type="dxa"/>
            <w:tcBorders>
              <w:top w:val="nil"/>
              <w:left w:val="nil"/>
              <w:bottom w:val="nil"/>
              <w:right w:val="nil"/>
            </w:tcBorders>
          </w:tcPr>
          <w:p w14:paraId="13C3E6B7" w14:textId="77777777" w:rsidR="002C0FD4" w:rsidRDefault="002C0FD4" w:rsidP="003B27AA">
            <w:pPr>
              <w:pStyle w:val="TableNumber"/>
            </w:pPr>
            <w:r>
              <w:t>2</w:t>
            </w:r>
          </w:p>
        </w:tc>
        <w:tc>
          <w:tcPr>
            <w:tcW w:w="7650" w:type="dxa"/>
            <w:tcBorders>
              <w:top w:val="nil"/>
              <w:left w:val="nil"/>
              <w:bottom w:val="nil"/>
              <w:right w:val="nil"/>
            </w:tcBorders>
          </w:tcPr>
          <w:p w14:paraId="5D76BA9E" w14:textId="1E84B6CC" w:rsidR="002C0FD4" w:rsidRDefault="002C0FD4" w:rsidP="002C0FD4">
            <w:pPr>
              <w:pStyle w:val="TableText"/>
            </w:pPr>
            <w:r>
              <w:t xml:space="preserve">Since you have likely modified your database to handle authentication more securely in Exercises you will have to revert to the previous, bad way of storing credentials as defined in the file </w:t>
            </w:r>
            <w:r w:rsidRPr="002C0FD4">
              <w:rPr>
                <w:rStyle w:val="MarginNote-URL"/>
              </w:rPr>
              <w:t>lab1</w:t>
            </w:r>
            <w:r>
              <w:rPr>
                <w:rStyle w:val="MarginNote-URL"/>
              </w:rPr>
              <w:t>3</w:t>
            </w:r>
            <w:r w:rsidRPr="002C0FD4">
              <w:rPr>
                <w:rStyle w:val="MarginNote-URL"/>
              </w:rPr>
              <w:t>-exercise0</w:t>
            </w:r>
            <w:r>
              <w:rPr>
                <w:rStyle w:val="MarginNote-URL"/>
              </w:rPr>
              <w:t>1.sql</w:t>
            </w:r>
          </w:p>
        </w:tc>
      </w:tr>
      <w:tr w:rsidR="002C0FD4" w14:paraId="70952742" w14:textId="77777777" w:rsidTr="00C658CC">
        <w:trPr>
          <w:trHeight w:val="154"/>
        </w:trPr>
        <w:tc>
          <w:tcPr>
            <w:tcW w:w="450" w:type="dxa"/>
            <w:tcBorders>
              <w:top w:val="nil"/>
              <w:left w:val="nil"/>
              <w:bottom w:val="nil"/>
              <w:right w:val="nil"/>
            </w:tcBorders>
          </w:tcPr>
          <w:p w14:paraId="38CD7823" w14:textId="079F69B3" w:rsidR="002C0FD4" w:rsidRDefault="002C0FD4" w:rsidP="003B27AA">
            <w:pPr>
              <w:pStyle w:val="TableNumber"/>
            </w:pPr>
            <w:r>
              <w:t>3</w:t>
            </w:r>
          </w:p>
        </w:tc>
        <w:tc>
          <w:tcPr>
            <w:tcW w:w="7650" w:type="dxa"/>
            <w:tcBorders>
              <w:top w:val="nil"/>
              <w:left w:val="nil"/>
              <w:bottom w:val="nil"/>
              <w:right w:val="nil"/>
            </w:tcBorders>
          </w:tcPr>
          <w:p w14:paraId="3D869F2C" w14:textId="66B9B427" w:rsidR="002C0FD4" w:rsidRDefault="002C0FD4" w:rsidP="002C0FD4">
            <w:pPr>
              <w:pStyle w:val="TableText"/>
            </w:pPr>
            <w:r>
              <w:t xml:space="preserve">Now to ensure the form is working properly log inwith </w:t>
            </w:r>
            <w:r w:rsidRPr="002C0FD4">
              <w:rPr>
                <w:i/>
              </w:rPr>
              <w:t>testUser</w:t>
            </w:r>
            <w:r>
              <w:t xml:space="preserve"> and password </w:t>
            </w:r>
            <w:r w:rsidRPr="002C0FD4">
              <w:rPr>
                <w:i/>
              </w:rPr>
              <w:t>funwebdev</w:t>
            </w:r>
            <w:r>
              <w:rPr>
                <w:i/>
              </w:rPr>
              <w:t xml:space="preserve">. </w:t>
            </w:r>
            <w:r w:rsidRPr="002C0FD4">
              <w:t>If successful the page is working as expected.</w:t>
            </w:r>
          </w:p>
        </w:tc>
      </w:tr>
      <w:tr w:rsidR="002C0FD4" w14:paraId="335346E4" w14:textId="77777777" w:rsidTr="00C658CC">
        <w:trPr>
          <w:trHeight w:val="154"/>
        </w:trPr>
        <w:tc>
          <w:tcPr>
            <w:tcW w:w="450" w:type="dxa"/>
            <w:tcBorders>
              <w:top w:val="nil"/>
              <w:left w:val="nil"/>
              <w:bottom w:val="nil"/>
              <w:right w:val="nil"/>
            </w:tcBorders>
          </w:tcPr>
          <w:p w14:paraId="25100BBC" w14:textId="09A6B001" w:rsidR="002C0FD4" w:rsidRDefault="002C0FD4" w:rsidP="003B27AA">
            <w:pPr>
              <w:pStyle w:val="TableNumber"/>
            </w:pPr>
            <w:r>
              <w:t>4</w:t>
            </w:r>
          </w:p>
        </w:tc>
        <w:tc>
          <w:tcPr>
            <w:tcW w:w="7650" w:type="dxa"/>
            <w:tcBorders>
              <w:top w:val="nil"/>
              <w:left w:val="nil"/>
              <w:bottom w:val="nil"/>
              <w:right w:val="nil"/>
            </w:tcBorders>
          </w:tcPr>
          <w:p w14:paraId="7D4125D0" w14:textId="588CF95A" w:rsidR="002C0FD4" w:rsidRDefault="002C0FD4" w:rsidP="002C0FD4">
            <w:pPr>
              <w:pStyle w:val="TableText"/>
            </w:pPr>
            <w:r>
              <w:t>Now try to create a SQL query which will exploit the fact that the query values are being passed on in an unsanitized format.</w:t>
            </w:r>
          </w:p>
          <w:p w14:paraId="3D967CF8" w14:textId="5EF1F3E2" w:rsidR="002C0FD4" w:rsidRDefault="002C0FD4" w:rsidP="002C0FD4">
            <w:pPr>
              <w:pStyle w:val="TableText"/>
            </w:pPr>
            <w:r>
              <w:t>In the username field type a username and in the password field enter</w:t>
            </w:r>
          </w:p>
          <w:p w14:paraId="2612DAEB" w14:textId="77777777" w:rsidR="002C0FD4" w:rsidRDefault="002C0FD4" w:rsidP="002C0FD4">
            <w:pPr>
              <w:pStyle w:val="TableText"/>
            </w:pPr>
          </w:p>
          <w:p w14:paraId="03261725" w14:textId="127D6CAC" w:rsidR="002C0FD4" w:rsidRDefault="002C0FD4" w:rsidP="002C0FD4">
            <w:pPr>
              <w:pStyle w:val="Code"/>
            </w:pPr>
            <w:r>
              <w:t>'; DROP TABLE Credentials;#</w:t>
            </w:r>
          </w:p>
          <w:p w14:paraId="243226F5" w14:textId="77777777" w:rsidR="009652BF" w:rsidRDefault="009652BF" w:rsidP="002C0FD4">
            <w:pPr>
              <w:pStyle w:val="Code"/>
            </w:pPr>
          </w:p>
          <w:p w14:paraId="330D4226" w14:textId="4AC3C269" w:rsidR="009652BF" w:rsidRDefault="009652BF" w:rsidP="009652BF">
            <w:pPr>
              <w:pStyle w:val="TableText"/>
            </w:pPr>
            <w:r>
              <w:t>This results in two queries, the first to test for login and the second to drop the table.</w:t>
            </w:r>
          </w:p>
          <w:p w14:paraId="739EEF67" w14:textId="2B8D7D13" w:rsidR="002C0FD4" w:rsidRDefault="002C0FD4" w:rsidP="002C0FD4">
            <w:pPr>
              <w:pStyle w:val="TableText"/>
            </w:pPr>
            <w:r>
              <w:t>If you run this query you will have dropped the Credentials table form the database altogether, thereby breaking logins for everyone, and possibly losing the data for good if the site was not backed up!</w:t>
            </w:r>
          </w:p>
        </w:tc>
      </w:tr>
      <w:tr w:rsidR="002C0FD4" w14:paraId="7BE49C43" w14:textId="77777777" w:rsidTr="00C658CC">
        <w:trPr>
          <w:trHeight w:val="154"/>
        </w:trPr>
        <w:tc>
          <w:tcPr>
            <w:tcW w:w="450" w:type="dxa"/>
            <w:tcBorders>
              <w:top w:val="nil"/>
              <w:left w:val="nil"/>
              <w:bottom w:val="nil"/>
              <w:right w:val="nil"/>
            </w:tcBorders>
          </w:tcPr>
          <w:p w14:paraId="1CD37811" w14:textId="51450644" w:rsidR="002C0FD4" w:rsidRDefault="002C0FD4" w:rsidP="003B27AA">
            <w:pPr>
              <w:pStyle w:val="TableNumber"/>
            </w:pPr>
            <w:r>
              <w:t>5</w:t>
            </w:r>
          </w:p>
        </w:tc>
        <w:tc>
          <w:tcPr>
            <w:tcW w:w="7650" w:type="dxa"/>
            <w:tcBorders>
              <w:top w:val="nil"/>
              <w:left w:val="nil"/>
              <w:bottom w:val="nil"/>
              <w:right w:val="nil"/>
            </w:tcBorders>
          </w:tcPr>
          <w:p w14:paraId="6E040915" w14:textId="61EC0EB5" w:rsidR="009652BF" w:rsidRDefault="009652BF" w:rsidP="002C0FD4">
            <w:pPr>
              <w:pStyle w:val="TableText"/>
            </w:pPr>
            <w:r>
              <w:t xml:space="preserve">Since you just lost your table you will  have to run </w:t>
            </w:r>
            <w:r w:rsidRPr="002C0FD4">
              <w:rPr>
                <w:rStyle w:val="MarginNote-URL"/>
              </w:rPr>
              <w:t>lab1</w:t>
            </w:r>
            <w:r>
              <w:rPr>
                <w:rStyle w:val="MarginNote-URL"/>
              </w:rPr>
              <w:t>3</w:t>
            </w:r>
            <w:r w:rsidRPr="002C0FD4">
              <w:rPr>
                <w:rStyle w:val="MarginNote-URL"/>
              </w:rPr>
              <w:t>-exercise0</w:t>
            </w:r>
            <w:r>
              <w:rPr>
                <w:rStyle w:val="MarginNote-URL"/>
              </w:rPr>
              <w:t xml:space="preserve">1.sql </w:t>
            </w:r>
            <w:r w:rsidRPr="009652BF">
              <w:t>to recreate it.</w:t>
            </w:r>
          </w:p>
          <w:p w14:paraId="3AA94458" w14:textId="499F59B3" w:rsidR="009652BF" w:rsidRDefault="009652BF" w:rsidP="002C0FD4">
            <w:pPr>
              <w:pStyle w:val="TableText"/>
            </w:pPr>
            <w:r>
              <w:t>Now to fix the SQL injection vulnerability you have to handle the potentially bad user input by either sanitizing your user inputs or using prepared statements. Since we have illustrated prepared statements elsewhere, we will illustrate sanitized inputs. Modify the SQL statement provided in the file to the following:</w:t>
            </w:r>
          </w:p>
          <w:p w14:paraId="01410159" w14:textId="77777777" w:rsidR="009652BF" w:rsidRDefault="009652BF" w:rsidP="002C0FD4">
            <w:pPr>
              <w:pStyle w:val="TableText"/>
            </w:pPr>
          </w:p>
          <w:p w14:paraId="66080DD3" w14:textId="77777777" w:rsidR="007D447B" w:rsidRDefault="007D447B" w:rsidP="007D447B">
            <w:pPr>
              <w:pStyle w:val="Code"/>
            </w:pPr>
            <w:r>
              <w:t>function validLogin(){</w:t>
            </w:r>
          </w:p>
          <w:p w14:paraId="5E07553B" w14:textId="77777777" w:rsidR="007D447B" w:rsidRDefault="007D447B" w:rsidP="007D447B">
            <w:pPr>
              <w:pStyle w:val="Code"/>
            </w:pPr>
            <w:r>
              <w:t xml:space="preserve">   $pdo = new PDO(DBCONNSTRING,DBUSER,DBPASS);</w:t>
            </w:r>
          </w:p>
          <w:p w14:paraId="5A5DAE38" w14:textId="77777777" w:rsidR="007D447B" w:rsidRDefault="007D447B" w:rsidP="007D447B">
            <w:pPr>
              <w:pStyle w:val="Code"/>
            </w:pPr>
            <w:r>
              <w:t xml:space="preserve">   //very simple (and insecure) check of valuid credentials.</w:t>
            </w:r>
          </w:p>
          <w:p w14:paraId="1BF52923" w14:textId="77777777" w:rsidR="007D447B" w:rsidRDefault="007D447B" w:rsidP="007D447B">
            <w:pPr>
              <w:pStyle w:val="Code"/>
            </w:pPr>
            <w:r>
              <w:t xml:space="preserve">   $sql = "SELECT * FROM Credentials WHERE Username='"</w:t>
            </w:r>
          </w:p>
          <w:p w14:paraId="1D91ACF4" w14:textId="77777777" w:rsidR="007D447B" w:rsidRDefault="007D447B" w:rsidP="007D447B">
            <w:pPr>
              <w:pStyle w:val="Code"/>
            </w:pPr>
            <w:r>
              <w:t xml:space="preserve">          .</w:t>
            </w:r>
            <w:r w:rsidRPr="007D447B">
              <w:rPr>
                <w:rStyle w:val="CodeBoldChar"/>
              </w:rPr>
              <w:t>$pdo-&gt;quote($_POST['username'])."</w:t>
            </w:r>
            <w:r>
              <w:t>' and Password='"</w:t>
            </w:r>
          </w:p>
          <w:p w14:paraId="0B1C5D0E" w14:textId="65C99548" w:rsidR="007D447B" w:rsidRDefault="007D447B" w:rsidP="007D447B">
            <w:pPr>
              <w:pStyle w:val="Code"/>
            </w:pPr>
            <w:r>
              <w:t xml:space="preserve">          </w:t>
            </w:r>
            <w:r w:rsidRPr="007D447B">
              <w:rPr>
                <w:rStyle w:val="CodeBoldChar"/>
              </w:rPr>
              <w:t>.$pdo-&gt;quote($_POST['pword'])."</w:t>
            </w:r>
            <w:r>
              <w:t>'";</w:t>
            </w:r>
          </w:p>
          <w:p w14:paraId="5A2AA299" w14:textId="77777777" w:rsidR="007D447B" w:rsidRDefault="007D447B" w:rsidP="007D447B">
            <w:pPr>
              <w:pStyle w:val="Code"/>
            </w:pPr>
            <w:r>
              <w:t xml:space="preserve">   echo $sql;</w:t>
            </w:r>
          </w:p>
          <w:p w14:paraId="30ACB07C" w14:textId="77777777" w:rsidR="007D447B" w:rsidRDefault="007D447B" w:rsidP="007D447B">
            <w:pPr>
              <w:pStyle w:val="Code"/>
            </w:pPr>
            <w:r>
              <w:t xml:space="preserve">   $statement = $pdo-&gt;prepare($sql);</w:t>
            </w:r>
          </w:p>
          <w:p w14:paraId="0170D170" w14:textId="1A52CACC" w:rsidR="007D447B" w:rsidRDefault="007D447B" w:rsidP="007D447B">
            <w:pPr>
              <w:pStyle w:val="CodeComment"/>
            </w:pPr>
            <w:r>
              <w:t xml:space="preserve">    //The solution with prepared statements prevents injection as well!</w:t>
            </w:r>
          </w:p>
          <w:p w14:paraId="6BFB43E9" w14:textId="2FB925F1" w:rsidR="007D447B" w:rsidRDefault="007D447B" w:rsidP="007D447B">
            <w:pPr>
              <w:pStyle w:val="CodeComment"/>
            </w:pPr>
            <w:r>
              <w:t xml:space="preserve">   //$statement-&gt;bindValue(':user',$_POST['username']);</w:t>
            </w:r>
          </w:p>
          <w:p w14:paraId="21692AB2" w14:textId="77777777" w:rsidR="007D447B" w:rsidRDefault="007D447B" w:rsidP="007D447B">
            <w:pPr>
              <w:pStyle w:val="CodeComment"/>
            </w:pPr>
            <w:r>
              <w:t xml:space="preserve">   //$statement-&gt;bindValue(':pass',$_POST['pword']);</w:t>
            </w:r>
          </w:p>
          <w:p w14:paraId="5A97BB9D" w14:textId="77777777" w:rsidR="007D447B" w:rsidRDefault="007D447B" w:rsidP="007D447B">
            <w:pPr>
              <w:pStyle w:val="Code"/>
            </w:pPr>
            <w:r>
              <w:t xml:space="preserve">   $statement-&gt;execute();</w:t>
            </w:r>
          </w:p>
          <w:p w14:paraId="0A0564C8" w14:textId="77777777" w:rsidR="007D447B" w:rsidRDefault="007D447B" w:rsidP="007D447B">
            <w:pPr>
              <w:pStyle w:val="Code"/>
            </w:pPr>
            <w:r>
              <w:t xml:space="preserve">   if($statement-&gt;rowCount()&gt;0){</w:t>
            </w:r>
          </w:p>
          <w:p w14:paraId="0BF811F8" w14:textId="77777777" w:rsidR="007D447B" w:rsidRDefault="007D447B" w:rsidP="007D447B">
            <w:pPr>
              <w:pStyle w:val="Code"/>
            </w:pPr>
            <w:r>
              <w:t xml:space="preserve">     return true;</w:t>
            </w:r>
          </w:p>
          <w:p w14:paraId="46D60B3E" w14:textId="77777777" w:rsidR="007D447B" w:rsidRDefault="007D447B" w:rsidP="007D447B">
            <w:pPr>
              <w:pStyle w:val="Code"/>
            </w:pPr>
            <w:r>
              <w:t xml:space="preserve">   }</w:t>
            </w:r>
          </w:p>
          <w:p w14:paraId="1C7A338D" w14:textId="77777777" w:rsidR="007D447B" w:rsidRDefault="007D447B" w:rsidP="007D447B">
            <w:pPr>
              <w:pStyle w:val="Code"/>
            </w:pPr>
            <w:r>
              <w:t xml:space="preserve">   return false;</w:t>
            </w:r>
          </w:p>
          <w:p w14:paraId="11CCAE7D" w14:textId="17185C87" w:rsidR="009652BF" w:rsidRDefault="007D447B" w:rsidP="007D447B">
            <w:pPr>
              <w:pStyle w:val="Code"/>
            </w:pPr>
            <w:r>
              <w:t>}</w:t>
            </w:r>
          </w:p>
          <w:p w14:paraId="77B1D27A" w14:textId="2A5C86BA" w:rsidR="009652BF" w:rsidRDefault="009652BF" w:rsidP="002C0FD4">
            <w:pPr>
              <w:pStyle w:val="TableText"/>
            </w:pPr>
          </w:p>
        </w:tc>
      </w:tr>
      <w:tr w:rsidR="002C0FD4" w14:paraId="7B98CC56" w14:textId="77777777" w:rsidTr="00C658CC">
        <w:trPr>
          <w:trHeight w:val="154"/>
        </w:trPr>
        <w:tc>
          <w:tcPr>
            <w:tcW w:w="450" w:type="dxa"/>
            <w:tcBorders>
              <w:top w:val="nil"/>
              <w:left w:val="nil"/>
              <w:bottom w:val="nil"/>
              <w:right w:val="nil"/>
            </w:tcBorders>
          </w:tcPr>
          <w:p w14:paraId="0C4B9F9E" w14:textId="0AAFB558" w:rsidR="002C0FD4" w:rsidRDefault="002C0FD4" w:rsidP="003B27AA">
            <w:pPr>
              <w:pStyle w:val="TableNumber"/>
            </w:pPr>
            <w:r>
              <w:t>6</w:t>
            </w:r>
          </w:p>
        </w:tc>
        <w:tc>
          <w:tcPr>
            <w:tcW w:w="7650" w:type="dxa"/>
            <w:tcBorders>
              <w:top w:val="nil"/>
              <w:left w:val="nil"/>
              <w:bottom w:val="nil"/>
              <w:right w:val="nil"/>
            </w:tcBorders>
          </w:tcPr>
          <w:p w14:paraId="52CB9A86" w14:textId="34267BD1" w:rsidR="002C0FD4" w:rsidRDefault="009652BF" w:rsidP="002C0FD4">
            <w:pPr>
              <w:pStyle w:val="TableText"/>
            </w:pPr>
            <w:r>
              <w:t xml:space="preserve">If you add a echo statement to </w:t>
            </w:r>
            <w:r w:rsidR="0085201D">
              <w:t>o</w:t>
            </w:r>
            <w:r>
              <w:t xml:space="preserve">utput the SQL command being run you will see that the </w:t>
            </w:r>
            <w:r>
              <w:lastRenderedPageBreak/>
              <w:t>attempt was escaped and so the query did not d</w:t>
            </w:r>
            <w:r w:rsidR="00BF505D">
              <w:t>rop the table. Instead that DROP</w:t>
            </w:r>
            <w:r>
              <w:t xml:space="preserve"> query was tested as the password as is appropriate.</w:t>
            </w:r>
          </w:p>
          <w:p w14:paraId="501B7238" w14:textId="77777777" w:rsidR="009652BF" w:rsidRDefault="009652BF" w:rsidP="009652BF">
            <w:pPr>
              <w:pStyle w:val="Code"/>
            </w:pPr>
          </w:p>
          <w:p w14:paraId="32A5C072" w14:textId="77777777" w:rsidR="009652BF" w:rsidRDefault="009652BF" w:rsidP="009652BF">
            <w:pPr>
              <w:pStyle w:val="Code"/>
            </w:pPr>
            <w:r>
              <w:t>SELECT * FROM Credentials WHERE Username=''testUser'' and Password=''\'; DROP TABLE Credentials;#''</w:t>
            </w:r>
          </w:p>
          <w:p w14:paraId="4C372BD1" w14:textId="77777777" w:rsidR="009652BF" w:rsidRDefault="009652BF" w:rsidP="002C0FD4">
            <w:pPr>
              <w:pStyle w:val="TableText"/>
            </w:pPr>
          </w:p>
        </w:tc>
      </w:tr>
    </w:tbl>
    <w:p w14:paraId="49031802" w14:textId="77777777" w:rsidR="00C141DF" w:rsidRDefault="00C141DF" w:rsidP="00C141DF">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C141DF" w14:paraId="69343581" w14:textId="77777777" w:rsidTr="003B27AA">
        <w:trPr>
          <w:gridBefore w:val="1"/>
          <w:wBefore w:w="450" w:type="dxa"/>
        </w:trPr>
        <w:tc>
          <w:tcPr>
            <w:tcW w:w="7650" w:type="dxa"/>
            <w:tcBorders>
              <w:bottom w:val="single" w:sz="4" w:space="0" w:color="000080"/>
            </w:tcBorders>
            <w:shd w:val="clear" w:color="auto" w:fill="404040"/>
          </w:tcPr>
          <w:p w14:paraId="16BCEF47" w14:textId="1E18F387" w:rsidR="00C141DF" w:rsidRDefault="00C141DF" w:rsidP="000136A0">
            <w:pPr>
              <w:pStyle w:val="TableStepHead"/>
            </w:pPr>
            <w:r>
              <w:br w:type="page"/>
            </w:r>
            <w:r w:rsidR="000136A0">
              <w:rPr>
                <w:rStyle w:val="TableHeadingChar"/>
              </w:rPr>
              <w:t xml:space="preserve">Exercise </w:t>
            </w:r>
            <w:r w:rsidR="00436CA9">
              <w:rPr>
                <w:rStyle w:val="TableHeadingChar"/>
              </w:rPr>
              <w:t>18</w:t>
            </w:r>
            <w:r w:rsidR="000136A0">
              <w:rPr>
                <w:rStyle w:val="TableHeadingChar"/>
              </w:rPr>
              <w:t>.10</w:t>
            </w:r>
            <w:r>
              <w:t xml:space="preserve"> — </w:t>
            </w:r>
            <w:r w:rsidR="00C32573">
              <w:t>Cross Site Scripts</w:t>
            </w:r>
          </w:p>
        </w:tc>
      </w:tr>
      <w:tr w:rsidR="00C141DF" w14:paraId="26CDF55D" w14:textId="77777777" w:rsidTr="00C658CC">
        <w:tc>
          <w:tcPr>
            <w:tcW w:w="450" w:type="dxa"/>
            <w:tcBorders>
              <w:top w:val="nil"/>
              <w:left w:val="nil"/>
              <w:bottom w:val="nil"/>
              <w:right w:val="nil"/>
            </w:tcBorders>
          </w:tcPr>
          <w:p w14:paraId="12F59758" w14:textId="77777777" w:rsidR="00C141DF" w:rsidRDefault="00C141DF" w:rsidP="003B27AA">
            <w:pPr>
              <w:pStyle w:val="TableNumber"/>
            </w:pPr>
            <w:r>
              <w:t>1</w:t>
            </w:r>
          </w:p>
        </w:tc>
        <w:tc>
          <w:tcPr>
            <w:tcW w:w="7650" w:type="dxa"/>
            <w:tcBorders>
              <w:top w:val="nil"/>
              <w:left w:val="nil"/>
              <w:bottom w:val="nil"/>
              <w:right w:val="nil"/>
            </w:tcBorders>
          </w:tcPr>
          <w:p w14:paraId="72BBB9A5" w14:textId="339CBEA9" w:rsidR="00C141DF" w:rsidRDefault="004B0DD0" w:rsidP="00BF505D">
            <w:pPr>
              <w:pStyle w:val="TableText"/>
            </w:pPr>
            <w:r>
              <w:t xml:space="preserve">Open, examine, and test </w:t>
            </w:r>
            <w:r w:rsidRPr="002C0FD4">
              <w:rPr>
                <w:rStyle w:val="MarginNote-URL"/>
              </w:rPr>
              <w:t>lab</w:t>
            </w:r>
            <w:r w:rsidR="00436CA9">
              <w:rPr>
                <w:rStyle w:val="MarginNote-URL"/>
              </w:rPr>
              <w:t>18</w:t>
            </w:r>
            <w:r w:rsidRPr="002C0FD4">
              <w:rPr>
                <w:rStyle w:val="MarginNote-URL"/>
              </w:rPr>
              <w:t>-exercise</w:t>
            </w:r>
            <w:r>
              <w:rPr>
                <w:rStyle w:val="MarginNote-URL"/>
              </w:rPr>
              <w:t>10</w:t>
            </w:r>
            <w:r w:rsidRPr="002C0FD4">
              <w:rPr>
                <w:rStyle w:val="MarginNote-URL"/>
              </w:rPr>
              <w:t>.php</w:t>
            </w:r>
            <w:r>
              <w:t xml:space="preserve">. </w:t>
            </w:r>
            <w:r w:rsidR="00BF505D">
              <w:t>This page allows users to click on links for every registered user to get access to information about them. Those links are then used to generate pages for that user (Note: for this exercise that functionality is not implemented),</w:t>
            </w:r>
          </w:p>
        </w:tc>
      </w:tr>
      <w:tr w:rsidR="00BF505D" w14:paraId="40D1A3EF" w14:textId="77777777" w:rsidTr="00C658CC">
        <w:trPr>
          <w:trHeight w:val="113"/>
        </w:trPr>
        <w:tc>
          <w:tcPr>
            <w:tcW w:w="450" w:type="dxa"/>
            <w:tcBorders>
              <w:top w:val="nil"/>
              <w:left w:val="nil"/>
              <w:bottom w:val="nil"/>
              <w:right w:val="nil"/>
            </w:tcBorders>
          </w:tcPr>
          <w:p w14:paraId="464AC587" w14:textId="77777777" w:rsidR="00BF505D" w:rsidRDefault="00BF505D" w:rsidP="003B27AA">
            <w:pPr>
              <w:pStyle w:val="TableNumber"/>
            </w:pPr>
            <w:r>
              <w:t>2</w:t>
            </w:r>
          </w:p>
        </w:tc>
        <w:tc>
          <w:tcPr>
            <w:tcW w:w="7650" w:type="dxa"/>
            <w:tcBorders>
              <w:top w:val="nil"/>
              <w:left w:val="nil"/>
              <w:bottom w:val="nil"/>
              <w:right w:val="nil"/>
            </w:tcBorders>
          </w:tcPr>
          <w:p w14:paraId="3D88B697" w14:textId="398A3550" w:rsidR="00BF505D" w:rsidRDefault="00BF505D" w:rsidP="00BF505D">
            <w:pPr>
              <w:pStyle w:val="TableText"/>
            </w:pPr>
            <w:r>
              <w:t>Try clicking on the usernames and see that for each link a different message is displayed in the webpage identifying that this is the profile page for that person.</w:t>
            </w:r>
          </w:p>
        </w:tc>
      </w:tr>
      <w:tr w:rsidR="00BF505D" w14:paraId="4CEA40FF" w14:textId="77777777" w:rsidTr="00C658CC">
        <w:trPr>
          <w:trHeight w:val="109"/>
        </w:trPr>
        <w:tc>
          <w:tcPr>
            <w:tcW w:w="450" w:type="dxa"/>
            <w:tcBorders>
              <w:top w:val="nil"/>
              <w:left w:val="nil"/>
              <w:bottom w:val="nil"/>
              <w:right w:val="nil"/>
            </w:tcBorders>
          </w:tcPr>
          <w:p w14:paraId="7710B389" w14:textId="0E25B9DB" w:rsidR="00BF505D" w:rsidRDefault="00BF505D" w:rsidP="003B27AA">
            <w:pPr>
              <w:pStyle w:val="TableNumber"/>
            </w:pPr>
            <w:r>
              <w:t>3</w:t>
            </w:r>
          </w:p>
        </w:tc>
        <w:tc>
          <w:tcPr>
            <w:tcW w:w="7650" w:type="dxa"/>
            <w:tcBorders>
              <w:top w:val="nil"/>
              <w:left w:val="nil"/>
              <w:bottom w:val="nil"/>
              <w:right w:val="nil"/>
            </w:tcBorders>
          </w:tcPr>
          <w:p w14:paraId="3F77F395" w14:textId="2349D2DA" w:rsidR="00BF505D" w:rsidRDefault="00BF505D" w:rsidP="00BF505D">
            <w:pPr>
              <w:pStyle w:val="TableText"/>
            </w:pPr>
            <w:r>
              <w:t>Now try editing the URL manually to make an alert box bo</w:t>
            </w:r>
            <w:r w:rsidR="00223B0D">
              <w:t xml:space="preserve">x up in lieu of a person's name as shown in Figure </w:t>
            </w:r>
            <w:r w:rsidR="00436CA9">
              <w:t>18</w:t>
            </w:r>
            <w:r w:rsidR="00223B0D">
              <w:t>.4</w:t>
            </w:r>
          </w:p>
          <w:p w14:paraId="4BAA16CD" w14:textId="07540EE2" w:rsidR="00223B0D" w:rsidRDefault="00BF505D" w:rsidP="00BF505D">
            <w:pPr>
              <w:pStyle w:val="TableText"/>
            </w:pPr>
            <w:r>
              <w:t>The url might resemble.</w:t>
            </w:r>
          </w:p>
          <w:p w14:paraId="56C489E0" w14:textId="1978E174" w:rsidR="00223B0D" w:rsidRPr="00223B0D" w:rsidRDefault="00223B0D" w:rsidP="00BF505D">
            <w:pPr>
              <w:pStyle w:val="TableText"/>
              <w:rPr>
                <w:rStyle w:val="MarginNote-URL"/>
              </w:rPr>
            </w:pPr>
            <w:r w:rsidRPr="00223B0D">
              <w:rPr>
                <w:rStyle w:val="MarginNote-URL"/>
              </w:rPr>
              <w:t>lab</w:t>
            </w:r>
            <w:r w:rsidR="00436CA9">
              <w:rPr>
                <w:rStyle w:val="MarginNote-URL"/>
              </w:rPr>
              <w:t>18</w:t>
            </w:r>
            <w:r w:rsidRPr="00223B0D">
              <w:rPr>
                <w:rStyle w:val="MarginNote-URL"/>
              </w:rPr>
              <w:t>-exercise10.php?user=</w:t>
            </w:r>
            <w:r w:rsidRPr="00223B0D">
              <w:rPr>
                <w:rStyle w:val="CodeBoldChar"/>
              </w:rPr>
              <w:t>&lt;script&gt;alert('bad');&lt;/script&gt;</w:t>
            </w:r>
          </w:p>
        </w:tc>
      </w:tr>
      <w:tr w:rsidR="00BF505D" w14:paraId="00865219" w14:textId="77777777" w:rsidTr="00C658CC">
        <w:trPr>
          <w:trHeight w:val="109"/>
        </w:trPr>
        <w:tc>
          <w:tcPr>
            <w:tcW w:w="450" w:type="dxa"/>
            <w:tcBorders>
              <w:top w:val="nil"/>
              <w:left w:val="nil"/>
              <w:bottom w:val="nil"/>
              <w:right w:val="nil"/>
            </w:tcBorders>
          </w:tcPr>
          <w:p w14:paraId="51CC62AF" w14:textId="77C87A49" w:rsidR="00BF505D" w:rsidRDefault="00BF505D" w:rsidP="003B27AA">
            <w:pPr>
              <w:pStyle w:val="TableNumber"/>
            </w:pPr>
            <w:r>
              <w:t>4</w:t>
            </w:r>
          </w:p>
        </w:tc>
        <w:tc>
          <w:tcPr>
            <w:tcW w:w="7650" w:type="dxa"/>
            <w:tcBorders>
              <w:top w:val="nil"/>
              <w:left w:val="nil"/>
              <w:bottom w:val="nil"/>
              <w:right w:val="nil"/>
            </w:tcBorders>
          </w:tcPr>
          <w:p w14:paraId="28F2AA91" w14:textId="27EDD076" w:rsidR="00BF505D" w:rsidRDefault="00D13B1B" w:rsidP="00BF505D">
            <w:pPr>
              <w:pStyle w:val="TableText"/>
            </w:pPr>
            <w:r>
              <w:t>Now with the knowledge that the page can be exploited using a script, a malicious user could craft a more sophisticated attack and use email to try and harvest data from logged in users.</w:t>
            </w:r>
          </w:p>
        </w:tc>
      </w:tr>
      <w:tr w:rsidR="00BF505D" w14:paraId="08999BAF" w14:textId="77777777" w:rsidTr="00C658CC">
        <w:trPr>
          <w:trHeight w:val="109"/>
        </w:trPr>
        <w:tc>
          <w:tcPr>
            <w:tcW w:w="450" w:type="dxa"/>
            <w:tcBorders>
              <w:top w:val="nil"/>
              <w:left w:val="nil"/>
              <w:bottom w:val="nil"/>
              <w:right w:val="nil"/>
            </w:tcBorders>
          </w:tcPr>
          <w:p w14:paraId="3C083F41" w14:textId="3A2F49EE" w:rsidR="00BF505D" w:rsidRDefault="00BF505D" w:rsidP="003B27AA">
            <w:pPr>
              <w:pStyle w:val="TableNumber"/>
            </w:pPr>
            <w:r>
              <w:t>5</w:t>
            </w:r>
          </w:p>
        </w:tc>
        <w:tc>
          <w:tcPr>
            <w:tcW w:w="7650" w:type="dxa"/>
            <w:tcBorders>
              <w:top w:val="nil"/>
              <w:left w:val="nil"/>
              <w:bottom w:val="nil"/>
              <w:right w:val="nil"/>
            </w:tcBorders>
          </w:tcPr>
          <w:p w14:paraId="1CBFC9C2" w14:textId="77777777" w:rsidR="00BF505D" w:rsidRDefault="00D13B1B" w:rsidP="00BF505D">
            <w:pPr>
              <w:pStyle w:val="TableText"/>
            </w:pPr>
            <w:r>
              <w:t xml:space="preserve">To prevent the attack, user input must be distrusted. Using the HTMLPurifier library available from </w:t>
            </w:r>
            <w:hyperlink r:id="rId18" w:history="1">
              <w:r w:rsidR="00644935" w:rsidRPr="001C4F46">
                <w:rPr>
                  <w:rStyle w:val="Hyperlink"/>
                  <w:rFonts w:ascii="Constantia" w:hAnsi="Constantia"/>
                  <w:sz w:val="23"/>
                </w:rPr>
                <w:t>http://htmlpurifier.org/</w:t>
              </w:r>
            </w:hyperlink>
            <w:r w:rsidR="00644935">
              <w:rPr>
                <w:rStyle w:val="MarginNote-URL"/>
              </w:rPr>
              <w:t xml:space="preserve"> </w:t>
            </w:r>
            <w:r w:rsidR="00644935" w:rsidRPr="00644935">
              <w:t>we can add some code to our page so that reflected user inputs are first filtered and thus scripts are not executed.</w:t>
            </w:r>
          </w:p>
          <w:p w14:paraId="7AA5926B" w14:textId="77777777" w:rsidR="00E0251A" w:rsidRDefault="00E0251A" w:rsidP="00BF505D">
            <w:pPr>
              <w:pStyle w:val="TableText"/>
            </w:pPr>
          </w:p>
          <w:p w14:paraId="0E0A56C6" w14:textId="218E7951" w:rsidR="00E0251A" w:rsidRDefault="00E0251A" w:rsidP="00E0251A">
            <w:pPr>
              <w:pStyle w:val="Code"/>
            </w:pPr>
            <w:r>
              <w:t xml:space="preserve">   include_once("htmlpurifier-4.6.0/library/HTMLPurifier.auto.php");</w:t>
            </w:r>
          </w:p>
          <w:p w14:paraId="3DAFA905" w14:textId="77777777" w:rsidR="00E0251A" w:rsidRDefault="00E0251A" w:rsidP="00E0251A">
            <w:pPr>
              <w:pStyle w:val="Code"/>
            </w:pPr>
            <w:r>
              <w:t xml:space="preserve">   $config = HTMLPurifier_Config::createDefault();</w:t>
            </w:r>
          </w:p>
          <w:p w14:paraId="16F3FC69" w14:textId="77777777" w:rsidR="00E0251A" w:rsidRDefault="00E0251A" w:rsidP="00E0251A">
            <w:pPr>
              <w:pStyle w:val="Code"/>
            </w:pPr>
            <w:r>
              <w:t xml:space="preserve">   $purifier = new HTMLPurifier($config);</w:t>
            </w:r>
          </w:p>
          <w:p w14:paraId="29270896" w14:textId="77777777" w:rsidR="00E0251A" w:rsidRDefault="00E0251A" w:rsidP="00E0251A">
            <w:pPr>
              <w:pStyle w:val="Code"/>
            </w:pPr>
            <w:r>
              <w:t xml:space="preserve">   $clean_name = $purifier-&gt;purify($_GET['user']);</w:t>
            </w:r>
          </w:p>
          <w:p w14:paraId="59811E0F" w14:textId="77777777" w:rsidR="00E0251A" w:rsidRDefault="00E0251A" w:rsidP="00E0251A">
            <w:pPr>
              <w:pStyle w:val="CodeBold"/>
            </w:pPr>
            <w:r>
              <w:t xml:space="preserve">   echo "&lt;h1&gt;User: ".$clean_name."&lt;/h1&gt;";</w:t>
            </w:r>
          </w:p>
          <w:p w14:paraId="236F86F8" w14:textId="449D0774" w:rsidR="00E0251A" w:rsidRDefault="00E0251A" w:rsidP="00BF505D">
            <w:pPr>
              <w:pStyle w:val="TableText"/>
            </w:pPr>
          </w:p>
        </w:tc>
      </w:tr>
      <w:tr w:rsidR="00BF505D" w14:paraId="1CA4610D" w14:textId="77777777" w:rsidTr="00C658CC">
        <w:trPr>
          <w:trHeight w:val="1339"/>
        </w:trPr>
        <w:tc>
          <w:tcPr>
            <w:tcW w:w="450" w:type="dxa"/>
            <w:tcBorders>
              <w:top w:val="nil"/>
              <w:left w:val="nil"/>
              <w:bottom w:val="nil"/>
              <w:right w:val="nil"/>
            </w:tcBorders>
          </w:tcPr>
          <w:p w14:paraId="07F635E9" w14:textId="2B2390C9" w:rsidR="00BF505D" w:rsidRDefault="00BF505D" w:rsidP="003B27AA">
            <w:pPr>
              <w:pStyle w:val="TableNumber"/>
            </w:pPr>
            <w:r>
              <w:t>6</w:t>
            </w:r>
          </w:p>
        </w:tc>
        <w:tc>
          <w:tcPr>
            <w:tcW w:w="7650" w:type="dxa"/>
            <w:tcBorders>
              <w:top w:val="nil"/>
              <w:left w:val="nil"/>
              <w:bottom w:val="nil"/>
              <w:right w:val="nil"/>
            </w:tcBorders>
          </w:tcPr>
          <w:p w14:paraId="064AC628" w14:textId="77777777" w:rsidR="00BF505D" w:rsidRDefault="00E0251A" w:rsidP="00E0251A">
            <w:pPr>
              <w:pStyle w:val="TableText"/>
            </w:pPr>
            <w:r>
              <w:t>If you try to attack the site again the JavaScript alert will not pop up and thus JS can not be executed now.</w:t>
            </w:r>
          </w:p>
          <w:p w14:paraId="0B7EDB01" w14:textId="77D5FD06" w:rsidR="00E0251A" w:rsidRPr="00E0251A" w:rsidRDefault="00E0251A" w:rsidP="00E0251A">
            <w:pPr>
              <w:pStyle w:val="TableText"/>
              <w:rPr>
                <w:i/>
              </w:rPr>
            </w:pPr>
            <w:r w:rsidRPr="00E0251A">
              <w:rPr>
                <w:i/>
              </w:rPr>
              <w:t>Note: this site was poorly designed in many ways, but it does allow you to see how to prevent user input from being used to execute random scripts. You should also be careful to apply these techniques to stored user data where a Stored XSS attack can be even more effective and devastating.</w:t>
            </w:r>
          </w:p>
        </w:tc>
      </w:tr>
    </w:tbl>
    <w:p w14:paraId="458AE2F0" w14:textId="7DA0ACBE" w:rsidR="00C141DF" w:rsidRPr="000C6B1C" w:rsidRDefault="00C141DF" w:rsidP="00C141DF">
      <w:pPr>
        <w:pStyle w:val="BodyMain"/>
      </w:pPr>
    </w:p>
    <w:p w14:paraId="7C30E63A" w14:textId="08B62C74" w:rsidR="00C141DF" w:rsidRPr="002D0E06" w:rsidRDefault="00223B0D" w:rsidP="00C141DF">
      <w:pPr>
        <w:pStyle w:val="FigureImage"/>
      </w:pPr>
      <w:r>
        <w:rPr>
          <w:noProof/>
        </w:rPr>
        <w:lastRenderedPageBreak/>
        <w:drawing>
          <wp:inline distT="0" distB="0" distL="0" distR="0" wp14:anchorId="4FD416C9" wp14:editId="08349263">
            <wp:extent cx="4800600" cy="3536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27 at 11.24.40 AM.png"/>
                    <pic:cNvPicPr/>
                  </pic:nvPicPr>
                  <pic:blipFill>
                    <a:blip r:embed="rId19">
                      <a:extLst>
                        <a:ext uri="{28A0092B-C50C-407E-A947-70E740481C1C}">
                          <a14:useLocalDpi xmlns:a14="http://schemas.microsoft.com/office/drawing/2010/main" val="0"/>
                        </a:ext>
                      </a:extLst>
                    </a:blip>
                    <a:stretch>
                      <a:fillRect/>
                    </a:stretch>
                  </pic:blipFill>
                  <pic:spPr>
                    <a:xfrm>
                      <a:off x="0" y="0"/>
                      <a:ext cx="4800600" cy="3536315"/>
                    </a:xfrm>
                    <a:prstGeom prst="rect">
                      <a:avLst/>
                    </a:prstGeom>
                  </pic:spPr>
                </pic:pic>
              </a:graphicData>
            </a:graphic>
          </wp:inline>
        </w:drawing>
      </w:r>
    </w:p>
    <w:p w14:paraId="7AFD457D" w14:textId="0991C4EF" w:rsidR="00C141DF" w:rsidRDefault="00223B0D" w:rsidP="00C141DF">
      <w:pPr>
        <w:pStyle w:val="Caption"/>
      </w:pPr>
      <w:r>
        <w:t xml:space="preserve">Figure </w:t>
      </w:r>
      <w:r w:rsidR="00436CA9">
        <w:t>18</w:t>
      </w:r>
      <w:r>
        <w:t>.4</w:t>
      </w:r>
      <w:r w:rsidR="00C141DF" w:rsidRPr="002D0E06">
        <w:t xml:space="preserve"> – </w:t>
      </w:r>
      <w:r>
        <w:t>Screenshot showing the script being executed based on the GET parameter!</w:t>
      </w:r>
    </w:p>
    <w:p w14:paraId="6DB95A0C" w14:textId="77777777" w:rsidR="00C141DF" w:rsidRPr="00C141DF" w:rsidRDefault="00C141DF" w:rsidP="00C141DF"/>
    <w:sectPr w:rsidR="00C141DF" w:rsidRPr="00C141DF" w:rsidSect="00516FDE">
      <w:headerReference w:type="even" r:id="rId20"/>
      <w:headerReference w:type="default" r:id="rId21"/>
      <w:footerReference w:type="default" r:id="rId22"/>
      <w:footerReference w:type="first" r:id="rId23"/>
      <w:pgSz w:w="12240" w:h="15840" w:code="1"/>
      <w:pgMar w:top="1440" w:right="3168" w:bottom="2160" w:left="1512" w:header="576" w:footer="576"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CF65C" w14:textId="77777777" w:rsidR="005962FD" w:rsidRDefault="005962FD">
      <w:r>
        <w:separator/>
      </w:r>
    </w:p>
  </w:endnote>
  <w:endnote w:type="continuationSeparator" w:id="0">
    <w:p w14:paraId="19B04495" w14:textId="77777777" w:rsidR="005962FD" w:rsidRDefault="00596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orbel">
    <w:panose1 w:val="020B0503020204020204"/>
    <w:charset w:val="00"/>
    <w:family w:val="auto"/>
    <w:pitch w:val="variable"/>
    <w:sig w:usb0="A00002EF" w:usb1="4000A44B" w:usb2="00000000" w:usb3="00000000" w:csb0="0000019F" w:csb1="00000000"/>
  </w:font>
  <w:font w:name="Rockwell">
    <w:panose1 w:val="02060603020205020403"/>
    <w:charset w:val="00"/>
    <w:family w:val="auto"/>
    <w:pitch w:val="variable"/>
    <w:sig w:usb0="00000003" w:usb1="00000000" w:usb2="00000000" w:usb3="00000000" w:csb0="00000001" w:csb1="00000000"/>
  </w:font>
  <w:font w:name="Franklin Gothic Demi">
    <w:altName w:val="Arial"/>
    <w:charset w:val="00"/>
    <w:family w:val="swiss"/>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Franklin Gothic Medium Cond">
    <w:altName w:val="Arial Unicode MS"/>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auto"/>
    <w:pitch w:val="variable"/>
    <w:sig w:usb0="E10002FF" w:usb1="4000FCFF" w:usb2="00000009" w:usb3="00000000" w:csb0="0000019F" w:csb1="00000000"/>
  </w:font>
  <w:font w:name="Rockwell Condensed">
    <w:altName w:val="Lucida Fax"/>
    <w:charset w:val="00"/>
    <w:family w:val="roman"/>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F36BF" w14:textId="1F9CBD32" w:rsidR="005962FD" w:rsidRPr="00A53E73" w:rsidRDefault="005962FD" w:rsidP="00B84824">
    <w:pPr>
      <w:pStyle w:val="Footer"/>
    </w:pPr>
    <w:r w:rsidRPr="00A53E73">
      <w:t>Copyright © 201</w:t>
    </w:r>
    <w:r w:rsidR="009741E0">
      <w:t>7</w:t>
    </w:r>
    <w:r w:rsidRPr="00A53E73">
      <w:t xml:space="preserve"> Randy Connolly and Ricardo Hoar</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32F49" w14:textId="68E2D569" w:rsidR="005962FD" w:rsidRDefault="005962FD">
    <w:pPr>
      <w:pStyle w:val="Footer"/>
    </w:pPr>
    <w:r>
      <w:softHyphen/>
    </w:r>
    <w:r>
      <w:softHyphen/>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C071F8" w14:textId="77777777" w:rsidR="005962FD" w:rsidRDefault="005962FD">
      <w:r>
        <w:separator/>
      </w:r>
    </w:p>
  </w:footnote>
  <w:footnote w:type="continuationSeparator" w:id="0">
    <w:p w14:paraId="33A59E40" w14:textId="77777777" w:rsidR="005962FD" w:rsidRDefault="005962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715FE" w14:textId="77777777" w:rsidR="005962FD" w:rsidRDefault="005962FD">
    <w:pPr>
      <w:pStyle w:val="Header"/>
    </w:pPr>
    <w:r>
      <w:rPr>
        <w:noProof/>
      </w:rPr>
      <mc:AlternateContent>
        <mc:Choice Requires="wps">
          <w:drawing>
            <wp:anchor distT="0" distB="0" distL="114300" distR="114300" simplePos="0" relativeHeight="251664384" behindDoc="0" locked="0" layoutInCell="0" allowOverlap="1" wp14:anchorId="520CBB61" wp14:editId="0FEAD230">
              <wp:simplePos x="0" y="0"/>
              <wp:positionH relativeFrom="margin">
                <wp:align>left</wp:align>
              </wp:positionH>
              <wp:positionV relativeFrom="topMargin">
                <wp:align>center</wp:align>
              </wp:positionV>
              <wp:extent cx="4800600" cy="134620"/>
              <wp:effectExtent l="0" t="0" r="0" b="1778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51FF7EE6" w14:textId="5F09243A" w:rsidR="005962FD" w:rsidRDefault="005962FD">
                              <w:r>
                                <w:rPr>
                                  <w:rFonts w:ascii="Rockwell Condensed" w:hAnsi="Rockwell Condensed"/>
                                  <w:sz w:val="18"/>
                                  <w:szCs w:val="18"/>
                                </w:rPr>
                                <w:t>Lab 16: Title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0;margin-top:0;width:378pt;height:10.6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"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51FF7EE6" w14:textId="5F09243A" w:rsidR="005962FD" w:rsidRDefault="005962FD">
                        <w:r>
                          <w:rPr>
                            <w:rFonts w:ascii="Rockwell Condensed" w:hAnsi="Rockwell Condensed"/>
                            <w:sz w:val="18"/>
                            <w:szCs w:val="18"/>
                          </w:rPr>
                          <w:t>Lab 16: Title</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14:anchorId="5E68FC6A" wp14:editId="7CA860C5">
              <wp:simplePos x="0" y="0"/>
              <wp:positionH relativeFrom="page">
                <wp:align>left</wp:align>
              </wp:positionH>
              <wp:positionV relativeFrom="topMargin">
                <wp:align>center</wp:align>
              </wp:positionV>
              <wp:extent cx="2011680" cy="171450"/>
              <wp:effectExtent l="0" t="0" r="0" b="63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71450"/>
                      </a:xfrm>
                      <a:prstGeom prst="rect">
                        <a:avLst/>
                      </a:prstGeom>
                      <a:solidFill>
                        <a:srgbClr val="F3F3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87C8A4" w14:textId="77777777" w:rsidR="005962FD" w:rsidRPr="00B84824" w:rsidRDefault="005962FD">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33662C">
                            <w:rPr>
                              <w:rFonts w:ascii="Rockwell Extra Bold" w:hAnsi="Rockwell Extra Bold"/>
                              <w:noProof/>
                              <w:color w:val="404040"/>
                            </w:rPr>
                            <w:t>6</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7" o:spid="_x0000_s1027" type="#_x0000_t202" style="position:absolute;margin-left:0;margin-top:0;width:158.4pt;height:13.5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" o:allowincell="f" fillcolor="#f3f3e7" stroked="f">
              <v:textbox style="mso-fit-shape-to-text:t" inset=",0,,0">
                <w:txbxContent>
                  <w:p w14:paraId="0587C8A4" w14:textId="77777777" w:rsidR="005962FD" w:rsidRPr="00B84824" w:rsidRDefault="005962FD">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D471C4">
                      <w:rPr>
                        <w:rFonts w:ascii="Rockwell Extra Bold" w:hAnsi="Rockwell Extra Bold"/>
                        <w:noProof/>
                        <w:color w:val="404040"/>
                      </w:rPr>
                      <w:t>2</w:t>
                    </w:r>
                    <w:r w:rsidRPr="00B84824">
                      <w:rPr>
                        <w:rFonts w:ascii="Rockwell Extra Bold" w:hAnsi="Rockwell Extra Bold"/>
                        <w:color w:val="404040"/>
                      </w:rPr>
                      <w:fldChar w:fldCharType="end"/>
                    </w:r>
                  </w:p>
                </w:txbxContent>
              </v:textbox>
              <w10:wrap anchorx="page" anchory="margin"/>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3979E" w14:textId="77777777" w:rsidR="005962FD" w:rsidRDefault="005962FD">
    <w:pPr>
      <w:pStyle w:val="Header"/>
    </w:pPr>
    <w:r>
      <w:rPr>
        <w:noProof/>
      </w:rPr>
      <mc:AlternateContent>
        <mc:Choice Requires="wps">
          <w:drawing>
            <wp:anchor distT="0" distB="0" distL="114300" distR="114300" simplePos="0" relativeHeight="251667456" behindDoc="0" locked="0" layoutInCell="0" allowOverlap="1" wp14:anchorId="629565D8" wp14:editId="1870E81D">
              <wp:simplePos x="0" y="0"/>
              <wp:positionH relativeFrom="margin">
                <wp:align>left</wp:align>
              </wp:positionH>
              <wp:positionV relativeFrom="topMargin">
                <wp:align>center</wp:align>
              </wp:positionV>
              <wp:extent cx="4800600" cy="134620"/>
              <wp:effectExtent l="0" t="0" r="0" b="635"/>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7E31E" w14:textId="77777777" w:rsidR="005962FD" w:rsidRPr="00B84824" w:rsidRDefault="005962FD">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8" type="#_x0000_t202" style="position:absolute;margin-left:0;margin-top:0;width:378pt;height:10.6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" o:allowincell="f" filled="f" stroked="f">
              <v:textbox style="mso-fit-shape-to-text:t" inset=",0,,0">
                <w:txbxContent>
                  <w:p w14:paraId="50B7E31E" w14:textId="77777777" w:rsidR="005962FD" w:rsidRPr="00B84824" w:rsidRDefault="005962FD">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0" allowOverlap="1" wp14:anchorId="3E854F71" wp14:editId="1B4570A7">
              <wp:simplePos x="0" y="0"/>
              <wp:positionH relativeFrom="page">
                <wp:align>right</wp:align>
              </wp:positionH>
              <wp:positionV relativeFrom="topMargin">
                <wp:align>center</wp:align>
              </wp:positionV>
              <wp:extent cx="960120" cy="171450"/>
              <wp:effectExtent l="2540" t="0" r="0" b="63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171450"/>
                      </a:xfrm>
                      <a:prstGeom prst="rect">
                        <a:avLst/>
                      </a:prstGeom>
                      <a:solidFill>
                        <a:srgbClr val="F3F3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AF60A6" w14:textId="77777777" w:rsidR="005962FD" w:rsidRPr="00B84824" w:rsidRDefault="005962FD">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33662C">
                            <w:rPr>
                              <w:rFonts w:ascii="Rockwell Extra Bold" w:hAnsi="Rockwell Extra Bold"/>
                              <w:noProof/>
                              <w:color w:val="404040"/>
                            </w:rPr>
                            <w:t>7</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9" o:spid="_x0000_s1029" type="#_x0000_t202" style="position:absolute;margin-left:24.4pt;margin-top:0;width:75.6pt;height:13.5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" o:allowincell="f" fillcolor="#f3f3e7" stroked="f">
              <v:textbox style="mso-fit-shape-to-text:t" inset=",0,,0">
                <w:txbxContent>
                  <w:p w14:paraId="02AF60A6" w14:textId="77777777" w:rsidR="005962FD" w:rsidRPr="00B84824" w:rsidRDefault="005962FD">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D471C4">
                      <w:rPr>
                        <w:rFonts w:ascii="Rockwell Extra Bold" w:hAnsi="Rockwell Extra Bold"/>
                        <w:noProof/>
                        <w:color w:val="404040"/>
                      </w:rPr>
                      <w:t>17</w:t>
                    </w:r>
                    <w:r w:rsidRPr="00B84824">
                      <w:rPr>
                        <w:rFonts w:ascii="Rockwell Extra Bold" w:hAnsi="Rockwell Extra Bold"/>
                        <w:color w:val="404040"/>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FDABB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DA0305C"/>
    <w:lvl w:ilvl="0">
      <w:start w:val="1"/>
      <w:numFmt w:val="decimal"/>
      <w:lvlText w:val="%1."/>
      <w:lvlJc w:val="left"/>
      <w:pPr>
        <w:tabs>
          <w:tab w:val="num" w:pos="1800"/>
        </w:tabs>
        <w:ind w:left="1800" w:hanging="360"/>
      </w:pPr>
    </w:lvl>
  </w:abstractNum>
  <w:abstractNum w:abstractNumId="2">
    <w:nsid w:val="FFFFFF7D"/>
    <w:multiLevelType w:val="singleLevel"/>
    <w:tmpl w:val="87AA181A"/>
    <w:lvl w:ilvl="0">
      <w:start w:val="1"/>
      <w:numFmt w:val="decimal"/>
      <w:lvlText w:val="%1."/>
      <w:lvlJc w:val="left"/>
      <w:pPr>
        <w:tabs>
          <w:tab w:val="num" w:pos="1440"/>
        </w:tabs>
        <w:ind w:left="1440" w:hanging="360"/>
      </w:pPr>
    </w:lvl>
  </w:abstractNum>
  <w:abstractNum w:abstractNumId="3">
    <w:nsid w:val="FFFFFF7E"/>
    <w:multiLevelType w:val="singleLevel"/>
    <w:tmpl w:val="9314D5F2"/>
    <w:lvl w:ilvl="0">
      <w:start w:val="1"/>
      <w:numFmt w:val="decimal"/>
      <w:lvlText w:val="%1."/>
      <w:lvlJc w:val="left"/>
      <w:pPr>
        <w:tabs>
          <w:tab w:val="num" w:pos="1080"/>
        </w:tabs>
        <w:ind w:left="1080" w:hanging="360"/>
      </w:pPr>
    </w:lvl>
  </w:abstractNum>
  <w:abstractNum w:abstractNumId="4">
    <w:nsid w:val="FFFFFF7F"/>
    <w:multiLevelType w:val="singleLevel"/>
    <w:tmpl w:val="DB862F72"/>
    <w:lvl w:ilvl="0">
      <w:start w:val="1"/>
      <w:numFmt w:val="decimal"/>
      <w:lvlText w:val="%1."/>
      <w:lvlJc w:val="left"/>
      <w:pPr>
        <w:tabs>
          <w:tab w:val="num" w:pos="720"/>
        </w:tabs>
        <w:ind w:left="720" w:hanging="360"/>
      </w:pPr>
    </w:lvl>
  </w:abstractNum>
  <w:abstractNum w:abstractNumId="5">
    <w:nsid w:val="FFFFFF80"/>
    <w:multiLevelType w:val="singleLevel"/>
    <w:tmpl w:val="F37EF42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77C5D2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14022B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8EE69B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C7C3168"/>
    <w:lvl w:ilvl="0">
      <w:start w:val="1"/>
      <w:numFmt w:val="decimal"/>
      <w:lvlText w:val="%1."/>
      <w:lvlJc w:val="left"/>
      <w:pPr>
        <w:tabs>
          <w:tab w:val="num" w:pos="360"/>
        </w:tabs>
        <w:ind w:left="360" w:hanging="360"/>
      </w:pPr>
    </w:lvl>
  </w:abstractNum>
  <w:abstractNum w:abstractNumId="10">
    <w:nsid w:val="FFFFFF89"/>
    <w:multiLevelType w:val="singleLevel"/>
    <w:tmpl w:val="AE66EB76"/>
    <w:lvl w:ilvl="0">
      <w:start w:val="1"/>
      <w:numFmt w:val="bullet"/>
      <w:lvlText w:val=""/>
      <w:lvlJc w:val="left"/>
      <w:pPr>
        <w:tabs>
          <w:tab w:val="num" w:pos="360"/>
        </w:tabs>
        <w:ind w:left="360" w:hanging="360"/>
      </w:pPr>
      <w:rPr>
        <w:rFonts w:ascii="Symbol" w:hAnsi="Symbol" w:hint="default"/>
      </w:rPr>
    </w:lvl>
  </w:abstractNum>
  <w:abstractNum w:abstractNumId="11">
    <w:nsid w:val="045E3E96"/>
    <w:multiLevelType w:val="hybridMultilevel"/>
    <w:tmpl w:val="77C083C4"/>
    <w:lvl w:ilvl="0" w:tplc="96FE30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BC70C2"/>
    <w:multiLevelType w:val="hybridMultilevel"/>
    <w:tmpl w:val="22EE5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4">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5">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6">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4"/>
  </w:num>
  <w:num w:numId="2">
    <w:abstractNumId w:val="13"/>
  </w:num>
  <w:num w:numId="3">
    <w:abstractNumId w:val="15"/>
  </w:num>
  <w:num w:numId="4">
    <w:abstractNumId w:val="16"/>
  </w:num>
  <w:num w:numId="5">
    <w:abstractNumId w:val="11"/>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mirrorMargins/>
  <w:attachedTemplate r:id="rId1"/>
  <w:linkStyles/>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o:colormru v:ext="edit" colors="#f3f3e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2C6"/>
    <w:rsid w:val="000006B4"/>
    <w:rsid w:val="00003D41"/>
    <w:rsid w:val="00003D90"/>
    <w:rsid w:val="00005FC1"/>
    <w:rsid w:val="000066EF"/>
    <w:rsid w:val="0001014C"/>
    <w:rsid w:val="000136A0"/>
    <w:rsid w:val="00016195"/>
    <w:rsid w:val="00021562"/>
    <w:rsid w:val="00023185"/>
    <w:rsid w:val="00023AE4"/>
    <w:rsid w:val="00024478"/>
    <w:rsid w:val="00033E9D"/>
    <w:rsid w:val="00034CA7"/>
    <w:rsid w:val="00037A38"/>
    <w:rsid w:val="000445BC"/>
    <w:rsid w:val="0004547B"/>
    <w:rsid w:val="0004617C"/>
    <w:rsid w:val="0004646E"/>
    <w:rsid w:val="00055730"/>
    <w:rsid w:val="00057290"/>
    <w:rsid w:val="00064901"/>
    <w:rsid w:val="000746C0"/>
    <w:rsid w:val="00086306"/>
    <w:rsid w:val="00096AF1"/>
    <w:rsid w:val="000B509B"/>
    <w:rsid w:val="000B601D"/>
    <w:rsid w:val="000C6B1C"/>
    <w:rsid w:val="000E11D0"/>
    <w:rsid w:val="000E3FE5"/>
    <w:rsid w:val="000E54EB"/>
    <w:rsid w:val="000E633A"/>
    <w:rsid w:val="0011002C"/>
    <w:rsid w:val="00112275"/>
    <w:rsid w:val="0011258D"/>
    <w:rsid w:val="001152B1"/>
    <w:rsid w:val="00120F1F"/>
    <w:rsid w:val="00121846"/>
    <w:rsid w:val="00124A4D"/>
    <w:rsid w:val="00130841"/>
    <w:rsid w:val="00131147"/>
    <w:rsid w:val="00133F2A"/>
    <w:rsid w:val="001361C3"/>
    <w:rsid w:val="00147A12"/>
    <w:rsid w:val="001525A8"/>
    <w:rsid w:val="00152B9A"/>
    <w:rsid w:val="00155FDF"/>
    <w:rsid w:val="001568B9"/>
    <w:rsid w:val="0016352B"/>
    <w:rsid w:val="00165C42"/>
    <w:rsid w:val="001669D6"/>
    <w:rsid w:val="00170E63"/>
    <w:rsid w:val="00171782"/>
    <w:rsid w:val="00172533"/>
    <w:rsid w:val="00173FF9"/>
    <w:rsid w:val="00177EEE"/>
    <w:rsid w:val="001838DE"/>
    <w:rsid w:val="00185B7C"/>
    <w:rsid w:val="001A5914"/>
    <w:rsid w:val="001A5B87"/>
    <w:rsid w:val="001A7F40"/>
    <w:rsid w:val="001B6CF7"/>
    <w:rsid w:val="001C3B9E"/>
    <w:rsid w:val="001D075B"/>
    <w:rsid w:val="001D22A6"/>
    <w:rsid w:val="001E529A"/>
    <w:rsid w:val="001F1EAD"/>
    <w:rsid w:val="001F57CF"/>
    <w:rsid w:val="0020233A"/>
    <w:rsid w:val="002026A7"/>
    <w:rsid w:val="00205F98"/>
    <w:rsid w:val="00206055"/>
    <w:rsid w:val="00207220"/>
    <w:rsid w:val="002174BD"/>
    <w:rsid w:val="00223B0D"/>
    <w:rsid w:val="00243179"/>
    <w:rsid w:val="00246FCE"/>
    <w:rsid w:val="00250615"/>
    <w:rsid w:val="00250989"/>
    <w:rsid w:val="00251301"/>
    <w:rsid w:val="00251B7A"/>
    <w:rsid w:val="00256621"/>
    <w:rsid w:val="0026284D"/>
    <w:rsid w:val="00262D03"/>
    <w:rsid w:val="0026339D"/>
    <w:rsid w:val="002646AB"/>
    <w:rsid w:val="00264EF2"/>
    <w:rsid w:val="00265FF3"/>
    <w:rsid w:val="00266532"/>
    <w:rsid w:val="00271266"/>
    <w:rsid w:val="00272C6E"/>
    <w:rsid w:val="00275EB2"/>
    <w:rsid w:val="00290B27"/>
    <w:rsid w:val="002922A2"/>
    <w:rsid w:val="0029509E"/>
    <w:rsid w:val="002A2A69"/>
    <w:rsid w:val="002B46A9"/>
    <w:rsid w:val="002C0040"/>
    <w:rsid w:val="002C0ED9"/>
    <w:rsid w:val="002C0FD4"/>
    <w:rsid w:val="002D0D0C"/>
    <w:rsid w:val="002D0E06"/>
    <w:rsid w:val="002D4668"/>
    <w:rsid w:val="002D570D"/>
    <w:rsid w:val="002E4048"/>
    <w:rsid w:val="002E54F4"/>
    <w:rsid w:val="003000FF"/>
    <w:rsid w:val="003010B2"/>
    <w:rsid w:val="00304227"/>
    <w:rsid w:val="00312FF3"/>
    <w:rsid w:val="0031499A"/>
    <w:rsid w:val="00324CB5"/>
    <w:rsid w:val="00325658"/>
    <w:rsid w:val="0033265D"/>
    <w:rsid w:val="003339B4"/>
    <w:rsid w:val="003346F9"/>
    <w:rsid w:val="00335FC0"/>
    <w:rsid w:val="00336226"/>
    <w:rsid w:val="0033662C"/>
    <w:rsid w:val="00344C8B"/>
    <w:rsid w:val="003504F6"/>
    <w:rsid w:val="00352D5F"/>
    <w:rsid w:val="00362024"/>
    <w:rsid w:val="003714B7"/>
    <w:rsid w:val="00371A2B"/>
    <w:rsid w:val="003727E6"/>
    <w:rsid w:val="0038165F"/>
    <w:rsid w:val="003821C1"/>
    <w:rsid w:val="00386B9E"/>
    <w:rsid w:val="00397611"/>
    <w:rsid w:val="003977AF"/>
    <w:rsid w:val="003A2EF1"/>
    <w:rsid w:val="003A5C45"/>
    <w:rsid w:val="003B27AA"/>
    <w:rsid w:val="003B38C9"/>
    <w:rsid w:val="003B74EF"/>
    <w:rsid w:val="003C1482"/>
    <w:rsid w:val="003C2907"/>
    <w:rsid w:val="003C4522"/>
    <w:rsid w:val="003C5B5F"/>
    <w:rsid w:val="003C6E8D"/>
    <w:rsid w:val="003C7868"/>
    <w:rsid w:val="003D04C2"/>
    <w:rsid w:val="003E7BDF"/>
    <w:rsid w:val="003F4119"/>
    <w:rsid w:val="003F60CD"/>
    <w:rsid w:val="00400428"/>
    <w:rsid w:val="00403268"/>
    <w:rsid w:val="004074FE"/>
    <w:rsid w:val="0041124E"/>
    <w:rsid w:val="00413D06"/>
    <w:rsid w:val="004163F5"/>
    <w:rsid w:val="0042256E"/>
    <w:rsid w:val="0043028C"/>
    <w:rsid w:val="00436339"/>
    <w:rsid w:val="00436CA9"/>
    <w:rsid w:val="00440866"/>
    <w:rsid w:val="00440970"/>
    <w:rsid w:val="00442102"/>
    <w:rsid w:val="00446244"/>
    <w:rsid w:val="004479D3"/>
    <w:rsid w:val="004571A0"/>
    <w:rsid w:val="00457779"/>
    <w:rsid w:val="00461D03"/>
    <w:rsid w:val="0047138F"/>
    <w:rsid w:val="0047210B"/>
    <w:rsid w:val="00472125"/>
    <w:rsid w:val="00472CBD"/>
    <w:rsid w:val="00473CE0"/>
    <w:rsid w:val="004766D6"/>
    <w:rsid w:val="00483D23"/>
    <w:rsid w:val="00486417"/>
    <w:rsid w:val="004869C1"/>
    <w:rsid w:val="00490FCD"/>
    <w:rsid w:val="004943E6"/>
    <w:rsid w:val="00495282"/>
    <w:rsid w:val="00495E24"/>
    <w:rsid w:val="004A04DC"/>
    <w:rsid w:val="004A78AD"/>
    <w:rsid w:val="004B0DD0"/>
    <w:rsid w:val="004B0F3A"/>
    <w:rsid w:val="004B242C"/>
    <w:rsid w:val="004B5D87"/>
    <w:rsid w:val="004B60CD"/>
    <w:rsid w:val="004B6DE1"/>
    <w:rsid w:val="004C3A40"/>
    <w:rsid w:val="004D3FC6"/>
    <w:rsid w:val="004D549A"/>
    <w:rsid w:val="004D5CDB"/>
    <w:rsid w:val="004D5D4F"/>
    <w:rsid w:val="004E078B"/>
    <w:rsid w:val="004F40CF"/>
    <w:rsid w:val="004F4A59"/>
    <w:rsid w:val="004F52E7"/>
    <w:rsid w:val="004F7A19"/>
    <w:rsid w:val="004F7FD9"/>
    <w:rsid w:val="00502D81"/>
    <w:rsid w:val="00507B80"/>
    <w:rsid w:val="00516FDE"/>
    <w:rsid w:val="005170D5"/>
    <w:rsid w:val="0051773A"/>
    <w:rsid w:val="005207CB"/>
    <w:rsid w:val="0052308C"/>
    <w:rsid w:val="00525401"/>
    <w:rsid w:val="00527CAE"/>
    <w:rsid w:val="005321A2"/>
    <w:rsid w:val="00534849"/>
    <w:rsid w:val="00537D51"/>
    <w:rsid w:val="005409A0"/>
    <w:rsid w:val="005506DF"/>
    <w:rsid w:val="00560A91"/>
    <w:rsid w:val="00565AEE"/>
    <w:rsid w:val="0057360E"/>
    <w:rsid w:val="005800C1"/>
    <w:rsid w:val="0058169D"/>
    <w:rsid w:val="005878A5"/>
    <w:rsid w:val="005903EB"/>
    <w:rsid w:val="00592370"/>
    <w:rsid w:val="005956CC"/>
    <w:rsid w:val="005962FD"/>
    <w:rsid w:val="005976C5"/>
    <w:rsid w:val="005A5C29"/>
    <w:rsid w:val="005A7535"/>
    <w:rsid w:val="005B2CAE"/>
    <w:rsid w:val="005B7C35"/>
    <w:rsid w:val="005C2A24"/>
    <w:rsid w:val="005D3598"/>
    <w:rsid w:val="005D46ED"/>
    <w:rsid w:val="005E0FC8"/>
    <w:rsid w:val="005E126E"/>
    <w:rsid w:val="005E534F"/>
    <w:rsid w:val="005F0C9A"/>
    <w:rsid w:val="006008C2"/>
    <w:rsid w:val="00611B8A"/>
    <w:rsid w:val="0061337F"/>
    <w:rsid w:val="00617912"/>
    <w:rsid w:val="00624E13"/>
    <w:rsid w:val="006313CC"/>
    <w:rsid w:val="00631C1A"/>
    <w:rsid w:val="006370A2"/>
    <w:rsid w:val="006410E3"/>
    <w:rsid w:val="00642486"/>
    <w:rsid w:val="00644935"/>
    <w:rsid w:val="00645EE5"/>
    <w:rsid w:val="00646D65"/>
    <w:rsid w:val="00653ABA"/>
    <w:rsid w:val="006543E2"/>
    <w:rsid w:val="006606D9"/>
    <w:rsid w:val="00682393"/>
    <w:rsid w:val="00683C96"/>
    <w:rsid w:val="006853E2"/>
    <w:rsid w:val="006A271A"/>
    <w:rsid w:val="006A4945"/>
    <w:rsid w:val="006A5306"/>
    <w:rsid w:val="006A5584"/>
    <w:rsid w:val="006A58DA"/>
    <w:rsid w:val="006B0D17"/>
    <w:rsid w:val="006B5C0E"/>
    <w:rsid w:val="006C00DF"/>
    <w:rsid w:val="006C0771"/>
    <w:rsid w:val="006C2EBF"/>
    <w:rsid w:val="006D3D0E"/>
    <w:rsid w:val="006E3CA0"/>
    <w:rsid w:val="006E6E97"/>
    <w:rsid w:val="006F4513"/>
    <w:rsid w:val="00701CD8"/>
    <w:rsid w:val="00710A41"/>
    <w:rsid w:val="00711F69"/>
    <w:rsid w:val="00723920"/>
    <w:rsid w:val="00723958"/>
    <w:rsid w:val="007345EF"/>
    <w:rsid w:val="0074035B"/>
    <w:rsid w:val="00740A25"/>
    <w:rsid w:val="00765655"/>
    <w:rsid w:val="007740EE"/>
    <w:rsid w:val="00777FB5"/>
    <w:rsid w:val="007842D1"/>
    <w:rsid w:val="00784319"/>
    <w:rsid w:val="0078530F"/>
    <w:rsid w:val="007954CA"/>
    <w:rsid w:val="00796B7D"/>
    <w:rsid w:val="007A5221"/>
    <w:rsid w:val="007B5369"/>
    <w:rsid w:val="007B5D1D"/>
    <w:rsid w:val="007B7264"/>
    <w:rsid w:val="007C01A2"/>
    <w:rsid w:val="007C6E79"/>
    <w:rsid w:val="007D447B"/>
    <w:rsid w:val="007D52A5"/>
    <w:rsid w:val="007D6FA5"/>
    <w:rsid w:val="007E4112"/>
    <w:rsid w:val="007E4D6D"/>
    <w:rsid w:val="007E63E8"/>
    <w:rsid w:val="007F0604"/>
    <w:rsid w:val="00813B62"/>
    <w:rsid w:val="00814C46"/>
    <w:rsid w:val="00817FFE"/>
    <w:rsid w:val="008207E6"/>
    <w:rsid w:val="00821C0F"/>
    <w:rsid w:val="00823960"/>
    <w:rsid w:val="0083085D"/>
    <w:rsid w:val="0083130B"/>
    <w:rsid w:val="00831C5F"/>
    <w:rsid w:val="008333C2"/>
    <w:rsid w:val="00841510"/>
    <w:rsid w:val="00844FF2"/>
    <w:rsid w:val="00846049"/>
    <w:rsid w:val="0085201D"/>
    <w:rsid w:val="00857E8C"/>
    <w:rsid w:val="00865E65"/>
    <w:rsid w:val="00873AEE"/>
    <w:rsid w:val="00875131"/>
    <w:rsid w:val="0087764A"/>
    <w:rsid w:val="00891162"/>
    <w:rsid w:val="00891DDE"/>
    <w:rsid w:val="008948F9"/>
    <w:rsid w:val="008A3A3C"/>
    <w:rsid w:val="008A48CA"/>
    <w:rsid w:val="008A5C86"/>
    <w:rsid w:val="008A6467"/>
    <w:rsid w:val="008B480F"/>
    <w:rsid w:val="008B65E4"/>
    <w:rsid w:val="008C6EB9"/>
    <w:rsid w:val="008D05AA"/>
    <w:rsid w:val="008D1852"/>
    <w:rsid w:val="008D300E"/>
    <w:rsid w:val="008E5BCA"/>
    <w:rsid w:val="008F69C6"/>
    <w:rsid w:val="00916B53"/>
    <w:rsid w:val="0092048D"/>
    <w:rsid w:val="00921290"/>
    <w:rsid w:val="00923E03"/>
    <w:rsid w:val="009242FF"/>
    <w:rsid w:val="009372BC"/>
    <w:rsid w:val="00955EDE"/>
    <w:rsid w:val="009640AF"/>
    <w:rsid w:val="00964B1C"/>
    <w:rsid w:val="009652BF"/>
    <w:rsid w:val="0097101F"/>
    <w:rsid w:val="009722D8"/>
    <w:rsid w:val="0097340C"/>
    <w:rsid w:val="009740B3"/>
    <w:rsid w:val="009741E0"/>
    <w:rsid w:val="00976CD6"/>
    <w:rsid w:val="00990794"/>
    <w:rsid w:val="00990E03"/>
    <w:rsid w:val="00991FAC"/>
    <w:rsid w:val="0099342D"/>
    <w:rsid w:val="00996BA8"/>
    <w:rsid w:val="009A094B"/>
    <w:rsid w:val="009A272E"/>
    <w:rsid w:val="009A2F4B"/>
    <w:rsid w:val="009A6B6F"/>
    <w:rsid w:val="009B517F"/>
    <w:rsid w:val="009B5ABD"/>
    <w:rsid w:val="009B6421"/>
    <w:rsid w:val="009B6CD6"/>
    <w:rsid w:val="009B6CF5"/>
    <w:rsid w:val="009B76FA"/>
    <w:rsid w:val="009C27FA"/>
    <w:rsid w:val="009D39E9"/>
    <w:rsid w:val="009D470A"/>
    <w:rsid w:val="009D4AF1"/>
    <w:rsid w:val="009D7C27"/>
    <w:rsid w:val="009E5DC9"/>
    <w:rsid w:val="009E7A5C"/>
    <w:rsid w:val="009F098B"/>
    <w:rsid w:val="009F1CD9"/>
    <w:rsid w:val="009F5427"/>
    <w:rsid w:val="009F7B9E"/>
    <w:rsid w:val="00A05611"/>
    <w:rsid w:val="00A115EE"/>
    <w:rsid w:val="00A23766"/>
    <w:rsid w:val="00A307E5"/>
    <w:rsid w:val="00A401AC"/>
    <w:rsid w:val="00A44E1D"/>
    <w:rsid w:val="00A531AA"/>
    <w:rsid w:val="00A53E73"/>
    <w:rsid w:val="00A64203"/>
    <w:rsid w:val="00A65398"/>
    <w:rsid w:val="00A74EE8"/>
    <w:rsid w:val="00A75EA1"/>
    <w:rsid w:val="00A80BAB"/>
    <w:rsid w:val="00A85B3F"/>
    <w:rsid w:val="00A8743D"/>
    <w:rsid w:val="00A9716E"/>
    <w:rsid w:val="00AA7D25"/>
    <w:rsid w:val="00AB0592"/>
    <w:rsid w:val="00AB0E16"/>
    <w:rsid w:val="00AB1803"/>
    <w:rsid w:val="00AB477A"/>
    <w:rsid w:val="00AB4AD1"/>
    <w:rsid w:val="00AB5D86"/>
    <w:rsid w:val="00AC1BFC"/>
    <w:rsid w:val="00AC607D"/>
    <w:rsid w:val="00AC779B"/>
    <w:rsid w:val="00AD3E8D"/>
    <w:rsid w:val="00AD7B48"/>
    <w:rsid w:val="00AE0EDA"/>
    <w:rsid w:val="00AE14E5"/>
    <w:rsid w:val="00AE3938"/>
    <w:rsid w:val="00AE51C5"/>
    <w:rsid w:val="00AE61E3"/>
    <w:rsid w:val="00AE6587"/>
    <w:rsid w:val="00AF111B"/>
    <w:rsid w:val="00AF18DC"/>
    <w:rsid w:val="00AF5A76"/>
    <w:rsid w:val="00AF61C0"/>
    <w:rsid w:val="00B05CBF"/>
    <w:rsid w:val="00B05F8A"/>
    <w:rsid w:val="00B10B9F"/>
    <w:rsid w:val="00B1359C"/>
    <w:rsid w:val="00B15698"/>
    <w:rsid w:val="00B233B8"/>
    <w:rsid w:val="00B25CD2"/>
    <w:rsid w:val="00B30399"/>
    <w:rsid w:val="00B331F2"/>
    <w:rsid w:val="00B36CF3"/>
    <w:rsid w:val="00B37846"/>
    <w:rsid w:val="00B623F0"/>
    <w:rsid w:val="00B6257C"/>
    <w:rsid w:val="00B63E15"/>
    <w:rsid w:val="00B675AC"/>
    <w:rsid w:val="00B67F8D"/>
    <w:rsid w:val="00B75A33"/>
    <w:rsid w:val="00B80901"/>
    <w:rsid w:val="00B81998"/>
    <w:rsid w:val="00B82AF7"/>
    <w:rsid w:val="00B84824"/>
    <w:rsid w:val="00B86F38"/>
    <w:rsid w:val="00B90D21"/>
    <w:rsid w:val="00B957A7"/>
    <w:rsid w:val="00BB23E8"/>
    <w:rsid w:val="00BB45C9"/>
    <w:rsid w:val="00BB570A"/>
    <w:rsid w:val="00BC69D6"/>
    <w:rsid w:val="00BD35D6"/>
    <w:rsid w:val="00BD50A2"/>
    <w:rsid w:val="00BD5C81"/>
    <w:rsid w:val="00BE1055"/>
    <w:rsid w:val="00BF505D"/>
    <w:rsid w:val="00C07D4B"/>
    <w:rsid w:val="00C141DF"/>
    <w:rsid w:val="00C17BE8"/>
    <w:rsid w:val="00C21AE5"/>
    <w:rsid w:val="00C23363"/>
    <w:rsid w:val="00C27B03"/>
    <w:rsid w:val="00C32573"/>
    <w:rsid w:val="00C32E2C"/>
    <w:rsid w:val="00C36E41"/>
    <w:rsid w:val="00C51999"/>
    <w:rsid w:val="00C52CAA"/>
    <w:rsid w:val="00C60027"/>
    <w:rsid w:val="00C658CC"/>
    <w:rsid w:val="00C70E62"/>
    <w:rsid w:val="00C75160"/>
    <w:rsid w:val="00C7706E"/>
    <w:rsid w:val="00C8220A"/>
    <w:rsid w:val="00C90BEC"/>
    <w:rsid w:val="00CA149E"/>
    <w:rsid w:val="00CA3CDA"/>
    <w:rsid w:val="00CA6193"/>
    <w:rsid w:val="00CA700C"/>
    <w:rsid w:val="00CB1977"/>
    <w:rsid w:val="00CC1211"/>
    <w:rsid w:val="00CC2149"/>
    <w:rsid w:val="00CD7F5E"/>
    <w:rsid w:val="00CE1D37"/>
    <w:rsid w:val="00CE41B4"/>
    <w:rsid w:val="00CE7575"/>
    <w:rsid w:val="00CF4A27"/>
    <w:rsid w:val="00CF5B52"/>
    <w:rsid w:val="00D01BF0"/>
    <w:rsid w:val="00D02923"/>
    <w:rsid w:val="00D13B1B"/>
    <w:rsid w:val="00D1692A"/>
    <w:rsid w:val="00D1696E"/>
    <w:rsid w:val="00D20598"/>
    <w:rsid w:val="00D2312C"/>
    <w:rsid w:val="00D231FC"/>
    <w:rsid w:val="00D37217"/>
    <w:rsid w:val="00D4171C"/>
    <w:rsid w:val="00D442F7"/>
    <w:rsid w:val="00D444B5"/>
    <w:rsid w:val="00D45326"/>
    <w:rsid w:val="00D471C4"/>
    <w:rsid w:val="00D477CD"/>
    <w:rsid w:val="00D47D0F"/>
    <w:rsid w:val="00D70828"/>
    <w:rsid w:val="00D70D9D"/>
    <w:rsid w:val="00D71719"/>
    <w:rsid w:val="00D735E2"/>
    <w:rsid w:val="00D77386"/>
    <w:rsid w:val="00D830F7"/>
    <w:rsid w:val="00D87868"/>
    <w:rsid w:val="00D93697"/>
    <w:rsid w:val="00DA19E9"/>
    <w:rsid w:val="00DA5193"/>
    <w:rsid w:val="00DB27B8"/>
    <w:rsid w:val="00DC1ACB"/>
    <w:rsid w:val="00DC3A9D"/>
    <w:rsid w:val="00DC3EC1"/>
    <w:rsid w:val="00DC4D74"/>
    <w:rsid w:val="00DD0548"/>
    <w:rsid w:val="00DD0B40"/>
    <w:rsid w:val="00DD0D03"/>
    <w:rsid w:val="00DD1713"/>
    <w:rsid w:val="00DD6AA9"/>
    <w:rsid w:val="00E020F9"/>
    <w:rsid w:val="00E0251A"/>
    <w:rsid w:val="00E02CCC"/>
    <w:rsid w:val="00E12CC2"/>
    <w:rsid w:val="00E15586"/>
    <w:rsid w:val="00E233CF"/>
    <w:rsid w:val="00E23950"/>
    <w:rsid w:val="00E37F6E"/>
    <w:rsid w:val="00E54B75"/>
    <w:rsid w:val="00E663C4"/>
    <w:rsid w:val="00E6760B"/>
    <w:rsid w:val="00E67E24"/>
    <w:rsid w:val="00E73362"/>
    <w:rsid w:val="00E73533"/>
    <w:rsid w:val="00E8186F"/>
    <w:rsid w:val="00E906EC"/>
    <w:rsid w:val="00E93F94"/>
    <w:rsid w:val="00E95411"/>
    <w:rsid w:val="00EA2F99"/>
    <w:rsid w:val="00EB136C"/>
    <w:rsid w:val="00ED1BCC"/>
    <w:rsid w:val="00ED78B2"/>
    <w:rsid w:val="00EF2E67"/>
    <w:rsid w:val="00EF7113"/>
    <w:rsid w:val="00F01E52"/>
    <w:rsid w:val="00F02319"/>
    <w:rsid w:val="00F06C86"/>
    <w:rsid w:val="00F07AA1"/>
    <w:rsid w:val="00F142B5"/>
    <w:rsid w:val="00F204CA"/>
    <w:rsid w:val="00F21724"/>
    <w:rsid w:val="00F25E26"/>
    <w:rsid w:val="00F303D2"/>
    <w:rsid w:val="00F334CE"/>
    <w:rsid w:val="00F44291"/>
    <w:rsid w:val="00F50B81"/>
    <w:rsid w:val="00F518B6"/>
    <w:rsid w:val="00F54B4C"/>
    <w:rsid w:val="00F55C04"/>
    <w:rsid w:val="00F6087F"/>
    <w:rsid w:val="00F67AEB"/>
    <w:rsid w:val="00F8036F"/>
    <w:rsid w:val="00F847F8"/>
    <w:rsid w:val="00F9116D"/>
    <w:rsid w:val="00F92D08"/>
    <w:rsid w:val="00F92D6C"/>
    <w:rsid w:val="00F92F8A"/>
    <w:rsid w:val="00F951E5"/>
    <w:rsid w:val="00FA07EC"/>
    <w:rsid w:val="00FA12C6"/>
    <w:rsid w:val="00FA164B"/>
    <w:rsid w:val="00FA7C05"/>
    <w:rsid w:val="00FB0636"/>
    <w:rsid w:val="00FB3FF2"/>
    <w:rsid w:val="00FB589C"/>
    <w:rsid w:val="00FC6A4E"/>
    <w:rsid w:val="00FC7A6C"/>
    <w:rsid w:val="00FD23B0"/>
    <w:rsid w:val="00FE52A2"/>
    <w:rsid w:val="00FE7491"/>
    <w:rsid w:val="00FE7C45"/>
    <w:rsid w:val="00FF1609"/>
    <w:rsid w:val="00FF2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f3f3e7"/>
    </o:shapedefaults>
    <o:shapelayout v:ext="edit">
      <o:idmap v:ext="edit" data="1"/>
    </o:shapelayout>
  </w:shapeDefaults>
  <w:decimalSymbol w:val="."/>
  <w:listSeparator w:val=","/>
  <w14:docId w14:val="5720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uiPriority="2" w:qFormat="1"/>
    <w:lsdException w:name="heading 8" w:uiPriority="2" w:qFormat="1"/>
    <w:lsdException w:name="heading 9" w:uiPriority="2"/>
    <w:lsdException w:name="caption" w:semiHidden="1" w:unhideWhenUsed="1" w:qFormat="1"/>
    <w:lsdException w:name="Title" w:qFormat="1"/>
    <w:lsdException w:name="Default Paragraph Font" w:uiPriority="1"/>
    <w:lsdException w:name="Subtitle" w:qFormat="1"/>
    <w:lsdException w:name="Hyperlink" w:uiPriority="4"/>
    <w:lsdException w:name="Strong" w:qFormat="1"/>
    <w:lsdException w:name="Emphasis" w:qFormat="1"/>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42F7"/>
    <w:rPr>
      <w:rFonts w:ascii="Corbel" w:hAnsi="Corbel"/>
      <w:sz w:val="23"/>
      <w:lang w:val="en-US" w:eastAsia="en-US"/>
    </w:rPr>
  </w:style>
  <w:style w:type="paragraph" w:styleId="Heading1">
    <w:name w:val="heading 1"/>
    <w:basedOn w:val="Normal"/>
    <w:next w:val="BodyMain"/>
    <w:link w:val="Heading1Char"/>
    <w:autoRedefine/>
    <w:qFormat/>
    <w:rsid w:val="00D442F7"/>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D442F7"/>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D442F7"/>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D442F7"/>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D442F7"/>
    <w:pPr>
      <w:keepNext/>
      <w:spacing w:before="280" w:after="140"/>
      <w:outlineLvl w:val="4"/>
    </w:pPr>
    <w:rPr>
      <w:rFonts w:ascii="Franklin Gothic Medium Cond" w:hAnsi="Franklin Gothic Medium Cond"/>
      <w:kern w:val="28"/>
      <w:sz w:val="24"/>
    </w:rPr>
  </w:style>
  <w:style w:type="paragraph" w:styleId="Heading6">
    <w:name w:val="heading 6"/>
    <w:basedOn w:val="Normal"/>
    <w:next w:val="Normal"/>
    <w:uiPriority w:val="1"/>
    <w:qFormat/>
    <w:rsid w:val="00D442F7"/>
    <w:pPr>
      <w:keepNext/>
      <w:spacing w:before="120" w:after="80"/>
      <w:outlineLvl w:val="5"/>
    </w:pPr>
    <w:rPr>
      <w:rFonts w:ascii="Franklin Gothic Book" w:hAnsi="Franklin Gothic Book"/>
      <w:i/>
      <w:kern w:val="28"/>
      <w:sz w:val="24"/>
    </w:rPr>
  </w:style>
  <w:style w:type="paragraph" w:styleId="Heading7">
    <w:name w:val="heading 7"/>
    <w:basedOn w:val="Normal"/>
    <w:next w:val="Normal"/>
    <w:uiPriority w:val="2"/>
    <w:qFormat/>
    <w:rsid w:val="00D442F7"/>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D442F7"/>
    <w:pPr>
      <w:keepNext/>
      <w:spacing w:before="80" w:after="60"/>
      <w:outlineLvl w:val="7"/>
    </w:pPr>
    <w:rPr>
      <w:i/>
      <w:kern w:val="28"/>
      <w:sz w:val="20"/>
    </w:rPr>
  </w:style>
  <w:style w:type="paragraph" w:styleId="Heading9">
    <w:name w:val="heading 9"/>
    <w:basedOn w:val="Normal"/>
    <w:next w:val="Normal"/>
    <w:uiPriority w:val="2"/>
    <w:rsid w:val="00D442F7"/>
    <w:pPr>
      <w:keepNext/>
      <w:spacing w:before="80" w:after="60"/>
      <w:outlineLvl w:val="8"/>
    </w:pPr>
    <w:rPr>
      <w:kern w:val="28"/>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Main"/>
    <w:basedOn w:val="Normal"/>
    <w:link w:val="BodyMainChar"/>
    <w:autoRedefine/>
    <w:rsid w:val="00D442F7"/>
    <w:pPr>
      <w:spacing w:after="280" w:line="300" w:lineRule="exact"/>
    </w:pPr>
    <w:rPr>
      <w:rFonts w:ascii="Constantia" w:hAnsi="Constantia"/>
    </w:rPr>
  </w:style>
  <w:style w:type="paragraph" w:styleId="Header">
    <w:name w:val="header"/>
    <w:basedOn w:val="Normal"/>
    <w:link w:val="HeaderChar"/>
    <w:autoRedefine/>
    <w:rsid w:val="00D442F7"/>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D442F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D442F7"/>
    <w:pPr>
      <w:spacing w:before="60" w:after="60" w:line="280" w:lineRule="exact"/>
      <w:jc w:val="both"/>
    </w:pPr>
    <w:rPr>
      <w:rFonts w:ascii="Franklin Gothic Medium Cond" w:hAnsi="Franklin Gothic Medium Cond"/>
      <w:b/>
      <w:smallCaps/>
      <w:spacing w:val="30"/>
      <w:sz w:val="22"/>
      <w:szCs w:val="24"/>
    </w:rPr>
  </w:style>
  <w:style w:type="paragraph" w:customStyle="1" w:styleId="TableText">
    <w:name w:val="Table.Text"/>
    <w:basedOn w:val="Normal"/>
    <w:autoRedefine/>
    <w:rsid w:val="004B6DE1"/>
    <w:pPr>
      <w:spacing w:before="120" w:line="260" w:lineRule="exact"/>
    </w:pPr>
    <w:rPr>
      <w:rFonts w:ascii="Franklin Gothic Book" w:hAnsi="Franklin Gothic Book"/>
      <w:sz w:val="20"/>
    </w:rPr>
  </w:style>
  <w:style w:type="character" w:customStyle="1" w:styleId="inline">
    <w:name w:val="inline"/>
    <w:basedOn w:val="DefaultParagraphFont"/>
    <w:rsid w:val="00D442F7"/>
    <w:rPr>
      <w:rFonts w:ascii="Franklin Gothic Medium" w:hAnsi="Franklin Gothic Medium"/>
      <w:sz w:val="20"/>
    </w:rPr>
  </w:style>
  <w:style w:type="paragraph" w:customStyle="1" w:styleId="TableNumber">
    <w:name w:val="Table.Number"/>
    <w:basedOn w:val="Normal"/>
    <w:link w:val="TableNumberChar"/>
    <w:autoRedefine/>
    <w:rsid w:val="00D442F7"/>
    <w:pPr>
      <w:spacing w:before="120" w:line="260" w:lineRule="exact"/>
      <w:jc w:val="right"/>
    </w:pPr>
    <w:rPr>
      <w:rFonts w:ascii="Franklin Gothic Medium" w:hAnsi="Franklin Gothic Medium"/>
      <w:color w:val="000080"/>
      <w:sz w:val="20"/>
    </w:rPr>
  </w:style>
  <w:style w:type="paragraph" w:styleId="Footer">
    <w:name w:val="footer"/>
    <w:basedOn w:val="Normal"/>
    <w:autoRedefine/>
    <w:rsid w:val="00D442F7"/>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D442F7"/>
    <w:rPr>
      <w:rFonts w:ascii="Constantia" w:hAnsi="Constantia"/>
      <w:b/>
      <w:color w:val="404040"/>
      <w:sz w:val="36"/>
    </w:rPr>
  </w:style>
  <w:style w:type="paragraph" w:customStyle="1" w:styleId="Note">
    <w:name w:val="Note"/>
    <w:basedOn w:val="BodyMain"/>
    <w:next w:val="BodyMain"/>
    <w:rsid w:val="00D442F7"/>
    <w:rPr>
      <w:i/>
    </w:rPr>
  </w:style>
  <w:style w:type="character" w:customStyle="1" w:styleId="NoteLeadIn">
    <w:name w:val="Note.LeadIn"/>
    <w:basedOn w:val="inline"/>
    <w:rsid w:val="00D442F7"/>
    <w:rPr>
      <w:rFonts w:ascii="Franklin Gothic Medium" w:hAnsi="Franklin Gothic Medium"/>
      <w:sz w:val="20"/>
    </w:rPr>
  </w:style>
  <w:style w:type="paragraph" w:customStyle="1" w:styleId="ChapterSubtitle">
    <w:name w:val="Chapter.Subtitle"/>
    <w:basedOn w:val="BodyDark"/>
    <w:next w:val="Normal"/>
    <w:autoRedefine/>
    <w:rsid w:val="00D442F7"/>
    <w:pPr>
      <w:spacing w:before="120"/>
    </w:pPr>
    <w:rPr>
      <w:rFonts w:ascii="Rockwell Condensed" w:hAnsi="Rockwell Condensed"/>
      <w:b w:val="0"/>
      <w:sz w:val="28"/>
    </w:rPr>
  </w:style>
  <w:style w:type="paragraph" w:customStyle="1" w:styleId="BodyBullets">
    <w:name w:val="Body.Bullets"/>
    <w:basedOn w:val="BodyMain"/>
    <w:rsid w:val="00D442F7"/>
    <w:pPr>
      <w:numPr>
        <w:numId w:val="4"/>
      </w:numPr>
      <w:spacing w:after="140"/>
    </w:pPr>
  </w:style>
  <w:style w:type="paragraph" w:customStyle="1" w:styleId="ChapterEyeBrow">
    <w:name w:val="Chapter.EyeBrow"/>
    <w:basedOn w:val="Normal"/>
    <w:next w:val="Heading1"/>
    <w:autoRedefine/>
    <w:rsid w:val="00D442F7"/>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D442F7"/>
    <w:pPr>
      <w:spacing w:before="140"/>
    </w:pPr>
  </w:style>
  <w:style w:type="paragraph" w:customStyle="1" w:styleId="TableStepHead">
    <w:name w:val="Table.StepHead"/>
    <w:basedOn w:val="TableHeading"/>
    <w:autoRedefine/>
    <w:rsid w:val="00D442F7"/>
    <w:rPr>
      <w:rFonts w:ascii="Franklin Gothic Medium" w:hAnsi="Franklin Gothic Medium"/>
      <w:b w:val="0"/>
      <w:color w:val="FFCC06"/>
    </w:rPr>
  </w:style>
  <w:style w:type="paragraph" w:customStyle="1" w:styleId="CodeAbove">
    <w:name w:val="Code Above"/>
    <w:basedOn w:val="Code"/>
    <w:rsid w:val="00D442F7"/>
    <w:pPr>
      <w:spacing w:before="120"/>
    </w:pPr>
  </w:style>
  <w:style w:type="paragraph" w:customStyle="1" w:styleId="CodeLast">
    <w:name w:val="Code Last"/>
    <w:basedOn w:val="Code"/>
    <w:link w:val="CodeLastChar"/>
    <w:rsid w:val="00D442F7"/>
    <w:pPr>
      <w:spacing w:after="80"/>
    </w:pPr>
  </w:style>
  <w:style w:type="paragraph" w:customStyle="1" w:styleId="TableComment">
    <w:name w:val="Table.Comment"/>
    <w:basedOn w:val="TableText"/>
    <w:autoRedefine/>
    <w:rsid w:val="00D442F7"/>
    <w:pPr>
      <w:spacing w:before="80" w:after="120" w:line="240" w:lineRule="exact"/>
    </w:pPr>
    <w:rPr>
      <w:i/>
    </w:rPr>
  </w:style>
  <w:style w:type="character" w:customStyle="1" w:styleId="CodeChar">
    <w:name w:val="Code Char"/>
    <w:basedOn w:val="DefaultParagraphFont"/>
    <w:link w:val="Code"/>
    <w:rsid w:val="00D442F7"/>
    <w:rPr>
      <w:rFonts w:ascii="Consolas" w:hAnsi="Consolas"/>
      <w:sz w:val="18"/>
      <w:lang w:val="en-US" w:eastAsia="en-US"/>
    </w:rPr>
  </w:style>
  <w:style w:type="character" w:customStyle="1" w:styleId="CodeLastChar">
    <w:name w:val="Code Last Char"/>
    <w:basedOn w:val="CodeChar"/>
    <w:link w:val="CodeLast"/>
    <w:rsid w:val="006A4945"/>
    <w:rPr>
      <w:rFonts w:ascii="Consolas" w:hAnsi="Consolas"/>
      <w:sz w:val="18"/>
      <w:lang w:val="en-US" w:eastAsia="en-US"/>
    </w:rPr>
  </w:style>
  <w:style w:type="paragraph" w:customStyle="1" w:styleId="CodeBold">
    <w:name w:val="Code Bold"/>
    <w:basedOn w:val="Code"/>
    <w:link w:val="CodeBoldChar"/>
    <w:autoRedefine/>
    <w:qFormat/>
    <w:rsid w:val="00D442F7"/>
    <w:rPr>
      <w:b/>
      <w:color w:val="A50021"/>
    </w:rPr>
  </w:style>
  <w:style w:type="character" w:customStyle="1" w:styleId="CodeBoldChar">
    <w:name w:val="Code Bold Char"/>
    <w:basedOn w:val="CodeChar"/>
    <w:link w:val="CodeBold"/>
    <w:rsid w:val="00D442F7"/>
    <w:rPr>
      <w:rFonts w:ascii="Consolas" w:hAnsi="Consolas"/>
      <w:b/>
      <w:color w:val="A50021"/>
      <w:sz w:val="18"/>
      <w:lang w:val="en-US" w:eastAsia="en-US"/>
    </w:rPr>
  </w:style>
  <w:style w:type="character" w:customStyle="1" w:styleId="TableNumberChar">
    <w:name w:val="Table.Number Char"/>
    <w:basedOn w:val="DefaultParagraphFont"/>
    <w:link w:val="TableNumber"/>
    <w:rsid w:val="00D442F7"/>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D442F7"/>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D442F7"/>
    <w:rPr>
      <w:b/>
      <w:color w:val="A50021"/>
    </w:rPr>
  </w:style>
  <w:style w:type="character" w:customStyle="1" w:styleId="BodyMainChar">
    <w:name w:val="Body.Main Char"/>
    <w:basedOn w:val="DefaultParagraphFont"/>
    <w:link w:val="BodyMain"/>
    <w:rsid w:val="00D442F7"/>
    <w:rPr>
      <w:rFonts w:ascii="Constantia" w:hAnsi="Constantia"/>
      <w:sz w:val="23"/>
      <w:lang w:val="en-US" w:eastAsia="en-US"/>
    </w:rPr>
  </w:style>
  <w:style w:type="paragraph" w:customStyle="1" w:styleId="FigureImage">
    <w:name w:val="Figure Image"/>
    <w:basedOn w:val="Normal"/>
    <w:next w:val="Caption"/>
    <w:qFormat/>
    <w:rsid w:val="00D442F7"/>
    <w:pPr>
      <w:keepNext/>
      <w:pBdr>
        <w:top w:val="single" w:sz="4" w:space="4" w:color="auto"/>
      </w:pBdr>
      <w:spacing w:before="240"/>
    </w:pPr>
  </w:style>
  <w:style w:type="paragraph" w:styleId="Caption">
    <w:name w:val="caption"/>
    <w:basedOn w:val="Normal"/>
    <w:next w:val="Normal"/>
    <w:autoRedefine/>
    <w:qFormat/>
    <w:rsid w:val="00D442F7"/>
    <w:pPr>
      <w:pBdr>
        <w:bottom w:val="single" w:sz="4" w:space="4" w:color="auto"/>
      </w:pBdr>
      <w:spacing w:before="60" w:after="280" w:line="300" w:lineRule="exact"/>
    </w:pPr>
    <w:rPr>
      <w:rFonts w:ascii="Constantia" w:hAnsi="Constantia"/>
      <w:bCs/>
      <w:i/>
      <w:sz w:val="20"/>
    </w:rPr>
  </w:style>
  <w:style w:type="character" w:customStyle="1" w:styleId="Caption-Strong">
    <w:name w:val="Caption-Strong"/>
    <w:basedOn w:val="DefaultParagraphFont"/>
    <w:rsid w:val="00D442F7"/>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701CD8"/>
    <w:pPr>
      <w:tabs>
        <w:tab w:val="left" w:pos="360"/>
        <w:tab w:val="left" w:pos="720"/>
        <w:tab w:val="left" w:pos="1080"/>
        <w:tab w:val="left" w:pos="1440"/>
        <w:tab w:val="left" w:pos="1800"/>
        <w:tab w:val="left" w:pos="2160"/>
        <w:tab w:val="left" w:pos="2520"/>
        <w:tab w:val="left" w:pos="2880"/>
      </w:tabs>
    </w:pPr>
    <w:rPr>
      <w:rFonts w:ascii="Consolas" w:hAnsi="Consolas"/>
      <w:i/>
      <w:color w:val="548DD4" w:themeColor="text2" w:themeTint="99"/>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D442F7"/>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BookTitle">
    <w:name w:val="Chapter.BookTitle"/>
    <w:basedOn w:val="ChapterEyeBrow"/>
    <w:qFormat/>
    <w:rsid w:val="00D442F7"/>
    <w:pPr>
      <w:pBdr>
        <w:bottom w:val="none" w:sz="0" w:space="0" w:color="auto"/>
      </w:pBdr>
    </w:pPr>
    <w:rPr>
      <w:rFonts w:ascii="Rockwell Condensed" w:hAnsi="Rockwell Condensed"/>
      <w:b/>
      <w:color w:val="DCA806"/>
      <w:sz w:val="48"/>
      <w:szCs w:val="64"/>
    </w:rPr>
  </w:style>
  <w:style w:type="paragraph" w:customStyle="1" w:styleId="ChapterAuthor">
    <w:name w:val="Chapter.Author"/>
    <w:basedOn w:val="ChapterBookTitle"/>
    <w:qFormat/>
    <w:rsid w:val="00D442F7"/>
    <w:rPr>
      <w:rFonts w:ascii="Rockwell" w:hAnsi="Rockwell"/>
      <w:b w:val="0"/>
      <w:sz w:val="28"/>
    </w:rPr>
  </w:style>
  <w:style w:type="paragraph" w:customStyle="1" w:styleId="ChapterFinePrint">
    <w:name w:val="Chapter.FinePrint"/>
    <w:basedOn w:val="Normal"/>
    <w:qFormat/>
    <w:rsid w:val="00D442F7"/>
    <w:pPr>
      <w:ind w:left="576" w:right="576"/>
    </w:pPr>
    <w:rPr>
      <w:rFonts w:ascii="Rockwell" w:hAnsi="Rockwell"/>
      <w:color w:val="404040"/>
      <w:sz w:val="20"/>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character" w:customStyle="1" w:styleId="Heading2Char">
    <w:name w:val="Heading 2 Char"/>
    <w:basedOn w:val="DefaultParagraphFont"/>
    <w:link w:val="Heading2"/>
    <w:rsid w:val="005976C5"/>
    <w:rPr>
      <w:rFonts w:ascii="Franklin Gothic Demi" w:hAnsi="Franklin Gothic Demi"/>
      <w:smallCaps/>
      <w:color w:val="404040"/>
      <w:kern w:val="28"/>
      <w:sz w:val="44"/>
      <w:lang w:val="en-US"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val="en-US" w:eastAsia="en-US"/>
    </w:rPr>
  </w:style>
  <w:style w:type="character" w:customStyle="1" w:styleId="CodeCommentChar">
    <w:name w:val="Code Comment Char"/>
    <w:basedOn w:val="CodeChar"/>
    <w:uiPriority w:val="1"/>
    <w:qFormat/>
    <w:rsid w:val="00701CD8"/>
    <w:rPr>
      <w:rFonts w:ascii="Consolas" w:hAnsi="Consolas"/>
      <w:i/>
      <w:color w:val="548DD4" w:themeColor="text2" w:themeTint="99"/>
      <w:sz w:val="18"/>
      <w:lang w:val="en-US" w:eastAsia="en-US"/>
    </w:rPr>
  </w:style>
  <w:style w:type="paragraph" w:customStyle="1" w:styleId="BodyDark">
    <w:name w:val="Body.Dark"/>
    <w:basedOn w:val="BodyMain"/>
    <w:autoRedefine/>
    <w:rsid w:val="00D442F7"/>
    <w:pPr>
      <w:spacing w:after="120" w:line="240" w:lineRule="auto"/>
    </w:pPr>
    <w:rPr>
      <w:b/>
      <w:sz w:val="20"/>
    </w:rPr>
  </w:style>
  <w:style w:type="paragraph" w:customStyle="1" w:styleId="ChapterBookTitleAlternate">
    <w:name w:val="Chapter.BookTitle.Alternate"/>
    <w:basedOn w:val="ChapterBookTitle"/>
    <w:qFormat/>
    <w:rsid w:val="00D442F7"/>
    <w:rPr>
      <w:color w:val="FFFFFF"/>
    </w:rPr>
  </w:style>
  <w:style w:type="paragraph" w:customStyle="1" w:styleId="BodyNumbered">
    <w:name w:val="Body.Numbered"/>
    <w:basedOn w:val="BodyMain"/>
    <w:rsid w:val="00D442F7"/>
    <w:pPr>
      <w:numPr>
        <w:numId w:val="1"/>
      </w:numPr>
      <w:spacing w:after="140"/>
    </w:pPr>
  </w:style>
  <w:style w:type="paragraph" w:customStyle="1" w:styleId="CodeMiddle">
    <w:name w:val="Code Middle"/>
    <w:basedOn w:val="CodeAbove"/>
    <w:rsid w:val="00D442F7"/>
    <w:pPr>
      <w:spacing w:after="80"/>
    </w:pPr>
  </w:style>
  <w:style w:type="paragraph" w:customStyle="1" w:styleId="BodyMarginCallout">
    <w:name w:val="Body.Margin.Callout"/>
    <w:basedOn w:val="ChapterFinePrint"/>
    <w:qFormat/>
    <w:rsid w:val="00D442F7"/>
    <w:pPr>
      <w:ind w:left="0" w:right="0"/>
    </w:pPr>
    <w:rPr>
      <w:rFonts w:ascii="Rockwell Condensed" w:hAnsi="Rockwell Condensed"/>
      <w:sz w:val="22"/>
    </w:rPr>
  </w:style>
  <w:style w:type="paragraph" w:styleId="BalloonText">
    <w:name w:val="Balloon Text"/>
    <w:basedOn w:val="Normal"/>
    <w:link w:val="BalloonTextChar"/>
    <w:rsid w:val="00D442F7"/>
    <w:rPr>
      <w:rFonts w:ascii="Tahoma" w:hAnsi="Tahoma" w:cs="Tahoma"/>
      <w:sz w:val="16"/>
      <w:szCs w:val="16"/>
    </w:rPr>
  </w:style>
  <w:style w:type="character" w:customStyle="1" w:styleId="BalloonTextChar">
    <w:name w:val="Balloon Text Char"/>
    <w:basedOn w:val="DefaultParagraphFont"/>
    <w:link w:val="BalloonText"/>
    <w:rsid w:val="00D442F7"/>
    <w:rPr>
      <w:rFonts w:ascii="Tahoma" w:hAnsi="Tahoma" w:cs="Tahoma"/>
      <w:sz w:val="16"/>
      <w:szCs w:val="16"/>
      <w:lang w:val="en-US" w:eastAsia="en-US"/>
    </w:rPr>
  </w:style>
  <w:style w:type="paragraph" w:styleId="HTMLPreformatted">
    <w:name w:val="HTML Preformatted"/>
    <w:basedOn w:val="Normal"/>
    <w:link w:val="HTMLPreformattedChar"/>
    <w:uiPriority w:val="99"/>
    <w:unhideWhenUsed/>
    <w:rsid w:val="0001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basedOn w:val="DefaultParagraphFont"/>
    <w:link w:val="HTMLPreformatted"/>
    <w:uiPriority w:val="99"/>
    <w:rsid w:val="000136A0"/>
    <w:rPr>
      <w:rFonts w:ascii="Courier" w:hAnsi="Courier" w:cs="Courier"/>
      <w:lang w:val="en-US" w:eastAsia="en-US"/>
    </w:rPr>
  </w:style>
  <w:style w:type="character" w:styleId="Hyperlink">
    <w:name w:val="Hyperlink"/>
    <w:basedOn w:val="DefaultParagraphFont"/>
    <w:uiPriority w:val="4"/>
    <w:rsid w:val="00C7706E"/>
    <w:rPr>
      <w:color w:val="0000FF" w:themeColor="hyperlink"/>
      <w:u w:val="single"/>
    </w:rPr>
  </w:style>
  <w:style w:type="character" w:styleId="FollowedHyperlink">
    <w:name w:val="FollowedHyperlink"/>
    <w:basedOn w:val="DefaultParagraphFont"/>
    <w:rsid w:val="001A5B87"/>
    <w:rPr>
      <w:color w:val="800080" w:themeColor="followedHyperlink"/>
      <w:u w:val="single"/>
    </w:rPr>
  </w:style>
  <w:style w:type="character" w:styleId="HTMLCode">
    <w:name w:val="HTML Code"/>
    <w:basedOn w:val="DefaultParagraphFont"/>
    <w:uiPriority w:val="99"/>
    <w:unhideWhenUsed/>
    <w:rsid w:val="001A5B87"/>
    <w:rPr>
      <w:rFonts w:ascii="Courier" w:eastAsia="Times New Roman" w:hAnsi="Courier" w:cs="Courier"/>
      <w:sz w:val="20"/>
      <w:szCs w:val="20"/>
    </w:rPr>
  </w:style>
  <w:style w:type="paragraph" w:styleId="BodyText3">
    <w:name w:val="Body Text 3"/>
    <w:basedOn w:val="Normal"/>
    <w:link w:val="BodyText3Char"/>
    <w:rsid w:val="009A272E"/>
    <w:pPr>
      <w:spacing w:after="120"/>
    </w:pPr>
    <w:rPr>
      <w:sz w:val="16"/>
      <w:szCs w:val="16"/>
    </w:rPr>
  </w:style>
  <w:style w:type="character" w:customStyle="1" w:styleId="BodyText3Char">
    <w:name w:val="Body Text 3 Char"/>
    <w:basedOn w:val="DefaultParagraphFont"/>
    <w:link w:val="BodyText3"/>
    <w:rsid w:val="009A272E"/>
    <w:rPr>
      <w:rFonts w:ascii="Corbel" w:hAnsi="Corbel"/>
      <w:sz w:val="16"/>
      <w:szCs w:val="16"/>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uiPriority="2" w:qFormat="1"/>
    <w:lsdException w:name="heading 8" w:uiPriority="2" w:qFormat="1"/>
    <w:lsdException w:name="heading 9" w:uiPriority="2"/>
    <w:lsdException w:name="caption" w:semiHidden="1" w:unhideWhenUsed="1" w:qFormat="1"/>
    <w:lsdException w:name="Title" w:qFormat="1"/>
    <w:lsdException w:name="Default Paragraph Font" w:uiPriority="1"/>
    <w:lsdException w:name="Subtitle" w:qFormat="1"/>
    <w:lsdException w:name="Hyperlink" w:uiPriority="4"/>
    <w:lsdException w:name="Strong" w:qFormat="1"/>
    <w:lsdException w:name="Emphasis" w:qFormat="1"/>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42F7"/>
    <w:rPr>
      <w:rFonts w:ascii="Corbel" w:hAnsi="Corbel"/>
      <w:sz w:val="23"/>
      <w:lang w:val="en-US" w:eastAsia="en-US"/>
    </w:rPr>
  </w:style>
  <w:style w:type="paragraph" w:styleId="Heading1">
    <w:name w:val="heading 1"/>
    <w:basedOn w:val="Normal"/>
    <w:next w:val="BodyMain"/>
    <w:link w:val="Heading1Char"/>
    <w:autoRedefine/>
    <w:qFormat/>
    <w:rsid w:val="00D442F7"/>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D442F7"/>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D442F7"/>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D442F7"/>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D442F7"/>
    <w:pPr>
      <w:keepNext/>
      <w:spacing w:before="280" w:after="140"/>
      <w:outlineLvl w:val="4"/>
    </w:pPr>
    <w:rPr>
      <w:rFonts w:ascii="Franklin Gothic Medium Cond" w:hAnsi="Franklin Gothic Medium Cond"/>
      <w:kern w:val="28"/>
      <w:sz w:val="24"/>
    </w:rPr>
  </w:style>
  <w:style w:type="paragraph" w:styleId="Heading6">
    <w:name w:val="heading 6"/>
    <w:basedOn w:val="Normal"/>
    <w:next w:val="Normal"/>
    <w:uiPriority w:val="1"/>
    <w:qFormat/>
    <w:rsid w:val="00D442F7"/>
    <w:pPr>
      <w:keepNext/>
      <w:spacing w:before="120" w:after="80"/>
      <w:outlineLvl w:val="5"/>
    </w:pPr>
    <w:rPr>
      <w:rFonts w:ascii="Franklin Gothic Book" w:hAnsi="Franklin Gothic Book"/>
      <w:i/>
      <w:kern w:val="28"/>
      <w:sz w:val="24"/>
    </w:rPr>
  </w:style>
  <w:style w:type="paragraph" w:styleId="Heading7">
    <w:name w:val="heading 7"/>
    <w:basedOn w:val="Normal"/>
    <w:next w:val="Normal"/>
    <w:uiPriority w:val="2"/>
    <w:qFormat/>
    <w:rsid w:val="00D442F7"/>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D442F7"/>
    <w:pPr>
      <w:keepNext/>
      <w:spacing w:before="80" w:after="60"/>
      <w:outlineLvl w:val="7"/>
    </w:pPr>
    <w:rPr>
      <w:i/>
      <w:kern w:val="28"/>
      <w:sz w:val="20"/>
    </w:rPr>
  </w:style>
  <w:style w:type="paragraph" w:styleId="Heading9">
    <w:name w:val="heading 9"/>
    <w:basedOn w:val="Normal"/>
    <w:next w:val="Normal"/>
    <w:uiPriority w:val="2"/>
    <w:rsid w:val="00D442F7"/>
    <w:pPr>
      <w:keepNext/>
      <w:spacing w:before="80" w:after="60"/>
      <w:outlineLvl w:val="8"/>
    </w:pPr>
    <w:rPr>
      <w:kern w:val="28"/>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Main"/>
    <w:basedOn w:val="Normal"/>
    <w:link w:val="BodyMainChar"/>
    <w:autoRedefine/>
    <w:rsid w:val="00D442F7"/>
    <w:pPr>
      <w:spacing w:after="280" w:line="300" w:lineRule="exact"/>
    </w:pPr>
    <w:rPr>
      <w:rFonts w:ascii="Constantia" w:hAnsi="Constantia"/>
    </w:rPr>
  </w:style>
  <w:style w:type="paragraph" w:styleId="Header">
    <w:name w:val="header"/>
    <w:basedOn w:val="Normal"/>
    <w:link w:val="HeaderChar"/>
    <w:autoRedefine/>
    <w:rsid w:val="00D442F7"/>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D442F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D442F7"/>
    <w:pPr>
      <w:spacing w:before="60" w:after="60" w:line="280" w:lineRule="exact"/>
      <w:jc w:val="both"/>
    </w:pPr>
    <w:rPr>
      <w:rFonts w:ascii="Franklin Gothic Medium Cond" w:hAnsi="Franklin Gothic Medium Cond"/>
      <w:b/>
      <w:smallCaps/>
      <w:spacing w:val="30"/>
      <w:sz w:val="22"/>
      <w:szCs w:val="24"/>
    </w:rPr>
  </w:style>
  <w:style w:type="paragraph" w:customStyle="1" w:styleId="TableText">
    <w:name w:val="Table.Text"/>
    <w:basedOn w:val="Normal"/>
    <w:autoRedefine/>
    <w:rsid w:val="004B6DE1"/>
    <w:pPr>
      <w:spacing w:before="120" w:line="260" w:lineRule="exact"/>
    </w:pPr>
    <w:rPr>
      <w:rFonts w:ascii="Franklin Gothic Book" w:hAnsi="Franklin Gothic Book"/>
      <w:sz w:val="20"/>
    </w:rPr>
  </w:style>
  <w:style w:type="character" w:customStyle="1" w:styleId="inline">
    <w:name w:val="inline"/>
    <w:basedOn w:val="DefaultParagraphFont"/>
    <w:rsid w:val="00D442F7"/>
    <w:rPr>
      <w:rFonts w:ascii="Franklin Gothic Medium" w:hAnsi="Franklin Gothic Medium"/>
      <w:sz w:val="20"/>
    </w:rPr>
  </w:style>
  <w:style w:type="paragraph" w:customStyle="1" w:styleId="TableNumber">
    <w:name w:val="Table.Number"/>
    <w:basedOn w:val="Normal"/>
    <w:link w:val="TableNumberChar"/>
    <w:autoRedefine/>
    <w:rsid w:val="00D442F7"/>
    <w:pPr>
      <w:spacing w:before="120" w:line="260" w:lineRule="exact"/>
      <w:jc w:val="right"/>
    </w:pPr>
    <w:rPr>
      <w:rFonts w:ascii="Franklin Gothic Medium" w:hAnsi="Franklin Gothic Medium"/>
      <w:color w:val="000080"/>
      <w:sz w:val="20"/>
    </w:rPr>
  </w:style>
  <w:style w:type="paragraph" w:styleId="Footer">
    <w:name w:val="footer"/>
    <w:basedOn w:val="Normal"/>
    <w:autoRedefine/>
    <w:rsid w:val="00D442F7"/>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D442F7"/>
    <w:rPr>
      <w:rFonts w:ascii="Constantia" w:hAnsi="Constantia"/>
      <w:b/>
      <w:color w:val="404040"/>
      <w:sz w:val="36"/>
    </w:rPr>
  </w:style>
  <w:style w:type="paragraph" w:customStyle="1" w:styleId="Note">
    <w:name w:val="Note"/>
    <w:basedOn w:val="BodyMain"/>
    <w:next w:val="BodyMain"/>
    <w:rsid w:val="00D442F7"/>
    <w:rPr>
      <w:i/>
    </w:rPr>
  </w:style>
  <w:style w:type="character" w:customStyle="1" w:styleId="NoteLeadIn">
    <w:name w:val="Note.LeadIn"/>
    <w:basedOn w:val="inline"/>
    <w:rsid w:val="00D442F7"/>
    <w:rPr>
      <w:rFonts w:ascii="Franklin Gothic Medium" w:hAnsi="Franklin Gothic Medium"/>
      <w:sz w:val="20"/>
    </w:rPr>
  </w:style>
  <w:style w:type="paragraph" w:customStyle="1" w:styleId="ChapterSubtitle">
    <w:name w:val="Chapter.Subtitle"/>
    <w:basedOn w:val="BodyDark"/>
    <w:next w:val="Normal"/>
    <w:autoRedefine/>
    <w:rsid w:val="00D442F7"/>
    <w:pPr>
      <w:spacing w:before="120"/>
    </w:pPr>
    <w:rPr>
      <w:rFonts w:ascii="Rockwell Condensed" w:hAnsi="Rockwell Condensed"/>
      <w:b w:val="0"/>
      <w:sz w:val="28"/>
    </w:rPr>
  </w:style>
  <w:style w:type="paragraph" w:customStyle="1" w:styleId="BodyBullets">
    <w:name w:val="Body.Bullets"/>
    <w:basedOn w:val="BodyMain"/>
    <w:rsid w:val="00D442F7"/>
    <w:pPr>
      <w:numPr>
        <w:numId w:val="4"/>
      </w:numPr>
      <w:spacing w:after="140"/>
    </w:pPr>
  </w:style>
  <w:style w:type="paragraph" w:customStyle="1" w:styleId="ChapterEyeBrow">
    <w:name w:val="Chapter.EyeBrow"/>
    <w:basedOn w:val="Normal"/>
    <w:next w:val="Heading1"/>
    <w:autoRedefine/>
    <w:rsid w:val="00D442F7"/>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D442F7"/>
    <w:pPr>
      <w:spacing w:before="140"/>
    </w:pPr>
  </w:style>
  <w:style w:type="paragraph" w:customStyle="1" w:styleId="TableStepHead">
    <w:name w:val="Table.StepHead"/>
    <w:basedOn w:val="TableHeading"/>
    <w:autoRedefine/>
    <w:rsid w:val="00D442F7"/>
    <w:rPr>
      <w:rFonts w:ascii="Franklin Gothic Medium" w:hAnsi="Franklin Gothic Medium"/>
      <w:b w:val="0"/>
      <w:color w:val="FFCC06"/>
    </w:rPr>
  </w:style>
  <w:style w:type="paragraph" w:customStyle="1" w:styleId="CodeAbove">
    <w:name w:val="Code Above"/>
    <w:basedOn w:val="Code"/>
    <w:rsid w:val="00D442F7"/>
    <w:pPr>
      <w:spacing w:before="120"/>
    </w:pPr>
  </w:style>
  <w:style w:type="paragraph" w:customStyle="1" w:styleId="CodeLast">
    <w:name w:val="Code Last"/>
    <w:basedOn w:val="Code"/>
    <w:link w:val="CodeLastChar"/>
    <w:rsid w:val="00D442F7"/>
    <w:pPr>
      <w:spacing w:after="80"/>
    </w:pPr>
  </w:style>
  <w:style w:type="paragraph" w:customStyle="1" w:styleId="TableComment">
    <w:name w:val="Table.Comment"/>
    <w:basedOn w:val="TableText"/>
    <w:autoRedefine/>
    <w:rsid w:val="00D442F7"/>
    <w:pPr>
      <w:spacing w:before="80" w:after="120" w:line="240" w:lineRule="exact"/>
    </w:pPr>
    <w:rPr>
      <w:i/>
    </w:rPr>
  </w:style>
  <w:style w:type="character" w:customStyle="1" w:styleId="CodeChar">
    <w:name w:val="Code Char"/>
    <w:basedOn w:val="DefaultParagraphFont"/>
    <w:link w:val="Code"/>
    <w:rsid w:val="00D442F7"/>
    <w:rPr>
      <w:rFonts w:ascii="Consolas" w:hAnsi="Consolas"/>
      <w:sz w:val="18"/>
      <w:lang w:val="en-US" w:eastAsia="en-US"/>
    </w:rPr>
  </w:style>
  <w:style w:type="character" w:customStyle="1" w:styleId="CodeLastChar">
    <w:name w:val="Code Last Char"/>
    <w:basedOn w:val="CodeChar"/>
    <w:link w:val="CodeLast"/>
    <w:rsid w:val="006A4945"/>
    <w:rPr>
      <w:rFonts w:ascii="Consolas" w:hAnsi="Consolas"/>
      <w:sz w:val="18"/>
      <w:lang w:val="en-US" w:eastAsia="en-US"/>
    </w:rPr>
  </w:style>
  <w:style w:type="paragraph" w:customStyle="1" w:styleId="CodeBold">
    <w:name w:val="Code Bold"/>
    <w:basedOn w:val="Code"/>
    <w:link w:val="CodeBoldChar"/>
    <w:autoRedefine/>
    <w:qFormat/>
    <w:rsid w:val="00D442F7"/>
    <w:rPr>
      <w:b/>
      <w:color w:val="A50021"/>
    </w:rPr>
  </w:style>
  <w:style w:type="character" w:customStyle="1" w:styleId="CodeBoldChar">
    <w:name w:val="Code Bold Char"/>
    <w:basedOn w:val="CodeChar"/>
    <w:link w:val="CodeBold"/>
    <w:rsid w:val="00D442F7"/>
    <w:rPr>
      <w:rFonts w:ascii="Consolas" w:hAnsi="Consolas"/>
      <w:b/>
      <w:color w:val="A50021"/>
      <w:sz w:val="18"/>
      <w:lang w:val="en-US" w:eastAsia="en-US"/>
    </w:rPr>
  </w:style>
  <w:style w:type="character" w:customStyle="1" w:styleId="TableNumberChar">
    <w:name w:val="Table.Number Char"/>
    <w:basedOn w:val="DefaultParagraphFont"/>
    <w:link w:val="TableNumber"/>
    <w:rsid w:val="00D442F7"/>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D442F7"/>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D442F7"/>
    <w:rPr>
      <w:b/>
      <w:color w:val="A50021"/>
    </w:rPr>
  </w:style>
  <w:style w:type="character" w:customStyle="1" w:styleId="BodyMainChar">
    <w:name w:val="Body.Main Char"/>
    <w:basedOn w:val="DefaultParagraphFont"/>
    <w:link w:val="BodyMain"/>
    <w:rsid w:val="00D442F7"/>
    <w:rPr>
      <w:rFonts w:ascii="Constantia" w:hAnsi="Constantia"/>
      <w:sz w:val="23"/>
      <w:lang w:val="en-US" w:eastAsia="en-US"/>
    </w:rPr>
  </w:style>
  <w:style w:type="paragraph" w:customStyle="1" w:styleId="FigureImage">
    <w:name w:val="Figure Image"/>
    <w:basedOn w:val="Normal"/>
    <w:next w:val="Caption"/>
    <w:qFormat/>
    <w:rsid w:val="00D442F7"/>
    <w:pPr>
      <w:keepNext/>
      <w:pBdr>
        <w:top w:val="single" w:sz="4" w:space="4" w:color="auto"/>
      </w:pBdr>
      <w:spacing w:before="240"/>
    </w:pPr>
  </w:style>
  <w:style w:type="paragraph" w:styleId="Caption">
    <w:name w:val="caption"/>
    <w:basedOn w:val="Normal"/>
    <w:next w:val="Normal"/>
    <w:autoRedefine/>
    <w:qFormat/>
    <w:rsid w:val="00D442F7"/>
    <w:pPr>
      <w:pBdr>
        <w:bottom w:val="single" w:sz="4" w:space="4" w:color="auto"/>
      </w:pBdr>
      <w:spacing w:before="60" w:after="280" w:line="300" w:lineRule="exact"/>
    </w:pPr>
    <w:rPr>
      <w:rFonts w:ascii="Constantia" w:hAnsi="Constantia"/>
      <w:bCs/>
      <w:i/>
      <w:sz w:val="20"/>
    </w:rPr>
  </w:style>
  <w:style w:type="character" w:customStyle="1" w:styleId="Caption-Strong">
    <w:name w:val="Caption-Strong"/>
    <w:basedOn w:val="DefaultParagraphFont"/>
    <w:rsid w:val="00D442F7"/>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701CD8"/>
    <w:pPr>
      <w:tabs>
        <w:tab w:val="left" w:pos="360"/>
        <w:tab w:val="left" w:pos="720"/>
        <w:tab w:val="left" w:pos="1080"/>
        <w:tab w:val="left" w:pos="1440"/>
        <w:tab w:val="left" w:pos="1800"/>
        <w:tab w:val="left" w:pos="2160"/>
        <w:tab w:val="left" w:pos="2520"/>
        <w:tab w:val="left" w:pos="2880"/>
      </w:tabs>
    </w:pPr>
    <w:rPr>
      <w:rFonts w:ascii="Consolas" w:hAnsi="Consolas"/>
      <w:i/>
      <w:color w:val="548DD4" w:themeColor="text2" w:themeTint="99"/>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D442F7"/>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BookTitle">
    <w:name w:val="Chapter.BookTitle"/>
    <w:basedOn w:val="ChapterEyeBrow"/>
    <w:qFormat/>
    <w:rsid w:val="00D442F7"/>
    <w:pPr>
      <w:pBdr>
        <w:bottom w:val="none" w:sz="0" w:space="0" w:color="auto"/>
      </w:pBdr>
    </w:pPr>
    <w:rPr>
      <w:rFonts w:ascii="Rockwell Condensed" w:hAnsi="Rockwell Condensed"/>
      <w:b/>
      <w:color w:val="DCA806"/>
      <w:sz w:val="48"/>
      <w:szCs w:val="64"/>
    </w:rPr>
  </w:style>
  <w:style w:type="paragraph" w:customStyle="1" w:styleId="ChapterAuthor">
    <w:name w:val="Chapter.Author"/>
    <w:basedOn w:val="ChapterBookTitle"/>
    <w:qFormat/>
    <w:rsid w:val="00D442F7"/>
    <w:rPr>
      <w:rFonts w:ascii="Rockwell" w:hAnsi="Rockwell"/>
      <w:b w:val="0"/>
      <w:sz w:val="28"/>
    </w:rPr>
  </w:style>
  <w:style w:type="paragraph" w:customStyle="1" w:styleId="ChapterFinePrint">
    <w:name w:val="Chapter.FinePrint"/>
    <w:basedOn w:val="Normal"/>
    <w:qFormat/>
    <w:rsid w:val="00D442F7"/>
    <w:pPr>
      <w:ind w:left="576" w:right="576"/>
    </w:pPr>
    <w:rPr>
      <w:rFonts w:ascii="Rockwell" w:hAnsi="Rockwell"/>
      <w:color w:val="404040"/>
      <w:sz w:val="20"/>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character" w:customStyle="1" w:styleId="Heading2Char">
    <w:name w:val="Heading 2 Char"/>
    <w:basedOn w:val="DefaultParagraphFont"/>
    <w:link w:val="Heading2"/>
    <w:rsid w:val="005976C5"/>
    <w:rPr>
      <w:rFonts w:ascii="Franklin Gothic Demi" w:hAnsi="Franklin Gothic Demi"/>
      <w:smallCaps/>
      <w:color w:val="404040"/>
      <w:kern w:val="28"/>
      <w:sz w:val="44"/>
      <w:lang w:val="en-US"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val="en-US" w:eastAsia="en-US"/>
    </w:rPr>
  </w:style>
  <w:style w:type="character" w:customStyle="1" w:styleId="CodeCommentChar">
    <w:name w:val="Code Comment Char"/>
    <w:basedOn w:val="CodeChar"/>
    <w:uiPriority w:val="1"/>
    <w:qFormat/>
    <w:rsid w:val="00701CD8"/>
    <w:rPr>
      <w:rFonts w:ascii="Consolas" w:hAnsi="Consolas"/>
      <w:i/>
      <w:color w:val="548DD4" w:themeColor="text2" w:themeTint="99"/>
      <w:sz w:val="18"/>
      <w:lang w:val="en-US" w:eastAsia="en-US"/>
    </w:rPr>
  </w:style>
  <w:style w:type="paragraph" w:customStyle="1" w:styleId="BodyDark">
    <w:name w:val="Body.Dark"/>
    <w:basedOn w:val="BodyMain"/>
    <w:autoRedefine/>
    <w:rsid w:val="00D442F7"/>
    <w:pPr>
      <w:spacing w:after="120" w:line="240" w:lineRule="auto"/>
    </w:pPr>
    <w:rPr>
      <w:b/>
      <w:sz w:val="20"/>
    </w:rPr>
  </w:style>
  <w:style w:type="paragraph" w:customStyle="1" w:styleId="ChapterBookTitleAlternate">
    <w:name w:val="Chapter.BookTitle.Alternate"/>
    <w:basedOn w:val="ChapterBookTitle"/>
    <w:qFormat/>
    <w:rsid w:val="00D442F7"/>
    <w:rPr>
      <w:color w:val="FFFFFF"/>
    </w:rPr>
  </w:style>
  <w:style w:type="paragraph" w:customStyle="1" w:styleId="BodyNumbered">
    <w:name w:val="Body.Numbered"/>
    <w:basedOn w:val="BodyMain"/>
    <w:rsid w:val="00D442F7"/>
    <w:pPr>
      <w:numPr>
        <w:numId w:val="1"/>
      </w:numPr>
      <w:spacing w:after="140"/>
    </w:pPr>
  </w:style>
  <w:style w:type="paragraph" w:customStyle="1" w:styleId="CodeMiddle">
    <w:name w:val="Code Middle"/>
    <w:basedOn w:val="CodeAbove"/>
    <w:rsid w:val="00D442F7"/>
    <w:pPr>
      <w:spacing w:after="80"/>
    </w:pPr>
  </w:style>
  <w:style w:type="paragraph" w:customStyle="1" w:styleId="BodyMarginCallout">
    <w:name w:val="Body.Margin.Callout"/>
    <w:basedOn w:val="ChapterFinePrint"/>
    <w:qFormat/>
    <w:rsid w:val="00D442F7"/>
    <w:pPr>
      <w:ind w:left="0" w:right="0"/>
    </w:pPr>
    <w:rPr>
      <w:rFonts w:ascii="Rockwell Condensed" w:hAnsi="Rockwell Condensed"/>
      <w:sz w:val="22"/>
    </w:rPr>
  </w:style>
  <w:style w:type="paragraph" w:styleId="BalloonText">
    <w:name w:val="Balloon Text"/>
    <w:basedOn w:val="Normal"/>
    <w:link w:val="BalloonTextChar"/>
    <w:rsid w:val="00D442F7"/>
    <w:rPr>
      <w:rFonts w:ascii="Tahoma" w:hAnsi="Tahoma" w:cs="Tahoma"/>
      <w:sz w:val="16"/>
      <w:szCs w:val="16"/>
    </w:rPr>
  </w:style>
  <w:style w:type="character" w:customStyle="1" w:styleId="BalloonTextChar">
    <w:name w:val="Balloon Text Char"/>
    <w:basedOn w:val="DefaultParagraphFont"/>
    <w:link w:val="BalloonText"/>
    <w:rsid w:val="00D442F7"/>
    <w:rPr>
      <w:rFonts w:ascii="Tahoma" w:hAnsi="Tahoma" w:cs="Tahoma"/>
      <w:sz w:val="16"/>
      <w:szCs w:val="16"/>
      <w:lang w:val="en-US" w:eastAsia="en-US"/>
    </w:rPr>
  </w:style>
  <w:style w:type="paragraph" w:styleId="HTMLPreformatted">
    <w:name w:val="HTML Preformatted"/>
    <w:basedOn w:val="Normal"/>
    <w:link w:val="HTMLPreformattedChar"/>
    <w:uiPriority w:val="99"/>
    <w:unhideWhenUsed/>
    <w:rsid w:val="0001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basedOn w:val="DefaultParagraphFont"/>
    <w:link w:val="HTMLPreformatted"/>
    <w:uiPriority w:val="99"/>
    <w:rsid w:val="000136A0"/>
    <w:rPr>
      <w:rFonts w:ascii="Courier" w:hAnsi="Courier" w:cs="Courier"/>
      <w:lang w:val="en-US" w:eastAsia="en-US"/>
    </w:rPr>
  </w:style>
  <w:style w:type="character" w:styleId="Hyperlink">
    <w:name w:val="Hyperlink"/>
    <w:basedOn w:val="DefaultParagraphFont"/>
    <w:uiPriority w:val="4"/>
    <w:rsid w:val="00C7706E"/>
    <w:rPr>
      <w:color w:val="0000FF" w:themeColor="hyperlink"/>
      <w:u w:val="single"/>
    </w:rPr>
  </w:style>
  <w:style w:type="character" w:styleId="FollowedHyperlink">
    <w:name w:val="FollowedHyperlink"/>
    <w:basedOn w:val="DefaultParagraphFont"/>
    <w:rsid w:val="001A5B87"/>
    <w:rPr>
      <w:color w:val="800080" w:themeColor="followedHyperlink"/>
      <w:u w:val="single"/>
    </w:rPr>
  </w:style>
  <w:style w:type="character" w:styleId="HTMLCode">
    <w:name w:val="HTML Code"/>
    <w:basedOn w:val="DefaultParagraphFont"/>
    <w:uiPriority w:val="99"/>
    <w:unhideWhenUsed/>
    <w:rsid w:val="001A5B87"/>
    <w:rPr>
      <w:rFonts w:ascii="Courier" w:eastAsia="Times New Roman" w:hAnsi="Courier" w:cs="Courier"/>
      <w:sz w:val="20"/>
      <w:szCs w:val="20"/>
    </w:rPr>
  </w:style>
  <w:style w:type="paragraph" w:styleId="BodyText3">
    <w:name w:val="Body Text 3"/>
    <w:basedOn w:val="Normal"/>
    <w:link w:val="BodyText3Char"/>
    <w:rsid w:val="009A272E"/>
    <w:pPr>
      <w:spacing w:after="120"/>
    </w:pPr>
    <w:rPr>
      <w:sz w:val="16"/>
      <w:szCs w:val="16"/>
    </w:rPr>
  </w:style>
  <w:style w:type="character" w:customStyle="1" w:styleId="BodyText3Char">
    <w:name w:val="Body Text 3 Char"/>
    <w:basedOn w:val="DefaultParagraphFont"/>
    <w:link w:val="BodyText3"/>
    <w:rsid w:val="009A272E"/>
    <w:rPr>
      <w:rFonts w:ascii="Corbel" w:hAnsi="Corbel"/>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576755">
      <w:bodyDiv w:val="1"/>
      <w:marLeft w:val="0"/>
      <w:marRight w:val="0"/>
      <w:marTop w:val="0"/>
      <w:marBottom w:val="0"/>
      <w:divBdr>
        <w:top w:val="none" w:sz="0" w:space="0" w:color="auto"/>
        <w:left w:val="none" w:sz="0" w:space="0" w:color="auto"/>
        <w:bottom w:val="none" w:sz="0" w:space="0" w:color="auto"/>
        <w:right w:val="none" w:sz="0" w:space="0" w:color="auto"/>
      </w:divBdr>
    </w:div>
    <w:div w:id="1220090730">
      <w:bodyDiv w:val="1"/>
      <w:marLeft w:val="0"/>
      <w:marRight w:val="0"/>
      <w:marTop w:val="0"/>
      <w:marBottom w:val="0"/>
      <w:divBdr>
        <w:top w:val="none" w:sz="0" w:space="0" w:color="auto"/>
        <w:left w:val="none" w:sz="0" w:space="0" w:color="auto"/>
        <w:bottom w:val="none" w:sz="0" w:space="0" w:color="auto"/>
        <w:right w:val="none" w:sz="0" w:space="0" w:color="auto"/>
      </w:divBdr>
    </w:div>
    <w:div w:id="1344668915">
      <w:bodyDiv w:val="1"/>
      <w:marLeft w:val="0"/>
      <w:marRight w:val="0"/>
      <w:marTop w:val="0"/>
      <w:marBottom w:val="0"/>
      <w:divBdr>
        <w:top w:val="none" w:sz="0" w:space="0" w:color="auto"/>
        <w:left w:val="none" w:sz="0" w:space="0" w:color="auto"/>
        <w:bottom w:val="none" w:sz="0" w:space="0" w:color="auto"/>
        <w:right w:val="none" w:sz="0" w:space="0" w:color="auto"/>
      </w:divBdr>
    </w:div>
    <w:div w:id="1510559815">
      <w:bodyDiv w:val="1"/>
      <w:marLeft w:val="0"/>
      <w:marRight w:val="0"/>
      <w:marTop w:val="0"/>
      <w:marBottom w:val="0"/>
      <w:divBdr>
        <w:top w:val="none" w:sz="0" w:space="0" w:color="auto"/>
        <w:left w:val="none" w:sz="0" w:space="0" w:color="auto"/>
        <w:bottom w:val="none" w:sz="0" w:space="0" w:color="auto"/>
        <w:right w:val="none" w:sz="0" w:space="0" w:color="auto"/>
      </w:divBdr>
    </w:div>
    <w:div w:id="173697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hpunit.de/"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s://dev.twitter.com/docs/auth/implementing-sign-twitter" TargetMode="External"/><Relationship Id="rId13" Type="http://schemas.openxmlformats.org/officeDocument/2006/relationships/hyperlink" Target="https://dev.twitter.com/docs/twitter-libraries" TargetMode="External"/><Relationship Id="rId14" Type="http://schemas.openxmlformats.org/officeDocument/2006/relationships/hyperlink" Target="https://github.com/abraham/twitteroauth" TargetMode="External"/><Relationship Id="rId15" Type="http://schemas.openxmlformats.org/officeDocument/2006/relationships/hyperlink" Target="https://apps.twitter.com/" TargetMode="External"/><Relationship Id="rId16" Type="http://schemas.openxmlformats.org/officeDocument/2006/relationships/image" Target="media/image3.png"/><Relationship Id="rId17" Type="http://schemas.openxmlformats.org/officeDocument/2006/relationships/hyperlink" Target="mailto:president@funwebdev.com" TargetMode="External"/><Relationship Id="rId18" Type="http://schemas.openxmlformats.org/officeDocument/2006/relationships/hyperlink" Target="http://htmlpurifier.org/" TargetMode="External"/><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T:\CompSci\Research\web%20development%20textbook\teaching%20material\lab%20manual\TextBook-LabManual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orbel">
    <w:panose1 w:val="020B0503020204020204"/>
    <w:charset w:val="00"/>
    <w:family w:val="auto"/>
    <w:pitch w:val="variable"/>
    <w:sig w:usb0="A00002EF" w:usb1="4000A44B" w:usb2="00000000" w:usb3="00000000" w:csb0="0000019F" w:csb1="00000000"/>
  </w:font>
  <w:font w:name="Rockwell">
    <w:panose1 w:val="02060603020205020403"/>
    <w:charset w:val="00"/>
    <w:family w:val="auto"/>
    <w:pitch w:val="variable"/>
    <w:sig w:usb0="00000003" w:usb1="00000000" w:usb2="00000000" w:usb3="00000000" w:csb0="00000001" w:csb1="00000000"/>
  </w:font>
  <w:font w:name="Franklin Gothic Demi">
    <w:altName w:val="Arial"/>
    <w:charset w:val="00"/>
    <w:family w:val="swiss"/>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Franklin Gothic Medium Cond">
    <w:altName w:val="Arial Unicode MS"/>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auto"/>
    <w:pitch w:val="variable"/>
    <w:sig w:usb0="E10002FF" w:usb1="4000FCFF" w:usb2="00000009" w:usb3="00000000" w:csb0="0000019F" w:csb1="00000000"/>
  </w:font>
  <w:font w:name="Rockwell Condensed">
    <w:altName w:val="Lucida Fax"/>
    <w:charset w:val="00"/>
    <w:family w:val="roman"/>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E0D2D"/>
    <w:rsid w:val="00016E54"/>
    <w:rsid w:val="00160741"/>
    <w:rsid w:val="001926BE"/>
    <w:rsid w:val="002A7119"/>
    <w:rsid w:val="002F16D3"/>
    <w:rsid w:val="002F1AC1"/>
    <w:rsid w:val="003136FC"/>
    <w:rsid w:val="003961CC"/>
    <w:rsid w:val="003D064E"/>
    <w:rsid w:val="003E0D2D"/>
    <w:rsid w:val="00407BA9"/>
    <w:rsid w:val="00424507"/>
    <w:rsid w:val="0049321D"/>
    <w:rsid w:val="00562F76"/>
    <w:rsid w:val="005A6A35"/>
    <w:rsid w:val="006122E7"/>
    <w:rsid w:val="00760862"/>
    <w:rsid w:val="007A0FA1"/>
    <w:rsid w:val="00826704"/>
    <w:rsid w:val="00837240"/>
    <w:rsid w:val="00855788"/>
    <w:rsid w:val="00897C33"/>
    <w:rsid w:val="00914C92"/>
    <w:rsid w:val="009F064F"/>
    <w:rsid w:val="00A3080F"/>
    <w:rsid w:val="00BD3386"/>
    <w:rsid w:val="00D206F0"/>
    <w:rsid w:val="00D429F0"/>
    <w:rsid w:val="00D95E88"/>
    <w:rsid w:val="00DE7ACF"/>
    <w:rsid w:val="00DF4C4D"/>
    <w:rsid w:val="00E00948"/>
    <w:rsid w:val="00E12A86"/>
    <w:rsid w:val="00E70240"/>
    <w:rsid w:val="00F5521B"/>
    <w:rsid w:val="00F95B91"/>
    <w:rsid w:val="00FF7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241187-E41C-0F4E-9AC7-A66973E60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\CompSci\Research\web development textbook\teaching material\lab manual\TextBook-LabManualTemplate.dotx</Template>
  <TotalTime>1</TotalTime>
  <Pages>18</Pages>
  <Words>4819</Words>
  <Characters>27471</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Lab X: Title</vt:lpstr>
    </vt:vector>
  </TitlesOfParts>
  <Company>consultant</Company>
  <LinksUpToDate>false</LinksUpToDate>
  <CharactersWithSpaces>32226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16: Title</dc:title>
  <dc:subject>COMP1511</dc:subject>
  <dc:creator>Randy Connolly</dc:creator>
  <cp:lastModifiedBy>Ricardo</cp:lastModifiedBy>
  <cp:revision>5</cp:revision>
  <cp:lastPrinted>2017-05-20T19:36:00Z</cp:lastPrinted>
  <dcterms:created xsi:type="dcterms:W3CDTF">2017-05-20T19:36:00Z</dcterms:created>
  <dcterms:modified xsi:type="dcterms:W3CDTF">2017-05-20T21:24:00Z</dcterms:modified>
</cp:coreProperties>
</file>