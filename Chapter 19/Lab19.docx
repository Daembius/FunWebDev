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0" w:type="dxa"/>
        <w:tblInd w:w="-252" w:type="dxa"/>
        <w:shd w:val="clear" w:color="auto" w:fill="FFCC06"/>
        <w:tblLook w:val="04A0" w:firstRow="1" w:lastRow="0" w:firstColumn="1" w:lastColumn="0" w:noHBand="0" w:noVBand="1"/>
      </w:tblPr>
      <w:tblGrid>
        <w:gridCol w:w="9810"/>
      </w:tblGrid>
      <w:tr w:rsidR="002922A2" w:rsidRPr="005F7E37" w14:paraId="4060583A" w14:textId="77777777" w:rsidTr="00FE7491">
        <w:tc>
          <w:tcPr>
            <w:tcW w:w="9810" w:type="dxa"/>
            <w:shd w:val="clear" w:color="auto" w:fill="F3F3E7"/>
          </w:tcPr>
          <w:p w14:paraId="0DA4739A" w14:textId="77777777" w:rsidR="002922A2" w:rsidRPr="00701CD8" w:rsidRDefault="002922A2" w:rsidP="00B05CBF">
            <w:pPr>
              <w:pStyle w:val="ChapterEyeBrow"/>
              <w:rPr>
                <w:rStyle w:val="CodeCommentChar"/>
              </w:rPr>
            </w:pPr>
          </w:p>
          <w:p w14:paraId="78F387C0" w14:textId="56A34F00" w:rsidR="002922A2" w:rsidRPr="00B310CE" w:rsidRDefault="002922A2" w:rsidP="00B05CBF">
            <w:pPr>
              <w:pStyle w:val="ChapterEyeBrow"/>
            </w:pPr>
            <w:r w:rsidRPr="00B310CE">
              <w:t xml:space="preserve">LAB </w:t>
            </w:r>
            <w:r w:rsidR="00C26EDC">
              <w:rPr>
                <w:color w:val="DCA806"/>
              </w:rPr>
              <w:t>1</w:t>
            </w:r>
            <w:r w:rsidR="006B340A">
              <w:rPr>
                <w:color w:val="DCA806"/>
              </w:rPr>
              <w:t>9</w:t>
            </w:r>
          </w:p>
          <w:p w14:paraId="31ABC26B" w14:textId="62C1A16F" w:rsidR="002922A2" w:rsidRDefault="006B340A" w:rsidP="00B05CBF">
            <w:pPr>
              <w:pStyle w:val="Heading1"/>
            </w:pPr>
            <w:r>
              <w:t>XML and Web Services</w:t>
            </w:r>
          </w:p>
          <w:p w14:paraId="254E4B7B" w14:textId="77777777" w:rsidR="002922A2" w:rsidRPr="00D27FB1" w:rsidRDefault="002922A2" w:rsidP="00FB0636">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19B7527F" w14:textId="77777777" w:rsidTr="00B05CBF">
              <w:tc>
                <w:tcPr>
                  <w:tcW w:w="8460" w:type="dxa"/>
                </w:tcPr>
                <w:p w14:paraId="47B26189" w14:textId="77777777" w:rsidR="002922A2" w:rsidRDefault="002922A2" w:rsidP="00403268">
                  <w:pPr>
                    <w:pStyle w:val="ChapterSubtitle"/>
                  </w:pPr>
                  <w:r>
                    <w:t>What You Will Learn</w:t>
                  </w:r>
                </w:p>
                <w:p w14:paraId="215492EC" w14:textId="412C6AE2" w:rsidR="00C26EDC" w:rsidRDefault="00C26EDC" w:rsidP="00403268">
                  <w:pPr>
                    <w:pStyle w:val="BodyBullets"/>
                  </w:pPr>
                  <w:r>
                    <w:t xml:space="preserve">How to </w:t>
                  </w:r>
                  <w:r w:rsidR="00483695">
                    <w:t>process XML and JSON in PHP</w:t>
                  </w:r>
                </w:p>
                <w:p w14:paraId="74807AB9" w14:textId="5B782219" w:rsidR="00483695" w:rsidRDefault="00483695" w:rsidP="00483695">
                  <w:pPr>
                    <w:pStyle w:val="BodyBullets"/>
                  </w:pPr>
                  <w:r>
                    <w:t>How to process XML and JSON in JavaScript</w:t>
                  </w:r>
                </w:p>
                <w:p w14:paraId="29D9BA6B" w14:textId="4BBD6528" w:rsidR="00BE1055" w:rsidRDefault="00483695" w:rsidP="00403268">
                  <w:pPr>
                    <w:pStyle w:val="BodyBullets"/>
                  </w:pPr>
                  <w:r>
                    <w:t>What are web services and how to create on in PHP</w:t>
                  </w:r>
                </w:p>
                <w:p w14:paraId="20D15505" w14:textId="1D77D3C7" w:rsidR="00457779" w:rsidRDefault="00C26EDC" w:rsidP="00483695">
                  <w:pPr>
                    <w:pStyle w:val="BodyBullets"/>
                  </w:pPr>
                  <w:r>
                    <w:t xml:space="preserve">How to </w:t>
                  </w:r>
                  <w:r w:rsidR="00483695">
                    <w:t xml:space="preserve">asynchronously consume a web service using </w:t>
                  </w:r>
                  <w:proofErr w:type="spellStart"/>
                  <w:r w:rsidR="00483695">
                    <w:t>jQuery</w:t>
                  </w:r>
                  <w:proofErr w:type="spellEnd"/>
                </w:p>
              </w:tc>
            </w:tr>
          </w:tbl>
          <w:p w14:paraId="28E49606" w14:textId="77777777" w:rsidR="002922A2" w:rsidRDefault="002922A2" w:rsidP="0040326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79B61C12" w14:textId="77777777" w:rsidTr="00B05CBF">
              <w:tc>
                <w:tcPr>
                  <w:tcW w:w="8460" w:type="dxa"/>
                  <w:tcBorders>
                    <w:bottom w:val="single" w:sz="4" w:space="0" w:color="BFBFBF"/>
                  </w:tcBorders>
                </w:tcPr>
                <w:p w14:paraId="645C2D62" w14:textId="77777777" w:rsidR="002922A2" w:rsidRDefault="002922A2" w:rsidP="00403268">
                  <w:pPr>
                    <w:pStyle w:val="ChapterSubtitle"/>
                  </w:pPr>
                  <w:r>
                    <w:t>Approximate Time</w:t>
                  </w:r>
                </w:p>
                <w:p w14:paraId="3F45F433" w14:textId="6E2BBFB0" w:rsidR="002922A2" w:rsidRDefault="002922A2" w:rsidP="00483695">
                  <w:pPr>
                    <w:pStyle w:val="BodyMain"/>
                  </w:pPr>
                  <w:r>
                    <w:t xml:space="preserve">The </w:t>
                  </w:r>
                  <w:r w:rsidR="00FA7C05">
                    <w:t>exercise</w:t>
                  </w:r>
                  <w:r>
                    <w:t xml:space="preserve">s in this lab should </w:t>
                  </w:r>
                  <w:r w:rsidR="00CA149E">
                    <w:t>take approximately</w:t>
                  </w:r>
                  <w:r w:rsidR="000C6B1C">
                    <w:t xml:space="preserve"> </w:t>
                  </w:r>
                  <w:r w:rsidR="00483695">
                    <w:t>75</w:t>
                  </w:r>
                  <w:r>
                    <w:t xml:space="preserve"> minutes to complete.</w:t>
                  </w:r>
                </w:p>
              </w:tc>
            </w:tr>
            <w:tr w:rsidR="002922A2" w14:paraId="283C3004" w14:textId="77777777" w:rsidTr="00B05CBF">
              <w:tc>
                <w:tcPr>
                  <w:tcW w:w="8460" w:type="dxa"/>
                  <w:tcBorders>
                    <w:left w:val="nil"/>
                    <w:bottom w:val="nil"/>
                    <w:right w:val="nil"/>
                  </w:tcBorders>
                </w:tcPr>
                <w:p w14:paraId="5A5FCCAF" w14:textId="77777777" w:rsidR="002922A2" w:rsidRDefault="002922A2" w:rsidP="00403268">
                  <w:pPr>
                    <w:pStyle w:val="BodyMain"/>
                  </w:pPr>
                </w:p>
              </w:tc>
            </w:tr>
          </w:tbl>
          <w:p w14:paraId="280AC626" w14:textId="77777777" w:rsidR="002922A2" w:rsidRPr="000855BF" w:rsidRDefault="002922A2" w:rsidP="00B05CBF"/>
        </w:tc>
      </w:tr>
      <w:tr w:rsidR="002922A2" w:rsidRPr="005F7E37" w14:paraId="75340866" w14:textId="77777777" w:rsidTr="00FE7491">
        <w:tc>
          <w:tcPr>
            <w:tcW w:w="9810" w:type="dxa"/>
            <w:shd w:val="clear" w:color="auto" w:fill="404040"/>
          </w:tcPr>
          <w:p w14:paraId="4B257A4B" w14:textId="77777777" w:rsidR="002922A2" w:rsidRDefault="002922A2" w:rsidP="00B05CBF"/>
          <w:p w14:paraId="77D16530" w14:textId="5C7A476D" w:rsidR="002922A2" w:rsidRPr="00247AB7" w:rsidRDefault="002922A2" w:rsidP="00B05CBF">
            <w:pPr>
              <w:pStyle w:val="ChapterBookTitle"/>
            </w:pPr>
            <w:r w:rsidRPr="00247AB7">
              <w:t>Fundamentals of Web Development</w:t>
            </w:r>
            <w:r w:rsidR="006A5EF0">
              <w:t>, 2</w:t>
            </w:r>
            <w:r w:rsidR="006A5EF0" w:rsidRPr="00896C27">
              <w:rPr>
                <w:vertAlign w:val="superscript"/>
              </w:rPr>
              <w:t>nd</w:t>
            </w:r>
            <w:r w:rsidR="006A5EF0">
              <w:t xml:space="preserve"> Ed</w:t>
            </w:r>
            <w:r w:rsidRPr="00247AB7">
              <w:t xml:space="preserve"> </w:t>
            </w:r>
          </w:p>
          <w:p w14:paraId="3723C964" w14:textId="77777777" w:rsidR="002922A2" w:rsidRPr="00247AB7" w:rsidRDefault="002922A2" w:rsidP="00B05CBF">
            <w:pPr>
              <w:pStyle w:val="ChapterBookTitle"/>
            </w:pPr>
          </w:p>
          <w:p w14:paraId="72F1CAFB"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4104EE3A" w14:textId="77777777" w:rsidR="002922A2" w:rsidRPr="004510ED" w:rsidRDefault="002922A2" w:rsidP="00B05CBF"/>
        </w:tc>
      </w:tr>
      <w:tr w:rsidR="002922A2" w:rsidRPr="005F7E37" w14:paraId="1927C09B" w14:textId="77777777" w:rsidTr="00FE7491">
        <w:tc>
          <w:tcPr>
            <w:tcW w:w="9810" w:type="dxa"/>
            <w:shd w:val="clear" w:color="auto" w:fill="DCA806"/>
          </w:tcPr>
          <w:p w14:paraId="68332F62" w14:textId="77777777" w:rsidR="002922A2" w:rsidRDefault="002922A2" w:rsidP="00B05CBF"/>
          <w:p w14:paraId="0EADA609" w14:textId="77777777" w:rsidR="002922A2" w:rsidRDefault="002922A2" w:rsidP="00B05CBF">
            <w:pPr>
              <w:pStyle w:val="ChapterFinePrint"/>
            </w:pPr>
            <w:r w:rsidRPr="0025067A">
              <w:t xml:space="preserve">Textbook by Pearson </w:t>
            </w:r>
            <w:r w:rsidR="00DA5193">
              <w:br/>
            </w:r>
            <w:r w:rsidRPr="0025067A">
              <w:t>http://www.</w:t>
            </w:r>
            <w:r w:rsidR="00DA19E9">
              <w:t>funwebdev</w:t>
            </w:r>
            <w:r w:rsidRPr="0025067A">
              <w:t>.com</w:t>
            </w:r>
          </w:p>
          <w:p w14:paraId="05307F0A" w14:textId="77777777" w:rsidR="006A5EF0" w:rsidRDefault="006A5EF0" w:rsidP="00B05CBF">
            <w:pPr>
              <w:pStyle w:val="ChapterFinePrint"/>
            </w:pPr>
          </w:p>
          <w:p w14:paraId="64A50902" w14:textId="210482C0" w:rsidR="006A5EF0" w:rsidRDefault="006A5EF0" w:rsidP="00B05CBF">
            <w:pPr>
              <w:pStyle w:val="ChapterFinePrint"/>
            </w:pPr>
            <w:r>
              <w:t xml:space="preserve">Date </w:t>
            </w:r>
            <w:r w:rsidR="006B340A">
              <w:t>Last Revised: May</w:t>
            </w:r>
            <w:r>
              <w:t xml:space="preserve"> </w:t>
            </w:r>
            <w:r w:rsidR="00483695">
              <w:t>4</w:t>
            </w:r>
            <w:r>
              <w:t>, 2017</w:t>
            </w:r>
          </w:p>
          <w:p w14:paraId="36C75C2B" w14:textId="77777777" w:rsidR="002922A2" w:rsidRDefault="002922A2" w:rsidP="00B05CBF">
            <w:pPr>
              <w:pStyle w:val="ChapterFinePrint"/>
            </w:pPr>
          </w:p>
        </w:tc>
      </w:tr>
    </w:tbl>
    <w:p w14:paraId="2514ABC3" w14:textId="77777777" w:rsidR="00DA5193" w:rsidRPr="00701CD8" w:rsidRDefault="00DA5193" w:rsidP="00701CD8">
      <w:pPr>
        <w:pStyle w:val="BodyMain"/>
      </w:pPr>
      <w:r>
        <w:br w:type="page"/>
      </w:r>
    </w:p>
    <w:p w14:paraId="250E2D2F" w14:textId="706BCDF5" w:rsidR="00FA12C6" w:rsidRDefault="006B340A">
      <w:pPr>
        <w:pStyle w:val="Heading2"/>
      </w:pPr>
      <w:r>
        <w:lastRenderedPageBreak/>
        <w:t>XML Processing</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06F8330E" w14:textId="77777777" w:rsidTr="00B05CBF">
        <w:trPr>
          <w:gridBefore w:val="1"/>
          <w:wBefore w:w="450" w:type="dxa"/>
        </w:trPr>
        <w:tc>
          <w:tcPr>
            <w:tcW w:w="7650" w:type="dxa"/>
            <w:tcBorders>
              <w:bottom w:val="single" w:sz="4" w:space="0" w:color="000080"/>
            </w:tcBorders>
            <w:shd w:val="clear" w:color="auto" w:fill="404040"/>
          </w:tcPr>
          <w:p w14:paraId="2BE839A5" w14:textId="77777777" w:rsidR="00FA12C6" w:rsidRDefault="00FA12C6" w:rsidP="00E95411">
            <w:pPr>
              <w:pStyle w:val="TableStepHead"/>
            </w:pPr>
            <w:r>
              <w:br w:type="page"/>
              <w:t xml:space="preserve"> Preparing Directories</w:t>
            </w:r>
          </w:p>
        </w:tc>
      </w:tr>
      <w:tr w:rsidR="00FA12C6" w14:paraId="12480CC8" w14:textId="77777777">
        <w:tc>
          <w:tcPr>
            <w:tcW w:w="450" w:type="dxa"/>
            <w:tcBorders>
              <w:right w:val="nil"/>
            </w:tcBorders>
          </w:tcPr>
          <w:p w14:paraId="7ACB57D4" w14:textId="77777777" w:rsidR="00FA12C6" w:rsidRDefault="00857E8C">
            <w:pPr>
              <w:pStyle w:val="TableNumber"/>
            </w:pPr>
            <w:r>
              <w:t>1</w:t>
            </w:r>
          </w:p>
        </w:tc>
        <w:tc>
          <w:tcPr>
            <w:tcW w:w="7650" w:type="dxa"/>
            <w:tcBorders>
              <w:top w:val="nil"/>
              <w:left w:val="nil"/>
              <w:bottom w:val="nil"/>
            </w:tcBorders>
          </w:tcPr>
          <w:p w14:paraId="65F5659C" w14:textId="77777777" w:rsidR="00FA12C6" w:rsidRDefault="00FA12C6" w:rsidP="00750D38">
            <w:pPr>
              <w:pStyle w:val="TableText"/>
            </w:pPr>
            <w:r>
              <w:t xml:space="preserve">If you haven’t done so already, create a folder in your personal drive </w:t>
            </w:r>
            <w:r w:rsidR="00740A25">
              <w:t>for all the labs for this book</w:t>
            </w:r>
            <w:r>
              <w:t>.</w:t>
            </w:r>
          </w:p>
        </w:tc>
      </w:tr>
      <w:tr w:rsidR="00FA12C6" w14:paraId="5AE74743" w14:textId="77777777">
        <w:tc>
          <w:tcPr>
            <w:tcW w:w="450" w:type="dxa"/>
            <w:tcBorders>
              <w:right w:val="nil"/>
            </w:tcBorders>
          </w:tcPr>
          <w:p w14:paraId="711F18D7" w14:textId="77777777" w:rsidR="00FA12C6" w:rsidRDefault="00857E8C">
            <w:pPr>
              <w:pStyle w:val="TableNumber"/>
            </w:pPr>
            <w:r>
              <w:t>2</w:t>
            </w:r>
          </w:p>
        </w:tc>
        <w:tc>
          <w:tcPr>
            <w:tcW w:w="7650" w:type="dxa"/>
            <w:tcBorders>
              <w:top w:val="nil"/>
              <w:left w:val="nil"/>
            </w:tcBorders>
          </w:tcPr>
          <w:p w14:paraId="5108D52F" w14:textId="26F5A4EC" w:rsidR="00FA12C6" w:rsidRDefault="00FA12C6" w:rsidP="00E871E4">
            <w:pPr>
              <w:pStyle w:val="TableText"/>
            </w:pPr>
            <w:r>
              <w:t>From the</w:t>
            </w:r>
            <w:r w:rsidR="00857E8C">
              <w:t xml:space="preserve"> main</w:t>
            </w:r>
            <w:r>
              <w:t xml:space="preserve"> </w:t>
            </w:r>
            <w:r w:rsidRPr="00857E8C">
              <w:rPr>
                <w:rStyle w:val="CodeChar"/>
              </w:rPr>
              <w:t>labs</w:t>
            </w:r>
            <w:r>
              <w:t xml:space="preserve"> folder </w:t>
            </w:r>
            <w:r w:rsidR="00857E8C">
              <w:t xml:space="preserve">(either downloaded from the textbook’s web site using </w:t>
            </w:r>
            <w:r w:rsidR="00B81998">
              <w:t xml:space="preserve">the </w:t>
            </w:r>
            <w:r w:rsidR="00857E8C">
              <w:t xml:space="preserve">code provided with </w:t>
            </w:r>
            <w:r w:rsidR="00B81998">
              <w:t>the text</w:t>
            </w:r>
            <w:r w:rsidR="00857E8C">
              <w:t>book or in a common location provided by your instructor)</w:t>
            </w:r>
            <w:r>
              <w:t xml:space="preserve">, copy the folder titled </w:t>
            </w:r>
            <w:r w:rsidR="006B340A">
              <w:rPr>
                <w:rStyle w:val="CodeChar"/>
              </w:rPr>
              <w:t>lab19</w:t>
            </w:r>
            <w:r>
              <w:rPr>
                <w:rStyle w:val="inline"/>
              </w:rPr>
              <w:t xml:space="preserve"> </w:t>
            </w:r>
            <w:r>
              <w:t xml:space="preserve">to your course folder created in step </w:t>
            </w:r>
            <w:r w:rsidR="00857E8C">
              <w:t>one</w:t>
            </w:r>
            <w:r>
              <w:t>.</w:t>
            </w:r>
          </w:p>
        </w:tc>
      </w:tr>
    </w:tbl>
    <w:p w14:paraId="75A5B159" w14:textId="1EDB9AC7" w:rsidR="006B659C" w:rsidRPr="006B659C" w:rsidRDefault="005A23EF" w:rsidP="006A5EF0">
      <w:pPr>
        <w:pStyle w:val="BodyMainSpaceAbove"/>
      </w:pPr>
      <w:r>
        <w:t>This lab walks you through the reading of XML and JSON files, as well as the creation and consumption of XML and JSON web services, which are simply XML and JSON files delivered via HTTP</w:t>
      </w:r>
      <w:r w:rsidR="006B659C">
        <w: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1E8C0CE6" w14:textId="77777777" w:rsidTr="00B05CBF">
        <w:trPr>
          <w:gridBefore w:val="1"/>
          <w:wBefore w:w="450" w:type="dxa"/>
        </w:trPr>
        <w:tc>
          <w:tcPr>
            <w:tcW w:w="7650" w:type="dxa"/>
            <w:tcBorders>
              <w:bottom w:val="single" w:sz="4" w:space="0" w:color="000080"/>
            </w:tcBorders>
            <w:shd w:val="clear" w:color="auto" w:fill="404040"/>
          </w:tcPr>
          <w:p w14:paraId="7091A5A1" w14:textId="417FFC4E" w:rsidR="00FA12C6" w:rsidRDefault="00FA12C6" w:rsidP="006B340A">
            <w:pPr>
              <w:pStyle w:val="TableStepHead"/>
            </w:pPr>
            <w:r>
              <w:br w:type="page"/>
            </w:r>
            <w:r w:rsidR="006B340A">
              <w:rPr>
                <w:rStyle w:val="TableHeadingChar"/>
              </w:rPr>
              <w:t>Exercise 19</w:t>
            </w:r>
            <w:r w:rsidR="00DD0548">
              <w:rPr>
                <w:rStyle w:val="TableHeadingChar"/>
              </w:rPr>
              <w:t>.</w:t>
            </w:r>
            <w:r w:rsidR="008948F9" w:rsidRPr="00F07AA1">
              <w:rPr>
                <w:rStyle w:val="TableHeadingChar"/>
              </w:rPr>
              <w:fldChar w:fldCharType="begin"/>
            </w:r>
            <w:r w:rsidRPr="00F07AA1">
              <w:rPr>
                <w:rStyle w:val="TableHeadingChar"/>
              </w:rPr>
              <w:instrText xml:space="preserve"> AUTONUMLGL \e </w:instrText>
            </w:r>
            <w:r w:rsidR="008948F9" w:rsidRPr="00F07AA1">
              <w:rPr>
                <w:rStyle w:val="TableHeadingChar"/>
              </w:rPr>
              <w:fldChar w:fldCharType="end"/>
            </w:r>
            <w:r>
              <w:t xml:space="preserve">  — </w:t>
            </w:r>
            <w:r w:rsidR="006B340A">
              <w:t>JavaScript XML Processing</w:t>
            </w:r>
          </w:p>
        </w:tc>
      </w:tr>
      <w:tr w:rsidR="00682393" w14:paraId="58D1391F" w14:textId="77777777" w:rsidTr="000C1310">
        <w:tc>
          <w:tcPr>
            <w:tcW w:w="450" w:type="dxa"/>
            <w:tcBorders>
              <w:bottom w:val="nil"/>
              <w:right w:val="nil"/>
            </w:tcBorders>
          </w:tcPr>
          <w:p w14:paraId="7DD78D52" w14:textId="77777777" w:rsidR="00682393" w:rsidRDefault="00682393" w:rsidP="00FB0636">
            <w:pPr>
              <w:pStyle w:val="TableNumber"/>
            </w:pPr>
            <w:r>
              <w:t>1</w:t>
            </w:r>
          </w:p>
        </w:tc>
        <w:tc>
          <w:tcPr>
            <w:tcW w:w="7650" w:type="dxa"/>
            <w:tcBorders>
              <w:top w:val="nil"/>
              <w:left w:val="nil"/>
              <w:bottom w:val="nil"/>
            </w:tcBorders>
          </w:tcPr>
          <w:p w14:paraId="515584B7" w14:textId="5823C833" w:rsidR="00682393" w:rsidRDefault="004E2619" w:rsidP="004E2619">
            <w:pPr>
              <w:pStyle w:val="TableText"/>
            </w:pPr>
            <w:r>
              <w:t>E</w:t>
            </w:r>
            <w:r w:rsidR="00682393">
              <w:t xml:space="preserve">xamine </w:t>
            </w:r>
            <w:r>
              <w:rPr>
                <w:rStyle w:val="MarginNote-URL"/>
              </w:rPr>
              <w:t>universities</w:t>
            </w:r>
            <w:r w:rsidR="00682393" w:rsidRPr="00367F12">
              <w:rPr>
                <w:rStyle w:val="MarginNote-URL"/>
              </w:rPr>
              <w:t>.</w:t>
            </w:r>
            <w:r>
              <w:rPr>
                <w:rStyle w:val="MarginNote-URL"/>
              </w:rPr>
              <w:t>xml</w:t>
            </w:r>
            <w:r w:rsidR="00682393">
              <w:t>.</w:t>
            </w:r>
            <w:r>
              <w:t xml:space="preserve"> You will be programmatically adding the content of the </w:t>
            </w:r>
            <w:r w:rsidRPr="004E2619">
              <w:rPr>
                <w:rStyle w:val="CodeChar"/>
              </w:rPr>
              <w:t>&lt;name&gt;</w:t>
            </w:r>
            <w:r>
              <w:t xml:space="preserve"> element to the list.</w:t>
            </w:r>
          </w:p>
        </w:tc>
      </w:tr>
      <w:tr w:rsidR="00DE58AA" w14:paraId="29A11B0C" w14:textId="77777777" w:rsidTr="000C1310">
        <w:trPr>
          <w:trHeight w:val="519"/>
        </w:trPr>
        <w:tc>
          <w:tcPr>
            <w:tcW w:w="450" w:type="dxa"/>
            <w:tcBorders>
              <w:top w:val="nil"/>
              <w:left w:val="nil"/>
              <w:bottom w:val="nil"/>
              <w:right w:val="nil"/>
            </w:tcBorders>
          </w:tcPr>
          <w:p w14:paraId="277F445F" w14:textId="24975F9F" w:rsidR="00DE58AA" w:rsidRDefault="00DE58AA" w:rsidP="00FB0636">
            <w:pPr>
              <w:pStyle w:val="TableNumber"/>
            </w:pPr>
            <w:r>
              <w:t>2</w:t>
            </w:r>
          </w:p>
        </w:tc>
        <w:tc>
          <w:tcPr>
            <w:tcW w:w="7650" w:type="dxa"/>
            <w:tcBorders>
              <w:top w:val="nil"/>
              <w:left w:val="nil"/>
              <w:bottom w:val="nil"/>
              <w:right w:val="nil"/>
            </w:tcBorders>
          </w:tcPr>
          <w:p w14:paraId="03103811" w14:textId="1CF3F3B5" w:rsidR="00DE58AA" w:rsidRDefault="00DE58AA" w:rsidP="004E2619">
            <w:pPr>
              <w:pStyle w:val="TableText"/>
            </w:pPr>
            <w:r>
              <w:t xml:space="preserve">Examine </w:t>
            </w:r>
            <w:r w:rsidRPr="00DE58AA">
              <w:rPr>
                <w:rStyle w:val="MarginNote-URL"/>
              </w:rPr>
              <w:t>lab19-exercise</w:t>
            </w:r>
            <w:r>
              <w:rPr>
                <w:rStyle w:val="MarginNote-URL"/>
              </w:rPr>
              <w:t>0</w:t>
            </w:r>
            <w:r w:rsidRPr="00DE58AA">
              <w:rPr>
                <w:rStyle w:val="MarginNote-URL"/>
              </w:rPr>
              <w:t>1.html</w:t>
            </w:r>
            <w:r>
              <w:t xml:space="preserve">. </w:t>
            </w:r>
          </w:p>
          <w:p w14:paraId="586EB1A0" w14:textId="184E9BBF" w:rsidR="00DE58AA" w:rsidRDefault="00DE58AA" w:rsidP="00DE58AA">
            <w:pPr>
              <w:pStyle w:val="TableComment"/>
            </w:pPr>
            <w:r>
              <w:t>You will be adding JavaScript to process the XML file.</w:t>
            </w:r>
          </w:p>
        </w:tc>
      </w:tr>
      <w:tr w:rsidR="009D1393" w14:paraId="1B81664F" w14:textId="77777777" w:rsidTr="000C1310">
        <w:trPr>
          <w:trHeight w:val="519"/>
        </w:trPr>
        <w:tc>
          <w:tcPr>
            <w:tcW w:w="450" w:type="dxa"/>
            <w:tcBorders>
              <w:top w:val="nil"/>
              <w:left w:val="nil"/>
              <w:bottom w:val="nil"/>
              <w:right w:val="nil"/>
            </w:tcBorders>
          </w:tcPr>
          <w:p w14:paraId="6D892F87" w14:textId="2043A42B" w:rsidR="009D1393" w:rsidRDefault="00DE58AA" w:rsidP="00FB0636">
            <w:pPr>
              <w:pStyle w:val="TableNumber"/>
            </w:pPr>
            <w:r>
              <w:t>3</w:t>
            </w:r>
          </w:p>
        </w:tc>
        <w:tc>
          <w:tcPr>
            <w:tcW w:w="7650" w:type="dxa"/>
            <w:tcBorders>
              <w:top w:val="nil"/>
              <w:left w:val="nil"/>
              <w:bottom w:val="nil"/>
              <w:right w:val="nil"/>
            </w:tcBorders>
          </w:tcPr>
          <w:p w14:paraId="52C1B96C" w14:textId="51705F4C" w:rsidR="009D1393" w:rsidRDefault="004E2619" w:rsidP="004E2619">
            <w:pPr>
              <w:pStyle w:val="TableText"/>
            </w:pPr>
            <w:r>
              <w:t xml:space="preserve">Add the following JavaScript code to the file </w:t>
            </w:r>
            <w:r w:rsidR="008E5DD9">
              <w:rPr>
                <w:rStyle w:val="MarginNote-URL"/>
              </w:rPr>
              <w:t>exercise01</w:t>
            </w:r>
            <w:r w:rsidRPr="004E2619">
              <w:rPr>
                <w:rStyle w:val="MarginNote-URL"/>
              </w:rPr>
              <w:t>.js</w:t>
            </w:r>
            <w:r w:rsidR="000C0DC9">
              <w:t xml:space="preserve"> and test.</w:t>
            </w:r>
          </w:p>
          <w:p w14:paraId="748CCB2E" w14:textId="77777777" w:rsidR="004E2619" w:rsidRDefault="004E2619" w:rsidP="004E2619">
            <w:pPr>
              <w:pStyle w:val="CodeAbove"/>
            </w:pPr>
            <w:proofErr w:type="spellStart"/>
            <w:proofErr w:type="gramStart"/>
            <w:r>
              <w:t>window.addEventListener</w:t>
            </w:r>
            <w:proofErr w:type="spellEnd"/>
            <w:proofErr w:type="gramEnd"/>
            <w:r>
              <w:t>("load", function() {</w:t>
            </w:r>
          </w:p>
          <w:p w14:paraId="585B9BAC" w14:textId="77777777" w:rsidR="004E2619" w:rsidRDefault="004E2619" w:rsidP="000C0DC9">
            <w:pPr>
              <w:pStyle w:val="CodeBold"/>
            </w:pPr>
            <w:r>
              <w:t xml:space="preserve">   </w:t>
            </w:r>
            <w:proofErr w:type="spellStart"/>
            <w:proofErr w:type="gramStart"/>
            <w:r>
              <w:t>var</w:t>
            </w:r>
            <w:proofErr w:type="spellEnd"/>
            <w:proofErr w:type="gramEnd"/>
            <w:r>
              <w:t xml:space="preserve"> </w:t>
            </w:r>
            <w:proofErr w:type="spellStart"/>
            <w:r>
              <w:t>xmlhttp</w:t>
            </w:r>
            <w:proofErr w:type="spellEnd"/>
            <w:r>
              <w:t xml:space="preserve"> = new </w:t>
            </w:r>
            <w:proofErr w:type="spellStart"/>
            <w:r>
              <w:t>XMLHttpRequest</w:t>
            </w:r>
            <w:proofErr w:type="spellEnd"/>
            <w:r>
              <w:t>();</w:t>
            </w:r>
          </w:p>
          <w:p w14:paraId="4D6FE7FB" w14:textId="77777777" w:rsidR="004E2619" w:rsidRDefault="004E2619" w:rsidP="004E2619">
            <w:pPr>
              <w:pStyle w:val="Code"/>
            </w:pPr>
            <w:r>
              <w:t xml:space="preserve">   </w:t>
            </w:r>
          </w:p>
          <w:p w14:paraId="5923617F" w14:textId="77777777" w:rsidR="004E2619" w:rsidRDefault="004E2619" w:rsidP="000C0DC9">
            <w:pPr>
              <w:pStyle w:val="CodeComment"/>
            </w:pPr>
            <w:r>
              <w:t xml:space="preserve">   // </w:t>
            </w:r>
            <w:proofErr w:type="gramStart"/>
            <w:r>
              <w:t>load</w:t>
            </w:r>
            <w:proofErr w:type="gramEnd"/>
            <w:r>
              <w:t xml:space="preserve"> the external XML file</w:t>
            </w:r>
          </w:p>
          <w:p w14:paraId="3D6032C2" w14:textId="77777777" w:rsidR="004E2619" w:rsidRDefault="004E2619" w:rsidP="000C0DC9">
            <w:pPr>
              <w:pStyle w:val="CodeBold"/>
            </w:pPr>
            <w:r>
              <w:t xml:space="preserve">    </w:t>
            </w:r>
            <w:proofErr w:type="spellStart"/>
            <w:proofErr w:type="gramStart"/>
            <w:r>
              <w:t>xmlhttp.open</w:t>
            </w:r>
            <w:proofErr w:type="spellEnd"/>
            <w:proofErr w:type="gramEnd"/>
            <w:r>
              <w:t>("</w:t>
            </w:r>
            <w:proofErr w:type="spellStart"/>
            <w:r>
              <w:t>GET","universities.xml",false</w:t>
            </w:r>
            <w:proofErr w:type="spellEnd"/>
            <w:r>
              <w:t>);</w:t>
            </w:r>
          </w:p>
          <w:p w14:paraId="2E880C5A" w14:textId="77777777" w:rsidR="004E2619" w:rsidRDefault="004E2619" w:rsidP="000C0DC9">
            <w:pPr>
              <w:pStyle w:val="CodeBold"/>
            </w:pPr>
            <w:r>
              <w:t xml:space="preserve">    </w:t>
            </w:r>
            <w:proofErr w:type="spellStart"/>
            <w:proofErr w:type="gramStart"/>
            <w:r>
              <w:t>xmlhttp.send</w:t>
            </w:r>
            <w:proofErr w:type="spellEnd"/>
            <w:proofErr w:type="gramEnd"/>
            <w:r>
              <w:t>();</w:t>
            </w:r>
          </w:p>
          <w:p w14:paraId="344EA44D" w14:textId="77777777" w:rsidR="004E2619" w:rsidRDefault="004E2619" w:rsidP="000C0DC9">
            <w:pPr>
              <w:pStyle w:val="CodeBold"/>
            </w:pPr>
            <w:r>
              <w:t xml:space="preserve">    </w:t>
            </w:r>
            <w:proofErr w:type="spellStart"/>
            <w:proofErr w:type="gramStart"/>
            <w:r>
              <w:t>var</w:t>
            </w:r>
            <w:proofErr w:type="spellEnd"/>
            <w:proofErr w:type="gramEnd"/>
            <w:r>
              <w:t xml:space="preserve"> </w:t>
            </w:r>
            <w:proofErr w:type="spellStart"/>
            <w:r>
              <w:t>xmlDoc</w:t>
            </w:r>
            <w:proofErr w:type="spellEnd"/>
            <w:r>
              <w:t xml:space="preserve"> = </w:t>
            </w:r>
            <w:proofErr w:type="spellStart"/>
            <w:r>
              <w:t>xmlhttp.responseXML</w:t>
            </w:r>
            <w:proofErr w:type="spellEnd"/>
            <w:r>
              <w:t>;</w:t>
            </w:r>
          </w:p>
          <w:p w14:paraId="4801DC03" w14:textId="77777777" w:rsidR="004E2619" w:rsidRDefault="004E2619" w:rsidP="004E2619">
            <w:pPr>
              <w:pStyle w:val="Code"/>
            </w:pPr>
            <w:r>
              <w:t xml:space="preserve">    </w:t>
            </w:r>
          </w:p>
          <w:p w14:paraId="0A624838" w14:textId="77777777" w:rsidR="004E2619" w:rsidRDefault="004E2619" w:rsidP="000C0DC9">
            <w:pPr>
              <w:pStyle w:val="CodeComment"/>
            </w:pPr>
            <w:r>
              <w:t xml:space="preserve">    // </w:t>
            </w:r>
            <w:proofErr w:type="gramStart"/>
            <w:r>
              <w:t>now</w:t>
            </w:r>
            <w:proofErr w:type="gramEnd"/>
            <w:r>
              <w:t xml:space="preserve"> extract a node list of all &lt;university&gt; elements</w:t>
            </w:r>
          </w:p>
          <w:p w14:paraId="777939BF" w14:textId="77777777" w:rsidR="004E2619" w:rsidRDefault="004E2619" w:rsidP="000C0DC9">
            <w:pPr>
              <w:pStyle w:val="CodeBold"/>
            </w:pPr>
            <w:r>
              <w:t xml:space="preserve">    </w:t>
            </w:r>
            <w:proofErr w:type="spellStart"/>
            <w:proofErr w:type="gramStart"/>
            <w:r>
              <w:t>var</w:t>
            </w:r>
            <w:proofErr w:type="spellEnd"/>
            <w:proofErr w:type="gramEnd"/>
            <w:r>
              <w:t xml:space="preserve"> universities = </w:t>
            </w:r>
            <w:proofErr w:type="spellStart"/>
            <w:r>
              <w:t>xmlDoc.getElementsByTagName</w:t>
            </w:r>
            <w:proofErr w:type="spellEnd"/>
            <w:r>
              <w:t>("university");</w:t>
            </w:r>
          </w:p>
          <w:p w14:paraId="00A95771" w14:textId="77777777" w:rsidR="004E2619" w:rsidRDefault="004E2619" w:rsidP="000C0DC9">
            <w:pPr>
              <w:pStyle w:val="CodeBold"/>
            </w:pPr>
            <w:r>
              <w:t xml:space="preserve">    </w:t>
            </w:r>
            <w:proofErr w:type="gramStart"/>
            <w:r>
              <w:t>if</w:t>
            </w:r>
            <w:proofErr w:type="gramEnd"/>
            <w:r>
              <w:t xml:space="preserve"> (universities) {</w:t>
            </w:r>
          </w:p>
          <w:p w14:paraId="7B8C31AF" w14:textId="77777777" w:rsidR="004E2619" w:rsidRDefault="004E2619" w:rsidP="000C0DC9">
            <w:pPr>
              <w:pStyle w:val="CodeBold"/>
            </w:pPr>
            <w:r>
              <w:t xml:space="preserve">        </w:t>
            </w:r>
            <w:proofErr w:type="spellStart"/>
            <w:proofErr w:type="gramStart"/>
            <w:r>
              <w:t>var</w:t>
            </w:r>
            <w:proofErr w:type="spellEnd"/>
            <w:proofErr w:type="gramEnd"/>
            <w:r>
              <w:t xml:space="preserve"> list = </w:t>
            </w:r>
            <w:proofErr w:type="spellStart"/>
            <w:r>
              <w:t>document.getElementById</w:t>
            </w:r>
            <w:proofErr w:type="spellEnd"/>
            <w:r>
              <w:t>("</w:t>
            </w:r>
            <w:proofErr w:type="spellStart"/>
            <w:r>
              <w:t>universityList</w:t>
            </w:r>
            <w:proofErr w:type="spellEnd"/>
            <w:r>
              <w:t>");</w:t>
            </w:r>
          </w:p>
          <w:p w14:paraId="4C5B0A26" w14:textId="77777777" w:rsidR="004E2619" w:rsidRDefault="004E2619" w:rsidP="004E2619">
            <w:pPr>
              <w:pStyle w:val="Code"/>
            </w:pPr>
            <w:r>
              <w:t xml:space="preserve">        </w:t>
            </w:r>
          </w:p>
          <w:p w14:paraId="5BA137AF" w14:textId="77777777" w:rsidR="004E2619" w:rsidRDefault="004E2619" w:rsidP="000C0DC9">
            <w:pPr>
              <w:pStyle w:val="CodeComment"/>
            </w:pPr>
            <w:r>
              <w:t xml:space="preserve">        // </w:t>
            </w:r>
            <w:proofErr w:type="gramStart"/>
            <w:r>
              <w:t>loop</w:t>
            </w:r>
            <w:proofErr w:type="gramEnd"/>
            <w:r>
              <w:t xml:space="preserve"> through each university element</w:t>
            </w:r>
          </w:p>
          <w:p w14:paraId="52E21348" w14:textId="77777777" w:rsidR="004E2619" w:rsidRDefault="004E2619" w:rsidP="000C0DC9">
            <w:pPr>
              <w:pStyle w:val="CodeBold"/>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universities.length</w:t>
            </w:r>
            <w:proofErr w:type="spellEnd"/>
            <w:r>
              <w:t xml:space="preserve">; </w:t>
            </w:r>
            <w:proofErr w:type="spellStart"/>
            <w:r>
              <w:t>i</w:t>
            </w:r>
            <w:proofErr w:type="spellEnd"/>
            <w:r>
              <w:t>++) {</w:t>
            </w:r>
          </w:p>
          <w:p w14:paraId="62A09F8F" w14:textId="471624B7" w:rsidR="000C0DC9" w:rsidRDefault="000C0DC9" w:rsidP="000C0DC9">
            <w:pPr>
              <w:pStyle w:val="CodeComment"/>
            </w:pPr>
            <w:r>
              <w:t xml:space="preserve">            // </w:t>
            </w:r>
            <w:proofErr w:type="gramStart"/>
            <w:r>
              <w:t>find</w:t>
            </w:r>
            <w:proofErr w:type="gramEnd"/>
            <w:r>
              <w:t xml:space="preserve"> the &lt;name&gt; element</w:t>
            </w:r>
          </w:p>
          <w:p w14:paraId="460AA1C6" w14:textId="746A7687" w:rsidR="004E2619" w:rsidRDefault="000C0DC9" w:rsidP="000C0DC9">
            <w:pPr>
              <w:pStyle w:val="CodeBold"/>
            </w:pPr>
            <w:r>
              <w:t xml:space="preserve">            </w:t>
            </w:r>
            <w:proofErr w:type="spellStart"/>
            <w:proofErr w:type="gramStart"/>
            <w:r w:rsidR="004E2619">
              <w:t>var</w:t>
            </w:r>
            <w:proofErr w:type="spellEnd"/>
            <w:proofErr w:type="gramEnd"/>
            <w:r w:rsidR="004E2619">
              <w:t xml:space="preserve"> name = universities[</w:t>
            </w:r>
            <w:proofErr w:type="spellStart"/>
            <w:r w:rsidR="004E2619">
              <w:t>i</w:t>
            </w:r>
            <w:proofErr w:type="spellEnd"/>
            <w:r w:rsidR="004E2619">
              <w:t>].</w:t>
            </w:r>
            <w:proofErr w:type="spellStart"/>
            <w:r w:rsidR="004E2619">
              <w:t>getElem</w:t>
            </w:r>
            <w:r w:rsidR="004E2619" w:rsidRPr="000C0DC9">
              <w:t>e</w:t>
            </w:r>
            <w:r w:rsidR="004E2619">
              <w:t>ntsByTagName</w:t>
            </w:r>
            <w:proofErr w:type="spellEnd"/>
            <w:r w:rsidR="004E2619">
              <w:t>("name");</w:t>
            </w:r>
          </w:p>
          <w:p w14:paraId="20ED02FF" w14:textId="77777777" w:rsidR="004E2619" w:rsidRDefault="004E2619" w:rsidP="000C0DC9">
            <w:pPr>
              <w:pStyle w:val="CodeBold"/>
            </w:pPr>
            <w:r>
              <w:t xml:space="preserve">            </w:t>
            </w:r>
            <w:proofErr w:type="gramStart"/>
            <w:r>
              <w:t>if</w:t>
            </w:r>
            <w:proofErr w:type="gramEnd"/>
            <w:r>
              <w:t xml:space="preserve"> (name) {</w:t>
            </w:r>
          </w:p>
          <w:p w14:paraId="335206D0" w14:textId="787B12B5" w:rsidR="000C0DC9" w:rsidRDefault="000C0DC9" w:rsidP="000C0DC9">
            <w:pPr>
              <w:pStyle w:val="CodeComment"/>
            </w:pPr>
            <w:r>
              <w:t xml:space="preserve">                // </w:t>
            </w:r>
            <w:proofErr w:type="gramStart"/>
            <w:r>
              <w:t>create</w:t>
            </w:r>
            <w:proofErr w:type="gramEnd"/>
            <w:r>
              <w:t xml:space="preserve"> new &lt;li&gt; element </w:t>
            </w:r>
          </w:p>
          <w:p w14:paraId="3F98B0DA" w14:textId="77777777" w:rsidR="004E2619" w:rsidRDefault="004E2619" w:rsidP="000C0DC9">
            <w:pPr>
              <w:pStyle w:val="CodeBold"/>
            </w:pPr>
            <w:r>
              <w:t xml:space="preserve">                </w:t>
            </w:r>
            <w:proofErr w:type="spellStart"/>
            <w:proofErr w:type="gramStart"/>
            <w:r>
              <w:t>var</w:t>
            </w:r>
            <w:proofErr w:type="spellEnd"/>
            <w:proofErr w:type="gramEnd"/>
            <w:r>
              <w:t xml:space="preserve"> item = </w:t>
            </w:r>
            <w:proofErr w:type="spellStart"/>
            <w:r>
              <w:t>document.createElement</w:t>
            </w:r>
            <w:proofErr w:type="spellEnd"/>
            <w:r>
              <w:t>('li');</w:t>
            </w:r>
          </w:p>
          <w:p w14:paraId="2489A05E" w14:textId="4ED9FE4E" w:rsidR="000C0DC9" w:rsidRDefault="000C0DC9" w:rsidP="000C0DC9">
            <w:pPr>
              <w:pStyle w:val="CodeComment"/>
            </w:pPr>
            <w:r>
              <w:t xml:space="preserve">                // </w:t>
            </w:r>
            <w:proofErr w:type="gramStart"/>
            <w:r>
              <w:t>make</w:t>
            </w:r>
            <w:proofErr w:type="gramEnd"/>
            <w:r>
              <w:t xml:space="preserve"> content of list item the &lt;name&gt; element</w:t>
            </w:r>
          </w:p>
          <w:p w14:paraId="5FC56838" w14:textId="77777777" w:rsidR="004E2619" w:rsidRDefault="004E2619" w:rsidP="000C0DC9">
            <w:pPr>
              <w:pStyle w:val="CodeBold"/>
            </w:pPr>
            <w:r>
              <w:t xml:space="preserve">                </w:t>
            </w:r>
            <w:proofErr w:type="spellStart"/>
            <w:proofErr w:type="gramStart"/>
            <w:r>
              <w:t>item.innerHTML</w:t>
            </w:r>
            <w:proofErr w:type="spellEnd"/>
            <w:proofErr w:type="gramEnd"/>
            <w:r>
              <w:t xml:space="preserve"> = name[0].</w:t>
            </w:r>
            <w:proofErr w:type="spellStart"/>
            <w:r>
              <w:t>textContent</w:t>
            </w:r>
            <w:proofErr w:type="spellEnd"/>
            <w:r>
              <w:t>;</w:t>
            </w:r>
          </w:p>
          <w:p w14:paraId="333C220F" w14:textId="77777777" w:rsidR="004E2619" w:rsidRDefault="004E2619" w:rsidP="000C0DC9">
            <w:pPr>
              <w:pStyle w:val="CodeBold"/>
            </w:pPr>
            <w:r>
              <w:t xml:space="preserve">                </w:t>
            </w:r>
            <w:proofErr w:type="spellStart"/>
            <w:proofErr w:type="gramStart"/>
            <w:r>
              <w:t>list.appendChild</w:t>
            </w:r>
            <w:proofErr w:type="spellEnd"/>
            <w:proofErr w:type="gramEnd"/>
            <w:r>
              <w:t>(item);</w:t>
            </w:r>
          </w:p>
          <w:p w14:paraId="24F35AA4" w14:textId="77777777" w:rsidR="004E2619" w:rsidRDefault="004E2619" w:rsidP="000C0DC9">
            <w:pPr>
              <w:pStyle w:val="CodeBold"/>
            </w:pPr>
            <w:r>
              <w:t xml:space="preserve">            }</w:t>
            </w:r>
          </w:p>
          <w:p w14:paraId="26E8FA1B" w14:textId="77777777" w:rsidR="004E2619" w:rsidRDefault="004E2619" w:rsidP="000C0DC9">
            <w:pPr>
              <w:pStyle w:val="CodeBold"/>
            </w:pPr>
            <w:r>
              <w:t xml:space="preserve">        }    </w:t>
            </w:r>
          </w:p>
          <w:p w14:paraId="52CF9DF2" w14:textId="77777777" w:rsidR="004E2619" w:rsidRDefault="004E2619" w:rsidP="000C0DC9">
            <w:pPr>
              <w:pStyle w:val="CodeBold"/>
            </w:pPr>
            <w:r>
              <w:t xml:space="preserve">    }</w:t>
            </w:r>
          </w:p>
          <w:p w14:paraId="1BFDCD1B" w14:textId="77777777" w:rsidR="004E2619" w:rsidRDefault="004E2619" w:rsidP="004E2619">
            <w:pPr>
              <w:pStyle w:val="Code"/>
            </w:pPr>
            <w:r>
              <w:t>});</w:t>
            </w:r>
          </w:p>
          <w:p w14:paraId="0AD1539D" w14:textId="62C4F4B3" w:rsidR="000C0DC9" w:rsidRDefault="000C0DC9" w:rsidP="000C0DC9">
            <w:pPr>
              <w:pStyle w:val="TableComment"/>
            </w:pPr>
            <w:r>
              <w:lastRenderedPageBreak/>
              <w:t xml:space="preserve">Note: you will likely give a message in the browser console that synchronous use of </w:t>
            </w:r>
            <w:proofErr w:type="spellStart"/>
            <w:r>
              <w:t>XMLHttpRequest</w:t>
            </w:r>
            <w:proofErr w:type="spellEnd"/>
            <w:r>
              <w:t xml:space="preserve"> on main thread is deprecated. Ignore this for now, as we will be making asynchronous requests later in this chapter.</w:t>
            </w:r>
          </w:p>
        </w:tc>
      </w:tr>
    </w:tbl>
    <w:p w14:paraId="7B5A294A" w14:textId="77777777" w:rsidR="000C6B1C" w:rsidRDefault="000C6B1C"/>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090FD54F" w14:textId="77777777" w:rsidTr="009D1393">
        <w:trPr>
          <w:gridBefore w:val="1"/>
          <w:wBefore w:w="450" w:type="dxa"/>
        </w:trPr>
        <w:tc>
          <w:tcPr>
            <w:tcW w:w="7650" w:type="dxa"/>
            <w:tcBorders>
              <w:bottom w:val="single" w:sz="4" w:space="0" w:color="000080"/>
            </w:tcBorders>
            <w:shd w:val="clear" w:color="auto" w:fill="404040"/>
          </w:tcPr>
          <w:p w14:paraId="4CEF07EC" w14:textId="1A087AA5" w:rsidR="000C6B1C" w:rsidRDefault="000C6B1C" w:rsidP="006B340A">
            <w:pPr>
              <w:pStyle w:val="TableStepHead"/>
            </w:pPr>
            <w:r>
              <w:br w:type="page"/>
            </w:r>
            <w:r w:rsidR="006B340A">
              <w:rPr>
                <w:rStyle w:val="TableHeadingChar"/>
              </w:rPr>
              <w:t>Exercise 19</w:t>
            </w:r>
            <w:r>
              <w:rPr>
                <w:rStyle w:val="TableHeadingChar"/>
              </w:rPr>
              <w:t>.</w:t>
            </w:r>
            <w:r w:rsidR="008948F9" w:rsidRPr="00F07AA1">
              <w:rPr>
                <w:rStyle w:val="TableHeadingChar"/>
              </w:rPr>
              <w:fldChar w:fldCharType="begin"/>
            </w:r>
            <w:r w:rsidRPr="00F07AA1">
              <w:rPr>
                <w:rStyle w:val="TableHeadingChar"/>
              </w:rPr>
              <w:instrText xml:space="preserve"> AUTONUMLGL \e </w:instrText>
            </w:r>
            <w:r w:rsidR="008948F9" w:rsidRPr="00F07AA1">
              <w:rPr>
                <w:rStyle w:val="TableHeadingChar"/>
              </w:rPr>
              <w:fldChar w:fldCharType="end"/>
            </w:r>
            <w:r>
              <w:t xml:space="preserve">  — </w:t>
            </w:r>
            <w:r w:rsidR="006B340A">
              <w:t xml:space="preserve">Reading XML in PHP Using </w:t>
            </w:r>
            <w:proofErr w:type="spellStart"/>
            <w:r w:rsidR="006B340A">
              <w:t>SimpleXML</w:t>
            </w:r>
            <w:proofErr w:type="spellEnd"/>
          </w:p>
        </w:tc>
      </w:tr>
      <w:tr w:rsidR="000C6B1C" w14:paraId="4F2E332A" w14:textId="77777777" w:rsidTr="000C1310">
        <w:tc>
          <w:tcPr>
            <w:tcW w:w="450" w:type="dxa"/>
            <w:tcBorders>
              <w:top w:val="nil"/>
              <w:left w:val="nil"/>
              <w:bottom w:val="nil"/>
              <w:right w:val="nil"/>
            </w:tcBorders>
          </w:tcPr>
          <w:p w14:paraId="3F76F2BE" w14:textId="77777777" w:rsidR="000C6B1C" w:rsidRDefault="000C6B1C" w:rsidP="009D1393">
            <w:pPr>
              <w:pStyle w:val="TableNumber"/>
            </w:pPr>
            <w:r>
              <w:t>1</w:t>
            </w:r>
          </w:p>
        </w:tc>
        <w:tc>
          <w:tcPr>
            <w:tcW w:w="7650" w:type="dxa"/>
            <w:tcBorders>
              <w:top w:val="nil"/>
              <w:left w:val="nil"/>
              <w:bottom w:val="nil"/>
              <w:right w:val="nil"/>
            </w:tcBorders>
          </w:tcPr>
          <w:p w14:paraId="0A0494B6" w14:textId="5C9A0D10" w:rsidR="00DE58AA" w:rsidRDefault="00DE58AA" w:rsidP="00DE58AA">
            <w:pPr>
              <w:pStyle w:val="TableText"/>
            </w:pPr>
            <w:r>
              <w:t xml:space="preserve">Examine </w:t>
            </w:r>
            <w:r>
              <w:rPr>
                <w:rStyle w:val="MarginNote-URL"/>
              </w:rPr>
              <w:t>lab19-exercise02</w:t>
            </w:r>
            <w:r w:rsidRPr="00DE58AA">
              <w:rPr>
                <w:rStyle w:val="MarginNote-URL"/>
              </w:rPr>
              <w:t>.</w:t>
            </w:r>
            <w:r>
              <w:rPr>
                <w:rStyle w:val="MarginNote-URL"/>
              </w:rPr>
              <w:t>php</w:t>
            </w:r>
            <w:r>
              <w:t xml:space="preserve">. </w:t>
            </w:r>
          </w:p>
          <w:p w14:paraId="514B41F5" w14:textId="55D938E0" w:rsidR="000C6B1C" w:rsidRDefault="00DE58AA" w:rsidP="00DE58AA">
            <w:pPr>
              <w:pStyle w:val="TableComment"/>
            </w:pPr>
            <w:r>
              <w:t>Instead of using JavaScript, you will use PHP to process the XML file.</w:t>
            </w:r>
          </w:p>
        </w:tc>
      </w:tr>
      <w:tr w:rsidR="00367F12" w14:paraId="49171F37" w14:textId="77777777" w:rsidTr="000C1310">
        <w:trPr>
          <w:trHeight w:val="943"/>
        </w:trPr>
        <w:tc>
          <w:tcPr>
            <w:tcW w:w="450" w:type="dxa"/>
            <w:tcBorders>
              <w:top w:val="nil"/>
              <w:left w:val="nil"/>
              <w:bottom w:val="nil"/>
              <w:right w:val="nil"/>
            </w:tcBorders>
          </w:tcPr>
          <w:p w14:paraId="3A6D9FF6" w14:textId="77777777" w:rsidR="00367F12" w:rsidRDefault="00367F12" w:rsidP="009D1393">
            <w:pPr>
              <w:pStyle w:val="TableNumber"/>
            </w:pPr>
            <w:r>
              <w:t>2</w:t>
            </w:r>
          </w:p>
        </w:tc>
        <w:tc>
          <w:tcPr>
            <w:tcW w:w="7650" w:type="dxa"/>
            <w:tcBorders>
              <w:top w:val="nil"/>
              <w:left w:val="nil"/>
              <w:bottom w:val="nil"/>
              <w:right w:val="nil"/>
            </w:tcBorders>
          </w:tcPr>
          <w:p w14:paraId="3E386A2F" w14:textId="4775F9AF" w:rsidR="00367F12" w:rsidRDefault="00DE58AA" w:rsidP="00750D38">
            <w:pPr>
              <w:pStyle w:val="TableText"/>
            </w:pPr>
            <w:r>
              <w:t>Add the following code to the &lt;</w:t>
            </w:r>
            <w:proofErr w:type="spellStart"/>
            <w:r>
              <w:t>ul</w:t>
            </w:r>
            <w:proofErr w:type="spellEnd"/>
            <w:r>
              <w:t>&gt; element and test.</w:t>
            </w:r>
          </w:p>
          <w:p w14:paraId="13F88BDD" w14:textId="34331C7B" w:rsidR="00DE58AA" w:rsidRDefault="00CC362C" w:rsidP="00DE58AA">
            <w:pPr>
              <w:pStyle w:val="CodeAbove"/>
            </w:pPr>
            <w:r w:rsidRPr="00CC362C">
              <w:t>&lt;</w:t>
            </w:r>
            <w:proofErr w:type="spellStart"/>
            <w:proofErr w:type="gramStart"/>
            <w:r w:rsidRPr="00CC362C">
              <w:t>ul</w:t>
            </w:r>
            <w:proofErr w:type="spellEnd"/>
            <w:proofErr w:type="gramEnd"/>
            <w:r w:rsidRPr="00CC362C">
              <w:t xml:space="preserve"> class="mdl-list" id="</w:t>
            </w:r>
            <w:proofErr w:type="spellStart"/>
            <w:r w:rsidRPr="00CC362C">
              <w:t>universityList</w:t>
            </w:r>
            <w:proofErr w:type="spellEnd"/>
            <w:r w:rsidRPr="00CC362C">
              <w:t>"&gt;</w:t>
            </w:r>
          </w:p>
          <w:p w14:paraId="47F162D9" w14:textId="77777777" w:rsidR="00DE58AA" w:rsidRDefault="00DE58AA" w:rsidP="00DE58AA">
            <w:pPr>
              <w:pStyle w:val="CodeBold"/>
            </w:pPr>
            <w:r>
              <w:t>&lt;</w:t>
            </w:r>
            <w:proofErr w:type="gramStart"/>
            <w:r>
              <w:t>?</w:t>
            </w:r>
            <w:proofErr w:type="spellStart"/>
            <w:r>
              <w:t>php</w:t>
            </w:r>
            <w:proofErr w:type="spellEnd"/>
            <w:proofErr w:type="gramEnd"/>
          </w:p>
          <w:p w14:paraId="1269FF91" w14:textId="77777777" w:rsidR="00DE58AA" w:rsidRDefault="00DE58AA" w:rsidP="00DE58AA">
            <w:pPr>
              <w:pStyle w:val="CodeBold"/>
            </w:pPr>
            <w:r>
              <w:t>$</w:t>
            </w:r>
            <w:proofErr w:type="gramStart"/>
            <w:r>
              <w:t>filename</w:t>
            </w:r>
            <w:proofErr w:type="gramEnd"/>
            <w:r>
              <w:t xml:space="preserve"> = 'universities.xml';</w:t>
            </w:r>
          </w:p>
          <w:p w14:paraId="077E2443" w14:textId="77777777" w:rsidR="00DE58AA" w:rsidRDefault="00DE58AA" w:rsidP="00DE58AA">
            <w:pPr>
              <w:pStyle w:val="CodeBold"/>
            </w:pPr>
            <w:proofErr w:type="gramStart"/>
            <w:r>
              <w:t>if</w:t>
            </w:r>
            <w:proofErr w:type="gramEnd"/>
            <w:r>
              <w:t xml:space="preserve"> (</w:t>
            </w:r>
            <w:proofErr w:type="spellStart"/>
            <w:r>
              <w:t>file_exists</w:t>
            </w:r>
            <w:proofErr w:type="spellEnd"/>
            <w:r>
              <w:t>($filename)) {</w:t>
            </w:r>
          </w:p>
          <w:p w14:paraId="0D41D5DD" w14:textId="77777777" w:rsidR="00DE58AA" w:rsidRDefault="00DE58AA" w:rsidP="00DE58AA">
            <w:pPr>
              <w:pStyle w:val="CodeBold"/>
            </w:pPr>
            <w:r>
              <w:t xml:space="preserve">    $</w:t>
            </w:r>
            <w:proofErr w:type="gramStart"/>
            <w:r>
              <w:t>universities</w:t>
            </w:r>
            <w:proofErr w:type="gramEnd"/>
            <w:r>
              <w:t xml:space="preserve"> = </w:t>
            </w:r>
            <w:proofErr w:type="spellStart"/>
            <w:r>
              <w:t>simplexml_load_file</w:t>
            </w:r>
            <w:proofErr w:type="spellEnd"/>
            <w:r>
              <w:t>($filename);</w:t>
            </w:r>
          </w:p>
          <w:p w14:paraId="31B6499D" w14:textId="77777777" w:rsidR="00DE58AA" w:rsidRDefault="00DE58AA" w:rsidP="00DE58AA">
            <w:pPr>
              <w:pStyle w:val="CodeComment"/>
            </w:pPr>
            <w:r>
              <w:t xml:space="preserve">    // </w:t>
            </w:r>
            <w:proofErr w:type="gramStart"/>
            <w:r>
              <w:t>loop</w:t>
            </w:r>
            <w:proofErr w:type="gramEnd"/>
            <w:r>
              <w:t xml:space="preserve"> thru each &lt;university&gt; element</w:t>
            </w:r>
          </w:p>
          <w:p w14:paraId="3932ED11" w14:textId="77777777" w:rsidR="00DE58AA" w:rsidRDefault="00DE58AA" w:rsidP="00DE58AA">
            <w:pPr>
              <w:pStyle w:val="CodeBold"/>
            </w:pPr>
            <w:r>
              <w:t xml:space="preserve">    </w:t>
            </w:r>
            <w:proofErr w:type="spellStart"/>
            <w:proofErr w:type="gramStart"/>
            <w:r>
              <w:t>foreach</w:t>
            </w:r>
            <w:proofErr w:type="spellEnd"/>
            <w:proofErr w:type="gramEnd"/>
            <w:r>
              <w:t xml:space="preserve"> ($universities-&gt;university as $</w:t>
            </w:r>
            <w:proofErr w:type="spellStart"/>
            <w:r>
              <w:t>univ</w:t>
            </w:r>
            <w:proofErr w:type="spellEnd"/>
            <w:r>
              <w:t>) {</w:t>
            </w:r>
          </w:p>
          <w:p w14:paraId="71BD87A1" w14:textId="77777777" w:rsidR="00DE58AA" w:rsidRDefault="00DE58AA" w:rsidP="00DE58AA">
            <w:pPr>
              <w:pStyle w:val="CodeBold"/>
            </w:pPr>
            <w:r>
              <w:t xml:space="preserve">        </w:t>
            </w:r>
            <w:proofErr w:type="gramStart"/>
            <w:r>
              <w:t>echo</w:t>
            </w:r>
            <w:proofErr w:type="gramEnd"/>
            <w:r>
              <w:t xml:space="preserve"> '&lt;li&gt;';</w:t>
            </w:r>
          </w:p>
          <w:p w14:paraId="0F091F41" w14:textId="77777777" w:rsidR="00DE58AA" w:rsidRDefault="00DE58AA" w:rsidP="00DE58AA">
            <w:pPr>
              <w:pStyle w:val="CodeBold"/>
            </w:pPr>
            <w:r>
              <w:t xml:space="preserve">        </w:t>
            </w:r>
            <w:proofErr w:type="gramStart"/>
            <w:r>
              <w:t>echo</w:t>
            </w:r>
            <w:proofErr w:type="gramEnd"/>
            <w:r>
              <w:t xml:space="preserve"> '&lt;b&gt;' . $</w:t>
            </w:r>
            <w:proofErr w:type="spellStart"/>
            <w:proofErr w:type="gramStart"/>
            <w:r>
              <w:t>univ</w:t>
            </w:r>
            <w:proofErr w:type="spellEnd"/>
            <w:proofErr w:type="gramEnd"/>
            <w:r>
              <w:t>-&gt;name . '&lt;/b&gt;';</w:t>
            </w:r>
          </w:p>
          <w:p w14:paraId="6C00CC83" w14:textId="77777777" w:rsidR="00DE58AA" w:rsidRDefault="00DE58AA" w:rsidP="00DE58AA">
            <w:pPr>
              <w:pStyle w:val="CodeBold"/>
            </w:pPr>
            <w:r>
              <w:t xml:space="preserve">        </w:t>
            </w:r>
            <w:proofErr w:type="gramStart"/>
            <w:r>
              <w:t>echo</w:t>
            </w:r>
            <w:proofErr w:type="gramEnd"/>
            <w:r>
              <w:t xml:space="preserve"> ' (' . $</w:t>
            </w:r>
            <w:proofErr w:type="spellStart"/>
            <w:r>
              <w:t>univ</w:t>
            </w:r>
            <w:proofErr w:type="spellEnd"/>
            <w:r>
              <w:t>-&gt;mailing-&gt;state . ')';</w:t>
            </w:r>
          </w:p>
          <w:p w14:paraId="75B2BDDD" w14:textId="77777777" w:rsidR="00DE58AA" w:rsidRDefault="00DE58AA" w:rsidP="00DE58AA">
            <w:pPr>
              <w:pStyle w:val="CodeBold"/>
            </w:pPr>
            <w:r>
              <w:t xml:space="preserve">        </w:t>
            </w:r>
            <w:proofErr w:type="gramStart"/>
            <w:r>
              <w:t>echo</w:t>
            </w:r>
            <w:proofErr w:type="gramEnd"/>
            <w:r>
              <w:t xml:space="preserve"> '&lt;/li&gt;';</w:t>
            </w:r>
          </w:p>
          <w:p w14:paraId="652AC649" w14:textId="77777777" w:rsidR="00DE58AA" w:rsidRDefault="00DE58AA" w:rsidP="00DE58AA">
            <w:pPr>
              <w:pStyle w:val="CodeBold"/>
            </w:pPr>
            <w:r>
              <w:t xml:space="preserve">    }</w:t>
            </w:r>
          </w:p>
          <w:p w14:paraId="3505DA3A" w14:textId="77777777" w:rsidR="00DE58AA" w:rsidRDefault="00DE58AA" w:rsidP="00DE58AA">
            <w:pPr>
              <w:pStyle w:val="CodeBold"/>
            </w:pPr>
            <w:r>
              <w:t>}</w:t>
            </w:r>
          </w:p>
          <w:p w14:paraId="3C91B8A4" w14:textId="77777777" w:rsidR="00DE58AA" w:rsidRDefault="00DE58AA" w:rsidP="00DE58AA">
            <w:pPr>
              <w:pStyle w:val="CodeBold"/>
            </w:pPr>
            <w:proofErr w:type="gramStart"/>
            <w:r>
              <w:t>else</w:t>
            </w:r>
            <w:proofErr w:type="gramEnd"/>
            <w:r>
              <w:t xml:space="preserve"> {</w:t>
            </w:r>
          </w:p>
          <w:p w14:paraId="3D652FB0" w14:textId="77777777" w:rsidR="00DE58AA" w:rsidRDefault="00DE58AA" w:rsidP="00DE58AA">
            <w:pPr>
              <w:pStyle w:val="CodeBold"/>
            </w:pPr>
            <w:r>
              <w:t xml:space="preserve">    </w:t>
            </w:r>
            <w:proofErr w:type="gramStart"/>
            <w:r>
              <w:t>exit</w:t>
            </w:r>
            <w:proofErr w:type="gramEnd"/>
            <w:r>
              <w:t>('Failed to open ' . $filename);</w:t>
            </w:r>
          </w:p>
          <w:p w14:paraId="6DE3510C" w14:textId="77777777" w:rsidR="00DE58AA" w:rsidRDefault="00DE58AA" w:rsidP="00DE58AA">
            <w:pPr>
              <w:pStyle w:val="CodeBold"/>
            </w:pPr>
            <w:r>
              <w:t>}</w:t>
            </w:r>
          </w:p>
          <w:p w14:paraId="54B2B939" w14:textId="44A91898" w:rsidR="00DE58AA" w:rsidRDefault="00DE58AA" w:rsidP="00DE58AA">
            <w:pPr>
              <w:pStyle w:val="CodeBold"/>
            </w:pPr>
            <w:proofErr w:type="gramStart"/>
            <w:r>
              <w:t>?&gt;</w:t>
            </w:r>
            <w:proofErr w:type="gramEnd"/>
          </w:p>
          <w:p w14:paraId="1B9E3F64" w14:textId="20F2AAEF" w:rsidR="00DE58AA" w:rsidRDefault="00DE58AA" w:rsidP="00DE58AA">
            <w:pPr>
              <w:pStyle w:val="Code"/>
            </w:pPr>
            <w:r>
              <w:t>&lt;/</w:t>
            </w:r>
            <w:proofErr w:type="spellStart"/>
            <w:r>
              <w:t>ul</w:t>
            </w:r>
            <w:proofErr w:type="spellEnd"/>
            <w:r>
              <w:t>&gt;</w:t>
            </w:r>
          </w:p>
          <w:p w14:paraId="1A9E61B5" w14:textId="04B8E05C" w:rsidR="00367F12" w:rsidRDefault="00DE58AA" w:rsidP="00D839E5">
            <w:pPr>
              <w:pStyle w:val="TableComment"/>
            </w:pPr>
            <w:r>
              <w:rPr>
                <w:lang w:eastAsia="en-CA"/>
              </w:rPr>
              <w:t>Since both the PHP page and the XML</w:t>
            </w:r>
            <w:r w:rsidR="003F5D7E">
              <w:rPr>
                <w:lang w:eastAsia="en-CA"/>
              </w:rPr>
              <w:t xml:space="preserve"> file exist on the server, the loading code is quite straightforward.</w:t>
            </w:r>
          </w:p>
        </w:tc>
      </w:tr>
    </w:tbl>
    <w:p w14:paraId="17155F3E" w14:textId="3EDEA3BA" w:rsidR="000C6B1C" w:rsidRDefault="00645EB7" w:rsidP="00645EB7">
      <w:pPr>
        <w:pStyle w:val="BodyMainSpaceAbove"/>
      </w:pPr>
      <w:r>
        <w:t xml:space="preserve">This approach is not memory efficient if the XML file is very large. In such a case, a more efficient (but somewhat more complicated) approach is to use </w:t>
      </w:r>
      <w:proofErr w:type="spellStart"/>
      <w:r w:rsidRPr="00645EB7">
        <w:rPr>
          <w:rStyle w:val="CodeChar"/>
        </w:rPr>
        <w:t>XmlReader</w:t>
      </w:r>
      <w:proofErr w:type="spellEnd"/>
      <w:r>
        <w:t>, which reads the file element by element.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6E388DAA" w14:textId="77777777" w:rsidTr="009D1393">
        <w:trPr>
          <w:gridBefore w:val="1"/>
          <w:wBefore w:w="450" w:type="dxa"/>
        </w:trPr>
        <w:tc>
          <w:tcPr>
            <w:tcW w:w="7650" w:type="dxa"/>
            <w:tcBorders>
              <w:bottom w:val="single" w:sz="4" w:space="0" w:color="000080"/>
            </w:tcBorders>
            <w:shd w:val="clear" w:color="auto" w:fill="404040"/>
          </w:tcPr>
          <w:p w14:paraId="008E4D4F" w14:textId="66B27429" w:rsidR="000C6B1C" w:rsidRDefault="000C6B1C" w:rsidP="006B340A">
            <w:pPr>
              <w:pStyle w:val="TableStepHead"/>
            </w:pPr>
            <w:r>
              <w:br w:type="page"/>
            </w:r>
            <w:r w:rsidR="006B340A">
              <w:rPr>
                <w:rStyle w:val="TableHeadingChar"/>
              </w:rPr>
              <w:t>Exercise 19</w:t>
            </w:r>
            <w:r>
              <w:rPr>
                <w:rStyle w:val="TableHeadingChar"/>
              </w:rPr>
              <w:t>.</w:t>
            </w:r>
            <w:r w:rsidR="008948F9" w:rsidRPr="00F07AA1">
              <w:rPr>
                <w:rStyle w:val="TableHeadingChar"/>
              </w:rPr>
              <w:fldChar w:fldCharType="begin"/>
            </w:r>
            <w:r w:rsidRPr="00F07AA1">
              <w:rPr>
                <w:rStyle w:val="TableHeadingChar"/>
              </w:rPr>
              <w:instrText xml:space="preserve"> AUTONUMLGL \e </w:instrText>
            </w:r>
            <w:r w:rsidR="008948F9" w:rsidRPr="00F07AA1">
              <w:rPr>
                <w:rStyle w:val="TableHeadingChar"/>
              </w:rPr>
              <w:fldChar w:fldCharType="end"/>
            </w:r>
            <w:r>
              <w:t xml:space="preserve">  </w:t>
            </w:r>
            <w:r w:rsidR="006B340A">
              <w:t xml:space="preserve">— Reading XML in PHP Using </w:t>
            </w:r>
            <w:proofErr w:type="spellStart"/>
            <w:r w:rsidR="006B340A">
              <w:t>XMLReader</w:t>
            </w:r>
            <w:proofErr w:type="spellEnd"/>
          </w:p>
        </w:tc>
      </w:tr>
      <w:tr w:rsidR="000C6B1C" w14:paraId="2D507BF4" w14:textId="77777777" w:rsidTr="0085282A">
        <w:tc>
          <w:tcPr>
            <w:tcW w:w="450" w:type="dxa"/>
            <w:tcBorders>
              <w:bottom w:val="nil"/>
              <w:right w:val="nil"/>
            </w:tcBorders>
          </w:tcPr>
          <w:p w14:paraId="0A9F94EB" w14:textId="77777777" w:rsidR="000C6B1C" w:rsidRDefault="000C6B1C" w:rsidP="009D1393">
            <w:pPr>
              <w:pStyle w:val="TableNumber"/>
            </w:pPr>
            <w:r>
              <w:t>1</w:t>
            </w:r>
          </w:p>
        </w:tc>
        <w:tc>
          <w:tcPr>
            <w:tcW w:w="7650" w:type="dxa"/>
            <w:tcBorders>
              <w:top w:val="nil"/>
              <w:left w:val="nil"/>
              <w:bottom w:val="nil"/>
            </w:tcBorders>
          </w:tcPr>
          <w:p w14:paraId="7CF461AC" w14:textId="77777777" w:rsidR="000C6B1C" w:rsidRDefault="00645EB7" w:rsidP="00750D38">
            <w:pPr>
              <w:pStyle w:val="TableText"/>
            </w:pPr>
            <w:r>
              <w:t xml:space="preserve">Examine </w:t>
            </w:r>
            <w:r>
              <w:rPr>
                <w:rStyle w:val="MarginNote-URL"/>
              </w:rPr>
              <w:t>lab19-exercise03</w:t>
            </w:r>
            <w:r w:rsidRPr="00DE58AA">
              <w:rPr>
                <w:rStyle w:val="MarginNote-URL"/>
              </w:rPr>
              <w:t>.</w:t>
            </w:r>
            <w:r>
              <w:rPr>
                <w:rStyle w:val="MarginNote-URL"/>
              </w:rPr>
              <w:t>php</w:t>
            </w:r>
            <w:r>
              <w:t xml:space="preserve">. </w:t>
            </w:r>
          </w:p>
          <w:p w14:paraId="2720B871" w14:textId="34F906E6" w:rsidR="00645EB7" w:rsidRDefault="00645EB7" w:rsidP="00645EB7">
            <w:pPr>
              <w:pStyle w:val="TableComment"/>
            </w:pPr>
            <w:r>
              <w:t>Our code, when done, will display the university information in a HTML table.</w:t>
            </w:r>
          </w:p>
        </w:tc>
      </w:tr>
      <w:tr w:rsidR="009D1393" w14:paraId="28680C17" w14:textId="77777777" w:rsidTr="0085282A">
        <w:trPr>
          <w:trHeight w:val="614"/>
        </w:trPr>
        <w:tc>
          <w:tcPr>
            <w:tcW w:w="450" w:type="dxa"/>
            <w:tcBorders>
              <w:top w:val="nil"/>
              <w:left w:val="nil"/>
              <w:bottom w:val="nil"/>
              <w:right w:val="nil"/>
            </w:tcBorders>
          </w:tcPr>
          <w:p w14:paraId="03AFFC43" w14:textId="77777777" w:rsidR="009D1393" w:rsidRDefault="009D1393" w:rsidP="009D1393">
            <w:pPr>
              <w:pStyle w:val="TableNumber"/>
            </w:pPr>
            <w:r>
              <w:t>2</w:t>
            </w:r>
          </w:p>
        </w:tc>
        <w:tc>
          <w:tcPr>
            <w:tcW w:w="7650" w:type="dxa"/>
            <w:tcBorders>
              <w:top w:val="nil"/>
              <w:left w:val="nil"/>
              <w:bottom w:val="nil"/>
              <w:right w:val="nil"/>
            </w:tcBorders>
          </w:tcPr>
          <w:p w14:paraId="6D4E8B76" w14:textId="3372261B" w:rsidR="00854E94" w:rsidRDefault="00645EB7" w:rsidP="00750D38">
            <w:pPr>
              <w:pStyle w:val="TableText"/>
            </w:pPr>
            <w:r>
              <w:t xml:space="preserve">Add the following code to the </w:t>
            </w:r>
            <w:r w:rsidRPr="00645EB7">
              <w:rPr>
                <w:rStyle w:val="CodeChar"/>
              </w:rPr>
              <w:t>&lt;</w:t>
            </w:r>
            <w:proofErr w:type="spellStart"/>
            <w:r w:rsidRPr="00645EB7">
              <w:rPr>
                <w:rStyle w:val="CodeChar"/>
              </w:rPr>
              <w:t>tbody</w:t>
            </w:r>
            <w:proofErr w:type="spellEnd"/>
            <w:r w:rsidRPr="00645EB7">
              <w:rPr>
                <w:rStyle w:val="CodeChar"/>
              </w:rPr>
              <w:t>&gt;</w:t>
            </w:r>
            <w:r>
              <w:t xml:space="preserve"> element and test.</w:t>
            </w:r>
          </w:p>
          <w:p w14:paraId="51D166A9" w14:textId="77777777" w:rsidR="00645EB7" w:rsidRDefault="00645EB7" w:rsidP="00645EB7">
            <w:pPr>
              <w:pStyle w:val="CodeAbove"/>
            </w:pPr>
            <w:r>
              <w:t>&lt;</w:t>
            </w:r>
            <w:proofErr w:type="spellStart"/>
            <w:proofErr w:type="gramStart"/>
            <w:r>
              <w:t>tbody</w:t>
            </w:r>
            <w:proofErr w:type="spellEnd"/>
            <w:proofErr w:type="gramEnd"/>
            <w:r>
              <w:t>&gt;</w:t>
            </w:r>
          </w:p>
          <w:p w14:paraId="6A9BA5F4" w14:textId="77777777" w:rsidR="00645EB7" w:rsidRDefault="00645EB7" w:rsidP="00645EB7">
            <w:pPr>
              <w:pStyle w:val="CodeBold"/>
            </w:pPr>
            <w:r>
              <w:t>&lt;</w:t>
            </w:r>
            <w:proofErr w:type="gramStart"/>
            <w:r>
              <w:t>?</w:t>
            </w:r>
            <w:proofErr w:type="spellStart"/>
            <w:r>
              <w:t>php</w:t>
            </w:r>
            <w:proofErr w:type="spellEnd"/>
            <w:proofErr w:type="gramEnd"/>
          </w:p>
          <w:p w14:paraId="703A60F2" w14:textId="77777777" w:rsidR="00645EB7" w:rsidRDefault="00645EB7" w:rsidP="00645EB7">
            <w:pPr>
              <w:pStyle w:val="CodeBold"/>
            </w:pPr>
            <w:r>
              <w:t>$</w:t>
            </w:r>
            <w:proofErr w:type="gramStart"/>
            <w:r>
              <w:t>filename</w:t>
            </w:r>
            <w:proofErr w:type="gramEnd"/>
            <w:r>
              <w:t xml:space="preserve"> = 'universities.xml';</w:t>
            </w:r>
          </w:p>
          <w:p w14:paraId="0AA625EB" w14:textId="77777777" w:rsidR="00645EB7" w:rsidRDefault="00645EB7" w:rsidP="00645EB7">
            <w:pPr>
              <w:pStyle w:val="CodeBold"/>
            </w:pPr>
            <w:proofErr w:type="gramStart"/>
            <w:r>
              <w:t>if</w:t>
            </w:r>
            <w:proofErr w:type="gramEnd"/>
            <w:r>
              <w:t xml:space="preserve"> (</w:t>
            </w:r>
            <w:proofErr w:type="spellStart"/>
            <w:r>
              <w:t>file_exists</w:t>
            </w:r>
            <w:proofErr w:type="spellEnd"/>
            <w:r>
              <w:t>($filename)) {</w:t>
            </w:r>
          </w:p>
          <w:p w14:paraId="2309618B" w14:textId="77777777" w:rsidR="00645EB7" w:rsidRDefault="00645EB7" w:rsidP="00645EB7">
            <w:pPr>
              <w:pStyle w:val="CodeComment"/>
            </w:pPr>
            <w:r>
              <w:t xml:space="preserve">    // </w:t>
            </w:r>
            <w:proofErr w:type="gramStart"/>
            <w:r>
              <w:t>create</w:t>
            </w:r>
            <w:proofErr w:type="gramEnd"/>
            <w:r>
              <w:t xml:space="preserve"> and open the reader</w:t>
            </w:r>
          </w:p>
          <w:p w14:paraId="39EFDBAD" w14:textId="77777777" w:rsidR="00645EB7" w:rsidRDefault="00645EB7" w:rsidP="00645EB7">
            <w:pPr>
              <w:pStyle w:val="CodeBold"/>
            </w:pPr>
            <w:r>
              <w:t xml:space="preserve">    $</w:t>
            </w:r>
            <w:proofErr w:type="gramStart"/>
            <w:r>
              <w:t>reader</w:t>
            </w:r>
            <w:proofErr w:type="gramEnd"/>
            <w:r>
              <w:t xml:space="preserve"> = new </w:t>
            </w:r>
            <w:proofErr w:type="spellStart"/>
            <w:r>
              <w:t>XMLReader</w:t>
            </w:r>
            <w:proofErr w:type="spellEnd"/>
            <w:r>
              <w:t>();</w:t>
            </w:r>
          </w:p>
          <w:p w14:paraId="41CB4EF1" w14:textId="77777777" w:rsidR="00645EB7" w:rsidRDefault="00645EB7" w:rsidP="00645EB7">
            <w:pPr>
              <w:pStyle w:val="CodeBold"/>
            </w:pPr>
            <w:r>
              <w:t xml:space="preserve">    $</w:t>
            </w:r>
            <w:proofErr w:type="gramStart"/>
            <w:r>
              <w:t>reader</w:t>
            </w:r>
            <w:proofErr w:type="gramEnd"/>
            <w:r>
              <w:t>-&gt;open($filename);</w:t>
            </w:r>
          </w:p>
          <w:p w14:paraId="2FA05E40" w14:textId="77777777" w:rsidR="00645EB7" w:rsidRDefault="00645EB7" w:rsidP="00645EB7">
            <w:pPr>
              <w:pStyle w:val="CodeBold"/>
            </w:pPr>
          </w:p>
          <w:p w14:paraId="364C89E7" w14:textId="77777777" w:rsidR="00645EB7" w:rsidRDefault="00645EB7" w:rsidP="00645EB7">
            <w:pPr>
              <w:pStyle w:val="CodeComment"/>
            </w:pPr>
            <w:r>
              <w:lastRenderedPageBreak/>
              <w:t xml:space="preserve">    // </w:t>
            </w:r>
            <w:proofErr w:type="gramStart"/>
            <w:r>
              <w:t>loop</w:t>
            </w:r>
            <w:proofErr w:type="gramEnd"/>
            <w:r>
              <w:t xml:space="preserve"> through the XML file</w:t>
            </w:r>
          </w:p>
          <w:p w14:paraId="315335CA" w14:textId="77777777" w:rsidR="00645EB7" w:rsidRDefault="00645EB7" w:rsidP="00645EB7">
            <w:pPr>
              <w:pStyle w:val="CodeBold"/>
            </w:pPr>
            <w:r>
              <w:t xml:space="preserve">    </w:t>
            </w:r>
            <w:proofErr w:type="gramStart"/>
            <w:r>
              <w:t>while</w:t>
            </w:r>
            <w:proofErr w:type="gramEnd"/>
            <w:r>
              <w:t xml:space="preserve"> ( $reader-&gt;read() ) {</w:t>
            </w:r>
          </w:p>
          <w:p w14:paraId="60435C2D" w14:textId="77777777" w:rsidR="00645EB7" w:rsidRDefault="00645EB7" w:rsidP="00645EB7">
            <w:pPr>
              <w:pStyle w:val="CodeBold"/>
            </w:pPr>
            <w:r>
              <w:t xml:space="preserve">        $</w:t>
            </w:r>
            <w:proofErr w:type="spellStart"/>
            <w:proofErr w:type="gramStart"/>
            <w:r>
              <w:t>nodeName</w:t>
            </w:r>
            <w:proofErr w:type="spellEnd"/>
            <w:proofErr w:type="gramEnd"/>
            <w:r>
              <w:t xml:space="preserve"> = $reader-&gt;name;</w:t>
            </w:r>
          </w:p>
          <w:p w14:paraId="1334035E" w14:textId="77777777" w:rsidR="00645EB7" w:rsidRDefault="00645EB7" w:rsidP="00645EB7">
            <w:pPr>
              <w:pStyle w:val="CodeBold"/>
            </w:pPr>
            <w:r>
              <w:t xml:space="preserve">        </w:t>
            </w:r>
          </w:p>
          <w:p w14:paraId="4D71D888" w14:textId="51D8085E" w:rsidR="00645EB7" w:rsidRDefault="00645EB7" w:rsidP="00645EB7">
            <w:pPr>
              <w:pStyle w:val="CodeComment"/>
            </w:pPr>
            <w:r>
              <w:t xml:space="preserve">        // </w:t>
            </w:r>
            <w:proofErr w:type="gramStart"/>
            <w:r>
              <w:t>since</w:t>
            </w:r>
            <w:proofErr w:type="gramEnd"/>
            <w:r>
              <w:t xml:space="preserve"> all sorts of different XML nodes we must check node type</w:t>
            </w:r>
          </w:p>
          <w:p w14:paraId="3ADA402B" w14:textId="77777777" w:rsidR="00645EB7" w:rsidRDefault="00645EB7" w:rsidP="00645EB7">
            <w:pPr>
              <w:pStyle w:val="CodeBold"/>
            </w:pPr>
            <w:r>
              <w:t xml:space="preserve">        </w:t>
            </w:r>
            <w:proofErr w:type="gramStart"/>
            <w:r>
              <w:t>if</w:t>
            </w:r>
            <w:proofErr w:type="gramEnd"/>
            <w:r>
              <w:t xml:space="preserve"> ($reader-&gt;</w:t>
            </w:r>
            <w:proofErr w:type="spellStart"/>
            <w:r>
              <w:t>nodeType</w:t>
            </w:r>
            <w:proofErr w:type="spellEnd"/>
            <w:r>
              <w:t xml:space="preserve"> == XMLREADER::ELEMENT &amp;&amp; </w:t>
            </w:r>
          </w:p>
          <w:p w14:paraId="68BF5E4E" w14:textId="61558846" w:rsidR="00645EB7" w:rsidRDefault="00645EB7" w:rsidP="00645EB7">
            <w:pPr>
              <w:pStyle w:val="CodeBold"/>
            </w:pPr>
            <w:r>
              <w:t xml:space="preserve">                 $</w:t>
            </w:r>
            <w:proofErr w:type="spellStart"/>
            <w:proofErr w:type="gramStart"/>
            <w:r>
              <w:t>nodeName</w:t>
            </w:r>
            <w:proofErr w:type="spellEnd"/>
            <w:proofErr w:type="gramEnd"/>
            <w:r>
              <w:t xml:space="preserve"> == 'university') {</w:t>
            </w:r>
          </w:p>
          <w:p w14:paraId="1091C8D4" w14:textId="77777777" w:rsidR="00645EB7" w:rsidRDefault="00645EB7" w:rsidP="00645EB7">
            <w:pPr>
              <w:pStyle w:val="CodeComment"/>
            </w:pPr>
            <w:r>
              <w:t xml:space="preserve">            // </w:t>
            </w:r>
            <w:proofErr w:type="gramStart"/>
            <w:r>
              <w:t>create</w:t>
            </w:r>
            <w:proofErr w:type="gramEnd"/>
            <w:r>
              <w:t xml:space="preserve"> a </w:t>
            </w:r>
            <w:proofErr w:type="spellStart"/>
            <w:r>
              <w:t>SimpleXML</w:t>
            </w:r>
            <w:proofErr w:type="spellEnd"/>
            <w:r>
              <w:t xml:space="preserve"> object from the current painting node</w:t>
            </w:r>
          </w:p>
          <w:p w14:paraId="43D23579" w14:textId="77777777" w:rsidR="00645EB7" w:rsidRDefault="00645EB7" w:rsidP="00645EB7">
            <w:pPr>
              <w:pStyle w:val="CodeBold"/>
            </w:pPr>
            <w:r>
              <w:t xml:space="preserve">            $</w:t>
            </w:r>
            <w:proofErr w:type="gramStart"/>
            <w:r>
              <w:t>doc</w:t>
            </w:r>
            <w:proofErr w:type="gramEnd"/>
            <w:r>
              <w:t xml:space="preserve"> = new </w:t>
            </w:r>
            <w:proofErr w:type="spellStart"/>
            <w:r>
              <w:t>DOMDocument</w:t>
            </w:r>
            <w:proofErr w:type="spellEnd"/>
            <w:r>
              <w:t>('1.0', 'UTF-8');</w:t>
            </w:r>
          </w:p>
          <w:p w14:paraId="34C7414F" w14:textId="77777777" w:rsidR="00645EB7" w:rsidRDefault="00645EB7" w:rsidP="00645EB7">
            <w:pPr>
              <w:pStyle w:val="CodeBold"/>
            </w:pPr>
            <w:r>
              <w:t xml:space="preserve">            $</w:t>
            </w:r>
            <w:proofErr w:type="spellStart"/>
            <w:proofErr w:type="gramStart"/>
            <w:r>
              <w:t>univ</w:t>
            </w:r>
            <w:proofErr w:type="spellEnd"/>
            <w:proofErr w:type="gramEnd"/>
            <w:r>
              <w:t xml:space="preserve"> = </w:t>
            </w:r>
            <w:proofErr w:type="spellStart"/>
            <w:r>
              <w:t>simplexml_import_dom</w:t>
            </w:r>
            <w:proofErr w:type="spellEnd"/>
            <w:r>
              <w:t>($doc-&gt;</w:t>
            </w:r>
            <w:proofErr w:type="spellStart"/>
            <w:r>
              <w:t>importNode</w:t>
            </w:r>
            <w:proofErr w:type="spellEnd"/>
            <w:r>
              <w:t>(</w:t>
            </w:r>
          </w:p>
          <w:p w14:paraId="725A2F3B" w14:textId="26BCC369" w:rsidR="00645EB7" w:rsidRDefault="00645EB7" w:rsidP="00645EB7">
            <w:pPr>
              <w:pStyle w:val="CodeBold"/>
            </w:pPr>
            <w:r>
              <w:t xml:space="preserve">                     $</w:t>
            </w:r>
            <w:proofErr w:type="gramStart"/>
            <w:r>
              <w:t>reader</w:t>
            </w:r>
            <w:proofErr w:type="gramEnd"/>
            <w:r>
              <w:t>-&gt;expand(),true));</w:t>
            </w:r>
          </w:p>
          <w:p w14:paraId="08D2E731" w14:textId="77777777" w:rsidR="00645EB7" w:rsidRDefault="00645EB7" w:rsidP="00645EB7">
            <w:pPr>
              <w:pStyle w:val="CodeComment"/>
            </w:pPr>
            <w:r>
              <w:t xml:space="preserve">            // </w:t>
            </w:r>
            <w:proofErr w:type="gramStart"/>
            <w:r>
              <w:t>now</w:t>
            </w:r>
            <w:proofErr w:type="gramEnd"/>
            <w:r>
              <w:t xml:space="preserve"> have a single university as an object so can output it</w:t>
            </w:r>
          </w:p>
          <w:p w14:paraId="1DFC06EA" w14:textId="77777777" w:rsidR="00645EB7" w:rsidRDefault="00645EB7" w:rsidP="00645EB7">
            <w:pPr>
              <w:pStyle w:val="CodeBold"/>
            </w:pPr>
            <w:r>
              <w:t xml:space="preserve">            </w:t>
            </w:r>
            <w:proofErr w:type="gramStart"/>
            <w:r>
              <w:t>echo</w:t>
            </w:r>
            <w:proofErr w:type="gramEnd"/>
            <w:r>
              <w:t xml:space="preserve"> '&lt;</w:t>
            </w:r>
            <w:proofErr w:type="spellStart"/>
            <w:r>
              <w:t>tr</w:t>
            </w:r>
            <w:proofErr w:type="spellEnd"/>
            <w:r>
              <w:t>&gt;';</w:t>
            </w:r>
          </w:p>
          <w:p w14:paraId="68A1F6C1" w14:textId="77777777" w:rsidR="00645EB7" w:rsidRDefault="00645EB7" w:rsidP="00645EB7">
            <w:pPr>
              <w:pStyle w:val="CodeBold"/>
            </w:pPr>
            <w:r>
              <w:t xml:space="preserve">            </w:t>
            </w:r>
            <w:proofErr w:type="gramStart"/>
            <w:r>
              <w:t>echo</w:t>
            </w:r>
            <w:proofErr w:type="gramEnd"/>
            <w:r>
              <w:t xml:space="preserve"> '&lt;td&gt;' . $</w:t>
            </w:r>
            <w:proofErr w:type="spellStart"/>
            <w:proofErr w:type="gramStart"/>
            <w:r>
              <w:t>univ</w:t>
            </w:r>
            <w:proofErr w:type="spellEnd"/>
            <w:proofErr w:type="gramEnd"/>
            <w:r>
              <w:t>-&gt;name . '&lt;/td&gt;';</w:t>
            </w:r>
          </w:p>
          <w:p w14:paraId="28842959" w14:textId="77777777" w:rsidR="00645EB7" w:rsidRDefault="00645EB7" w:rsidP="00645EB7">
            <w:pPr>
              <w:pStyle w:val="CodeBold"/>
            </w:pPr>
            <w:r>
              <w:t xml:space="preserve">            </w:t>
            </w:r>
            <w:proofErr w:type="gramStart"/>
            <w:r>
              <w:t>echo</w:t>
            </w:r>
            <w:proofErr w:type="gramEnd"/>
            <w:r>
              <w:t xml:space="preserve"> '&lt;td&gt;' . $</w:t>
            </w:r>
            <w:proofErr w:type="spellStart"/>
            <w:proofErr w:type="gramStart"/>
            <w:r>
              <w:t>univ</w:t>
            </w:r>
            <w:proofErr w:type="spellEnd"/>
            <w:proofErr w:type="gramEnd"/>
            <w:r>
              <w:t>-&gt;mailing-&gt;city . '&lt;/td&gt;';</w:t>
            </w:r>
          </w:p>
          <w:p w14:paraId="71331000" w14:textId="77777777" w:rsidR="00645EB7" w:rsidRDefault="00645EB7" w:rsidP="00645EB7">
            <w:pPr>
              <w:pStyle w:val="CodeBold"/>
            </w:pPr>
            <w:r>
              <w:t xml:space="preserve">            </w:t>
            </w:r>
            <w:proofErr w:type="gramStart"/>
            <w:r>
              <w:t>echo</w:t>
            </w:r>
            <w:proofErr w:type="gramEnd"/>
            <w:r>
              <w:t xml:space="preserve"> '&lt;td&gt;' . $</w:t>
            </w:r>
            <w:proofErr w:type="spellStart"/>
            <w:proofErr w:type="gramStart"/>
            <w:r>
              <w:t>univ</w:t>
            </w:r>
            <w:proofErr w:type="spellEnd"/>
            <w:proofErr w:type="gramEnd"/>
            <w:r>
              <w:t>-&gt;mailing-&gt;state . '&lt;/td&gt;';</w:t>
            </w:r>
          </w:p>
          <w:p w14:paraId="4EF9B394" w14:textId="77777777" w:rsidR="00645EB7" w:rsidRDefault="00645EB7" w:rsidP="00645EB7">
            <w:pPr>
              <w:pStyle w:val="CodeBold"/>
            </w:pPr>
            <w:r>
              <w:t xml:space="preserve">            </w:t>
            </w:r>
            <w:proofErr w:type="gramStart"/>
            <w:r>
              <w:t>echo</w:t>
            </w:r>
            <w:proofErr w:type="gramEnd"/>
            <w:r>
              <w:t xml:space="preserve"> '&lt;/</w:t>
            </w:r>
            <w:proofErr w:type="spellStart"/>
            <w:r>
              <w:t>tr</w:t>
            </w:r>
            <w:proofErr w:type="spellEnd"/>
            <w:r>
              <w:t>&gt;';</w:t>
            </w:r>
          </w:p>
          <w:p w14:paraId="5C6B1E0A" w14:textId="77777777" w:rsidR="00645EB7" w:rsidRDefault="00645EB7" w:rsidP="00645EB7">
            <w:pPr>
              <w:pStyle w:val="CodeBold"/>
            </w:pPr>
            <w:r>
              <w:t xml:space="preserve">            </w:t>
            </w:r>
          </w:p>
          <w:p w14:paraId="18F9A90D" w14:textId="32A16531" w:rsidR="00645EB7" w:rsidRDefault="00645EB7" w:rsidP="00645EB7">
            <w:pPr>
              <w:pStyle w:val="CodeBold"/>
            </w:pPr>
            <w:r>
              <w:t xml:space="preserve">        }</w:t>
            </w:r>
          </w:p>
          <w:p w14:paraId="3CD72666" w14:textId="77777777" w:rsidR="00645EB7" w:rsidRDefault="00645EB7" w:rsidP="00645EB7">
            <w:pPr>
              <w:pStyle w:val="CodeBold"/>
            </w:pPr>
            <w:r>
              <w:t xml:space="preserve">    }</w:t>
            </w:r>
          </w:p>
          <w:p w14:paraId="24E8E642" w14:textId="77777777" w:rsidR="00645EB7" w:rsidRDefault="00645EB7" w:rsidP="00645EB7">
            <w:pPr>
              <w:pStyle w:val="CodeBold"/>
            </w:pPr>
            <w:r>
              <w:t>}</w:t>
            </w:r>
          </w:p>
          <w:p w14:paraId="15D6253B" w14:textId="77777777" w:rsidR="00645EB7" w:rsidRDefault="00645EB7" w:rsidP="00645EB7">
            <w:pPr>
              <w:pStyle w:val="CodeBold"/>
            </w:pPr>
            <w:proofErr w:type="gramStart"/>
            <w:r>
              <w:t>else</w:t>
            </w:r>
            <w:proofErr w:type="gramEnd"/>
            <w:r>
              <w:t xml:space="preserve"> {</w:t>
            </w:r>
          </w:p>
          <w:p w14:paraId="535F0533" w14:textId="77777777" w:rsidR="00645EB7" w:rsidRDefault="00645EB7" w:rsidP="00645EB7">
            <w:pPr>
              <w:pStyle w:val="CodeBold"/>
            </w:pPr>
            <w:r>
              <w:t xml:space="preserve">    </w:t>
            </w:r>
            <w:proofErr w:type="gramStart"/>
            <w:r>
              <w:t>exit</w:t>
            </w:r>
            <w:proofErr w:type="gramEnd"/>
            <w:r>
              <w:t>('Failed to open ' . $filename);</w:t>
            </w:r>
          </w:p>
          <w:p w14:paraId="7F575B47" w14:textId="77777777" w:rsidR="00645EB7" w:rsidRDefault="00645EB7" w:rsidP="00645EB7">
            <w:pPr>
              <w:pStyle w:val="CodeBold"/>
            </w:pPr>
            <w:r>
              <w:t>}</w:t>
            </w:r>
          </w:p>
          <w:p w14:paraId="695C5169" w14:textId="5555A642" w:rsidR="00645EB7" w:rsidRDefault="00645EB7" w:rsidP="00645EB7">
            <w:pPr>
              <w:pStyle w:val="CodeBold"/>
            </w:pPr>
            <w:proofErr w:type="gramStart"/>
            <w:r>
              <w:t>?&gt;</w:t>
            </w:r>
            <w:proofErr w:type="gramEnd"/>
          </w:p>
          <w:p w14:paraId="116D47CC" w14:textId="15AC1831" w:rsidR="00645EB7" w:rsidRDefault="00645EB7" w:rsidP="00645EB7">
            <w:pPr>
              <w:pStyle w:val="Code"/>
            </w:pPr>
            <w:r>
              <w:t>&lt;/</w:t>
            </w:r>
            <w:proofErr w:type="spellStart"/>
            <w:r>
              <w:t>tbody</w:t>
            </w:r>
            <w:proofErr w:type="spellEnd"/>
            <w:r>
              <w:t>&gt;</w:t>
            </w:r>
          </w:p>
        </w:tc>
      </w:tr>
    </w:tbl>
    <w:p w14:paraId="5AE9F25D" w14:textId="7949321D" w:rsidR="000C6B1C" w:rsidRDefault="006B340A" w:rsidP="00D07C5D">
      <w:pPr>
        <w:pStyle w:val="Heading2"/>
      </w:pPr>
      <w:r>
        <w:lastRenderedPageBreak/>
        <w:t>JSON</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15DDC97D" w14:textId="77777777" w:rsidTr="009D1393">
        <w:trPr>
          <w:gridBefore w:val="1"/>
          <w:wBefore w:w="450" w:type="dxa"/>
        </w:trPr>
        <w:tc>
          <w:tcPr>
            <w:tcW w:w="7650" w:type="dxa"/>
            <w:tcBorders>
              <w:bottom w:val="single" w:sz="4" w:space="0" w:color="000080"/>
            </w:tcBorders>
            <w:shd w:val="clear" w:color="auto" w:fill="404040"/>
          </w:tcPr>
          <w:p w14:paraId="5C03B905" w14:textId="028EB165" w:rsidR="000C6B1C" w:rsidRDefault="000C6B1C" w:rsidP="006B340A">
            <w:pPr>
              <w:pStyle w:val="TableStepHead"/>
            </w:pPr>
            <w:r>
              <w:br w:type="page"/>
            </w:r>
            <w:r w:rsidR="006B340A">
              <w:rPr>
                <w:rStyle w:val="TableHeadingChar"/>
              </w:rPr>
              <w:t>Exercise 19</w:t>
            </w:r>
            <w:r w:rsidR="00BD607C">
              <w:rPr>
                <w:rStyle w:val="TableHeadingChar"/>
              </w:rPr>
              <w:t>.</w:t>
            </w:r>
            <w:r w:rsidR="008948F9" w:rsidRPr="00F07AA1">
              <w:rPr>
                <w:rStyle w:val="TableHeadingChar"/>
              </w:rPr>
              <w:fldChar w:fldCharType="begin"/>
            </w:r>
            <w:r w:rsidRPr="00F07AA1">
              <w:rPr>
                <w:rStyle w:val="TableHeadingChar"/>
              </w:rPr>
              <w:instrText xml:space="preserve"> AUTONUMLGL \e </w:instrText>
            </w:r>
            <w:r w:rsidR="008948F9" w:rsidRPr="00F07AA1">
              <w:rPr>
                <w:rStyle w:val="TableHeadingChar"/>
              </w:rPr>
              <w:fldChar w:fldCharType="end"/>
            </w:r>
            <w:r>
              <w:t xml:space="preserve">  — </w:t>
            </w:r>
            <w:r w:rsidR="006B340A">
              <w:t>Reading JSON in JavaScript</w:t>
            </w:r>
          </w:p>
        </w:tc>
      </w:tr>
      <w:tr w:rsidR="000C6B1C" w14:paraId="5DDBE6E4" w14:textId="77777777" w:rsidTr="00D05868">
        <w:tc>
          <w:tcPr>
            <w:tcW w:w="450" w:type="dxa"/>
            <w:tcBorders>
              <w:bottom w:val="nil"/>
              <w:right w:val="nil"/>
            </w:tcBorders>
          </w:tcPr>
          <w:p w14:paraId="78877DA0" w14:textId="77777777" w:rsidR="000C6B1C" w:rsidRDefault="000C6B1C" w:rsidP="009D1393">
            <w:pPr>
              <w:pStyle w:val="TableNumber"/>
            </w:pPr>
            <w:r>
              <w:t>1</w:t>
            </w:r>
          </w:p>
        </w:tc>
        <w:tc>
          <w:tcPr>
            <w:tcW w:w="7650" w:type="dxa"/>
            <w:tcBorders>
              <w:top w:val="nil"/>
              <w:left w:val="nil"/>
              <w:bottom w:val="nil"/>
            </w:tcBorders>
          </w:tcPr>
          <w:p w14:paraId="00EB4C54" w14:textId="44722E67" w:rsidR="000C6B1C" w:rsidRDefault="008E5DD9" w:rsidP="008E5DD9">
            <w:pPr>
              <w:pStyle w:val="TableText"/>
            </w:pPr>
            <w:r>
              <w:t>Open and</w:t>
            </w:r>
            <w:r w:rsidR="000C6B1C">
              <w:t xml:space="preserve"> examine </w:t>
            </w:r>
            <w:r w:rsidR="006B340A">
              <w:rPr>
                <w:rStyle w:val="MarginNote-URL"/>
              </w:rPr>
              <w:t>lab19</w:t>
            </w:r>
            <w:r w:rsidR="000C6B1C" w:rsidRPr="00B244BF">
              <w:rPr>
                <w:rStyle w:val="MarginNote-URL"/>
              </w:rPr>
              <w:t>-exercise0</w:t>
            </w:r>
            <w:r w:rsidR="00F025E0" w:rsidRPr="00B244BF">
              <w:rPr>
                <w:rStyle w:val="MarginNote-URL"/>
              </w:rPr>
              <w:t>4</w:t>
            </w:r>
            <w:r w:rsidR="000C6B1C" w:rsidRPr="00B244BF">
              <w:rPr>
                <w:rStyle w:val="MarginNote-URL"/>
              </w:rPr>
              <w:t>.</w:t>
            </w:r>
            <w:r w:rsidR="00F025E0" w:rsidRPr="00B244BF">
              <w:rPr>
                <w:rStyle w:val="MarginNote-URL"/>
              </w:rPr>
              <w:t>php</w:t>
            </w:r>
            <w:r w:rsidR="000C6B1C">
              <w:t>.</w:t>
            </w:r>
            <w:r w:rsidR="00D65CD3">
              <w:t xml:space="preserve"> Notice that it </w:t>
            </w:r>
            <w:r w:rsidR="00B244BF">
              <w:t xml:space="preserve">contains </w:t>
            </w:r>
            <w:r>
              <w:t>an empty &lt;div&gt; with the id of list. This we will populate in JavaScript.</w:t>
            </w:r>
          </w:p>
        </w:tc>
      </w:tr>
      <w:tr w:rsidR="008E5DD9" w14:paraId="3EA42E8E" w14:textId="77777777" w:rsidTr="00D05868">
        <w:trPr>
          <w:trHeight w:val="1002"/>
        </w:trPr>
        <w:tc>
          <w:tcPr>
            <w:tcW w:w="450" w:type="dxa"/>
            <w:tcBorders>
              <w:top w:val="nil"/>
              <w:left w:val="nil"/>
              <w:bottom w:val="nil"/>
              <w:right w:val="nil"/>
            </w:tcBorders>
          </w:tcPr>
          <w:p w14:paraId="0D5F3668" w14:textId="3B9ADB74" w:rsidR="008E5DD9" w:rsidRDefault="008E5DD9" w:rsidP="009D1393">
            <w:pPr>
              <w:pStyle w:val="TableNumber"/>
            </w:pPr>
            <w:r>
              <w:t>2</w:t>
            </w:r>
          </w:p>
        </w:tc>
        <w:tc>
          <w:tcPr>
            <w:tcW w:w="7650" w:type="dxa"/>
            <w:tcBorders>
              <w:top w:val="nil"/>
              <w:left w:val="nil"/>
              <w:bottom w:val="nil"/>
              <w:right w:val="nil"/>
            </w:tcBorders>
          </w:tcPr>
          <w:p w14:paraId="769B5FD3" w14:textId="77777777" w:rsidR="008E5DD9" w:rsidRDefault="008E5DD9" w:rsidP="008E5DD9">
            <w:pPr>
              <w:pStyle w:val="TableText"/>
            </w:pPr>
            <w:r>
              <w:t xml:space="preserve">Edit </w:t>
            </w:r>
            <w:r w:rsidRPr="00B244BF">
              <w:rPr>
                <w:rStyle w:val="MarginNote-URL"/>
              </w:rPr>
              <w:t>exercise04.</w:t>
            </w:r>
            <w:r>
              <w:rPr>
                <w:rStyle w:val="MarginNote-URL"/>
              </w:rPr>
              <w:t>js</w:t>
            </w:r>
            <w:r>
              <w:t xml:space="preserve"> as follows. Notice that is has a small JSON array already defined within the code.</w:t>
            </w:r>
          </w:p>
          <w:p w14:paraId="49E66D30" w14:textId="77777777" w:rsidR="008E5DD9" w:rsidRDefault="008E5DD9" w:rsidP="008E5DD9">
            <w:pPr>
              <w:pStyle w:val="CodeAbove"/>
            </w:pPr>
            <w:proofErr w:type="spellStart"/>
            <w:proofErr w:type="gramStart"/>
            <w:r>
              <w:t>window.addEventListener</w:t>
            </w:r>
            <w:proofErr w:type="spellEnd"/>
            <w:proofErr w:type="gramEnd"/>
            <w:r>
              <w:t>("load", function () {</w:t>
            </w:r>
          </w:p>
          <w:p w14:paraId="27F7B48A" w14:textId="4053A4EC" w:rsidR="008E5DD9" w:rsidRDefault="008E5DD9" w:rsidP="008E5DD9">
            <w:pPr>
              <w:pStyle w:val="Code"/>
            </w:pPr>
            <w:r>
              <w:t xml:space="preserve">    </w:t>
            </w:r>
            <w:proofErr w:type="spellStart"/>
            <w:proofErr w:type="gramStart"/>
            <w:r>
              <w:t>var</w:t>
            </w:r>
            <w:proofErr w:type="spellEnd"/>
            <w:proofErr w:type="gramEnd"/>
            <w:r>
              <w:t xml:space="preserve"> text = '[{"id":100654,"name":"Alabama A &amp; M", … }]';</w:t>
            </w:r>
          </w:p>
          <w:p w14:paraId="64D5CD66" w14:textId="750A0EBE" w:rsidR="008E5DD9" w:rsidRDefault="008E5DD9" w:rsidP="008E5DD9">
            <w:pPr>
              <w:pStyle w:val="Code"/>
              <w:tabs>
                <w:tab w:val="clear" w:pos="360"/>
                <w:tab w:val="clear" w:pos="720"/>
              </w:tabs>
            </w:pPr>
            <w:r>
              <w:tab/>
            </w:r>
            <w:r>
              <w:tab/>
            </w:r>
            <w:r>
              <w:tab/>
            </w:r>
            <w:r>
              <w:tab/>
            </w:r>
            <w:r>
              <w:tab/>
            </w:r>
          </w:p>
          <w:p w14:paraId="1DE49812" w14:textId="5EC48261" w:rsidR="008E5DD9" w:rsidRDefault="008E5DD9" w:rsidP="008E5DD9">
            <w:pPr>
              <w:pStyle w:val="CodeComment"/>
            </w:pPr>
            <w:r w:rsidRPr="008E5DD9">
              <w:t xml:space="preserve">    // </w:t>
            </w:r>
            <w:proofErr w:type="gramStart"/>
            <w:r w:rsidRPr="008E5DD9">
              <w:t>turn</w:t>
            </w:r>
            <w:proofErr w:type="gramEnd"/>
            <w:r w:rsidRPr="008E5DD9">
              <w:t xml:space="preserve"> JSON string into an actual JS array of objects</w:t>
            </w:r>
          </w:p>
          <w:p w14:paraId="7935B5E4" w14:textId="77777777" w:rsidR="008E5DD9" w:rsidRDefault="008E5DD9" w:rsidP="008E5DD9">
            <w:pPr>
              <w:pStyle w:val="CodeBold"/>
            </w:pPr>
            <w:r>
              <w:t xml:space="preserve">    </w:t>
            </w:r>
            <w:proofErr w:type="spellStart"/>
            <w:proofErr w:type="gramStart"/>
            <w:r>
              <w:t>var</w:t>
            </w:r>
            <w:proofErr w:type="spellEnd"/>
            <w:proofErr w:type="gramEnd"/>
            <w:r>
              <w:t xml:space="preserve"> universities = </w:t>
            </w:r>
            <w:proofErr w:type="spellStart"/>
            <w:r>
              <w:t>JSON.parse</w:t>
            </w:r>
            <w:proofErr w:type="spellEnd"/>
            <w:r>
              <w:t>(text);</w:t>
            </w:r>
          </w:p>
          <w:p w14:paraId="1C8FE4FD" w14:textId="56E49611" w:rsidR="008E5DD9" w:rsidRDefault="008E5DD9" w:rsidP="008E5DD9">
            <w:pPr>
              <w:pStyle w:val="CodeComment"/>
            </w:pPr>
            <w:r>
              <w:t xml:space="preserve">    </w:t>
            </w:r>
            <w:r w:rsidRPr="008E5DD9">
              <w:t xml:space="preserve">// </w:t>
            </w:r>
            <w:proofErr w:type="gramStart"/>
            <w:r w:rsidRPr="008E5DD9">
              <w:t>display</w:t>
            </w:r>
            <w:proofErr w:type="gramEnd"/>
            <w:r w:rsidRPr="008E5DD9">
              <w:t xml:space="preserve"> the data in the array</w:t>
            </w:r>
          </w:p>
          <w:p w14:paraId="57508CCF" w14:textId="77777777" w:rsidR="008E5DD9" w:rsidRDefault="008E5DD9" w:rsidP="008E5DD9">
            <w:pPr>
              <w:pStyle w:val="CodeBold"/>
            </w:pPr>
            <w:r>
              <w:t xml:space="preserve">    </w:t>
            </w:r>
            <w:proofErr w:type="spellStart"/>
            <w:proofErr w:type="gramStart"/>
            <w:r>
              <w:t>var</w:t>
            </w:r>
            <w:proofErr w:type="spellEnd"/>
            <w:proofErr w:type="gramEnd"/>
            <w:r>
              <w:t xml:space="preserve"> list = </w:t>
            </w:r>
            <w:proofErr w:type="spellStart"/>
            <w:r>
              <w:t>document.querySelector</w:t>
            </w:r>
            <w:proofErr w:type="spellEnd"/>
            <w:r>
              <w:t>('#list');</w:t>
            </w:r>
          </w:p>
          <w:p w14:paraId="4836C54E" w14:textId="77777777" w:rsidR="008E5DD9" w:rsidRDefault="008E5DD9" w:rsidP="008E5DD9">
            <w:pPr>
              <w:pStyle w:val="CodeBold"/>
            </w:pPr>
            <w:r>
              <w:t xml:space="preserve">    </w:t>
            </w:r>
            <w:proofErr w:type="gramStart"/>
            <w:r>
              <w:t>for</w:t>
            </w:r>
            <w:proofErr w:type="gramEnd"/>
            <w:r>
              <w:t xml:space="preserve"> (let </w:t>
            </w:r>
            <w:proofErr w:type="spellStart"/>
            <w:r>
              <w:t>i</w:t>
            </w:r>
            <w:proofErr w:type="spellEnd"/>
            <w:r>
              <w:t xml:space="preserve">=0; </w:t>
            </w:r>
            <w:proofErr w:type="spellStart"/>
            <w:r>
              <w:t>i</w:t>
            </w:r>
            <w:proofErr w:type="spellEnd"/>
            <w:r>
              <w:t>&lt;</w:t>
            </w:r>
            <w:proofErr w:type="spellStart"/>
            <w:r>
              <w:t>universities.length</w:t>
            </w:r>
            <w:proofErr w:type="spellEnd"/>
            <w:r>
              <w:t xml:space="preserve">; </w:t>
            </w:r>
            <w:proofErr w:type="spellStart"/>
            <w:r>
              <w:t>i</w:t>
            </w:r>
            <w:proofErr w:type="spellEnd"/>
            <w:r>
              <w:t>++) {</w:t>
            </w:r>
          </w:p>
          <w:p w14:paraId="783C0E95" w14:textId="77777777" w:rsidR="008E5DD9" w:rsidRDefault="008E5DD9" w:rsidP="008E5DD9">
            <w:pPr>
              <w:pStyle w:val="CodeBold"/>
            </w:pPr>
            <w:r>
              <w:t xml:space="preserve">        </w:t>
            </w:r>
            <w:proofErr w:type="spellStart"/>
            <w:proofErr w:type="gramStart"/>
            <w:r>
              <w:t>list.innerHTML</w:t>
            </w:r>
            <w:proofErr w:type="spellEnd"/>
            <w:proofErr w:type="gramEnd"/>
            <w:r>
              <w:t xml:space="preserve"> += universities[</w:t>
            </w:r>
            <w:proofErr w:type="spellStart"/>
            <w:r>
              <w:t>i</w:t>
            </w:r>
            <w:proofErr w:type="spellEnd"/>
            <w:r>
              <w:t>].name + '&lt;</w:t>
            </w:r>
            <w:proofErr w:type="spellStart"/>
            <w:r>
              <w:t>br</w:t>
            </w:r>
            <w:proofErr w:type="spellEnd"/>
            <w:r>
              <w:t>&gt;';</w:t>
            </w:r>
          </w:p>
          <w:p w14:paraId="330874BF" w14:textId="77777777" w:rsidR="008E5DD9" w:rsidRDefault="008E5DD9" w:rsidP="008E5DD9">
            <w:pPr>
              <w:pStyle w:val="CodeBold"/>
            </w:pPr>
            <w:r>
              <w:t xml:space="preserve">    }</w:t>
            </w:r>
          </w:p>
          <w:p w14:paraId="66739EB9" w14:textId="77777777" w:rsidR="008E5DD9" w:rsidRDefault="008E5DD9" w:rsidP="008E5DD9">
            <w:pPr>
              <w:pStyle w:val="Code"/>
            </w:pPr>
            <w:r>
              <w:t>});</w:t>
            </w:r>
          </w:p>
          <w:p w14:paraId="18B6FA11" w14:textId="5170FCB4" w:rsidR="008E5DD9" w:rsidRDefault="008E5DD9" w:rsidP="008E5DD9">
            <w:pPr>
              <w:pStyle w:val="Code"/>
            </w:pPr>
          </w:p>
        </w:tc>
      </w:tr>
    </w:tbl>
    <w:p w14:paraId="3D96EC5E" w14:textId="05D4AC57" w:rsidR="00CF28C4" w:rsidRDefault="00CF0B6D" w:rsidP="00CF0B6D">
      <w:pPr>
        <w:pStyle w:val="CodeAboveBold"/>
      </w:pPr>
      <w:r>
        <w:t xml:space="preserve"> </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CF28C4" w14:paraId="4C2E7D3E" w14:textId="77777777" w:rsidTr="00854E94">
        <w:trPr>
          <w:gridBefore w:val="1"/>
          <w:wBefore w:w="450" w:type="dxa"/>
        </w:trPr>
        <w:tc>
          <w:tcPr>
            <w:tcW w:w="7650" w:type="dxa"/>
            <w:tcBorders>
              <w:bottom w:val="single" w:sz="4" w:space="0" w:color="000080"/>
            </w:tcBorders>
            <w:shd w:val="clear" w:color="auto" w:fill="404040"/>
          </w:tcPr>
          <w:p w14:paraId="61F697E8" w14:textId="33264D01" w:rsidR="00CF28C4" w:rsidRDefault="00CF28C4" w:rsidP="00CF0B6D">
            <w:pPr>
              <w:pStyle w:val="TableStepHead"/>
            </w:pPr>
            <w:r>
              <w:br w:type="page"/>
            </w:r>
            <w:r w:rsidR="006B340A">
              <w:rPr>
                <w:rStyle w:val="TableHeadingChar"/>
              </w:rPr>
              <w:t>Exercise 19</w:t>
            </w:r>
            <w:r>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w:t>
            </w:r>
            <w:r w:rsidR="00CF0B6D">
              <w:t>Using JSON in PHP</w:t>
            </w:r>
          </w:p>
        </w:tc>
      </w:tr>
      <w:tr w:rsidR="00CF28C4" w14:paraId="1FA80C5C" w14:textId="77777777" w:rsidTr="0000519E">
        <w:tc>
          <w:tcPr>
            <w:tcW w:w="450" w:type="dxa"/>
            <w:tcBorders>
              <w:bottom w:val="nil"/>
              <w:right w:val="nil"/>
            </w:tcBorders>
          </w:tcPr>
          <w:p w14:paraId="2E8784D2" w14:textId="77777777" w:rsidR="00CF28C4" w:rsidRDefault="00CF28C4" w:rsidP="00854E94">
            <w:pPr>
              <w:pStyle w:val="TableNumber"/>
            </w:pPr>
            <w:r>
              <w:t>1</w:t>
            </w:r>
          </w:p>
        </w:tc>
        <w:tc>
          <w:tcPr>
            <w:tcW w:w="7650" w:type="dxa"/>
            <w:tcBorders>
              <w:top w:val="nil"/>
              <w:left w:val="nil"/>
              <w:bottom w:val="nil"/>
            </w:tcBorders>
          </w:tcPr>
          <w:p w14:paraId="71892FFC" w14:textId="70D709D4" w:rsidR="00CF28C4" w:rsidRDefault="00100AAB" w:rsidP="00750D38">
            <w:pPr>
              <w:pStyle w:val="TableText"/>
              <w:rPr>
                <w:rStyle w:val="MarginNote-URL"/>
              </w:rPr>
            </w:pPr>
            <w:r>
              <w:t xml:space="preserve">Add the following code to </w:t>
            </w:r>
            <w:r w:rsidR="000A7D62">
              <w:rPr>
                <w:rStyle w:val="MarginNote-URL"/>
              </w:rPr>
              <w:t>lab19</w:t>
            </w:r>
            <w:r w:rsidR="000A7D62" w:rsidRPr="00B244BF">
              <w:rPr>
                <w:rStyle w:val="MarginNote-URL"/>
              </w:rPr>
              <w:t>-exercise0</w:t>
            </w:r>
            <w:r w:rsidR="000A7D62">
              <w:rPr>
                <w:rStyle w:val="MarginNote-URL"/>
              </w:rPr>
              <w:t>5</w:t>
            </w:r>
            <w:r w:rsidR="000A7D62" w:rsidRPr="00B244BF">
              <w:rPr>
                <w:rStyle w:val="MarginNote-URL"/>
              </w:rPr>
              <w:t>.php</w:t>
            </w:r>
            <w:r w:rsidR="000A7D62">
              <w:t xml:space="preserve"> </w:t>
            </w:r>
            <w:r>
              <w:t>and test.</w:t>
            </w:r>
          </w:p>
          <w:p w14:paraId="1C8B5107" w14:textId="77777777" w:rsidR="00100AAB" w:rsidRDefault="00100AAB" w:rsidP="00100AAB">
            <w:pPr>
              <w:pStyle w:val="CodeAbove"/>
            </w:pPr>
            <w:r>
              <w:lastRenderedPageBreak/>
              <w:t>&lt;</w:t>
            </w:r>
            <w:proofErr w:type="spellStart"/>
            <w:proofErr w:type="gramStart"/>
            <w:r>
              <w:t>tbody</w:t>
            </w:r>
            <w:proofErr w:type="spellEnd"/>
            <w:proofErr w:type="gramEnd"/>
            <w:r>
              <w:t>&gt;</w:t>
            </w:r>
          </w:p>
          <w:p w14:paraId="27B02D2C" w14:textId="77777777" w:rsidR="00100AAB" w:rsidRDefault="00100AAB" w:rsidP="00100AAB">
            <w:pPr>
              <w:pStyle w:val="CodeBold"/>
            </w:pPr>
            <w:r>
              <w:t>&lt;</w:t>
            </w:r>
            <w:proofErr w:type="gramStart"/>
            <w:r>
              <w:t>?</w:t>
            </w:r>
            <w:proofErr w:type="spellStart"/>
            <w:r>
              <w:t>php</w:t>
            </w:r>
            <w:proofErr w:type="spellEnd"/>
            <w:proofErr w:type="gramEnd"/>
          </w:p>
          <w:p w14:paraId="2CC1AA3B" w14:textId="77777777" w:rsidR="00100AAB" w:rsidRDefault="00100AAB" w:rsidP="00100AAB">
            <w:pPr>
              <w:pStyle w:val="CodeBold"/>
            </w:pPr>
            <w:r>
              <w:t>$</w:t>
            </w:r>
            <w:proofErr w:type="gramStart"/>
            <w:r>
              <w:t>filename</w:t>
            </w:r>
            <w:proofErr w:type="gramEnd"/>
            <w:r>
              <w:t xml:space="preserve"> = '</w:t>
            </w:r>
            <w:proofErr w:type="spellStart"/>
            <w:r>
              <w:t>universities.json</w:t>
            </w:r>
            <w:proofErr w:type="spellEnd"/>
            <w:r>
              <w:t>';</w:t>
            </w:r>
          </w:p>
          <w:p w14:paraId="1CAC6A95" w14:textId="77777777" w:rsidR="00100AAB" w:rsidRDefault="00100AAB" w:rsidP="00100AAB">
            <w:pPr>
              <w:pStyle w:val="CodeBold"/>
            </w:pPr>
            <w:proofErr w:type="gramStart"/>
            <w:r>
              <w:t>if</w:t>
            </w:r>
            <w:proofErr w:type="gramEnd"/>
            <w:r>
              <w:t xml:space="preserve"> (</w:t>
            </w:r>
            <w:proofErr w:type="spellStart"/>
            <w:r>
              <w:t>file_exists</w:t>
            </w:r>
            <w:proofErr w:type="spellEnd"/>
            <w:r>
              <w:t>($filename)) {</w:t>
            </w:r>
          </w:p>
          <w:p w14:paraId="1D81A51B" w14:textId="77777777" w:rsidR="00100AAB" w:rsidRDefault="00100AAB" w:rsidP="000A7D62">
            <w:pPr>
              <w:pStyle w:val="CodeComment"/>
            </w:pPr>
            <w:r>
              <w:t xml:space="preserve">    // </w:t>
            </w:r>
            <w:proofErr w:type="gramStart"/>
            <w:r>
              <w:t>read</w:t>
            </w:r>
            <w:proofErr w:type="gramEnd"/>
            <w:r>
              <w:t xml:space="preserve"> the </w:t>
            </w:r>
            <w:proofErr w:type="spellStart"/>
            <w:r>
              <w:t>json</w:t>
            </w:r>
            <w:proofErr w:type="spellEnd"/>
            <w:r>
              <w:t xml:space="preserve"> file and decode its contents</w:t>
            </w:r>
          </w:p>
          <w:p w14:paraId="11A7C185" w14:textId="77777777" w:rsidR="00100AAB" w:rsidRDefault="00100AAB" w:rsidP="00100AAB">
            <w:pPr>
              <w:pStyle w:val="CodeBold"/>
            </w:pPr>
            <w:r>
              <w:t xml:space="preserve">    $</w:t>
            </w:r>
            <w:proofErr w:type="gramStart"/>
            <w:r>
              <w:t>string</w:t>
            </w:r>
            <w:proofErr w:type="gramEnd"/>
            <w:r>
              <w:t xml:space="preserve"> = </w:t>
            </w:r>
            <w:proofErr w:type="spellStart"/>
            <w:r>
              <w:t>file_get_contents</w:t>
            </w:r>
            <w:proofErr w:type="spellEnd"/>
            <w:r>
              <w:t>($filename);</w:t>
            </w:r>
          </w:p>
          <w:p w14:paraId="6BB7D472" w14:textId="77777777" w:rsidR="00100AAB" w:rsidRDefault="00100AAB" w:rsidP="00100AAB">
            <w:pPr>
              <w:pStyle w:val="CodeBold"/>
            </w:pPr>
            <w:r>
              <w:t xml:space="preserve">    $</w:t>
            </w:r>
            <w:proofErr w:type="gramStart"/>
            <w:r>
              <w:t>universities</w:t>
            </w:r>
            <w:proofErr w:type="gramEnd"/>
            <w:r>
              <w:t xml:space="preserve"> = </w:t>
            </w:r>
            <w:proofErr w:type="spellStart"/>
            <w:r>
              <w:t>json_decode</w:t>
            </w:r>
            <w:proofErr w:type="spellEnd"/>
            <w:r>
              <w:t>($string);</w:t>
            </w:r>
          </w:p>
          <w:p w14:paraId="065DFE0C" w14:textId="77777777" w:rsidR="00100AAB" w:rsidRDefault="00100AAB" w:rsidP="000A7D62">
            <w:pPr>
              <w:pStyle w:val="CodeComment"/>
            </w:pPr>
            <w:r>
              <w:t xml:space="preserve">    // </w:t>
            </w:r>
            <w:proofErr w:type="gramStart"/>
            <w:r>
              <w:t>verify</w:t>
            </w:r>
            <w:proofErr w:type="gramEnd"/>
            <w:r>
              <w:t xml:space="preserve"> the JSON had proper syntax</w:t>
            </w:r>
          </w:p>
          <w:p w14:paraId="5EE7C3BC" w14:textId="77777777" w:rsidR="00100AAB" w:rsidRDefault="00100AAB" w:rsidP="00100AAB">
            <w:pPr>
              <w:pStyle w:val="CodeBold"/>
            </w:pPr>
            <w:r>
              <w:t xml:space="preserve">    </w:t>
            </w:r>
            <w:proofErr w:type="gramStart"/>
            <w:r>
              <w:t>if</w:t>
            </w:r>
            <w:proofErr w:type="gramEnd"/>
            <w:r>
              <w:t xml:space="preserve"> (</w:t>
            </w:r>
            <w:proofErr w:type="spellStart"/>
            <w:r>
              <w:t>json_last_error</w:t>
            </w:r>
            <w:proofErr w:type="spellEnd"/>
            <w:r>
              <w:t>() == JSON_ERROR_NONE) {</w:t>
            </w:r>
          </w:p>
          <w:p w14:paraId="7C4CF808" w14:textId="77777777" w:rsidR="00100AAB" w:rsidRDefault="00100AAB" w:rsidP="000A7D62">
            <w:pPr>
              <w:pStyle w:val="CodeComment"/>
            </w:pPr>
            <w:r>
              <w:t xml:space="preserve">        // </w:t>
            </w:r>
            <w:proofErr w:type="spellStart"/>
            <w:proofErr w:type="gramStart"/>
            <w:r>
              <w:t>json</w:t>
            </w:r>
            <w:proofErr w:type="spellEnd"/>
            <w:proofErr w:type="gramEnd"/>
            <w:r>
              <w:t xml:space="preserve"> was ok so output data</w:t>
            </w:r>
          </w:p>
          <w:p w14:paraId="2FD44AF6" w14:textId="77777777" w:rsidR="00100AAB" w:rsidRDefault="00100AAB" w:rsidP="00100AAB">
            <w:pPr>
              <w:pStyle w:val="CodeBold"/>
            </w:pPr>
            <w:r>
              <w:t xml:space="preserve">        </w:t>
            </w:r>
            <w:proofErr w:type="spellStart"/>
            <w:proofErr w:type="gramStart"/>
            <w:r>
              <w:t>foreach</w:t>
            </w:r>
            <w:proofErr w:type="spellEnd"/>
            <w:proofErr w:type="gramEnd"/>
            <w:r>
              <w:t xml:space="preserve"> ($universities as $</w:t>
            </w:r>
            <w:proofErr w:type="spellStart"/>
            <w:r>
              <w:t>univ</w:t>
            </w:r>
            <w:proofErr w:type="spellEnd"/>
            <w:r>
              <w:t>) {</w:t>
            </w:r>
          </w:p>
          <w:p w14:paraId="7E4C832C" w14:textId="77777777" w:rsidR="00100AAB" w:rsidRDefault="00100AAB" w:rsidP="00100AAB">
            <w:pPr>
              <w:pStyle w:val="CodeBold"/>
            </w:pPr>
            <w:r>
              <w:t xml:space="preserve">            </w:t>
            </w:r>
            <w:proofErr w:type="gramStart"/>
            <w:r>
              <w:t>echo</w:t>
            </w:r>
            <w:proofErr w:type="gramEnd"/>
            <w:r>
              <w:t xml:space="preserve"> '&lt;</w:t>
            </w:r>
            <w:proofErr w:type="spellStart"/>
            <w:r>
              <w:t>tr</w:t>
            </w:r>
            <w:proofErr w:type="spellEnd"/>
            <w:r>
              <w:t>&gt;';</w:t>
            </w:r>
          </w:p>
          <w:p w14:paraId="58513DF2" w14:textId="77777777" w:rsidR="00100AAB" w:rsidRDefault="00100AAB" w:rsidP="00100AAB">
            <w:pPr>
              <w:pStyle w:val="CodeBold"/>
            </w:pPr>
            <w:r>
              <w:t xml:space="preserve">            </w:t>
            </w:r>
            <w:proofErr w:type="gramStart"/>
            <w:r>
              <w:t>echo</w:t>
            </w:r>
            <w:proofErr w:type="gramEnd"/>
            <w:r>
              <w:t xml:space="preserve"> '&lt;td&gt;' . $</w:t>
            </w:r>
            <w:proofErr w:type="spellStart"/>
            <w:proofErr w:type="gramStart"/>
            <w:r>
              <w:t>univ</w:t>
            </w:r>
            <w:proofErr w:type="spellEnd"/>
            <w:proofErr w:type="gramEnd"/>
            <w:r>
              <w:t>-&gt;name . '&lt;/td&gt;';</w:t>
            </w:r>
          </w:p>
          <w:p w14:paraId="3FC25CA2" w14:textId="77777777" w:rsidR="00100AAB" w:rsidRDefault="00100AAB" w:rsidP="00100AAB">
            <w:pPr>
              <w:pStyle w:val="CodeBold"/>
            </w:pPr>
            <w:r>
              <w:t xml:space="preserve">            </w:t>
            </w:r>
            <w:proofErr w:type="gramStart"/>
            <w:r>
              <w:t>echo</w:t>
            </w:r>
            <w:proofErr w:type="gramEnd"/>
            <w:r>
              <w:t xml:space="preserve"> '&lt;td&gt;' . $</w:t>
            </w:r>
            <w:proofErr w:type="spellStart"/>
            <w:proofErr w:type="gramStart"/>
            <w:r>
              <w:t>univ</w:t>
            </w:r>
            <w:proofErr w:type="spellEnd"/>
            <w:proofErr w:type="gramEnd"/>
            <w:r>
              <w:t>-&gt;address . '&lt;/td&gt;';</w:t>
            </w:r>
          </w:p>
          <w:p w14:paraId="1E688606" w14:textId="77777777" w:rsidR="00100AAB" w:rsidRDefault="00100AAB" w:rsidP="00100AAB">
            <w:pPr>
              <w:pStyle w:val="CodeBold"/>
            </w:pPr>
            <w:r>
              <w:t xml:space="preserve">            </w:t>
            </w:r>
            <w:proofErr w:type="gramStart"/>
            <w:r>
              <w:t>echo</w:t>
            </w:r>
            <w:proofErr w:type="gramEnd"/>
            <w:r>
              <w:t xml:space="preserve"> '&lt;/</w:t>
            </w:r>
            <w:proofErr w:type="spellStart"/>
            <w:r>
              <w:t>tr</w:t>
            </w:r>
            <w:proofErr w:type="spellEnd"/>
            <w:r>
              <w:t>&gt;';</w:t>
            </w:r>
          </w:p>
          <w:p w14:paraId="2AEA5F7C" w14:textId="77777777" w:rsidR="00100AAB" w:rsidRDefault="00100AAB" w:rsidP="00100AAB">
            <w:pPr>
              <w:pStyle w:val="CodeBold"/>
            </w:pPr>
            <w:r>
              <w:t xml:space="preserve">        }</w:t>
            </w:r>
          </w:p>
          <w:p w14:paraId="7C5DE093" w14:textId="77777777" w:rsidR="00100AAB" w:rsidRDefault="00100AAB" w:rsidP="00100AAB">
            <w:pPr>
              <w:pStyle w:val="CodeBold"/>
            </w:pPr>
            <w:r>
              <w:t xml:space="preserve">    }</w:t>
            </w:r>
          </w:p>
          <w:p w14:paraId="387D6103" w14:textId="77777777" w:rsidR="00100AAB" w:rsidRDefault="00100AAB" w:rsidP="00100AAB">
            <w:pPr>
              <w:pStyle w:val="CodeBold"/>
            </w:pPr>
            <w:r>
              <w:t>}</w:t>
            </w:r>
          </w:p>
          <w:p w14:paraId="3CFF8270" w14:textId="77777777" w:rsidR="00100AAB" w:rsidRDefault="00100AAB" w:rsidP="00100AAB">
            <w:pPr>
              <w:pStyle w:val="CodeBold"/>
            </w:pPr>
            <w:proofErr w:type="gramStart"/>
            <w:r>
              <w:t>else</w:t>
            </w:r>
            <w:proofErr w:type="gramEnd"/>
            <w:r>
              <w:t xml:space="preserve"> {</w:t>
            </w:r>
          </w:p>
          <w:p w14:paraId="313BCE11" w14:textId="77777777" w:rsidR="00100AAB" w:rsidRDefault="00100AAB" w:rsidP="00100AAB">
            <w:pPr>
              <w:pStyle w:val="CodeBold"/>
            </w:pPr>
            <w:r>
              <w:t xml:space="preserve">    </w:t>
            </w:r>
            <w:proofErr w:type="gramStart"/>
            <w:r>
              <w:t>exit</w:t>
            </w:r>
            <w:proofErr w:type="gramEnd"/>
            <w:r>
              <w:t>('Failed to open ' . $filename);</w:t>
            </w:r>
          </w:p>
          <w:p w14:paraId="5E5D31AC" w14:textId="77777777" w:rsidR="00100AAB" w:rsidRDefault="00100AAB" w:rsidP="00100AAB">
            <w:pPr>
              <w:pStyle w:val="CodeBold"/>
            </w:pPr>
            <w:r>
              <w:t>}</w:t>
            </w:r>
          </w:p>
          <w:p w14:paraId="384788F9" w14:textId="77777777" w:rsidR="00100AAB" w:rsidRDefault="00100AAB" w:rsidP="00100AAB">
            <w:pPr>
              <w:pStyle w:val="CodeBold"/>
            </w:pPr>
            <w:proofErr w:type="gramStart"/>
            <w:r>
              <w:t>?&gt;</w:t>
            </w:r>
            <w:proofErr w:type="gramEnd"/>
          </w:p>
          <w:p w14:paraId="1FFF4934" w14:textId="2B5E8B1B" w:rsidR="00100AAB" w:rsidRDefault="00100AAB" w:rsidP="00CC362C">
            <w:pPr>
              <w:pStyle w:val="Code"/>
            </w:pPr>
            <w:r>
              <w:t>&lt;/</w:t>
            </w:r>
            <w:proofErr w:type="spellStart"/>
            <w:r>
              <w:t>tbody</w:t>
            </w:r>
            <w:proofErr w:type="spellEnd"/>
            <w:r w:rsidRPr="00CC362C">
              <w:t>&gt;</w:t>
            </w:r>
          </w:p>
        </w:tc>
      </w:tr>
    </w:tbl>
    <w:p w14:paraId="3F23E5F4" w14:textId="2CC3464B" w:rsidR="00CF0B6D" w:rsidRDefault="00CF0B6D" w:rsidP="00CF0B6D">
      <w:pPr>
        <w:pStyle w:val="Heading2"/>
      </w:pPr>
      <w:r>
        <w:lastRenderedPageBreak/>
        <w:t>Web Services</w:t>
      </w:r>
    </w:p>
    <w:p w14:paraId="7E9CD5D8" w14:textId="7C0EFCD9" w:rsidR="003836F8" w:rsidRPr="003836F8" w:rsidRDefault="006B0552" w:rsidP="003836F8">
      <w:pPr>
        <w:pStyle w:val="BodyMainSpaceAbove"/>
      </w:pPr>
      <w:r>
        <w:t>In the previous exercises, we simply loaded a local XML or JSON file. It is quite common to request XML or JSON files from a remote server. Such files are often referred to as web services (or sometimes simply as web APIs). Initially, we will try consuming a web service in PHP</w:t>
      </w:r>
      <w:r w:rsidR="00251CD3">
        <w:t xml:space="preserve">. </w:t>
      </w:r>
      <w:r w:rsidR="00251CD3" w:rsidRPr="00251CD3">
        <w:t xml:space="preserve">We will make use of an already existing </w:t>
      </w:r>
      <w:r w:rsidR="00251CD3">
        <w:t xml:space="preserve">external </w:t>
      </w:r>
      <w:r w:rsidR="00251CD3" w:rsidRPr="00251CD3">
        <w:t>web service that returns either XML or JSON</w:t>
      </w:r>
      <w:r w:rsidR="00251CD3">
        <w: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8F3525" w14:paraId="63DE2AFA" w14:textId="77777777" w:rsidTr="00854E94">
        <w:trPr>
          <w:gridBefore w:val="1"/>
          <w:wBefore w:w="450" w:type="dxa"/>
        </w:trPr>
        <w:tc>
          <w:tcPr>
            <w:tcW w:w="7650" w:type="dxa"/>
            <w:tcBorders>
              <w:bottom w:val="single" w:sz="4" w:space="0" w:color="000080"/>
            </w:tcBorders>
            <w:shd w:val="clear" w:color="auto" w:fill="404040"/>
          </w:tcPr>
          <w:p w14:paraId="5924625B" w14:textId="186333D6" w:rsidR="008F3525" w:rsidRDefault="008F3525" w:rsidP="00134996">
            <w:pPr>
              <w:pStyle w:val="TableStepHead"/>
            </w:pPr>
            <w:r>
              <w:br w:type="page"/>
            </w:r>
            <w:r w:rsidR="006B340A">
              <w:rPr>
                <w:rStyle w:val="TableHeadingChar"/>
              </w:rPr>
              <w:t>Exercise 19</w:t>
            </w:r>
            <w:r>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rsidR="00134996">
              <w:t>—</w:t>
            </w:r>
            <w:r w:rsidR="00CF0B6D">
              <w:t>Consuming an XML Web Service in PHP</w:t>
            </w:r>
          </w:p>
        </w:tc>
      </w:tr>
      <w:tr w:rsidR="005E2C14" w14:paraId="66554E19" w14:textId="77777777" w:rsidTr="00670984">
        <w:trPr>
          <w:trHeight w:val="576"/>
        </w:trPr>
        <w:tc>
          <w:tcPr>
            <w:tcW w:w="450" w:type="dxa"/>
            <w:tcBorders>
              <w:top w:val="nil"/>
              <w:left w:val="nil"/>
              <w:bottom w:val="nil"/>
              <w:right w:val="nil"/>
            </w:tcBorders>
          </w:tcPr>
          <w:p w14:paraId="53FD015C" w14:textId="5CB2ABBA" w:rsidR="005E2C14" w:rsidRDefault="004C7512" w:rsidP="00854E94">
            <w:pPr>
              <w:pStyle w:val="TableNumber"/>
            </w:pPr>
            <w:r>
              <w:t>1</w:t>
            </w:r>
          </w:p>
        </w:tc>
        <w:tc>
          <w:tcPr>
            <w:tcW w:w="7650" w:type="dxa"/>
            <w:tcBorders>
              <w:top w:val="nil"/>
              <w:left w:val="nil"/>
              <w:bottom w:val="nil"/>
              <w:right w:val="nil"/>
            </w:tcBorders>
          </w:tcPr>
          <w:p w14:paraId="76FD0630" w14:textId="469A486D" w:rsidR="007B2467" w:rsidRDefault="007B2467" w:rsidP="007B2467">
            <w:pPr>
              <w:pStyle w:val="TableText"/>
              <w:rPr>
                <w:rStyle w:val="MarginNote-URL"/>
              </w:rPr>
            </w:pPr>
            <w:r>
              <w:t>In the browser, enter the following URL (all one line):</w:t>
            </w:r>
          </w:p>
          <w:p w14:paraId="37B062A8" w14:textId="77777777" w:rsidR="005E2C14" w:rsidRDefault="007B2467" w:rsidP="007B2467">
            <w:pPr>
              <w:pStyle w:val="CodeAbove"/>
            </w:pPr>
            <w:r w:rsidRPr="007B2467">
              <w:t>http://www.randyconnolly.com/funwebdev/services/visits/countries.php</w:t>
            </w:r>
            <w:proofErr w:type="gramStart"/>
            <w:r w:rsidRPr="007B2467">
              <w:t>?continent</w:t>
            </w:r>
            <w:proofErr w:type="gramEnd"/>
            <w:r w:rsidRPr="007B2467">
              <w:t>=EU&amp;format=XML</w:t>
            </w:r>
          </w:p>
          <w:p w14:paraId="2C2A1ADD" w14:textId="08AA812D" w:rsidR="007B2467" w:rsidRDefault="007B2467" w:rsidP="007B2467">
            <w:pPr>
              <w:pStyle w:val="TableComment"/>
            </w:pPr>
            <w:r>
              <w:t>This web service should return a list of European countries in XML format.</w:t>
            </w:r>
          </w:p>
        </w:tc>
      </w:tr>
      <w:tr w:rsidR="007B2467" w14:paraId="21870B5C" w14:textId="77777777" w:rsidTr="00670984">
        <w:trPr>
          <w:trHeight w:val="576"/>
        </w:trPr>
        <w:tc>
          <w:tcPr>
            <w:tcW w:w="450" w:type="dxa"/>
            <w:tcBorders>
              <w:top w:val="nil"/>
              <w:left w:val="nil"/>
              <w:bottom w:val="nil"/>
              <w:right w:val="nil"/>
            </w:tcBorders>
          </w:tcPr>
          <w:p w14:paraId="0A81DBEC" w14:textId="54CB9705" w:rsidR="007B2467" w:rsidRDefault="007B2467" w:rsidP="00854E94">
            <w:pPr>
              <w:pStyle w:val="TableNumber"/>
            </w:pPr>
            <w:r>
              <w:t>2</w:t>
            </w:r>
          </w:p>
        </w:tc>
        <w:tc>
          <w:tcPr>
            <w:tcW w:w="7650" w:type="dxa"/>
            <w:tcBorders>
              <w:top w:val="nil"/>
              <w:left w:val="nil"/>
              <w:bottom w:val="nil"/>
              <w:right w:val="nil"/>
            </w:tcBorders>
          </w:tcPr>
          <w:p w14:paraId="023D5EE2" w14:textId="102A54D2" w:rsidR="007B2467" w:rsidRDefault="007B2467" w:rsidP="007B2467">
            <w:pPr>
              <w:pStyle w:val="TableText"/>
              <w:rPr>
                <w:rStyle w:val="MarginNote-URL"/>
              </w:rPr>
            </w:pPr>
            <w:r>
              <w:t>Add the following code to the &lt;</w:t>
            </w:r>
            <w:proofErr w:type="spellStart"/>
            <w:r>
              <w:t>tbody</w:t>
            </w:r>
            <w:proofErr w:type="spellEnd"/>
            <w:r>
              <w:t xml:space="preserve">&gt; element in </w:t>
            </w:r>
            <w:r>
              <w:rPr>
                <w:rStyle w:val="MarginNote-URL"/>
              </w:rPr>
              <w:t>lab19</w:t>
            </w:r>
            <w:r w:rsidRPr="00B244BF">
              <w:rPr>
                <w:rStyle w:val="MarginNote-URL"/>
              </w:rPr>
              <w:t>-exercise0</w:t>
            </w:r>
            <w:r>
              <w:rPr>
                <w:rStyle w:val="MarginNote-URL"/>
              </w:rPr>
              <w:t>6</w:t>
            </w:r>
            <w:r w:rsidRPr="00B244BF">
              <w:rPr>
                <w:rStyle w:val="MarginNote-URL"/>
              </w:rPr>
              <w:t>.php</w:t>
            </w:r>
            <w:r>
              <w:t xml:space="preserve"> and test.</w:t>
            </w:r>
          </w:p>
          <w:p w14:paraId="52B5C911" w14:textId="77777777" w:rsidR="007B2467" w:rsidRDefault="007B2467" w:rsidP="007B2467">
            <w:pPr>
              <w:pStyle w:val="CodeAbove"/>
            </w:pPr>
            <w:r>
              <w:t>&lt;</w:t>
            </w:r>
            <w:proofErr w:type="spellStart"/>
            <w:proofErr w:type="gramStart"/>
            <w:r>
              <w:t>tbody</w:t>
            </w:r>
            <w:proofErr w:type="spellEnd"/>
            <w:proofErr w:type="gramEnd"/>
            <w:r>
              <w:t>&gt;</w:t>
            </w:r>
          </w:p>
          <w:p w14:paraId="22EF7DD3" w14:textId="77777777" w:rsidR="007B2467" w:rsidRDefault="007B2467" w:rsidP="007B2467">
            <w:pPr>
              <w:pStyle w:val="CodeBold"/>
            </w:pPr>
            <w:r>
              <w:t>&lt;</w:t>
            </w:r>
            <w:proofErr w:type="gramStart"/>
            <w:r>
              <w:t>?</w:t>
            </w:r>
            <w:proofErr w:type="spellStart"/>
            <w:r>
              <w:t>php</w:t>
            </w:r>
            <w:proofErr w:type="spellEnd"/>
            <w:proofErr w:type="gramEnd"/>
          </w:p>
          <w:p w14:paraId="58BAC9AA" w14:textId="21FB42D4" w:rsidR="007B2467" w:rsidRDefault="007B2467" w:rsidP="007B2467">
            <w:pPr>
              <w:pStyle w:val="CodeComment"/>
            </w:pPr>
            <w:r>
              <w:t xml:space="preserve">// </w:t>
            </w:r>
            <w:proofErr w:type="gramStart"/>
            <w:r>
              <w:t>make</w:t>
            </w:r>
            <w:proofErr w:type="gramEnd"/>
            <w:r>
              <w:t xml:space="preserve"> request of the web service using curl library</w:t>
            </w:r>
            <w:r w:rsidR="000F2FE2">
              <w:t xml:space="preserve"> (all one line)</w:t>
            </w:r>
          </w:p>
          <w:p w14:paraId="2BA96C24" w14:textId="77777777" w:rsidR="000F2FE2" w:rsidRDefault="007B2467" w:rsidP="007B2467">
            <w:pPr>
              <w:pStyle w:val="CodeBold"/>
            </w:pPr>
            <w:r>
              <w:t>$</w:t>
            </w:r>
            <w:proofErr w:type="gramStart"/>
            <w:r>
              <w:t>request</w:t>
            </w:r>
            <w:proofErr w:type="gramEnd"/>
            <w:r>
              <w:t xml:space="preserve"> = 'http://www.randyconnolly.com/funwebdev/services/visits/</w:t>
            </w:r>
          </w:p>
          <w:p w14:paraId="10D75993" w14:textId="133CE3C9" w:rsidR="007B2467" w:rsidRDefault="000F2FE2" w:rsidP="007B2467">
            <w:pPr>
              <w:pStyle w:val="CodeBold"/>
            </w:pPr>
            <w:r>
              <w:t xml:space="preserve">              </w:t>
            </w:r>
            <w:proofErr w:type="spellStart"/>
            <w:proofErr w:type="gramStart"/>
            <w:r w:rsidR="007B2467">
              <w:t>countries.php</w:t>
            </w:r>
            <w:proofErr w:type="gramEnd"/>
            <w:r w:rsidR="007B2467">
              <w:t>?continent</w:t>
            </w:r>
            <w:proofErr w:type="spellEnd"/>
            <w:r w:rsidR="007B2467">
              <w:t>=</w:t>
            </w:r>
            <w:proofErr w:type="spellStart"/>
            <w:r w:rsidR="007B2467">
              <w:t>EU&amp;format</w:t>
            </w:r>
            <w:proofErr w:type="spellEnd"/>
            <w:r w:rsidR="007B2467">
              <w:t>=xml';</w:t>
            </w:r>
          </w:p>
          <w:p w14:paraId="30941593" w14:textId="77777777" w:rsidR="007B2467" w:rsidRDefault="007B2467" w:rsidP="007B2467">
            <w:pPr>
              <w:pStyle w:val="CodeBold"/>
            </w:pPr>
            <w:r>
              <w:t>$</w:t>
            </w:r>
            <w:proofErr w:type="gramStart"/>
            <w:r>
              <w:t>http</w:t>
            </w:r>
            <w:proofErr w:type="gramEnd"/>
            <w:r>
              <w:t xml:space="preserve"> = </w:t>
            </w:r>
            <w:proofErr w:type="spellStart"/>
            <w:r>
              <w:t>curl_init</w:t>
            </w:r>
            <w:proofErr w:type="spellEnd"/>
            <w:r>
              <w:t>($request);</w:t>
            </w:r>
          </w:p>
          <w:p w14:paraId="3C0C7295" w14:textId="77777777" w:rsidR="007B2467" w:rsidRDefault="007B2467" w:rsidP="007B2467">
            <w:pPr>
              <w:pStyle w:val="CodeComment"/>
            </w:pPr>
            <w:r>
              <w:t xml:space="preserve">// </w:t>
            </w:r>
            <w:proofErr w:type="gramStart"/>
            <w:r>
              <w:t>set</w:t>
            </w:r>
            <w:proofErr w:type="gramEnd"/>
            <w:r>
              <w:t xml:space="preserve"> curl options</w:t>
            </w:r>
          </w:p>
          <w:p w14:paraId="44949139" w14:textId="77777777" w:rsidR="007B2467" w:rsidRDefault="007B2467" w:rsidP="007B2467">
            <w:pPr>
              <w:pStyle w:val="CodeBold"/>
            </w:pPr>
            <w:proofErr w:type="spellStart"/>
            <w:proofErr w:type="gramStart"/>
            <w:r>
              <w:t>curl</w:t>
            </w:r>
            <w:proofErr w:type="gramEnd"/>
            <w:r>
              <w:t>_setopt</w:t>
            </w:r>
            <w:proofErr w:type="spellEnd"/>
            <w:r>
              <w:t>($http, CURLOPT_HEADER, false);</w:t>
            </w:r>
          </w:p>
          <w:p w14:paraId="12942268" w14:textId="77777777" w:rsidR="007B2467" w:rsidRDefault="007B2467" w:rsidP="007B2467">
            <w:pPr>
              <w:pStyle w:val="CodeBold"/>
            </w:pPr>
            <w:proofErr w:type="spellStart"/>
            <w:proofErr w:type="gramStart"/>
            <w:r>
              <w:lastRenderedPageBreak/>
              <w:t>curl</w:t>
            </w:r>
            <w:proofErr w:type="gramEnd"/>
            <w:r>
              <w:t>_setopt</w:t>
            </w:r>
            <w:proofErr w:type="spellEnd"/>
            <w:r>
              <w:t>($http, CURLOPT_RETURNTRANSFER, true);</w:t>
            </w:r>
          </w:p>
          <w:p w14:paraId="57F8BC6F" w14:textId="77777777" w:rsidR="007B2467" w:rsidRDefault="007B2467" w:rsidP="007B2467">
            <w:pPr>
              <w:pStyle w:val="CodeBold"/>
            </w:pPr>
            <w:proofErr w:type="spellStart"/>
            <w:proofErr w:type="gramStart"/>
            <w:r>
              <w:t>curl</w:t>
            </w:r>
            <w:proofErr w:type="gramEnd"/>
            <w:r>
              <w:t>_setopt</w:t>
            </w:r>
            <w:proofErr w:type="spellEnd"/>
            <w:r>
              <w:t>($http, CURLOPT_SSL_VERIFYPEER, false);</w:t>
            </w:r>
          </w:p>
          <w:p w14:paraId="7C61C131" w14:textId="77777777" w:rsidR="007B2467" w:rsidRDefault="007B2467" w:rsidP="007B2467">
            <w:pPr>
              <w:pStyle w:val="CodeComment"/>
            </w:pPr>
            <w:r>
              <w:t xml:space="preserve">// </w:t>
            </w:r>
            <w:proofErr w:type="gramStart"/>
            <w:r>
              <w:t>make</w:t>
            </w:r>
            <w:proofErr w:type="gramEnd"/>
            <w:r>
              <w:t xml:space="preserve"> the request</w:t>
            </w:r>
          </w:p>
          <w:p w14:paraId="4D3D70F5" w14:textId="77777777" w:rsidR="007B2467" w:rsidRDefault="007B2467" w:rsidP="007B2467">
            <w:pPr>
              <w:pStyle w:val="CodeBold"/>
            </w:pPr>
            <w:r>
              <w:t>$</w:t>
            </w:r>
            <w:proofErr w:type="gramStart"/>
            <w:r>
              <w:t>response</w:t>
            </w:r>
            <w:proofErr w:type="gramEnd"/>
            <w:r>
              <w:t xml:space="preserve"> = </w:t>
            </w:r>
            <w:proofErr w:type="spellStart"/>
            <w:r>
              <w:t>curl_exec</w:t>
            </w:r>
            <w:proofErr w:type="spellEnd"/>
            <w:r>
              <w:t>($http);</w:t>
            </w:r>
          </w:p>
          <w:p w14:paraId="49234018" w14:textId="77777777" w:rsidR="007B2467" w:rsidRDefault="007B2467" w:rsidP="007B2467">
            <w:pPr>
              <w:pStyle w:val="CodeComment"/>
            </w:pPr>
            <w:r>
              <w:t xml:space="preserve">// </w:t>
            </w:r>
            <w:proofErr w:type="gramStart"/>
            <w:r>
              <w:t>get</w:t>
            </w:r>
            <w:proofErr w:type="gramEnd"/>
            <w:r>
              <w:t xml:space="preserve"> the status code</w:t>
            </w:r>
          </w:p>
          <w:p w14:paraId="685EB16F" w14:textId="77777777" w:rsidR="007B2467" w:rsidRDefault="007B2467" w:rsidP="007B2467">
            <w:pPr>
              <w:pStyle w:val="CodeBold"/>
            </w:pPr>
            <w:r>
              <w:t>$</w:t>
            </w:r>
            <w:proofErr w:type="spellStart"/>
            <w:proofErr w:type="gramStart"/>
            <w:r>
              <w:t>status</w:t>
            </w:r>
            <w:proofErr w:type="gramEnd"/>
            <w:r>
              <w:t>_code</w:t>
            </w:r>
            <w:proofErr w:type="spellEnd"/>
            <w:r>
              <w:t xml:space="preserve"> = </w:t>
            </w:r>
            <w:proofErr w:type="spellStart"/>
            <w:r>
              <w:t>curl_getinfo</w:t>
            </w:r>
            <w:proofErr w:type="spellEnd"/>
            <w:r>
              <w:t>($http, CURLINFO_HTTP_CODE);</w:t>
            </w:r>
          </w:p>
          <w:p w14:paraId="13C9CB90" w14:textId="77777777" w:rsidR="007B2467" w:rsidRDefault="007B2467" w:rsidP="007B2467">
            <w:pPr>
              <w:pStyle w:val="CodeComment"/>
            </w:pPr>
            <w:r>
              <w:t xml:space="preserve">// </w:t>
            </w:r>
            <w:proofErr w:type="gramStart"/>
            <w:r>
              <w:t>close</w:t>
            </w:r>
            <w:proofErr w:type="gramEnd"/>
            <w:r>
              <w:t xml:space="preserve"> the curl session</w:t>
            </w:r>
          </w:p>
          <w:p w14:paraId="3F931DCB" w14:textId="77777777" w:rsidR="007B2467" w:rsidRDefault="007B2467" w:rsidP="007B2467">
            <w:pPr>
              <w:pStyle w:val="CodeBold"/>
            </w:pPr>
            <w:proofErr w:type="spellStart"/>
            <w:proofErr w:type="gramStart"/>
            <w:r>
              <w:t>curl</w:t>
            </w:r>
            <w:proofErr w:type="gramEnd"/>
            <w:r>
              <w:t>_close</w:t>
            </w:r>
            <w:proofErr w:type="spellEnd"/>
            <w:r>
              <w:t>($http);</w:t>
            </w:r>
          </w:p>
          <w:p w14:paraId="09EABD5B" w14:textId="77777777" w:rsidR="007B2467" w:rsidRDefault="007B2467" w:rsidP="007B2467">
            <w:pPr>
              <w:pStyle w:val="CodeComment"/>
            </w:pPr>
            <w:r>
              <w:t xml:space="preserve">// </w:t>
            </w:r>
            <w:proofErr w:type="gramStart"/>
            <w:r>
              <w:t>if</w:t>
            </w:r>
            <w:proofErr w:type="gramEnd"/>
            <w:r>
              <w:t xml:space="preserve"> the request worked then we have a string with XML in it</w:t>
            </w:r>
          </w:p>
          <w:p w14:paraId="0D6EFFEA" w14:textId="77777777" w:rsidR="007B2467" w:rsidRDefault="007B2467" w:rsidP="007B2467">
            <w:pPr>
              <w:pStyle w:val="CodeBold"/>
            </w:pPr>
            <w:proofErr w:type="gramStart"/>
            <w:r>
              <w:t>if</w:t>
            </w:r>
            <w:proofErr w:type="gramEnd"/>
            <w:r>
              <w:t xml:space="preserve"> ($</w:t>
            </w:r>
            <w:proofErr w:type="spellStart"/>
            <w:r>
              <w:t>status_code</w:t>
            </w:r>
            <w:proofErr w:type="spellEnd"/>
            <w:r>
              <w:t xml:space="preserve"> == 200) {</w:t>
            </w:r>
          </w:p>
          <w:p w14:paraId="765C5BCB" w14:textId="77777777" w:rsidR="007B2467" w:rsidRDefault="007B2467" w:rsidP="007B2467">
            <w:pPr>
              <w:pStyle w:val="CodeComment"/>
            </w:pPr>
            <w:r>
              <w:t xml:space="preserve">    // </w:t>
            </w:r>
            <w:proofErr w:type="gramStart"/>
            <w:r>
              <w:t>create</w:t>
            </w:r>
            <w:proofErr w:type="gramEnd"/>
            <w:r>
              <w:t xml:space="preserve"> </w:t>
            </w:r>
            <w:proofErr w:type="spellStart"/>
            <w:r>
              <w:t>simpleXML</w:t>
            </w:r>
            <w:proofErr w:type="spellEnd"/>
            <w:r>
              <w:t xml:space="preserve"> object by loading string</w:t>
            </w:r>
          </w:p>
          <w:p w14:paraId="503A65E5" w14:textId="77777777" w:rsidR="007B2467" w:rsidRDefault="007B2467" w:rsidP="007B2467">
            <w:pPr>
              <w:pStyle w:val="CodeBold"/>
            </w:pPr>
            <w:r>
              <w:t xml:space="preserve">    $</w:t>
            </w:r>
            <w:proofErr w:type="gramStart"/>
            <w:r>
              <w:t>xml</w:t>
            </w:r>
            <w:proofErr w:type="gramEnd"/>
            <w:r>
              <w:t xml:space="preserve"> = </w:t>
            </w:r>
            <w:proofErr w:type="spellStart"/>
            <w:r>
              <w:t>simplexml_load_string</w:t>
            </w:r>
            <w:proofErr w:type="spellEnd"/>
            <w:r>
              <w:t>($response);</w:t>
            </w:r>
          </w:p>
          <w:p w14:paraId="6B63D270" w14:textId="77777777" w:rsidR="007B2467" w:rsidRDefault="007B2467" w:rsidP="007B2467">
            <w:pPr>
              <w:pStyle w:val="CodeComment"/>
            </w:pPr>
            <w:r>
              <w:t xml:space="preserve">    // </w:t>
            </w:r>
            <w:proofErr w:type="gramStart"/>
            <w:r>
              <w:t>loop</w:t>
            </w:r>
            <w:proofErr w:type="gramEnd"/>
            <w:r>
              <w:t xml:space="preserve"> thru each country element</w:t>
            </w:r>
          </w:p>
          <w:p w14:paraId="6F8D0121" w14:textId="77777777" w:rsidR="007B2467" w:rsidRDefault="007B2467" w:rsidP="007B2467">
            <w:pPr>
              <w:pStyle w:val="CodeBold"/>
            </w:pPr>
            <w:r>
              <w:t xml:space="preserve">    </w:t>
            </w:r>
            <w:proofErr w:type="spellStart"/>
            <w:proofErr w:type="gramStart"/>
            <w:r>
              <w:t>foreach</w:t>
            </w:r>
            <w:proofErr w:type="spellEnd"/>
            <w:proofErr w:type="gramEnd"/>
            <w:r>
              <w:t xml:space="preserve"> ($xml-&gt;country as $c) {</w:t>
            </w:r>
          </w:p>
          <w:p w14:paraId="0F71454E" w14:textId="77777777" w:rsidR="007B2467" w:rsidRDefault="007B2467" w:rsidP="007B2467">
            <w:pPr>
              <w:pStyle w:val="CodeBold"/>
            </w:pPr>
            <w:r>
              <w:t xml:space="preserve">        </w:t>
            </w:r>
            <w:proofErr w:type="gramStart"/>
            <w:r>
              <w:t>echo</w:t>
            </w:r>
            <w:proofErr w:type="gramEnd"/>
            <w:r>
              <w:t xml:space="preserve"> '&lt;</w:t>
            </w:r>
            <w:proofErr w:type="spellStart"/>
            <w:r>
              <w:t>tr</w:t>
            </w:r>
            <w:proofErr w:type="spellEnd"/>
            <w:r>
              <w:t>&gt;';</w:t>
            </w:r>
          </w:p>
          <w:p w14:paraId="077C6D9F" w14:textId="77777777" w:rsidR="007B2467" w:rsidRDefault="007B2467" w:rsidP="007B2467">
            <w:pPr>
              <w:pStyle w:val="CodeBold"/>
            </w:pPr>
            <w:r>
              <w:t xml:space="preserve">        </w:t>
            </w:r>
            <w:proofErr w:type="gramStart"/>
            <w:r>
              <w:t>echo</w:t>
            </w:r>
            <w:proofErr w:type="gramEnd"/>
            <w:r>
              <w:t xml:space="preserve"> '&lt;td&gt;' . $c-&gt;</w:t>
            </w:r>
            <w:proofErr w:type="spellStart"/>
            <w:proofErr w:type="gramStart"/>
            <w:r>
              <w:t>iso</w:t>
            </w:r>
            <w:proofErr w:type="spellEnd"/>
            <w:r>
              <w:t xml:space="preserve"> .</w:t>
            </w:r>
            <w:proofErr w:type="gramEnd"/>
            <w:r>
              <w:t xml:space="preserve"> '&lt;/td&gt;';</w:t>
            </w:r>
          </w:p>
          <w:p w14:paraId="4B862DA6" w14:textId="77777777" w:rsidR="007B2467" w:rsidRDefault="007B2467" w:rsidP="007B2467">
            <w:pPr>
              <w:pStyle w:val="CodeBold"/>
            </w:pPr>
            <w:r>
              <w:t xml:space="preserve">        </w:t>
            </w:r>
            <w:proofErr w:type="gramStart"/>
            <w:r>
              <w:t>echo</w:t>
            </w:r>
            <w:proofErr w:type="gramEnd"/>
            <w:r>
              <w:t xml:space="preserve"> '&lt;td&gt;' . $c-&gt;</w:t>
            </w:r>
            <w:proofErr w:type="gramStart"/>
            <w:r>
              <w:t>name .</w:t>
            </w:r>
            <w:proofErr w:type="gramEnd"/>
            <w:r>
              <w:t xml:space="preserve"> '&lt;/td&gt;';</w:t>
            </w:r>
          </w:p>
          <w:p w14:paraId="75921EAE" w14:textId="77777777" w:rsidR="007B2467" w:rsidRDefault="007B2467" w:rsidP="007B2467">
            <w:pPr>
              <w:pStyle w:val="CodeBold"/>
            </w:pPr>
            <w:r>
              <w:t xml:space="preserve">        </w:t>
            </w:r>
            <w:proofErr w:type="gramStart"/>
            <w:r>
              <w:t>echo</w:t>
            </w:r>
            <w:proofErr w:type="gramEnd"/>
            <w:r>
              <w:t xml:space="preserve"> '&lt;td&gt;' . $c-&gt;</w:t>
            </w:r>
            <w:proofErr w:type="gramStart"/>
            <w:r>
              <w:t>population .</w:t>
            </w:r>
            <w:proofErr w:type="gramEnd"/>
            <w:r>
              <w:t xml:space="preserve"> '&lt;/td&gt;';</w:t>
            </w:r>
          </w:p>
          <w:p w14:paraId="01AFF034" w14:textId="77777777" w:rsidR="007B2467" w:rsidRDefault="007B2467" w:rsidP="007B2467">
            <w:pPr>
              <w:pStyle w:val="CodeBold"/>
            </w:pPr>
            <w:r>
              <w:t xml:space="preserve">        </w:t>
            </w:r>
            <w:proofErr w:type="gramStart"/>
            <w:r>
              <w:t>echo</w:t>
            </w:r>
            <w:proofErr w:type="gramEnd"/>
            <w:r>
              <w:t xml:space="preserve"> '&lt;td&gt;' . $c-&gt;</w:t>
            </w:r>
            <w:proofErr w:type="gramStart"/>
            <w:r>
              <w:t>capital .</w:t>
            </w:r>
            <w:proofErr w:type="gramEnd"/>
            <w:r>
              <w:t xml:space="preserve"> '&lt;/td&gt;';</w:t>
            </w:r>
          </w:p>
          <w:p w14:paraId="559E9916" w14:textId="77777777" w:rsidR="007B2467" w:rsidRDefault="007B2467" w:rsidP="007B2467">
            <w:pPr>
              <w:pStyle w:val="CodeBold"/>
            </w:pPr>
            <w:r>
              <w:t xml:space="preserve">        </w:t>
            </w:r>
            <w:proofErr w:type="gramStart"/>
            <w:r>
              <w:t>echo</w:t>
            </w:r>
            <w:proofErr w:type="gramEnd"/>
            <w:r>
              <w:t xml:space="preserve"> '&lt;/</w:t>
            </w:r>
            <w:proofErr w:type="spellStart"/>
            <w:r>
              <w:t>tr</w:t>
            </w:r>
            <w:proofErr w:type="spellEnd"/>
            <w:r>
              <w:t>&gt;';</w:t>
            </w:r>
          </w:p>
          <w:p w14:paraId="4063C28D" w14:textId="77777777" w:rsidR="007B2467" w:rsidRDefault="007B2467" w:rsidP="007B2467">
            <w:pPr>
              <w:pStyle w:val="CodeBold"/>
            </w:pPr>
            <w:r>
              <w:t xml:space="preserve">    }</w:t>
            </w:r>
          </w:p>
          <w:p w14:paraId="4E2B78BC" w14:textId="0090A485" w:rsidR="007B2467" w:rsidRDefault="007B2467" w:rsidP="007B2467">
            <w:pPr>
              <w:pStyle w:val="CodeBold"/>
            </w:pPr>
            <w:r>
              <w:t>}</w:t>
            </w:r>
          </w:p>
          <w:p w14:paraId="74C39225" w14:textId="4804392A" w:rsidR="007B2467" w:rsidRDefault="007B2467" w:rsidP="007B2467">
            <w:pPr>
              <w:pStyle w:val="CodeBold"/>
            </w:pPr>
            <w:proofErr w:type="gramStart"/>
            <w:r>
              <w:t>else</w:t>
            </w:r>
            <w:proofErr w:type="gramEnd"/>
            <w:r>
              <w:t xml:space="preserve"> {</w:t>
            </w:r>
          </w:p>
          <w:p w14:paraId="0DCA8B15" w14:textId="78BBC5E6" w:rsidR="007B2467" w:rsidRDefault="000F2FE2" w:rsidP="007B2467">
            <w:pPr>
              <w:pStyle w:val="CodeBold"/>
            </w:pPr>
            <w:r>
              <w:t xml:space="preserve">    </w:t>
            </w:r>
            <w:proofErr w:type="gramStart"/>
            <w:r w:rsidR="007B2467">
              <w:t>die</w:t>
            </w:r>
            <w:proofErr w:type="gramEnd"/>
            <w:r w:rsidR="007B2467">
              <w:t>("Your call to web service failed -- code=" . $</w:t>
            </w:r>
            <w:proofErr w:type="spellStart"/>
            <w:r w:rsidR="007B2467">
              <w:t>status_code</w:t>
            </w:r>
            <w:proofErr w:type="spellEnd"/>
            <w:r w:rsidR="007B2467">
              <w:t>);</w:t>
            </w:r>
          </w:p>
          <w:p w14:paraId="2E465F00" w14:textId="6511D899" w:rsidR="007B2467" w:rsidRDefault="007B2467" w:rsidP="007B2467">
            <w:pPr>
              <w:pStyle w:val="CodeBold"/>
            </w:pPr>
            <w:r>
              <w:t>}</w:t>
            </w:r>
          </w:p>
          <w:p w14:paraId="3507E18C" w14:textId="4E2DDD99" w:rsidR="000F2FE2" w:rsidRDefault="007B2467" w:rsidP="007B2467">
            <w:pPr>
              <w:pStyle w:val="CodeBold"/>
            </w:pPr>
            <w:proofErr w:type="gramStart"/>
            <w:r>
              <w:t>?&gt;</w:t>
            </w:r>
            <w:proofErr w:type="gramEnd"/>
          </w:p>
          <w:p w14:paraId="32DE9F03" w14:textId="0A648ACF" w:rsidR="007B2467" w:rsidRDefault="007B2467" w:rsidP="000F2FE2">
            <w:pPr>
              <w:pStyle w:val="Code"/>
            </w:pPr>
            <w:r>
              <w:t>&lt;/</w:t>
            </w:r>
            <w:proofErr w:type="spellStart"/>
            <w:r>
              <w:t>tbody</w:t>
            </w:r>
            <w:proofErr w:type="spellEnd"/>
            <w:r>
              <w:t>&gt;</w:t>
            </w:r>
          </w:p>
        </w:tc>
      </w:tr>
    </w:tbl>
    <w:p w14:paraId="2ECB0EC4" w14:textId="77777777" w:rsidR="008F3525" w:rsidRPr="00CF28C4" w:rsidRDefault="008F3525" w:rsidP="008F3525"/>
    <w:p w14:paraId="76BCA1C5" w14:textId="77777777" w:rsidR="00CF28C4" w:rsidRDefault="00CF28C4" w:rsidP="00CF28C4"/>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134996" w14:paraId="1618C958" w14:textId="77777777" w:rsidTr="00134996">
        <w:trPr>
          <w:gridBefore w:val="1"/>
          <w:wBefore w:w="450" w:type="dxa"/>
        </w:trPr>
        <w:tc>
          <w:tcPr>
            <w:tcW w:w="7650" w:type="dxa"/>
            <w:tcBorders>
              <w:bottom w:val="single" w:sz="4" w:space="0" w:color="000080"/>
            </w:tcBorders>
            <w:shd w:val="clear" w:color="auto" w:fill="404040"/>
          </w:tcPr>
          <w:p w14:paraId="61946CA4" w14:textId="3A2B00DD" w:rsidR="00134996" w:rsidRDefault="00134996" w:rsidP="00134996">
            <w:pPr>
              <w:pStyle w:val="TableStepHead"/>
            </w:pPr>
            <w:r>
              <w:br w:type="page"/>
            </w:r>
            <w:r>
              <w:rPr>
                <w:rStyle w:val="TableHeadingChar"/>
              </w:rPr>
              <w:t>Exercise 19.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rsidR="00DC1B8A">
              <w:t>—Consuming a</w:t>
            </w:r>
            <w:r>
              <w:t xml:space="preserve"> JSON Web Service in PHP</w:t>
            </w:r>
          </w:p>
        </w:tc>
      </w:tr>
      <w:tr w:rsidR="007E52EB" w14:paraId="60FDE7B7" w14:textId="77777777" w:rsidTr="004E2134">
        <w:trPr>
          <w:trHeight w:val="576"/>
        </w:trPr>
        <w:tc>
          <w:tcPr>
            <w:tcW w:w="450" w:type="dxa"/>
            <w:tcBorders>
              <w:top w:val="nil"/>
              <w:left w:val="nil"/>
              <w:bottom w:val="nil"/>
              <w:right w:val="nil"/>
            </w:tcBorders>
          </w:tcPr>
          <w:p w14:paraId="0800F3BB" w14:textId="77777777" w:rsidR="007E52EB" w:rsidRDefault="007E52EB" w:rsidP="004E2134">
            <w:pPr>
              <w:pStyle w:val="TableNumber"/>
            </w:pPr>
            <w:r>
              <w:t>1</w:t>
            </w:r>
          </w:p>
        </w:tc>
        <w:tc>
          <w:tcPr>
            <w:tcW w:w="7650" w:type="dxa"/>
            <w:tcBorders>
              <w:top w:val="nil"/>
              <w:left w:val="nil"/>
              <w:bottom w:val="nil"/>
              <w:right w:val="nil"/>
            </w:tcBorders>
          </w:tcPr>
          <w:p w14:paraId="27930D00" w14:textId="77777777" w:rsidR="007E52EB" w:rsidRDefault="007E52EB" w:rsidP="004E2134">
            <w:pPr>
              <w:pStyle w:val="TableText"/>
              <w:rPr>
                <w:rStyle w:val="MarginNote-URL"/>
              </w:rPr>
            </w:pPr>
            <w:r>
              <w:t>In the browser, enter the following URL (all one line):</w:t>
            </w:r>
          </w:p>
          <w:p w14:paraId="4F667817" w14:textId="683A5A7E" w:rsidR="007E52EB" w:rsidRDefault="007E52EB" w:rsidP="004E2134">
            <w:pPr>
              <w:pStyle w:val="CodeAbove"/>
            </w:pPr>
            <w:r w:rsidRPr="007B2467">
              <w:t>http://www.randyconnolly.com/funwebdev/services/visits/countries.php</w:t>
            </w:r>
            <w:proofErr w:type="gramStart"/>
            <w:r w:rsidRPr="007B2467">
              <w:t>?continent</w:t>
            </w:r>
            <w:proofErr w:type="gramEnd"/>
            <w:r w:rsidRPr="007B2467">
              <w:t>=EU&amp;format=</w:t>
            </w:r>
            <w:r>
              <w:t>json</w:t>
            </w:r>
          </w:p>
          <w:p w14:paraId="2919E1F3" w14:textId="3DE9181A" w:rsidR="007E52EB" w:rsidRDefault="007E52EB" w:rsidP="007E52EB">
            <w:pPr>
              <w:pStyle w:val="TableComment"/>
            </w:pPr>
            <w:r>
              <w:t xml:space="preserve">This web service should return a list of European countries in </w:t>
            </w:r>
            <w:proofErr w:type="spellStart"/>
            <w:r>
              <w:t>json</w:t>
            </w:r>
            <w:proofErr w:type="spellEnd"/>
            <w:r>
              <w:t xml:space="preserve"> format.</w:t>
            </w:r>
          </w:p>
        </w:tc>
      </w:tr>
      <w:tr w:rsidR="007E52EB" w14:paraId="043502ED" w14:textId="77777777" w:rsidTr="004E2134">
        <w:trPr>
          <w:trHeight w:val="576"/>
        </w:trPr>
        <w:tc>
          <w:tcPr>
            <w:tcW w:w="450" w:type="dxa"/>
            <w:tcBorders>
              <w:top w:val="nil"/>
              <w:left w:val="nil"/>
              <w:bottom w:val="nil"/>
              <w:right w:val="nil"/>
            </w:tcBorders>
          </w:tcPr>
          <w:p w14:paraId="79BC675F" w14:textId="77777777" w:rsidR="007E52EB" w:rsidRDefault="007E52EB" w:rsidP="004E2134">
            <w:pPr>
              <w:pStyle w:val="TableNumber"/>
            </w:pPr>
            <w:r>
              <w:t>2</w:t>
            </w:r>
          </w:p>
        </w:tc>
        <w:tc>
          <w:tcPr>
            <w:tcW w:w="7650" w:type="dxa"/>
            <w:tcBorders>
              <w:top w:val="nil"/>
              <w:left w:val="nil"/>
              <w:bottom w:val="nil"/>
              <w:right w:val="nil"/>
            </w:tcBorders>
          </w:tcPr>
          <w:p w14:paraId="4BD69A00" w14:textId="17DE9D18" w:rsidR="007E52EB" w:rsidRDefault="007E52EB" w:rsidP="004E2134">
            <w:pPr>
              <w:pStyle w:val="TableText"/>
              <w:rPr>
                <w:rStyle w:val="MarginNote-URL"/>
              </w:rPr>
            </w:pPr>
            <w:r>
              <w:t>Modify the following code to the &lt;</w:t>
            </w:r>
            <w:proofErr w:type="spellStart"/>
            <w:r>
              <w:t>tbody</w:t>
            </w:r>
            <w:proofErr w:type="spellEnd"/>
            <w:r>
              <w:t xml:space="preserve">&gt; element in </w:t>
            </w:r>
            <w:r>
              <w:rPr>
                <w:rStyle w:val="MarginNote-URL"/>
              </w:rPr>
              <w:t>lab19</w:t>
            </w:r>
            <w:r w:rsidRPr="00B244BF">
              <w:rPr>
                <w:rStyle w:val="MarginNote-URL"/>
              </w:rPr>
              <w:t>-exercise0</w:t>
            </w:r>
            <w:r w:rsidR="00CC362C">
              <w:rPr>
                <w:rStyle w:val="MarginNote-URL"/>
              </w:rPr>
              <w:t>7</w:t>
            </w:r>
            <w:r w:rsidRPr="00B244BF">
              <w:rPr>
                <w:rStyle w:val="MarginNote-URL"/>
              </w:rPr>
              <w:t>.php</w:t>
            </w:r>
            <w:r>
              <w:t xml:space="preserve"> and test.</w:t>
            </w:r>
          </w:p>
          <w:p w14:paraId="02DEE0D3" w14:textId="77777777" w:rsidR="007E52EB" w:rsidRDefault="007E52EB" w:rsidP="004E2134">
            <w:pPr>
              <w:pStyle w:val="CodeAbove"/>
            </w:pPr>
            <w:r>
              <w:t>&lt;</w:t>
            </w:r>
            <w:proofErr w:type="spellStart"/>
            <w:proofErr w:type="gramStart"/>
            <w:r>
              <w:t>tbody</w:t>
            </w:r>
            <w:proofErr w:type="spellEnd"/>
            <w:proofErr w:type="gramEnd"/>
            <w:r>
              <w:t>&gt;</w:t>
            </w:r>
          </w:p>
          <w:p w14:paraId="3B63A491" w14:textId="77777777" w:rsidR="007E52EB" w:rsidRDefault="007E52EB" w:rsidP="007E52EB">
            <w:pPr>
              <w:pStyle w:val="Code"/>
            </w:pPr>
            <w:r>
              <w:t>&lt;</w:t>
            </w:r>
            <w:proofErr w:type="gramStart"/>
            <w:r>
              <w:t>?</w:t>
            </w:r>
            <w:proofErr w:type="spellStart"/>
            <w:r>
              <w:t>php</w:t>
            </w:r>
            <w:proofErr w:type="spellEnd"/>
            <w:proofErr w:type="gramEnd"/>
          </w:p>
          <w:p w14:paraId="78AD2511" w14:textId="77777777" w:rsidR="007E52EB" w:rsidRDefault="007E52EB" w:rsidP="004E2134">
            <w:pPr>
              <w:pStyle w:val="CodeComment"/>
            </w:pPr>
            <w:r>
              <w:t xml:space="preserve">// </w:t>
            </w:r>
            <w:proofErr w:type="gramStart"/>
            <w:r>
              <w:t>make</w:t>
            </w:r>
            <w:proofErr w:type="gramEnd"/>
            <w:r>
              <w:t xml:space="preserve"> request of the web service using curl library (all one line)</w:t>
            </w:r>
          </w:p>
          <w:p w14:paraId="2573FE94" w14:textId="77777777" w:rsidR="007E52EB" w:rsidRDefault="007E52EB" w:rsidP="007E52EB">
            <w:pPr>
              <w:pStyle w:val="Code"/>
            </w:pPr>
            <w:r>
              <w:t>$</w:t>
            </w:r>
            <w:proofErr w:type="gramStart"/>
            <w:r>
              <w:t>request</w:t>
            </w:r>
            <w:proofErr w:type="gramEnd"/>
            <w:r>
              <w:t xml:space="preserve"> = 'http://www.randyconnolly.com/funwebdev/services/visits/</w:t>
            </w:r>
          </w:p>
          <w:p w14:paraId="6DFA41EA" w14:textId="11AD08CB" w:rsidR="007E52EB" w:rsidRDefault="007E52EB" w:rsidP="007E52EB">
            <w:pPr>
              <w:pStyle w:val="Code"/>
            </w:pPr>
            <w:r>
              <w:t xml:space="preserve">              </w:t>
            </w:r>
            <w:proofErr w:type="spellStart"/>
            <w:proofErr w:type="gramStart"/>
            <w:r>
              <w:t>countries.php</w:t>
            </w:r>
            <w:proofErr w:type="gramEnd"/>
            <w:r>
              <w:t>?continent</w:t>
            </w:r>
            <w:proofErr w:type="spellEnd"/>
            <w:r>
              <w:t>=</w:t>
            </w:r>
            <w:proofErr w:type="spellStart"/>
            <w:r>
              <w:t>EU&amp;format</w:t>
            </w:r>
            <w:proofErr w:type="spellEnd"/>
            <w:r>
              <w:t>=</w:t>
            </w:r>
            <w:proofErr w:type="spellStart"/>
            <w:r w:rsidRPr="007E52EB">
              <w:rPr>
                <w:rStyle w:val="CodeBoldChar"/>
              </w:rPr>
              <w:t>json</w:t>
            </w:r>
            <w:proofErr w:type="spellEnd"/>
            <w:r>
              <w:t>';</w:t>
            </w:r>
          </w:p>
          <w:p w14:paraId="34BF9928" w14:textId="77777777" w:rsidR="007E52EB" w:rsidRDefault="007E52EB" w:rsidP="007E52EB">
            <w:pPr>
              <w:pStyle w:val="Code"/>
            </w:pPr>
            <w:r>
              <w:t>$</w:t>
            </w:r>
            <w:proofErr w:type="gramStart"/>
            <w:r>
              <w:t>http</w:t>
            </w:r>
            <w:proofErr w:type="gramEnd"/>
            <w:r>
              <w:t xml:space="preserve"> = </w:t>
            </w:r>
            <w:proofErr w:type="spellStart"/>
            <w:r>
              <w:t>curl_init</w:t>
            </w:r>
            <w:proofErr w:type="spellEnd"/>
            <w:r>
              <w:t>($request);</w:t>
            </w:r>
          </w:p>
          <w:p w14:paraId="356363C8" w14:textId="77777777" w:rsidR="007E52EB" w:rsidRDefault="007E52EB" w:rsidP="004E2134">
            <w:pPr>
              <w:pStyle w:val="CodeComment"/>
            </w:pPr>
            <w:r>
              <w:t xml:space="preserve">// </w:t>
            </w:r>
            <w:proofErr w:type="gramStart"/>
            <w:r>
              <w:t>set</w:t>
            </w:r>
            <w:proofErr w:type="gramEnd"/>
            <w:r>
              <w:t xml:space="preserve"> curl options</w:t>
            </w:r>
          </w:p>
          <w:p w14:paraId="40F7B7BD" w14:textId="77777777" w:rsidR="007E52EB" w:rsidRDefault="007E52EB" w:rsidP="007E52EB">
            <w:pPr>
              <w:pStyle w:val="Code"/>
            </w:pPr>
            <w:proofErr w:type="spellStart"/>
            <w:proofErr w:type="gramStart"/>
            <w:r>
              <w:t>curl</w:t>
            </w:r>
            <w:proofErr w:type="gramEnd"/>
            <w:r>
              <w:t>_setopt</w:t>
            </w:r>
            <w:proofErr w:type="spellEnd"/>
            <w:r>
              <w:t>($http, CURLOPT_HEADER, false);</w:t>
            </w:r>
          </w:p>
          <w:p w14:paraId="7A509D75" w14:textId="77777777" w:rsidR="007E52EB" w:rsidRDefault="007E52EB" w:rsidP="007E52EB">
            <w:pPr>
              <w:pStyle w:val="Code"/>
            </w:pPr>
            <w:proofErr w:type="spellStart"/>
            <w:proofErr w:type="gramStart"/>
            <w:r>
              <w:t>curl</w:t>
            </w:r>
            <w:proofErr w:type="gramEnd"/>
            <w:r>
              <w:t>_setopt</w:t>
            </w:r>
            <w:proofErr w:type="spellEnd"/>
            <w:r>
              <w:t>($http, CURLOPT_RETURNTRANSFER, true);</w:t>
            </w:r>
          </w:p>
          <w:p w14:paraId="01B57C81" w14:textId="77777777" w:rsidR="007E52EB" w:rsidRDefault="007E52EB" w:rsidP="007E52EB">
            <w:pPr>
              <w:pStyle w:val="Code"/>
            </w:pPr>
            <w:proofErr w:type="spellStart"/>
            <w:proofErr w:type="gramStart"/>
            <w:r>
              <w:t>curl</w:t>
            </w:r>
            <w:proofErr w:type="gramEnd"/>
            <w:r>
              <w:t>_setopt</w:t>
            </w:r>
            <w:proofErr w:type="spellEnd"/>
            <w:r>
              <w:t>($http, CURLOPT_SSL_VERIFYPEER, false);</w:t>
            </w:r>
          </w:p>
          <w:p w14:paraId="2A762307" w14:textId="77777777" w:rsidR="007E52EB" w:rsidRDefault="007E52EB" w:rsidP="004E2134">
            <w:pPr>
              <w:pStyle w:val="CodeComment"/>
            </w:pPr>
            <w:r>
              <w:t xml:space="preserve">// </w:t>
            </w:r>
            <w:proofErr w:type="gramStart"/>
            <w:r>
              <w:t>make</w:t>
            </w:r>
            <w:proofErr w:type="gramEnd"/>
            <w:r>
              <w:t xml:space="preserve"> the request</w:t>
            </w:r>
          </w:p>
          <w:p w14:paraId="112A85EF" w14:textId="77777777" w:rsidR="007E52EB" w:rsidRDefault="007E52EB" w:rsidP="007E52EB">
            <w:pPr>
              <w:pStyle w:val="Code"/>
            </w:pPr>
            <w:r>
              <w:t>$</w:t>
            </w:r>
            <w:proofErr w:type="gramStart"/>
            <w:r>
              <w:t>response</w:t>
            </w:r>
            <w:proofErr w:type="gramEnd"/>
            <w:r>
              <w:t xml:space="preserve"> = </w:t>
            </w:r>
            <w:proofErr w:type="spellStart"/>
            <w:r>
              <w:t>curl_exec</w:t>
            </w:r>
            <w:proofErr w:type="spellEnd"/>
            <w:r>
              <w:t>($http);</w:t>
            </w:r>
          </w:p>
          <w:p w14:paraId="2760E9C2" w14:textId="77777777" w:rsidR="007E52EB" w:rsidRDefault="007E52EB" w:rsidP="004E2134">
            <w:pPr>
              <w:pStyle w:val="CodeComment"/>
            </w:pPr>
            <w:r>
              <w:t xml:space="preserve">// </w:t>
            </w:r>
            <w:proofErr w:type="gramStart"/>
            <w:r>
              <w:t>get</w:t>
            </w:r>
            <w:proofErr w:type="gramEnd"/>
            <w:r>
              <w:t xml:space="preserve"> the status code</w:t>
            </w:r>
          </w:p>
          <w:p w14:paraId="4BF47957" w14:textId="77777777" w:rsidR="007E52EB" w:rsidRDefault="007E52EB" w:rsidP="007E52EB">
            <w:pPr>
              <w:pStyle w:val="Code"/>
            </w:pPr>
            <w:r>
              <w:t>$</w:t>
            </w:r>
            <w:proofErr w:type="spellStart"/>
            <w:proofErr w:type="gramStart"/>
            <w:r>
              <w:t>status</w:t>
            </w:r>
            <w:proofErr w:type="gramEnd"/>
            <w:r>
              <w:t>_code</w:t>
            </w:r>
            <w:proofErr w:type="spellEnd"/>
            <w:r>
              <w:t xml:space="preserve"> = </w:t>
            </w:r>
            <w:proofErr w:type="spellStart"/>
            <w:r>
              <w:t>curl_getinfo</w:t>
            </w:r>
            <w:proofErr w:type="spellEnd"/>
            <w:r>
              <w:t>($http, CURLINFO_HTTP_CODE);</w:t>
            </w:r>
          </w:p>
          <w:p w14:paraId="7CDFCB7A" w14:textId="77777777" w:rsidR="007E52EB" w:rsidRDefault="007E52EB" w:rsidP="004E2134">
            <w:pPr>
              <w:pStyle w:val="CodeComment"/>
            </w:pPr>
            <w:r>
              <w:t xml:space="preserve">// </w:t>
            </w:r>
            <w:proofErr w:type="gramStart"/>
            <w:r>
              <w:t>close</w:t>
            </w:r>
            <w:proofErr w:type="gramEnd"/>
            <w:r>
              <w:t xml:space="preserve"> the curl session</w:t>
            </w:r>
          </w:p>
          <w:p w14:paraId="308E1576" w14:textId="77777777" w:rsidR="007E52EB" w:rsidRDefault="007E52EB" w:rsidP="007E52EB">
            <w:pPr>
              <w:pStyle w:val="Code"/>
            </w:pPr>
            <w:proofErr w:type="spellStart"/>
            <w:proofErr w:type="gramStart"/>
            <w:r>
              <w:t>curl</w:t>
            </w:r>
            <w:proofErr w:type="gramEnd"/>
            <w:r>
              <w:t>_close</w:t>
            </w:r>
            <w:proofErr w:type="spellEnd"/>
            <w:r>
              <w:t>($http);</w:t>
            </w:r>
          </w:p>
          <w:p w14:paraId="55DA195F" w14:textId="77777777" w:rsidR="007E52EB" w:rsidRDefault="007E52EB" w:rsidP="004E2134">
            <w:pPr>
              <w:pStyle w:val="CodeComment"/>
            </w:pPr>
            <w:r>
              <w:t xml:space="preserve">// </w:t>
            </w:r>
            <w:proofErr w:type="gramStart"/>
            <w:r>
              <w:t>if</w:t>
            </w:r>
            <w:proofErr w:type="gramEnd"/>
            <w:r>
              <w:t xml:space="preserve"> the request worked then we have a string with XML in it</w:t>
            </w:r>
          </w:p>
          <w:p w14:paraId="2B0C329F" w14:textId="77777777" w:rsidR="007E52EB" w:rsidRDefault="007E52EB" w:rsidP="007E52EB">
            <w:pPr>
              <w:pStyle w:val="Code"/>
            </w:pPr>
            <w:proofErr w:type="gramStart"/>
            <w:r>
              <w:lastRenderedPageBreak/>
              <w:t>if</w:t>
            </w:r>
            <w:proofErr w:type="gramEnd"/>
            <w:r>
              <w:t xml:space="preserve"> ($</w:t>
            </w:r>
            <w:proofErr w:type="spellStart"/>
            <w:r>
              <w:t>status_code</w:t>
            </w:r>
            <w:proofErr w:type="spellEnd"/>
            <w:r>
              <w:t xml:space="preserve"> == 200) {</w:t>
            </w:r>
          </w:p>
          <w:p w14:paraId="621C4EBB" w14:textId="77777777" w:rsidR="007E52EB" w:rsidRDefault="007E52EB" w:rsidP="007E52EB">
            <w:pPr>
              <w:pStyle w:val="CodeComment"/>
            </w:pPr>
            <w:r>
              <w:t xml:space="preserve">    // </w:t>
            </w:r>
            <w:proofErr w:type="gramStart"/>
            <w:r>
              <w:t>create</w:t>
            </w:r>
            <w:proofErr w:type="gramEnd"/>
            <w:r>
              <w:t xml:space="preserve"> </w:t>
            </w:r>
            <w:proofErr w:type="spellStart"/>
            <w:r>
              <w:t>simpleXML</w:t>
            </w:r>
            <w:proofErr w:type="spellEnd"/>
            <w:r>
              <w:t xml:space="preserve"> object by loading string</w:t>
            </w:r>
          </w:p>
          <w:p w14:paraId="730545A8" w14:textId="77777777" w:rsidR="007E52EB" w:rsidRDefault="007E52EB" w:rsidP="007E52EB">
            <w:pPr>
              <w:pStyle w:val="CodeBold"/>
            </w:pPr>
            <w:r>
              <w:t xml:space="preserve">    $</w:t>
            </w:r>
            <w:proofErr w:type="gramStart"/>
            <w:r>
              <w:t>countries</w:t>
            </w:r>
            <w:proofErr w:type="gramEnd"/>
            <w:r>
              <w:t xml:space="preserve"> = </w:t>
            </w:r>
            <w:proofErr w:type="spellStart"/>
            <w:r>
              <w:t>json_decode</w:t>
            </w:r>
            <w:proofErr w:type="spellEnd"/>
            <w:r>
              <w:t>($response);</w:t>
            </w:r>
          </w:p>
          <w:p w14:paraId="2C4E2330" w14:textId="77777777" w:rsidR="007E52EB" w:rsidRDefault="007E52EB" w:rsidP="007E52EB">
            <w:pPr>
              <w:pStyle w:val="CodeComment"/>
            </w:pPr>
            <w:r>
              <w:t xml:space="preserve">    // </w:t>
            </w:r>
            <w:proofErr w:type="gramStart"/>
            <w:r>
              <w:t>verify</w:t>
            </w:r>
            <w:proofErr w:type="gramEnd"/>
            <w:r>
              <w:t xml:space="preserve"> the JSON had proper syntax</w:t>
            </w:r>
          </w:p>
          <w:p w14:paraId="4CA8A44E" w14:textId="77777777" w:rsidR="007E52EB" w:rsidRDefault="007E52EB" w:rsidP="007E52EB">
            <w:pPr>
              <w:pStyle w:val="CodeBold"/>
            </w:pPr>
            <w:r>
              <w:t xml:space="preserve">    </w:t>
            </w:r>
            <w:proofErr w:type="gramStart"/>
            <w:r>
              <w:t>if</w:t>
            </w:r>
            <w:proofErr w:type="gramEnd"/>
            <w:r>
              <w:t xml:space="preserve"> (</w:t>
            </w:r>
            <w:proofErr w:type="spellStart"/>
            <w:r>
              <w:t>json_last_error</w:t>
            </w:r>
            <w:proofErr w:type="spellEnd"/>
            <w:r>
              <w:t>() == JSON_ERROR_NONE) {</w:t>
            </w:r>
          </w:p>
          <w:p w14:paraId="7CB42331" w14:textId="77777777" w:rsidR="007E52EB" w:rsidRDefault="007E52EB" w:rsidP="007E52EB">
            <w:pPr>
              <w:pStyle w:val="CodeComment"/>
            </w:pPr>
            <w:r>
              <w:t xml:space="preserve">      // </w:t>
            </w:r>
            <w:proofErr w:type="gramStart"/>
            <w:r>
              <w:t>loop</w:t>
            </w:r>
            <w:proofErr w:type="gramEnd"/>
            <w:r>
              <w:t xml:space="preserve"> thru each country element</w:t>
            </w:r>
          </w:p>
          <w:p w14:paraId="25B70D5B" w14:textId="77777777" w:rsidR="007E52EB" w:rsidRDefault="007E52EB" w:rsidP="007E52EB">
            <w:pPr>
              <w:pStyle w:val="CodeBold"/>
            </w:pPr>
            <w:r>
              <w:t xml:space="preserve">      </w:t>
            </w:r>
            <w:proofErr w:type="spellStart"/>
            <w:proofErr w:type="gramStart"/>
            <w:r>
              <w:t>foreach</w:t>
            </w:r>
            <w:proofErr w:type="spellEnd"/>
            <w:proofErr w:type="gramEnd"/>
            <w:r>
              <w:t xml:space="preserve"> ($countries as $c) {</w:t>
            </w:r>
          </w:p>
          <w:p w14:paraId="7A882DF4" w14:textId="77777777" w:rsidR="007E52EB" w:rsidRDefault="007E52EB" w:rsidP="007E52EB">
            <w:pPr>
              <w:pStyle w:val="CodeBold"/>
            </w:pPr>
            <w:r>
              <w:t xml:space="preserve">          </w:t>
            </w:r>
            <w:proofErr w:type="gramStart"/>
            <w:r>
              <w:t>echo</w:t>
            </w:r>
            <w:proofErr w:type="gramEnd"/>
            <w:r>
              <w:t xml:space="preserve"> '&lt;</w:t>
            </w:r>
            <w:proofErr w:type="spellStart"/>
            <w:r>
              <w:t>tr</w:t>
            </w:r>
            <w:proofErr w:type="spellEnd"/>
            <w:r>
              <w:t>&gt;';</w:t>
            </w:r>
          </w:p>
          <w:p w14:paraId="5557D7EF" w14:textId="77777777" w:rsidR="007E52EB" w:rsidRDefault="007E52EB" w:rsidP="007E52EB">
            <w:pPr>
              <w:pStyle w:val="CodeBold"/>
            </w:pPr>
            <w:r>
              <w:t xml:space="preserve">          </w:t>
            </w:r>
            <w:proofErr w:type="gramStart"/>
            <w:r>
              <w:t>echo</w:t>
            </w:r>
            <w:proofErr w:type="gramEnd"/>
            <w:r>
              <w:t xml:space="preserve"> '&lt;td&gt;' . $c-&gt;</w:t>
            </w:r>
            <w:proofErr w:type="spellStart"/>
            <w:proofErr w:type="gramStart"/>
            <w:r>
              <w:t>iso</w:t>
            </w:r>
            <w:proofErr w:type="spellEnd"/>
            <w:r>
              <w:t xml:space="preserve"> .</w:t>
            </w:r>
            <w:proofErr w:type="gramEnd"/>
            <w:r>
              <w:t xml:space="preserve"> '&lt;/td&gt;';</w:t>
            </w:r>
          </w:p>
          <w:p w14:paraId="2603D40D" w14:textId="77777777" w:rsidR="007E52EB" w:rsidRDefault="007E52EB" w:rsidP="007E52EB">
            <w:pPr>
              <w:pStyle w:val="CodeBold"/>
            </w:pPr>
            <w:r>
              <w:t xml:space="preserve">          </w:t>
            </w:r>
            <w:proofErr w:type="gramStart"/>
            <w:r>
              <w:t>echo</w:t>
            </w:r>
            <w:proofErr w:type="gramEnd"/>
            <w:r>
              <w:t xml:space="preserve"> '&lt;td&gt;' . $c-&gt;</w:t>
            </w:r>
            <w:proofErr w:type="gramStart"/>
            <w:r>
              <w:t>name .</w:t>
            </w:r>
            <w:proofErr w:type="gramEnd"/>
            <w:r>
              <w:t xml:space="preserve"> '&lt;/td&gt;';</w:t>
            </w:r>
          </w:p>
          <w:p w14:paraId="7BEAC399" w14:textId="77777777" w:rsidR="007E52EB" w:rsidRDefault="007E52EB" w:rsidP="007E52EB">
            <w:pPr>
              <w:pStyle w:val="CodeBold"/>
            </w:pPr>
            <w:r>
              <w:t xml:space="preserve">          </w:t>
            </w:r>
            <w:proofErr w:type="gramStart"/>
            <w:r>
              <w:t>echo</w:t>
            </w:r>
            <w:proofErr w:type="gramEnd"/>
            <w:r>
              <w:t xml:space="preserve"> '&lt;td&gt;' . $c-&gt;</w:t>
            </w:r>
            <w:proofErr w:type="gramStart"/>
            <w:r>
              <w:t>population .</w:t>
            </w:r>
            <w:proofErr w:type="gramEnd"/>
            <w:r>
              <w:t xml:space="preserve"> '&lt;/td&gt;';</w:t>
            </w:r>
          </w:p>
          <w:p w14:paraId="785EAC5B" w14:textId="77777777" w:rsidR="007E52EB" w:rsidRDefault="007E52EB" w:rsidP="007E52EB">
            <w:pPr>
              <w:pStyle w:val="CodeBold"/>
            </w:pPr>
            <w:r>
              <w:t xml:space="preserve">          </w:t>
            </w:r>
            <w:proofErr w:type="gramStart"/>
            <w:r>
              <w:t>echo</w:t>
            </w:r>
            <w:proofErr w:type="gramEnd"/>
            <w:r>
              <w:t xml:space="preserve"> '&lt;td&gt;' . $c-&gt;</w:t>
            </w:r>
            <w:proofErr w:type="gramStart"/>
            <w:r>
              <w:t>capital .</w:t>
            </w:r>
            <w:proofErr w:type="gramEnd"/>
            <w:r>
              <w:t xml:space="preserve"> '&lt;/td&gt;';</w:t>
            </w:r>
          </w:p>
          <w:p w14:paraId="63070EED" w14:textId="77777777" w:rsidR="007E52EB" w:rsidRDefault="007E52EB" w:rsidP="007E52EB">
            <w:pPr>
              <w:pStyle w:val="CodeBold"/>
            </w:pPr>
            <w:r>
              <w:t xml:space="preserve">          </w:t>
            </w:r>
            <w:proofErr w:type="gramStart"/>
            <w:r>
              <w:t>echo</w:t>
            </w:r>
            <w:proofErr w:type="gramEnd"/>
            <w:r>
              <w:t xml:space="preserve"> '&lt;/</w:t>
            </w:r>
            <w:proofErr w:type="spellStart"/>
            <w:r>
              <w:t>tr</w:t>
            </w:r>
            <w:proofErr w:type="spellEnd"/>
            <w:r>
              <w:t>&gt;';</w:t>
            </w:r>
          </w:p>
          <w:p w14:paraId="20D47B48" w14:textId="77777777" w:rsidR="007E52EB" w:rsidRDefault="007E52EB" w:rsidP="007E52EB">
            <w:pPr>
              <w:pStyle w:val="CodeBold"/>
            </w:pPr>
            <w:r>
              <w:t xml:space="preserve">      }</w:t>
            </w:r>
          </w:p>
          <w:p w14:paraId="36371097" w14:textId="128A4330" w:rsidR="007E52EB" w:rsidRDefault="007E52EB" w:rsidP="007E52EB">
            <w:pPr>
              <w:pStyle w:val="CodeBold"/>
            </w:pPr>
            <w:r>
              <w:t xml:space="preserve">    }</w:t>
            </w:r>
          </w:p>
          <w:p w14:paraId="5C2C9364" w14:textId="77777777" w:rsidR="007E52EB" w:rsidRDefault="007E52EB" w:rsidP="007E52EB">
            <w:pPr>
              <w:pStyle w:val="Code"/>
            </w:pPr>
            <w:r>
              <w:t>}</w:t>
            </w:r>
          </w:p>
          <w:p w14:paraId="351F5B84" w14:textId="77777777" w:rsidR="007E52EB" w:rsidRDefault="007E52EB" w:rsidP="007E52EB">
            <w:pPr>
              <w:pStyle w:val="Code"/>
            </w:pPr>
            <w:proofErr w:type="gramStart"/>
            <w:r>
              <w:t>else</w:t>
            </w:r>
            <w:proofErr w:type="gramEnd"/>
            <w:r>
              <w:t xml:space="preserve"> {</w:t>
            </w:r>
          </w:p>
          <w:p w14:paraId="0F0697EB" w14:textId="77777777" w:rsidR="007E52EB" w:rsidRDefault="007E52EB" w:rsidP="007E52EB">
            <w:pPr>
              <w:pStyle w:val="Code"/>
            </w:pPr>
            <w:r>
              <w:t xml:space="preserve">    </w:t>
            </w:r>
            <w:proofErr w:type="gramStart"/>
            <w:r>
              <w:t>die</w:t>
            </w:r>
            <w:proofErr w:type="gramEnd"/>
            <w:r>
              <w:t>("Your call to web service failed -- code=" . $</w:t>
            </w:r>
            <w:proofErr w:type="spellStart"/>
            <w:r>
              <w:t>status_code</w:t>
            </w:r>
            <w:proofErr w:type="spellEnd"/>
            <w:r>
              <w:t>);</w:t>
            </w:r>
          </w:p>
          <w:p w14:paraId="0AFED85C" w14:textId="77777777" w:rsidR="007E52EB" w:rsidRDefault="007E52EB" w:rsidP="007E52EB">
            <w:pPr>
              <w:pStyle w:val="Code"/>
            </w:pPr>
            <w:r>
              <w:t>}</w:t>
            </w:r>
          </w:p>
          <w:p w14:paraId="6DBEE78F" w14:textId="77777777" w:rsidR="007E52EB" w:rsidRDefault="007E52EB" w:rsidP="007E52EB">
            <w:pPr>
              <w:pStyle w:val="Code"/>
            </w:pPr>
            <w:proofErr w:type="gramStart"/>
            <w:r>
              <w:t>?&gt;</w:t>
            </w:r>
            <w:proofErr w:type="gramEnd"/>
          </w:p>
          <w:p w14:paraId="4FC6443F" w14:textId="77777777" w:rsidR="007E52EB" w:rsidRDefault="007E52EB" w:rsidP="004E2134">
            <w:pPr>
              <w:pStyle w:val="Code"/>
            </w:pPr>
            <w:r>
              <w:t>&lt;/</w:t>
            </w:r>
            <w:proofErr w:type="spellStart"/>
            <w:r>
              <w:t>tbody</w:t>
            </w:r>
            <w:proofErr w:type="spellEnd"/>
            <w:r>
              <w:t>&gt;</w:t>
            </w:r>
          </w:p>
        </w:tc>
      </w:tr>
    </w:tbl>
    <w:p w14:paraId="034DFAA0" w14:textId="68C0167F" w:rsidR="00134996" w:rsidRDefault="004E2134" w:rsidP="004E2134">
      <w:pPr>
        <w:pStyle w:val="BodyMainSpaceAbove"/>
      </w:pPr>
      <w:r>
        <w:lastRenderedPageBreak/>
        <w:t xml:space="preserve">In the two previous exercises, you made use of an already existing web service. In the next exercise, you will create your own web service that </w:t>
      </w:r>
      <w:r w:rsidR="00032CEE">
        <w:t xml:space="preserve">returns the university data. </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134996" w14:paraId="4BDF50BF" w14:textId="77777777" w:rsidTr="00134996">
        <w:trPr>
          <w:gridBefore w:val="1"/>
          <w:wBefore w:w="450" w:type="dxa"/>
        </w:trPr>
        <w:tc>
          <w:tcPr>
            <w:tcW w:w="7650" w:type="dxa"/>
            <w:tcBorders>
              <w:bottom w:val="single" w:sz="4" w:space="0" w:color="000080"/>
            </w:tcBorders>
            <w:shd w:val="clear" w:color="auto" w:fill="404040"/>
          </w:tcPr>
          <w:p w14:paraId="660E40F8" w14:textId="5E2AB5B5" w:rsidR="00134996" w:rsidRDefault="00134996" w:rsidP="00134996">
            <w:pPr>
              <w:pStyle w:val="TableStepHead"/>
            </w:pPr>
            <w:r>
              <w:br w:type="page"/>
            </w:r>
            <w:r>
              <w:rPr>
                <w:rStyle w:val="TableHeadingChar"/>
              </w:rPr>
              <w:t>Exercise 19.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—Creating a JSON Web Service in PHP</w:t>
            </w:r>
          </w:p>
        </w:tc>
      </w:tr>
      <w:tr w:rsidR="00134996" w14:paraId="30BFC9EB" w14:textId="77777777" w:rsidTr="00134996">
        <w:trPr>
          <w:trHeight w:val="576"/>
        </w:trPr>
        <w:tc>
          <w:tcPr>
            <w:tcW w:w="450" w:type="dxa"/>
            <w:tcBorders>
              <w:top w:val="nil"/>
              <w:left w:val="nil"/>
              <w:bottom w:val="nil"/>
              <w:right w:val="nil"/>
            </w:tcBorders>
          </w:tcPr>
          <w:p w14:paraId="51298361" w14:textId="77777777" w:rsidR="00134996" w:rsidRDefault="00134996" w:rsidP="00134996">
            <w:pPr>
              <w:pStyle w:val="TableNumber"/>
            </w:pPr>
            <w:r>
              <w:t>1</w:t>
            </w:r>
          </w:p>
        </w:tc>
        <w:tc>
          <w:tcPr>
            <w:tcW w:w="7650" w:type="dxa"/>
            <w:tcBorders>
              <w:top w:val="nil"/>
              <w:left w:val="nil"/>
              <w:bottom w:val="nil"/>
              <w:right w:val="nil"/>
            </w:tcBorders>
          </w:tcPr>
          <w:p w14:paraId="2492D9F1" w14:textId="6C7A2428" w:rsidR="00134996" w:rsidRDefault="00032CEE" w:rsidP="00032CEE">
            <w:pPr>
              <w:pStyle w:val="TableText"/>
            </w:pPr>
            <w:r>
              <w:t>This exercise assumes you have already created and imported the Books database from Chapter 14.</w:t>
            </w:r>
            <w:r w:rsidR="00B83EED">
              <w:t xml:space="preserve"> It also uses the data access class infrastructure from Chapter 16.</w:t>
            </w:r>
          </w:p>
        </w:tc>
      </w:tr>
      <w:tr w:rsidR="00032CEE" w14:paraId="5A90C384" w14:textId="77777777" w:rsidTr="00134996">
        <w:trPr>
          <w:trHeight w:val="576"/>
        </w:trPr>
        <w:tc>
          <w:tcPr>
            <w:tcW w:w="450" w:type="dxa"/>
            <w:tcBorders>
              <w:top w:val="nil"/>
              <w:left w:val="nil"/>
              <w:bottom w:val="nil"/>
              <w:right w:val="nil"/>
            </w:tcBorders>
          </w:tcPr>
          <w:p w14:paraId="1B5F0412" w14:textId="7EA9945D" w:rsidR="00032CEE" w:rsidRDefault="00032CEE" w:rsidP="00134996">
            <w:pPr>
              <w:pStyle w:val="TableNumber"/>
            </w:pPr>
            <w:r>
              <w:t>2</w:t>
            </w:r>
          </w:p>
        </w:tc>
        <w:tc>
          <w:tcPr>
            <w:tcW w:w="7650" w:type="dxa"/>
            <w:tcBorders>
              <w:top w:val="nil"/>
              <w:left w:val="nil"/>
              <w:bottom w:val="nil"/>
              <w:right w:val="nil"/>
            </w:tcBorders>
          </w:tcPr>
          <w:p w14:paraId="4D6787DE" w14:textId="77777777" w:rsidR="007C73C9" w:rsidRDefault="000547D7" w:rsidP="000547D7">
            <w:pPr>
              <w:pStyle w:val="TableText"/>
            </w:pPr>
            <w:r>
              <w:t xml:space="preserve">Modify the code to </w:t>
            </w:r>
            <w:r>
              <w:rPr>
                <w:rStyle w:val="MarginNote-URL"/>
              </w:rPr>
              <w:t>lab19</w:t>
            </w:r>
            <w:r w:rsidRPr="00B244BF">
              <w:rPr>
                <w:rStyle w:val="MarginNote-URL"/>
              </w:rPr>
              <w:t>-exercise0</w:t>
            </w:r>
            <w:r>
              <w:rPr>
                <w:rStyle w:val="MarginNote-URL"/>
              </w:rPr>
              <w:t>8</w:t>
            </w:r>
            <w:r w:rsidRPr="00B244BF">
              <w:rPr>
                <w:rStyle w:val="MarginNote-URL"/>
              </w:rPr>
              <w:t>.php</w:t>
            </w:r>
            <w:r>
              <w:t xml:space="preserve">. </w:t>
            </w:r>
          </w:p>
          <w:p w14:paraId="3150C1D0" w14:textId="77777777" w:rsidR="007C73C9" w:rsidRDefault="007C73C9" w:rsidP="007C73C9">
            <w:pPr>
              <w:pStyle w:val="CodeAbove"/>
            </w:pPr>
            <w:r>
              <w:t>&lt;</w:t>
            </w:r>
            <w:proofErr w:type="gramStart"/>
            <w:r>
              <w:t>?</w:t>
            </w:r>
            <w:proofErr w:type="spellStart"/>
            <w:r>
              <w:t>php</w:t>
            </w:r>
            <w:proofErr w:type="spellEnd"/>
            <w:proofErr w:type="gramEnd"/>
          </w:p>
          <w:p w14:paraId="022809FB" w14:textId="77777777" w:rsidR="007C73C9" w:rsidRDefault="007C73C9" w:rsidP="007C73C9">
            <w:pPr>
              <w:pStyle w:val="Code"/>
            </w:pPr>
            <w:proofErr w:type="gramStart"/>
            <w:r>
              <w:t>include</w:t>
            </w:r>
            <w:proofErr w:type="gramEnd"/>
            <w:r>
              <w:t xml:space="preserve"> 'includes/book-</w:t>
            </w:r>
            <w:proofErr w:type="spellStart"/>
            <w:r>
              <w:t>config.inc.php</w:t>
            </w:r>
            <w:proofErr w:type="spellEnd"/>
            <w:r>
              <w:t>';</w:t>
            </w:r>
          </w:p>
          <w:p w14:paraId="55138540" w14:textId="77777777" w:rsidR="007C73C9" w:rsidRDefault="007C73C9" w:rsidP="007C73C9">
            <w:pPr>
              <w:pStyle w:val="Code"/>
            </w:pPr>
          </w:p>
          <w:p w14:paraId="68EBC264" w14:textId="77777777" w:rsidR="007C73C9" w:rsidRDefault="007C73C9" w:rsidP="007C73C9">
            <w:pPr>
              <w:pStyle w:val="CodeComment"/>
            </w:pPr>
            <w:r>
              <w:t xml:space="preserve">// </w:t>
            </w:r>
            <w:proofErr w:type="gramStart"/>
            <w:r>
              <w:t>retrieve</w:t>
            </w:r>
            <w:proofErr w:type="gramEnd"/>
            <w:r>
              <w:t xml:space="preserve"> data from database</w:t>
            </w:r>
          </w:p>
          <w:p w14:paraId="378D5484" w14:textId="77777777" w:rsidR="007C73C9" w:rsidRDefault="007C73C9" w:rsidP="007C73C9">
            <w:pPr>
              <w:pStyle w:val="Code"/>
            </w:pPr>
            <w:r>
              <w:t>$</w:t>
            </w:r>
            <w:proofErr w:type="spellStart"/>
            <w:proofErr w:type="gramStart"/>
            <w:r>
              <w:t>univ</w:t>
            </w:r>
            <w:proofErr w:type="spellEnd"/>
            <w:proofErr w:type="gramEnd"/>
            <w:r>
              <w:t xml:space="preserve"> = new </w:t>
            </w:r>
            <w:proofErr w:type="spellStart"/>
            <w:r>
              <w:t>UniversityDB</w:t>
            </w:r>
            <w:proofErr w:type="spellEnd"/>
            <w:r>
              <w:t>($connection);</w:t>
            </w:r>
          </w:p>
          <w:p w14:paraId="43F00BCB" w14:textId="77777777" w:rsidR="007C73C9" w:rsidRDefault="007C73C9" w:rsidP="007C73C9">
            <w:pPr>
              <w:pStyle w:val="Code"/>
            </w:pPr>
            <w:r>
              <w:t>$</w:t>
            </w:r>
            <w:proofErr w:type="gramStart"/>
            <w:r>
              <w:t>results</w:t>
            </w:r>
            <w:proofErr w:type="gramEnd"/>
            <w:r>
              <w:t xml:space="preserve"> = $</w:t>
            </w:r>
            <w:proofErr w:type="spellStart"/>
            <w:r>
              <w:t>univ</w:t>
            </w:r>
            <w:proofErr w:type="spellEnd"/>
            <w:r>
              <w:t>-&gt;</w:t>
            </w:r>
            <w:proofErr w:type="spellStart"/>
            <w:r>
              <w:t>getAll</w:t>
            </w:r>
            <w:proofErr w:type="spellEnd"/>
            <w:r>
              <w:t>();</w:t>
            </w:r>
          </w:p>
          <w:p w14:paraId="6B013B4B" w14:textId="77777777" w:rsidR="007C73C9" w:rsidRDefault="007C73C9" w:rsidP="007C73C9">
            <w:pPr>
              <w:pStyle w:val="Code"/>
            </w:pPr>
          </w:p>
          <w:p w14:paraId="294C9034" w14:textId="77777777" w:rsidR="007C73C9" w:rsidRDefault="007C73C9" w:rsidP="007C73C9">
            <w:pPr>
              <w:pStyle w:val="CodeComment"/>
            </w:pPr>
            <w:r>
              <w:t xml:space="preserve">// Tell the browser to expect </w:t>
            </w:r>
            <w:proofErr w:type="gramStart"/>
            <w:r>
              <w:t>JSON  rather</w:t>
            </w:r>
            <w:proofErr w:type="gramEnd"/>
            <w:r>
              <w:t xml:space="preserve"> than HTML</w:t>
            </w:r>
          </w:p>
          <w:p w14:paraId="7944DA5A" w14:textId="77777777" w:rsidR="007C73C9" w:rsidRDefault="007C73C9" w:rsidP="00F015B7">
            <w:pPr>
              <w:pStyle w:val="CodeBold"/>
            </w:pPr>
            <w:proofErr w:type="gramStart"/>
            <w:r>
              <w:t>header</w:t>
            </w:r>
            <w:proofErr w:type="gramEnd"/>
            <w:r>
              <w:t>('Content-type: application/</w:t>
            </w:r>
            <w:proofErr w:type="spellStart"/>
            <w:r>
              <w:t>json</w:t>
            </w:r>
            <w:proofErr w:type="spellEnd"/>
            <w:r>
              <w:t>');</w:t>
            </w:r>
          </w:p>
          <w:p w14:paraId="6179A920" w14:textId="77777777" w:rsidR="007C73C9" w:rsidRDefault="007C73C9" w:rsidP="007C73C9">
            <w:pPr>
              <w:pStyle w:val="Code"/>
            </w:pPr>
          </w:p>
          <w:p w14:paraId="135A2956" w14:textId="77777777" w:rsidR="007C73C9" w:rsidRDefault="007C73C9" w:rsidP="00F015B7">
            <w:pPr>
              <w:pStyle w:val="CodeComment"/>
            </w:pPr>
            <w:r>
              <w:t xml:space="preserve">// </w:t>
            </w:r>
            <w:proofErr w:type="gramStart"/>
            <w:r>
              <w:t>only</w:t>
            </w:r>
            <w:proofErr w:type="gramEnd"/>
            <w:r>
              <w:t xml:space="preserve"> needed if have to support </w:t>
            </w:r>
            <w:proofErr w:type="spellStart"/>
            <w:r>
              <w:t>javascript</w:t>
            </w:r>
            <w:proofErr w:type="spellEnd"/>
            <w:r>
              <w:t xml:space="preserve"> clients from another domain</w:t>
            </w:r>
          </w:p>
          <w:p w14:paraId="04F093A0" w14:textId="77777777" w:rsidR="007C73C9" w:rsidRDefault="007C73C9" w:rsidP="00F015B7">
            <w:pPr>
              <w:pStyle w:val="CodeBold"/>
            </w:pPr>
            <w:proofErr w:type="gramStart"/>
            <w:r>
              <w:t>header</w:t>
            </w:r>
            <w:proofErr w:type="gramEnd"/>
            <w:r>
              <w:t>("Access-Control-Allow-Origin: *");</w:t>
            </w:r>
          </w:p>
          <w:p w14:paraId="1C5C0A43" w14:textId="77777777" w:rsidR="007C73C9" w:rsidRDefault="007C73C9" w:rsidP="007C73C9">
            <w:pPr>
              <w:pStyle w:val="Code"/>
            </w:pPr>
          </w:p>
          <w:p w14:paraId="12027B78" w14:textId="77777777" w:rsidR="007C73C9" w:rsidRDefault="007C73C9" w:rsidP="00F015B7">
            <w:pPr>
              <w:pStyle w:val="CodeComment"/>
            </w:pPr>
            <w:r>
              <w:t xml:space="preserve">// </w:t>
            </w:r>
            <w:proofErr w:type="gramStart"/>
            <w:r>
              <w:t>now</w:t>
            </w:r>
            <w:proofErr w:type="gramEnd"/>
            <w:r>
              <w:t xml:space="preserve"> output the JSON version of the data</w:t>
            </w:r>
          </w:p>
          <w:p w14:paraId="044756E1" w14:textId="77777777" w:rsidR="007C73C9" w:rsidRDefault="007C73C9" w:rsidP="00F015B7">
            <w:pPr>
              <w:pStyle w:val="CodeBold"/>
            </w:pPr>
            <w:proofErr w:type="gramStart"/>
            <w:r>
              <w:t>if</w:t>
            </w:r>
            <w:proofErr w:type="gramEnd"/>
            <w:r>
              <w:t xml:space="preserve"> (</w:t>
            </w:r>
            <w:proofErr w:type="spellStart"/>
            <w:r>
              <w:t>is_null</w:t>
            </w:r>
            <w:proofErr w:type="spellEnd"/>
            <w:r>
              <w:t>($results))</w:t>
            </w:r>
          </w:p>
          <w:p w14:paraId="4CAB45E6" w14:textId="77777777" w:rsidR="00F015B7" w:rsidRDefault="007C73C9" w:rsidP="00F015B7">
            <w:pPr>
              <w:pStyle w:val="CodeBold"/>
            </w:pPr>
            <w:r>
              <w:t xml:space="preserve">   </w:t>
            </w:r>
            <w:proofErr w:type="gramStart"/>
            <w:r>
              <w:t>echo</w:t>
            </w:r>
            <w:proofErr w:type="gramEnd"/>
            <w:r>
              <w:t xml:space="preserve"> '{"error": {"message":</w:t>
            </w:r>
          </w:p>
          <w:p w14:paraId="3FDCB6A0" w14:textId="23998D63" w:rsidR="007C73C9" w:rsidRDefault="00F015B7" w:rsidP="00F015B7">
            <w:pPr>
              <w:pStyle w:val="CodeBold"/>
            </w:pPr>
            <w:r>
              <w:t xml:space="preserve">           </w:t>
            </w:r>
            <w:r w:rsidR="007C73C9">
              <w:t>"Value not found or Incorrect query string values"}}';</w:t>
            </w:r>
          </w:p>
          <w:p w14:paraId="1156FD82" w14:textId="77777777" w:rsidR="007C73C9" w:rsidRDefault="007C73C9" w:rsidP="00F015B7">
            <w:pPr>
              <w:pStyle w:val="CodeBold"/>
            </w:pPr>
            <w:proofErr w:type="gramStart"/>
            <w:r>
              <w:t>else</w:t>
            </w:r>
            <w:proofErr w:type="gramEnd"/>
          </w:p>
          <w:p w14:paraId="51480E7C" w14:textId="77777777" w:rsidR="007C73C9" w:rsidRDefault="007C73C9" w:rsidP="00F015B7">
            <w:pPr>
              <w:pStyle w:val="CodeBold"/>
            </w:pPr>
            <w:r>
              <w:t xml:space="preserve">   </w:t>
            </w:r>
            <w:proofErr w:type="gramStart"/>
            <w:r>
              <w:t>echo</w:t>
            </w:r>
            <w:proofErr w:type="gramEnd"/>
            <w:r>
              <w:t xml:space="preserve"> </w:t>
            </w:r>
            <w:proofErr w:type="spellStart"/>
            <w:r>
              <w:t>json_encode</w:t>
            </w:r>
            <w:proofErr w:type="spellEnd"/>
            <w:r>
              <w:t>($results);</w:t>
            </w:r>
          </w:p>
          <w:p w14:paraId="546095F8" w14:textId="77777777" w:rsidR="007C73C9" w:rsidRDefault="007C73C9" w:rsidP="007C73C9">
            <w:pPr>
              <w:pStyle w:val="Code"/>
            </w:pPr>
            <w:r>
              <w:t xml:space="preserve">   </w:t>
            </w:r>
          </w:p>
          <w:p w14:paraId="18662CA7" w14:textId="77777777" w:rsidR="007C73C9" w:rsidRDefault="007C73C9" w:rsidP="007C73C9">
            <w:pPr>
              <w:pStyle w:val="Code"/>
            </w:pPr>
            <w:r>
              <w:t>$</w:t>
            </w:r>
            <w:proofErr w:type="gramStart"/>
            <w:r>
              <w:t>connection</w:t>
            </w:r>
            <w:proofErr w:type="gramEnd"/>
            <w:r>
              <w:t xml:space="preserve"> = null;   </w:t>
            </w:r>
          </w:p>
          <w:p w14:paraId="0DAB7A57" w14:textId="22CBC92D" w:rsidR="007C73C9" w:rsidRDefault="007C73C9" w:rsidP="007C73C9">
            <w:pPr>
              <w:pStyle w:val="Code"/>
            </w:pPr>
            <w:proofErr w:type="gramStart"/>
            <w:r>
              <w:t>?&gt;</w:t>
            </w:r>
            <w:proofErr w:type="gramEnd"/>
          </w:p>
          <w:p w14:paraId="272BE8DA" w14:textId="17D436D4" w:rsidR="00032CEE" w:rsidRDefault="000547D7" w:rsidP="007C73C9">
            <w:pPr>
              <w:pStyle w:val="TableComment"/>
            </w:pPr>
            <w:r>
              <w:lastRenderedPageBreak/>
              <w:t>This page has only one job: to return a list of universities in JSON format (the database layer returns only the first 20 records).</w:t>
            </w:r>
            <w:r w:rsidR="007C73C9">
              <w:t xml:space="preserve"> As such, the page is remarkably simple as </w:t>
            </w:r>
            <w:proofErr w:type="gramStart"/>
            <w:r w:rsidR="007C73C9">
              <w:t>most of the work is handled by our data access layer</w:t>
            </w:r>
            <w:proofErr w:type="gramEnd"/>
            <w:r w:rsidR="007C73C9">
              <w:t>.</w:t>
            </w:r>
          </w:p>
        </w:tc>
      </w:tr>
    </w:tbl>
    <w:p w14:paraId="04DEA1FD" w14:textId="398CBEFA" w:rsidR="00D77558" w:rsidRDefault="00D77558" w:rsidP="00D77558">
      <w:pPr>
        <w:pStyle w:val="BodyMainSpaceAbove"/>
      </w:pPr>
      <w:r>
        <w:lastRenderedPageBreak/>
        <w:t xml:space="preserve">One of the reasons why JSON has become significantly more popular than XML when it comes to web services is that it is ideal for JavaScript consumption. The next exercise will make use of </w:t>
      </w:r>
      <w:proofErr w:type="spellStart"/>
      <w:r>
        <w:t>jQuery</w:t>
      </w:r>
      <w:proofErr w:type="spellEnd"/>
      <w:r>
        <w:t xml:space="preserve"> to asynchronously consume a web service.</w:t>
      </w:r>
    </w:p>
    <w:p w14:paraId="35D8129B" w14:textId="77777777" w:rsidR="003836F8" w:rsidRPr="003836F8" w:rsidRDefault="003836F8" w:rsidP="003836F8">
      <w:pPr>
        <w:pStyle w:val="MarginNote"/>
        <w:rPr>
          <w:rStyle w:val="MarginNote-Title"/>
        </w:rPr>
      </w:pPr>
      <w:r w:rsidRPr="003836F8">
        <w:rPr>
          <w:rStyle w:val="MarginNote-Title"/>
        </w:rPr>
        <w:t>Note</w:t>
      </w:r>
    </w:p>
    <w:p w14:paraId="660701AC" w14:textId="1DD17C67" w:rsidR="003836F8" w:rsidRDefault="003836F8" w:rsidP="003836F8">
      <w:pPr>
        <w:pStyle w:val="MarginNote"/>
      </w:pPr>
      <w:r>
        <w:t xml:space="preserve">At present, the web services used in the next </w:t>
      </w:r>
      <w:r>
        <w:t xml:space="preserve">two </w:t>
      </w:r>
      <w:r>
        <w:t>examples</w:t>
      </w:r>
      <w:r>
        <w:t xml:space="preserve"> use the HTTP protocol. If you are using an online development or testing environment that is using HTTPS, then the browser by default will not allow your JavaScript to access the web service since the web service is not also using HTTPS. </w:t>
      </w:r>
    </w:p>
    <w:p w14:paraId="686C82CA" w14:textId="3544F3B7" w:rsidR="003836F8" w:rsidRPr="003836F8" w:rsidRDefault="003836F8" w:rsidP="003836F8">
      <w:pPr>
        <w:pStyle w:val="MarginNote"/>
      </w:pPr>
      <w:r>
        <w:t xml:space="preserve">There are three solutions. One solution is to try changing the protocol of the web service URL to HTTPS (we may have provided an HTTPS version since this lab was created). If that doesn’t work, you might be able to change the protocol of your online </w:t>
      </w:r>
      <w:proofErr w:type="spellStart"/>
      <w:r>
        <w:t>environemtn</w:t>
      </w:r>
      <w:proofErr w:type="spellEnd"/>
      <w:r>
        <w:t xml:space="preserve"> to HTTP. Finally, you </w:t>
      </w:r>
      <w:bookmarkStart w:id="0" w:name="_GoBack"/>
      <w:bookmarkEnd w:id="0"/>
      <w:r>
        <w:t xml:space="preserve">can tell the browser to load the unsafe script. In Chrome and </w:t>
      </w:r>
      <w:proofErr w:type="spellStart"/>
      <w:r>
        <w:t>FireFox</w:t>
      </w:r>
      <w:proofErr w:type="spellEnd"/>
      <w:r>
        <w:t xml:space="preserve">, </w:t>
      </w:r>
      <w:proofErr w:type="gramStart"/>
      <w:r>
        <w:t>this is done by clicking on the shield icon in the location bar and explicitly turning on safe scripts</w:t>
      </w:r>
      <w:proofErr w:type="gramEnd"/>
      <w:r>
        <w:t>. You may need to look online for more guidance for your browser.</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134996" w14:paraId="37C58CF0" w14:textId="77777777" w:rsidTr="00134996">
        <w:trPr>
          <w:gridBefore w:val="1"/>
          <w:wBefore w:w="450" w:type="dxa"/>
        </w:trPr>
        <w:tc>
          <w:tcPr>
            <w:tcW w:w="7650" w:type="dxa"/>
            <w:tcBorders>
              <w:bottom w:val="single" w:sz="4" w:space="0" w:color="000080"/>
            </w:tcBorders>
            <w:shd w:val="clear" w:color="auto" w:fill="404040"/>
          </w:tcPr>
          <w:p w14:paraId="0E32391C" w14:textId="3A69B774" w:rsidR="00134996" w:rsidRDefault="00134996" w:rsidP="00134996">
            <w:pPr>
              <w:pStyle w:val="TableStepHead"/>
            </w:pPr>
            <w:r>
              <w:br w:type="page"/>
            </w:r>
            <w:r>
              <w:rPr>
                <w:rStyle w:val="TableHeadingChar"/>
              </w:rPr>
              <w:t>Exercise 19.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—Consuming a JSON Web Service in JavaScript</w:t>
            </w:r>
          </w:p>
        </w:tc>
      </w:tr>
      <w:tr w:rsidR="00134996" w14:paraId="24A665B2" w14:textId="77777777" w:rsidTr="00134996">
        <w:trPr>
          <w:trHeight w:val="576"/>
        </w:trPr>
        <w:tc>
          <w:tcPr>
            <w:tcW w:w="450" w:type="dxa"/>
            <w:tcBorders>
              <w:top w:val="nil"/>
              <w:left w:val="nil"/>
              <w:bottom w:val="nil"/>
              <w:right w:val="nil"/>
            </w:tcBorders>
          </w:tcPr>
          <w:p w14:paraId="30BC9BA5" w14:textId="77777777" w:rsidR="00134996" w:rsidRDefault="00134996" w:rsidP="00134996">
            <w:pPr>
              <w:pStyle w:val="TableNumber"/>
            </w:pPr>
            <w:r>
              <w:t>1</w:t>
            </w:r>
          </w:p>
        </w:tc>
        <w:tc>
          <w:tcPr>
            <w:tcW w:w="7650" w:type="dxa"/>
            <w:tcBorders>
              <w:top w:val="nil"/>
              <w:left w:val="nil"/>
              <w:bottom w:val="nil"/>
              <w:right w:val="nil"/>
            </w:tcBorders>
          </w:tcPr>
          <w:p w14:paraId="12608936" w14:textId="5B578C95" w:rsidR="00F16C09" w:rsidRDefault="00F16C09" w:rsidP="00F16C09">
            <w:pPr>
              <w:pStyle w:val="TableText"/>
            </w:pPr>
            <w:r>
              <w:t xml:space="preserve">Examine </w:t>
            </w:r>
            <w:r w:rsidRPr="00DE58AA">
              <w:rPr>
                <w:rStyle w:val="MarginNote-URL"/>
              </w:rPr>
              <w:t>lab19-exercise</w:t>
            </w:r>
            <w:r>
              <w:rPr>
                <w:rStyle w:val="MarginNote-URL"/>
              </w:rPr>
              <w:t>0</w:t>
            </w:r>
            <w:r w:rsidR="006E0114">
              <w:rPr>
                <w:rStyle w:val="MarginNote-URL"/>
              </w:rPr>
              <w:t>9</w:t>
            </w:r>
            <w:r w:rsidRPr="00DE58AA">
              <w:rPr>
                <w:rStyle w:val="MarginNote-URL"/>
              </w:rPr>
              <w:t>.html</w:t>
            </w:r>
            <w:r>
              <w:t xml:space="preserve">. </w:t>
            </w:r>
          </w:p>
          <w:p w14:paraId="311F9BBD" w14:textId="5C9876F9" w:rsidR="00134996" w:rsidRDefault="00F16C09" w:rsidP="006E0114">
            <w:pPr>
              <w:pStyle w:val="TableComment"/>
            </w:pPr>
            <w:r>
              <w:t xml:space="preserve">You will be adding JavaScript </w:t>
            </w:r>
            <w:r w:rsidR="006E0114">
              <w:t xml:space="preserve">in a separate file </w:t>
            </w:r>
            <w:r>
              <w:t xml:space="preserve">to </w:t>
            </w:r>
            <w:r w:rsidR="006E0114">
              <w:t>consume the web service</w:t>
            </w:r>
            <w:r>
              <w:t>.</w:t>
            </w:r>
          </w:p>
        </w:tc>
      </w:tr>
      <w:tr w:rsidR="006E0114" w14:paraId="0CB3D73F" w14:textId="77777777" w:rsidTr="00134996">
        <w:trPr>
          <w:trHeight w:val="576"/>
        </w:trPr>
        <w:tc>
          <w:tcPr>
            <w:tcW w:w="450" w:type="dxa"/>
            <w:tcBorders>
              <w:top w:val="nil"/>
              <w:left w:val="nil"/>
              <w:bottom w:val="nil"/>
              <w:right w:val="nil"/>
            </w:tcBorders>
          </w:tcPr>
          <w:p w14:paraId="1816B3F5" w14:textId="6A5530C0" w:rsidR="006E0114" w:rsidRDefault="006E0114" w:rsidP="00134996">
            <w:pPr>
              <w:pStyle w:val="TableNumber"/>
            </w:pPr>
            <w:r>
              <w:t>2</w:t>
            </w:r>
          </w:p>
        </w:tc>
        <w:tc>
          <w:tcPr>
            <w:tcW w:w="7650" w:type="dxa"/>
            <w:tcBorders>
              <w:top w:val="nil"/>
              <w:left w:val="nil"/>
              <w:bottom w:val="nil"/>
              <w:right w:val="nil"/>
            </w:tcBorders>
          </w:tcPr>
          <w:p w14:paraId="323360BE" w14:textId="77777777" w:rsidR="006E0114" w:rsidRDefault="006E0114" w:rsidP="00F16C09">
            <w:pPr>
              <w:pStyle w:val="TableText"/>
            </w:pPr>
            <w:r>
              <w:t>Test the web service by entering the following into a web browser:</w:t>
            </w:r>
          </w:p>
          <w:p w14:paraId="584A002C" w14:textId="77777777" w:rsidR="006E0114" w:rsidRDefault="006E0114" w:rsidP="006E0114">
            <w:pPr>
              <w:pStyle w:val="CodeAbove"/>
            </w:pPr>
            <w:r>
              <w:t>http://www.randyconnolly.com/funwebdev/services/travel/countries.php</w:t>
            </w:r>
          </w:p>
          <w:p w14:paraId="3A027E4B" w14:textId="5144AC4B" w:rsidR="006E0114" w:rsidRDefault="006E0114" w:rsidP="006E0114">
            <w:pPr>
              <w:pStyle w:val="TableComment"/>
            </w:pPr>
            <w:r>
              <w:t xml:space="preserve">This returns a small subset of sample countries. Each country has a unique identifier (the </w:t>
            </w:r>
            <w:proofErr w:type="spellStart"/>
            <w:r>
              <w:t>iso</w:t>
            </w:r>
            <w:proofErr w:type="spellEnd"/>
            <w:r>
              <w:t xml:space="preserve"> property)</w:t>
            </w:r>
          </w:p>
        </w:tc>
      </w:tr>
      <w:tr w:rsidR="006E0114" w14:paraId="480B721B" w14:textId="77777777" w:rsidTr="00134996">
        <w:trPr>
          <w:trHeight w:val="576"/>
        </w:trPr>
        <w:tc>
          <w:tcPr>
            <w:tcW w:w="450" w:type="dxa"/>
            <w:tcBorders>
              <w:top w:val="nil"/>
              <w:left w:val="nil"/>
              <w:bottom w:val="nil"/>
              <w:right w:val="nil"/>
            </w:tcBorders>
          </w:tcPr>
          <w:p w14:paraId="7120F358" w14:textId="78132E37" w:rsidR="006E0114" w:rsidRDefault="006E0114" w:rsidP="00134996">
            <w:pPr>
              <w:pStyle w:val="TableNumber"/>
            </w:pPr>
            <w:r>
              <w:t>3</w:t>
            </w:r>
          </w:p>
        </w:tc>
        <w:tc>
          <w:tcPr>
            <w:tcW w:w="7650" w:type="dxa"/>
            <w:tcBorders>
              <w:top w:val="nil"/>
              <w:left w:val="nil"/>
              <w:bottom w:val="nil"/>
              <w:right w:val="nil"/>
            </w:tcBorders>
          </w:tcPr>
          <w:p w14:paraId="076722B5" w14:textId="4A01FAA7" w:rsidR="006E0114" w:rsidRDefault="006E0114" w:rsidP="006E0114">
            <w:pPr>
              <w:pStyle w:val="TableText"/>
            </w:pPr>
            <w:r>
              <w:t xml:space="preserve">Add the following code to </w:t>
            </w:r>
            <w:r w:rsidRPr="00DE58AA">
              <w:rPr>
                <w:rStyle w:val="MarginNote-URL"/>
              </w:rPr>
              <w:t>exercise</w:t>
            </w:r>
            <w:r>
              <w:rPr>
                <w:rStyle w:val="MarginNote-URL"/>
              </w:rPr>
              <w:t>09</w:t>
            </w:r>
            <w:r w:rsidRPr="00DE58AA">
              <w:rPr>
                <w:rStyle w:val="MarginNote-URL"/>
              </w:rPr>
              <w:t>.</w:t>
            </w:r>
            <w:r>
              <w:rPr>
                <w:rStyle w:val="MarginNote-URL"/>
              </w:rPr>
              <w:t>js</w:t>
            </w:r>
            <w:r>
              <w:t xml:space="preserve"> and then test.</w:t>
            </w:r>
          </w:p>
          <w:p w14:paraId="30DD1BB9" w14:textId="77777777" w:rsidR="006E0114" w:rsidRDefault="006E0114" w:rsidP="006E0114">
            <w:pPr>
              <w:pStyle w:val="CodeAbove"/>
            </w:pPr>
            <w:r>
              <w:t>$(</w:t>
            </w:r>
            <w:proofErr w:type="gramStart"/>
            <w:r>
              <w:t>function</w:t>
            </w:r>
            <w:proofErr w:type="gramEnd"/>
            <w:r>
              <w:t xml:space="preserve"> () {</w:t>
            </w:r>
          </w:p>
          <w:p w14:paraId="2D7D5A54" w14:textId="77777777" w:rsidR="006E0114" w:rsidRDefault="006E0114" w:rsidP="006E0114">
            <w:pPr>
              <w:pStyle w:val="CodeComment"/>
            </w:pPr>
            <w:r>
              <w:t xml:space="preserve">    // </w:t>
            </w:r>
            <w:proofErr w:type="gramStart"/>
            <w:r>
              <w:t>initialize</w:t>
            </w:r>
            <w:proofErr w:type="gramEnd"/>
            <w:r>
              <w:t xml:space="preserve"> countries select list</w:t>
            </w:r>
          </w:p>
          <w:p w14:paraId="3CFF255A" w14:textId="329B9995" w:rsidR="006E0114" w:rsidRDefault="006E0114" w:rsidP="006E0114">
            <w:pPr>
              <w:pStyle w:val="CodeBold"/>
            </w:pPr>
            <w:r>
              <w:t xml:space="preserve">    </w:t>
            </w:r>
            <w:proofErr w:type="spellStart"/>
            <w:proofErr w:type="gramStart"/>
            <w:r w:rsidR="007F2051" w:rsidRPr="007F2051">
              <w:t>displayCountries</w:t>
            </w:r>
            <w:proofErr w:type="spellEnd"/>
            <w:proofErr w:type="gramEnd"/>
            <w:r>
              <w:t>();</w:t>
            </w:r>
          </w:p>
          <w:p w14:paraId="350E92D1" w14:textId="785F9B63" w:rsidR="006E0114" w:rsidRDefault="006E0114" w:rsidP="006E0114">
            <w:pPr>
              <w:pStyle w:val="CodeBold"/>
            </w:pPr>
            <w:r>
              <w:t xml:space="preserve">    </w:t>
            </w:r>
          </w:p>
          <w:p w14:paraId="0B2321A5" w14:textId="73746FB9" w:rsidR="006E0114" w:rsidRDefault="006E0114" w:rsidP="006E0114">
            <w:pPr>
              <w:pStyle w:val="CodeBold"/>
            </w:pPr>
            <w:r>
              <w:t xml:space="preserve">    </w:t>
            </w:r>
            <w:proofErr w:type="gramStart"/>
            <w:r>
              <w:t>function</w:t>
            </w:r>
            <w:proofErr w:type="gramEnd"/>
            <w:r>
              <w:t xml:space="preserve"> </w:t>
            </w:r>
            <w:proofErr w:type="spellStart"/>
            <w:r w:rsidR="007F2051" w:rsidRPr="007F2051">
              <w:t>displayCountries</w:t>
            </w:r>
            <w:proofErr w:type="spellEnd"/>
            <w:r>
              <w:t>() {</w:t>
            </w:r>
          </w:p>
          <w:p w14:paraId="55820973" w14:textId="5B13FF47" w:rsidR="006E0114" w:rsidRDefault="006E0114" w:rsidP="006E0114">
            <w:pPr>
              <w:pStyle w:val="CodeComment"/>
            </w:pPr>
            <w:r>
              <w:t xml:space="preserve">        // </w:t>
            </w:r>
            <w:proofErr w:type="gramStart"/>
            <w:r>
              <w:t>display</w:t>
            </w:r>
            <w:proofErr w:type="gramEnd"/>
            <w:r>
              <w:t xml:space="preserve"> animated loading GIF while data is being fetched</w:t>
            </w:r>
          </w:p>
          <w:p w14:paraId="54A87787" w14:textId="77777777" w:rsidR="006E0114" w:rsidRDefault="006E0114" w:rsidP="006E0114">
            <w:pPr>
              <w:pStyle w:val="CodeBold"/>
            </w:pPr>
            <w:r>
              <w:t xml:space="preserve">        $('</w:t>
            </w:r>
            <w:proofErr w:type="gramStart"/>
            <w:r>
              <w:t>.</w:t>
            </w:r>
            <w:proofErr w:type="spellStart"/>
            <w:r>
              <w:t>animLoading</w:t>
            </w:r>
            <w:proofErr w:type="spellEnd"/>
            <w:r>
              <w:t>'</w:t>
            </w:r>
            <w:proofErr w:type="gramEnd"/>
            <w:r>
              <w:t>).show();</w:t>
            </w:r>
          </w:p>
          <w:p w14:paraId="1EECD896" w14:textId="77777777" w:rsidR="006E0114" w:rsidRDefault="006E0114" w:rsidP="006E0114">
            <w:pPr>
              <w:pStyle w:val="CodeBold"/>
            </w:pPr>
          </w:p>
          <w:p w14:paraId="7ADD82B8" w14:textId="77777777" w:rsidR="006E0114" w:rsidRDefault="006E0114" w:rsidP="006E0114">
            <w:pPr>
              <w:pStyle w:val="CodeBold"/>
            </w:pPr>
            <w:r>
              <w:t xml:space="preserve">        </w:t>
            </w:r>
            <w:proofErr w:type="spellStart"/>
            <w:proofErr w:type="gramStart"/>
            <w:r>
              <w:t>var</w:t>
            </w:r>
            <w:proofErr w:type="spellEnd"/>
            <w:proofErr w:type="gramEnd"/>
            <w:r>
              <w:t xml:space="preserve"> </w:t>
            </w:r>
            <w:proofErr w:type="spellStart"/>
            <w:r>
              <w:t>url</w:t>
            </w:r>
            <w:proofErr w:type="spellEnd"/>
            <w:r>
              <w:t xml:space="preserve"> = "http://www.randyconnolly.com/funwebdev/services/travel/countries.php";</w:t>
            </w:r>
          </w:p>
          <w:p w14:paraId="29353FCE" w14:textId="6FF3F2F2" w:rsidR="006E0114" w:rsidRDefault="00106DB4" w:rsidP="00106DB4">
            <w:pPr>
              <w:pStyle w:val="CodeComment"/>
            </w:pPr>
            <w:r w:rsidRPr="00106DB4">
              <w:lastRenderedPageBreak/>
              <w:t xml:space="preserve">        // </w:t>
            </w:r>
            <w:proofErr w:type="gramStart"/>
            <w:r w:rsidRPr="00106DB4">
              <w:t>now</w:t>
            </w:r>
            <w:proofErr w:type="gramEnd"/>
            <w:r w:rsidRPr="00106DB4">
              <w:t xml:space="preserve"> make asynchronous request for data from the web service</w:t>
            </w:r>
          </w:p>
          <w:p w14:paraId="5DFE5127" w14:textId="77777777" w:rsidR="006E0114" w:rsidRDefault="006E0114" w:rsidP="006E0114">
            <w:pPr>
              <w:pStyle w:val="CodeBold"/>
            </w:pPr>
            <w:r>
              <w:t xml:space="preserve">        </w:t>
            </w:r>
            <w:proofErr w:type="gramStart"/>
            <w:r>
              <w:t>$.get</w:t>
            </w:r>
            <w:proofErr w:type="gramEnd"/>
            <w:r>
              <w:t>(</w:t>
            </w:r>
            <w:proofErr w:type="spellStart"/>
            <w:r>
              <w:t>url</w:t>
            </w:r>
            <w:proofErr w:type="spellEnd"/>
            <w:r>
              <w:t>)</w:t>
            </w:r>
          </w:p>
          <w:p w14:paraId="007C4094" w14:textId="77777777" w:rsidR="006E0114" w:rsidRDefault="006E0114" w:rsidP="006E0114">
            <w:pPr>
              <w:pStyle w:val="CodeBold"/>
            </w:pPr>
            <w:r>
              <w:t xml:space="preserve">            </w:t>
            </w:r>
            <w:proofErr w:type="gramStart"/>
            <w:r>
              <w:t>.done</w:t>
            </w:r>
            <w:proofErr w:type="gramEnd"/>
            <w:r>
              <w:t>(function (data) {</w:t>
            </w:r>
          </w:p>
          <w:p w14:paraId="39C62776" w14:textId="2FAA533E" w:rsidR="006E0114" w:rsidRDefault="006E0114" w:rsidP="006E0114">
            <w:pPr>
              <w:pStyle w:val="CodeComment"/>
            </w:pPr>
            <w:r>
              <w:t xml:space="preserve">                // </w:t>
            </w:r>
            <w:proofErr w:type="gramStart"/>
            <w:r>
              <w:t>loop</w:t>
            </w:r>
            <w:proofErr w:type="gramEnd"/>
            <w:r>
              <w:t xml:space="preserve"> through </w:t>
            </w:r>
            <w:r w:rsidRPr="006E0114">
              <w:t>returned countries</w:t>
            </w:r>
            <w:r>
              <w:t xml:space="preserve"> </w:t>
            </w:r>
          </w:p>
          <w:p w14:paraId="01E4AE77" w14:textId="77777777" w:rsidR="006E0114" w:rsidRDefault="006E0114" w:rsidP="006E0114">
            <w:pPr>
              <w:pStyle w:val="CodeBold"/>
            </w:pPr>
            <w:r>
              <w:t xml:space="preserve">                </w:t>
            </w:r>
            <w:proofErr w:type="gramStart"/>
            <w:r>
              <w:t>for</w:t>
            </w:r>
            <w:proofErr w:type="gramEnd"/>
            <w:r>
              <w:t xml:space="preserve"> (let </w:t>
            </w:r>
            <w:proofErr w:type="spellStart"/>
            <w:r>
              <w:t>i</w:t>
            </w:r>
            <w:proofErr w:type="spellEnd"/>
            <w:r>
              <w:t xml:space="preserve">=0; </w:t>
            </w:r>
            <w:proofErr w:type="spellStart"/>
            <w:r>
              <w:t>i</w:t>
            </w:r>
            <w:proofErr w:type="spellEnd"/>
            <w:r>
              <w:t>&lt;</w:t>
            </w:r>
            <w:proofErr w:type="spellStart"/>
            <w:r>
              <w:t>data.length</w:t>
            </w:r>
            <w:proofErr w:type="spellEnd"/>
            <w:r>
              <w:t xml:space="preserve">; </w:t>
            </w:r>
            <w:proofErr w:type="spellStart"/>
            <w:r>
              <w:t>i</w:t>
            </w:r>
            <w:proofErr w:type="spellEnd"/>
            <w:r>
              <w:t>++) {</w:t>
            </w:r>
          </w:p>
          <w:p w14:paraId="34483CE7" w14:textId="2A888CFF" w:rsidR="006E0114" w:rsidRDefault="006E0114" w:rsidP="006E0114">
            <w:pPr>
              <w:pStyle w:val="CodeComment"/>
            </w:pPr>
            <w:r>
              <w:t xml:space="preserve">                    // </w:t>
            </w:r>
            <w:proofErr w:type="gramStart"/>
            <w:r>
              <w:t>create</w:t>
            </w:r>
            <w:proofErr w:type="gramEnd"/>
            <w:r>
              <w:t xml:space="preserve"> option element and add to select list</w:t>
            </w:r>
          </w:p>
          <w:p w14:paraId="3D05CCF1" w14:textId="77777777" w:rsidR="006E0114" w:rsidRDefault="006E0114" w:rsidP="006E0114">
            <w:pPr>
              <w:pStyle w:val="CodeBold"/>
            </w:pPr>
            <w:r>
              <w:t xml:space="preserve">                    </w:t>
            </w:r>
            <w:proofErr w:type="spellStart"/>
            <w:proofErr w:type="gramStart"/>
            <w:r>
              <w:t>var</w:t>
            </w:r>
            <w:proofErr w:type="spellEnd"/>
            <w:proofErr w:type="gramEnd"/>
            <w:r>
              <w:t xml:space="preserve"> country = data[</w:t>
            </w:r>
            <w:proofErr w:type="spellStart"/>
            <w:r>
              <w:t>i</w:t>
            </w:r>
            <w:proofErr w:type="spellEnd"/>
            <w:r>
              <w:t>];</w:t>
            </w:r>
          </w:p>
          <w:p w14:paraId="0810D765" w14:textId="77777777" w:rsidR="006E0114" w:rsidRDefault="006E0114" w:rsidP="006E0114">
            <w:pPr>
              <w:pStyle w:val="CodeBold"/>
            </w:pPr>
            <w:r>
              <w:t xml:space="preserve">                    </w:t>
            </w:r>
            <w:proofErr w:type="spellStart"/>
            <w:proofErr w:type="gramStart"/>
            <w:r>
              <w:t>var</w:t>
            </w:r>
            <w:proofErr w:type="spellEnd"/>
            <w:proofErr w:type="gramEnd"/>
            <w:r>
              <w:t xml:space="preserve"> option = $('&lt;option&gt;', </w:t>
            </w:r>
          </w:p>
          <w:p w14:paraId="22941EDC" w14:textId="40F9668A" w:rsidR="006E0114" w:rsidRDefault="006E0114" w:rsidP="006E0114">
            <w:pPr>
              <w:pStyle w:val="CodeBold"/>
            </w:pPr>
            <w:r>
              <w:t xml:space="preserve">                       {</w:t>
            </w:r>
            <w:proofErr w:type="gramStart"/>
            <w:r>
              <w:t>value</w:t>
            </w:r>
            <w:proofErr w:type="gramEnd"/>
            <w:r>
              <w:t xml:space="preserve">: </w:t>
            </w:r>
            <w:proofErr w:type="spellStart"/>
            <w:r>
              <w:t>country.iso</w:t>
            </w:r>
            <w:proofErr w:type="spellEnd"/>
            <w:r>
              <w:t>, text: country.name});</w:t>
            </w:r>
          </w:p>
          <w:p w14:paraId="27709838" w14:textId="77777777" w:rsidR="006E0114" w:rsidRDefault="006E0114" w:rsidP="006E0114">
            <w:pPr>
              <w:pStyle w:val="CodeBold"/>
            </w:pPr>
            <w:r>
              <w:t xml:space="preserve">                    $("#</w:t>
            </w:r>
            <w:proofErr w:type="gramStart"/>
            <w:r>
              <w:t>countries</w:t>
            </w:r>
            <w:proofErr w:type="gramEnd"/>
            <w:r>
              <w:t>").append(option);</w:t>
            </w:r>
          </w:p>
          <w:p w14:paraId="258C5BF6" w14:textId="77777777" w:rsidR="006E0114" w:rsidRDefault="006E0114" w:rsidP="006E0114">
            <w:pPr>
              <w:pStyle w:val="CodeBold"/>
            </w:pPr>
            <w:r>
              <w:t xml:space="preserve">                }</w:t>
            </w:r>
          </w:p>
          <w:p w14:paraId="14B0A803" w14:textId="77777777" w:rsidR="006E0114" w:rsidRDefault="006E0114" w:rsidP="006E0114">
            <w:pPr>
              <w:pStyle w:val="CodeBold"/>
            </w:pPr>
            <w:r>
              <w:t xml:space="preserve">            })</w:t>
            </w:r>
          </w:p>
          <w:p w14:paraId="582A450B" w14:textId="77777777" w:rsidR="006E0114" w:rsidRDefault="006E0114" w:rsidP="006E0114">
            <w:pPr>
              <w:pStyle w:val="CodeBold"/>
            </w:pPr>
            <w:r>
              <w:t xml:space="preserve">            </w:t>
            </w:r>
            <w:proofErr w:type="gramStart"/>
            <w:r>
              <w:t>.fail</w:t>
            </w:r>
            <w:proofErr w:type="gramEnd"/>
            <w:r>
              <w:t>(function (</w:t>
            </w:r>
            <w:proofErr w:type="spellStart"/>
            <w:r>
              <w:t>jqXHR</w:t>
            </w:r>
            <w:proofErr w:type="spellEnd"/>
            <w:r>
              <w:t>) {</w:t>
            </w:r>
          </w:p>
          <w:p w14:paraId="68A79B8C" w14:textId="77777777" w:rsidR="006E0114" w:rsidRDefault="006E0114" w:rsidP="006E0114">
            <w:pPr>
              <w:pStyle w:val="CodeBold"/>
            </w:pPr>
            <w:r>
              <w:t xml:space="preserve">                </w:t>
            </w:r>
            <w:proofErr w:type="gramStart"/>
            <w:r>
              <w:t>alert</w:t>
            </w:r>
            <w:proofErr w:type="gramEnd"/>
            <w:r>
              <w:t xml:space="preserve">("Error: " + </w:t>
            </w:r>
            <w:proofErr w:type="spellStart"/>
            <w:r>
              <w:t>jqXHR.status</w:t>
            </w:r>
            <w:proofErr w:type="spellEnd"/>
            <w:r>
              <w:t>);</w:t>
            </w:r>
          </w:p>
          <w:p w14:paraId="010740ED" w14:textId="77777777" w:rsidR="006E0114" w:rsidRDefault="006E0114" w:rsidP="006E0114">
            <w:pPr>
              <w:pStyle w:val="CodeBold"/>
            </w:pPr>
            <w:r>
              <w:t xml:space="preserve">            })</w:t>
            </w:r>
          </w:p>
          <w:p w14:paraId="0E526944" w14:textId="77777777" w:rsidR="006E0114" w:rsidRDefault="006E0114" w:rsidP="006E0114">
            <w:pPr>
              <w:pStyle w:val="CodeBold"/>
            </w:pPr>
            <w:r>
              <w:t xml:space="preserve">            </w:t>
            </w:r>
            <w:proofErr w:type="gramStart"/>
            <w:r>
              <w:t>.always</w:t>
            </w:r>
            <w:proofErr w:type="gramEnd"/>
            <w:r>
              <w:t>(function () {</w:t>
            </w:r>
          </w:p>
          <w:p w14:paraId="0A9D0CC8" w14:textId="77777777" w:rsidR="006E0114" w:rsidRDefault="006E0114" w:rsidP="006E0114">
            <w:pPr>
              <w:pStyle w:val="CodeComment"/>
            </w:pPr>
            <w:r>
              <w:t xml:space="preserve">                // </w:t>
            </w:r>
            <w:proofErr w:type="gramStart"/>
            <w:r>
              <w:t>all</w:t>
            </w:r>
            <w:proofErr w:type="gramEnd"/>
            <w:r>
              <w:t xml:space="preserve"> done so now hide the animated loading GIF</w:t>
            </w:r>
          </w:p>
          <w:p w14:paraId="460000AD" w14:textId="77777777" w:rsidR="006E0114" w:rsidRDefault="006E0114" w:rsidP="006E0114">
            <w:pPr>
              <w:pStyle w:val="CodeBold"/>
            </w:pPr>
            <w:r>
              <w:t xml:space="preserve">                $('</w:t>
            </w:r>
            <w:proofErr w:type="gramStart"/>
            <w:r>
              <w:t>.</w:t>
            </w:r>
            <w:proofErr w:type="spellStart"/>
            <w:r>
              <w:t>animLoading</w:t>
            </w:r>
            <w:proofErr w:type="spellEnd"/>
            <w:r>
              <w:t>'</w:t>
            </w:r>
            <w:proofErr w:type="gramEnd"/>
            <w:r>
              <w:t>).</w:t>
            </w:r>
            <w:proofErr w:type="spellStart"/>
            <w:r>
              <w:t>fadeOut</w:t>
            </w:r>
            <w:proofErr w:type="spellEnd"/>
            <w:r>
              <w:t>("slow");</w:t>
            </w:r>
          </w:p>
          <w:p w14:paraId="0926CEE5" w14:textId="77777777" w:rsidR="006E0114" w:rsidRDefault="006E0114" w:rsidP="006E0114">
            <w:pPr>
              <w:pStyle w:val="CodeBold"/>
            </w:pPr>
            <w:r>
              <w:t xml:space="preserve">            });</w:t>
            </w:r>
          </w:p>
          <w:p w14:paraId="7E663805" w14:textId="1CBF9529" w:rsidR="006E0114" w:rsidRDefault="006E0114" w:rsidP="006E0114">
            <w:pPr>
              <w:pStyle w:val="CodeBold"/>
            </w:pPr>
            <w:r>
              <w:t xml:space="preserve">    }</w:t>
            </w:r>
          </w:p>
          <w:p w14:paraId="13CEAA94" w14:textId="77777777" w:rsidR="006E0114" w:rsidRDefault="006E0114" w:rsidP="006E0114">
            <w:pPr>
              <w:pStyle w:val="Code"/>
            </w:pPr>
            <w:r>
              <w:t>});</w:t>
            </w:r>
          </w:p>
          <w:p w14:paraId="18246A37" w14:textId="02E4E524" w:rsidR="00455423" w:rsidRDefault="00455423" w:rsidP="00455423">
            <w:pPr>
              <w:pStyle w:val="TableComment"/>
            </w:pPr>
            <w:r>
              <w:t>This should populate the first select list with a small list of countries. Now we will add an extra step: when use selects a country, we will make another request</w:t>
            </w:r>
          </w:p>
        </w:tc>
      </w:tr>
      <w:tr w:rsidR="006E0114" w14:paraId="310A91EA" w14:textId="77777777" w:rsidTr="00134996">
        <w:trPr>
          <w:trHeight w:val="576"/>
        </w:trPr>
        <w:tc>
          <w:tcPr>
            <w:tcW w:w="450" w:type="dxa"/>
            <w:tcBorders>
              <w:top w:val="nil"/>
              <w:left w:val="nil"/>
              <w:bottom w:val="nil"/>
              <w:right w:val="nil"/>
            </w:tcBorders>
          </w:tcPr>
          <w:p w14:paraId="4F23F396" w14:textId="7D8C7DC5" w:rsidR="006E0114" w:rsidRDefault="006E0114" w:rsidP="00134996">
            <w:pPr>
              <w:pStyle w:val="TableNumber"/>
            </w:pPr>
            <w:r>
              <w:lastRenderedPageBreak/>
              <w:t>4</w:t>
            </w:r>
          </w:p>
        </w:tc>
        <w:tc>
          <w:tcPr>
            <w:tcW w:w="7650" w:type="dxa"/>
            <w:tcBorders>
              <w:top w:val="nil"/>
              <w:left w:val="nil"/>
              <w:bottom w:val="nil"/>
              <w:right w:val="nil"/>
            </w:tcBorders>
          </w:tcPr>
          <w:p w14:paraId="517D88D0" w14:textId="77777777" w:rsidR="00455423" w:rsidRDefault="00455423" w:rsidP="00455423">
            <w:pPr>
              <w:pStyle w:val="TableText"/>
            </w:pPr>
            <w:r>
              <w:t>Test the web service by entering the following into a web browser:</w:t>
            </w:r>
          </w:p>
          <w:p w14:paraId="57F6690E" w14:textId="1E77458A" w:rsidR="00455423" w:rsidRDefault="00455423" w:rsidP="00455423">
            <w:pPr>
              <w:pStyle w:val="CodeAbove"/>
            </w:pPr>
            <w:r>
              <w:t>http://www.randyconnolly.com/funwebdev/services/travel/cities.php</w:t>
            </w:r>
            <w:proofErr w:type="gramStart"/>
            <w:r>
              <w:t>?iso</w:t>
            </w:r>
            <w:proofErr w:type="gramEnd"/>
            <w:r>
              <w:t>=ca</w:t>
            </w:r>
          </w:p>
          <w:p w14:paraId="3144A213" w14:textId="798A9716" w:rsidR="006E0114" w:rsidRDefault="00455423" w:rsidP="007F2051">
            <w:pPr>
              <w:pStyle w:val="TableText"/>
            </w:pPr>
            <w:r>
              <w:t xml:space="preserve">This returns a </w:t>
            </w:r>
            <w:r w:rsidR="007F2051">
              <w:t>list of</w:t>
            </w:r>
            <w:r>
              <w:t xml:space="preserve"> cities for the specified country (in this case, it is Canada). Notice how each city al</w:t>
            </w:r>
            <w:r w:rsidR="007F2051">
              <w:t xml:space="preserve">so has a latitude and longitude, </w:t>
            </w:r>
            <w:r>
              <w:t>which we will later use for mapping purposes.</w:t>
            </w:r>
          </w:p>
        </w:tc>
      </w:tr>
      <w:tr w:rsidR="00455423" w14:paraId="7163101F" w14:textId="77777777" w:rsidTr="00134996">
        <w:trPr>
          <w:trHeight w:val="576"/>
        </w:trPr>
        <w:tc>
          <w:tcPr>
            <w:tcW w:w="450" w:type="dxa"/>
            <w:tcBorders>
              <w:top w:val="nil"/>
              <w:left w:val="nil"/>
              <w:bottom w:val="nil"/>
              <w:right w:val="nil"/>
            </w:tcBorders>
          </w:tcPr>
          <w:p w14:paraId="3969085A" w14:textId="40EB45AF" w:rsidR="00455423" w:rsidRDefault="00455423" w:rsidP="00134996">
            <w:pPr>
              <w:pStyle w:val="TableNumber"/>
            </w:pPr>
            <w:r>
              <w:t>5</w:t>
            </w:r>
          </w:p>
        </w:tc>
        <w:tc>
          <w:tcPr>
            <w:tcW w:w="7650" w:type="dxa"/>
            <w:tcBorders>
              <w:top w:val="nil"/>
              <w:left w:val="nil"/>
              <w:bottom w:val="nil"/>
              <w:right w:val="nil"/>
            </w:tcBorders>
          </w:tcPr>
          <w:p w14:paraId="135E9F31" w14:textId="77777777" w:rsidR="00455423" w:rsidRDefault="00455423" w:rsidP="00455423">
            <w:pPr>
              <w:pStyle w:val="TableText"/>
            </w:pPr>
            <w:r>
              <w:t xml:space="preserve">Add the following code to </w:t>
            </w:r>
            <w:r w:rsidRPr="00DE58AA">
              <w:rPr>
                <w:rStyle w:val="MarginNote-URL"/>
              </w:rPr>
              <w:t>exercise</w:t>
            </w:r>
            <w:r>
              <w:rPr>
                <w:rStyle w:val="MarginNote-URL"/>
              </w:rPr>
              <w:t>09</w:t>
            </w:r>
            <w:r w:rsidRPr="00DE58AA">
              <w:rPr>
                <w:rStyle w:val="MarginNote-URL"/>
              </w:rPr>
              <w:t>.</w:t>
            </w:r>
            <w:r>
              <w:rPr>
                <w:rStyle w:val="MarginNote-URL"/>
              </w:rPr>
              <w:t>js</w:t>
            </w:r>
            <w:r>
              <w:t xml:space="preserve"> and then test.</w:t>
            </w:r>
          </w:p>
          <w:p w14:paraId="6C54F510" w14:textId="77777777" w:rsidR="007F2051" w:rsidRDefault="007F2051" w:rsidP="007F2051">
            <w:pPr>
              <w:pStyle w:val="CodeAbove"/>
            </w:pPr>
            <w:r>
              <w:t>$(</w:t>
            </w:r>
            <w:proofErr w:type="gramStart"/>
            <w:r>
              <w:t>function</w:t>
            </w:r>
            <w:proofErr w:type="gramEnd"/>
            <w:r>
              <w:t xml:space="preserve"> () {</w:t>
            </w:r>
          </w:p>
          <w:p w14:paraId="124A5ED0" w14:textId="18DE2D15" w:rsidR="007F2051" w:rsidRDefault="007F2051" w:rsidP="007F2051">
            <w:pPr>
              <w:pStyle w:val="CodeComment"/>
            </w:pPr>
            <w:r>
              <w:t xml:space="preserve">    // </w:t>
            </w:r>
            <w:proofErr w:type="gramStart"/>
            <w:r>
              <w:t>display</w:t>
            </w:r>
            <w:proofErr w:type="gramEnd"/>
            <w:r>
              <w:t xml:space="preserve"> countries select list</w:t>
            </w:r>
          </w:p>
          <w:p w14:paraId="4A241453" w14:textId="0B7EF423" w:rsidR="007F2051" w:rsidRDefault="007F2051" w:rsidP="007F2051">
            <w:pPr>
              <w:pStyle w:val="Code"/>
            </w:pPr>
            <w:r>
              <w:t xml:space="preserve">    </w:t>
            </w:r>
            <w:proofErr w:type="spellStart"/>
            <w:proofErr w:type="gramStart"/>
            <w:r w:rsidRPr="007F2051">
              <w:t>displayCountries</w:t>
            </w:r>
            <w:proofErr w:type="spellEnd"/>
            <w:proofErr w:type="gramEnd"/>
            <w:r>
              <w:t>();</w:t>
            </w:r>
          </w:p>
          <w:p w14:paraId="652C87EC" w14:textId="77777777" w:rsidR="007F2051" w:rsidRDefault="007F2051" w:rsidP="007F2051">
            <w:pPr>
              <w:pStyle w:val="Code"/>
            </w:pPr>
            <w:r>
              <w:t xml:space="preserve">    </w:t>
            </w:r>
          </w:p>
          <w:p w14:paraId="7867456B" w14:textId="77777777" w:rsidR="007F2051" w:rsidRDefault="007F2051" w:rsidP="007F2051">
            <w:pPr>
              <w:pStyle w:val="CodeComment"/>
            </w:pPr>
            <w:r>
              <w:t xml:space="preserve">    // </w:t>
            </w:r>
            <w:proofErr w:type="gramStart"/>
            <w:r>
              <w:t>set</w:t>
            </w:r>
            <w:proofErr w:type="gramEnd"/>
            <w:r>
              <w:t xml:space="preserve"> up event handler for this select list</w:t>
            </w:r>
          </w:p>
          <w:p w14:paraId="2CDF0E29" w14:textId="77777777" w:rsidR="007F2051" w:rsidRDefault="007F2051" w:rsidP="007F2051">
            <w:pPr>
              <w:pStyle w:val="CodeBold"/>
            </w:pPr>
            <w:r>
              <w:t xml:space="preserve">    $("#</w:t>
            </w:r>
            <w:proofErr w:type="gramStart"/>
            <w:r>
              <w:t>countries</w:t>
            </w:r>
            <w:proofErr w:type="gramEnd"/>
            <w:r>
              <w:t xml:space="preserve">").on("change", </w:t>
            </w:r>
            <w:proofErr w:type="spellStart"/>
            <w:r>
              <w:t>displayCit</w:t>
            </w:r>
            <w:r w:rsidRPr="007F2051">
              <w:t>i</w:t>
            </w:r>
            <w:r>
              <w:t>es</w:t>
            </w:r>
            <w:proofErr w:type="spellEnd"/>
            <w:r>
              <w:t>);</w:t>
            </w:r>
          </w:p>
          <w:p w14:paraId="042F1124" w14:textId="77777777" w:rsidR="007F2051" w:rsidRDefault="007F2051" w:rsidP="007F2051">
            <w:pPr>
              <w:pStyle w:val="Code"/>
            </w:pPr>
          </w:p>
          <w:p w14:paraId="1CB1482E" w14:textId="77777777" w:rsidR="007F2051" w:rsidRDefault="007F2051" w:rsidP="007F2051">
            <w:pPr>
              <w:pStyle w:val="CodeComment"/>
            </w:pPr>
            <w:r>
              <w:t xml:space="preserve">    // </w:t>
            </w:r>
            <w:proofErr w:type="gramStart"/>
            <w:r>
              <w:t>responsible</w:t>
            </w:r>
            <w:proofErr w:type="gramEnd"/>
            <w:r>
              <w:t xml:space="preserve"> for retrieving a list of cities for a specific</w:t>
            </w:r>
          </w:p>
          <w:p w14:paraId="41704984" w14:textId="77777777" w:rsidR="007F2051" w:rsidRDefault="007F2051" w:rsidP="007F2051">
            <w:pPr>
              <w:pStyle w:val="CodeComment"/>
            </w:pPr>
            <w:r>
              <w:t xml:space="preserve">    // </w:t>
            </w:r>
            <w:proofErr w:type="gramStart"/>
            <w:r>
              <w:t>country</w:t>
            </w:r>
            <w:proofErr w:type="gramEnd"/>
            <w:r>
              <w:t xml:space="preserve"> and then creating and populating a new select list</w:t>
            </w:r>
          </w:p>
          <w:p w14:paraId="0CD48198" w14:textId="6F3A64F9" w:rsidR="007F2051" w:rsidRDefault="007F2051" w:rsidP="007F2051">
            <w:pPr>
              <w:pStyle w:val="CodeComment"/>
            </w:pPr>
            <w:r>
              <w:t xml:space="preserve">    // </w:t>
            </w:r>
            <w:proofErr w:type="gramStart"/>
            <w:r>
              <w:t>with</w:t>
            </w:r>
            <w:proofErr w:type="gramEnd"/>
            <w:r>
              <w:t xml:space="preserve"> these cities</w:t>
            </w:r>
          </w:p>
          <w:p w14:paraId="7BF07989" w14:textId="0767EE71" w:rsidR="007F2051" w:rsidRDefault="007F2051" w:rsidP="007F2051">
            <w:pPr>
              <w:pStyle w:val="CodeBold"/>
            </w:pPr>
            <w:r>
              <w:t xml:space="preserve">    </w:t>
            </w:r>
            <w:proofErr w:type="gramStart"/>
            <w:r>
              <w:t>function</w:t>
            </w:r>
            <w:proofErr w:type="gramEnd"/>
            <w:r>
              <w:t xml:space="preserve"> </w:t>
            </w:r>
            <w:proofErr w:type="spellStart"/>
            <w:r>
              <w:t>displayCities</w:t>
            </w:r>
            <w:proofErr w:type="spellEnd"/>
            <w:r>
              <w:t>() {</w:t>
            </w:r>
          </w:p>
          <w:p w14:paraId="10C7AB9F" w14:textId="39332710" w:rsidR="007F2051" w:rsidRDefault="007F2051" w:rsidP="007F2051">
            <w:pPr>
              <w:pStyle w:val="CodeBold"/>
            </w:pPr>
            <w:r>
              <w:t xml:space="preserve">        $('</w:t>
            </w:r>
            <w:proofErr w:type="gramStart"/>
            <w:r>
              <w:t>.</w:t>
            </w:r>
            <w:proofErr w:type="spellStart"/>
            <w:r>
              <w:t>animLoading</w:t>
            </w:r>
            <w:proofErr w:type="spellEnd"/>
            <w:r>
              <w:t>'</w:t>
            </w:r>
            <w:proofErr w:type="gramEnd"/>
            <w:r>
              <w:t>).show();</w:t>
            </w:r>
          </w:p>
          <w:p w14:paraId="7A6E6B9F" w14:textId="77777777" w:rsidR="007F2051" w:rsidRDefault="007F2051" w:rsidP="007F2051">
            <w:pPr>
              <w:pStyle w:val="CodeBold"/>
            </w:pPr>
          </w:p>
          <w:p w14:paraId="570FA710" w14:textId="77777777" w:rsidR="007F2051" w:rsidRDefault="007F2051" w:rsidP="007F2051">
            <w:pPr>
              <w:pStyle w:val="CodeBold"/>
            </w:pPr>
            <w:r>
              <w:t xml:space="preserve">        </w:t>
            </w:r>
            <w:proofErr w:type="spellStart"/>
            <w:proofErr w:type="gramStart"/>
            <w:r>
              <w:t>var</w:t>
            </w:r>
            <w:proofErr w:type="spellEnd"/>
            <w:proofErr w:type="gramEnd"/>
            <w:r>
              <w:t xml:space="preserve"> </w:t>
            </w:r>
            <w:proofErr w:type="spellStart"/>
            <w:r>
              <w:t>url</w:t>
            </w:r>
            <w:proofErr w:type="spellEnd"/>
            <w:r>
              <w:t xml:space="preserve"> = "http://www.randyconnolly.com/funwebdev/services/travel/cities.php";</w:t>
            </w:r>
          </w:p>
          <w:p w14:paraId="0E88E26A" w14:textId="77777777" w:rsidR="007F2051" w:rsidRDefault="007F2051" w:rsidP="007F2051">
            <w:pPr>
              <w:pStyle w:val="CodeBold"/>
            </w:pPr>
            <w:r>
              <w:t xml:space="preserve">        </w:t>
            </w:r>
            <w:proofErr w:type="spellStart"/>
            <w:proofErr w:type="gramStart"/>
            <w:r>
              <w:t>var</w:t>
            </w:r>
            <w:proofErr w:type="spellEnd"/>
            <w:proofErr w:type="gramEnd"/>
            <w:r>
              <w:t xml:space="preserve"> </w:t>
            </w:r>
            <w:proofErr w:type="spellStart"/>
            <w:r>
              <w:t>param</w:t>
            </w:r>
            <w:proofErr w:type="spellEnd"/>
            <w:r>
              <w:t xml:space="preserve"> = "</w:t>
            </w:r>
            <w:proofErr w:type="spellStart"/>
            <w:r>
              <w:t>iso</w:t>
            </w:r>
            <w:proofErr w:type="spellEnd"/>
            <w:r>
              <w:t>=" + $('#countries').</w:t>
            </w:r>
            <w:proofErr w:type="spellStart"/>
            <w:r>
              <w:t>val</w:t>
            </w:r>
            <w:proofErr w:type="spellEnd"/>
            <w:r>
              <w:t>();</w:t>
            </w:r>
          </w:p>
          <w:p w14:paraId="4F2D757D" w14:textId="77777777" w:rsidR="007F2051" w:rsidRDefault="007F2051" w:rsidP="007F2051">
            <w:pPr>
              <w:pStyle w:val="CodeBold"/>
            </w:pPr>
          </w:p>
          <w:p w14:paraId="1E010C23" w14:textId="77777777" w:rsidR="007F2051" w:rsidRDefault="007F2051" w:rsidP="007F2051">
            <w:pPr>
              <w:pStyle w:val="CodeComment"/>
            </w:pPr>
            <w:r w:rsidRPr="007F2051">
              <w:t xml:space="preserve">        // </w:t>
            </w:r>
            <w:proofErr w:type="gramStart"/>
            <w:r w:rsidRPr="007F2051">
              <w:t>only</w:t>
            </w:r>
            <w:proofErr w:type="gramEnd"/>
            <w:r w:rsidRPr="007F2051">
              <w:t xml:space="preserve"> make web service request if the use has selected </w:t>
            </w:r>
          </w:p>
          <w:p w14:paraId="47E99506" w14:textId="64BA6DE2" w:rsidR="007F2051" w:rsidRDefault="007F2051" w:rsidP="007F2051">
            <w:pPr>
              <w:pStyle w:val="CodeComment"/>
            </w:pPr>
            <w:r>
              <w:t xml:space="preserve">        // </w:t>
            </w:r>
            <w:proofErr w:type="gramStart"/>
            <w:r w:rsidRPr="007F2051">
              <w:t>an</w:t>
            </w:r>
            <w:proofErr w:type="gramEnd"/>
            <w:r w:rsidRPr="007F2051">
              <w:t xml:space="preserve"> actual country</w:t>
            </w:r>
          </w:p>
          <w:p w14:paraId="6706D28E" w14:textId="77777777" w:rsidR="007F2051" w:rsidRDefault="007F2051" w:rsidP="007F2051">
            <w:pPr>
              <w:pStyle w:val="CodeBold"/>
            </w:pPr>
            <w:r>
              <w:t xml:space="preserve">        </w:t>
            </w:r>
            <w:proofErr w:type="gramStart"/>
            <w:r>
              <w:t>if</w:t>
            </w:r>
            <w:proofErr w:type="gramEnd"/>
            <w:r>
              <w:t xml:space="preserve"> ($('#countries').</w:t>
            </w:r>
            <w:proofErr w:type="spellStart"/>
            <w:r>
              <w:t>val</w:t>
            </w:r>
            <w:proofErr w:type="spellEnd"/>
            <w:r>
              <w:t>() != 0) {</w:t>
            </w:r>
          </w:p>
          <w:p w14:paraId="0BC88774" w14:textId="77777777" w:rsidR="007F2051" w:rsidRDefault="007F2051" w:rsidP="007F2051">
            <w:pPr>
              <w:pStyle w:val="CodeBold"/>
            </w:pPr>
            <w:r>
              <w:t xml:space="preserve">            </w:t>
            </w:r>
            <w:proofErr w:type="gramStart"/>
            <w:r>
              <w:t>$.get</w:t>
            </w:r>
            <w:proofErr w:type="gramEnd"/>
            <w:r>
              <w:t>(</w:t>
            </w:r>
            <w:proofErr w:type="spellStart"/>
            <w:r>
              <w:t>url</w:t>
            </w:r>
            <w:proofErr w:type="spellEnd"/>
            <w:r>
              <w:t xml:space="preserve">, </w:t>
            </w:r>
            <w:proofErr w:type="spellStart"/>
            <w:r>
              <w:t>param</w:t>
            </w:r>
            <w:proofErr w:type="spellEnd"/>
            <w:r>
              <w:t>)</w:t>
            </w:r>
          </w:p>
          <w:p w14:paraId="270115E7" w14:textId="77777777" w:rsidR="007F2051" w:rsidRDefault="007F2051" w:rsidP="007F2051">
            <w:pPr>
              <w:pStyle w:val="CodeBold"/>
            </w:pPr>
            <w:r>
              <w:t xml:space="preserve">                </w:t>
            </w:r>
            <w:proofErr w:type="gramStart"/>
            <w:r>
              <w:t>.done</w:t>
            </w:r>
            <w:proofErr w:type="gramEnd"/>
            <w:r>
              <w:t>(function (data) {</w:t>
            </w:r>
          </w:p>
          <w:p w14:paraId="6FB21190" w14:textId="77777777" w:rsidR="007F2051" w:rsidRDefault="007F2051" w:rsidP="007F2051">
            <w:pPr>
              <w:pStyle w:val="CodeBold"/>
            </w:pPr>
            <w:r>
              <w:t xml:space="preserve">                    </w:t>
            </w:r>
            <w:proofErr w:type="spellStart"/>
            <w:proofErr w:type="gramStart"/>
            <w:r>
              <w:t>var</w:t>
            </w:r>
            <w:proofErr w:type="spellEnd"/>
            <w:proofErr w:type="gramEnd"/>
            <w:r>
              <w:t xml:space="preserve"> select = $("&lt;select id='cities'&gt;&lt;/select&gt;");</w:t>
            </w:r>
          </w:p>
          <w:p w14:paraId="6D4781D7" w14:textId="7859A621" w:rsidR="007F2051" w:rsidRDefault="007F2051" w:rsidP="007F2051">
            <w:pPr>
              <w:pStyle w:val="CodeBold"/>
            </w:pPr>
            <w:r>
              <w:lastRenderedPageBreak/>
              <w:t xml:space="preserve">                    </w:t>
            </w:r>
            <w:proofErr w:type="spellStart"/>
            <w:proofErr w:type="gramStart"/>
            <w:r>
              <w:t>select.append</w:t>
            </w:r>
            <w:proofErr w:type="spellEnd"/>
            <w:proofErr w:type="gramEnd"/>
            <w:r>
              <w:t>("&lt;option value=0&gt;Select a city&lt;/option&gt;");</w:t>
            </w:r>
          </w:p>
          <w:p w14:paraId="6B4CF3AA" w14:textId="77777777" w:rsidR="007F2051" w:rsidRDefault="007F2051" w:rsidP="007F2051">
            <w:pPr>
              <w:pStyle w:val="CodeComment"/>
            </w:pPr>
            <w:r>
              <w:t xml:space="preserve">                    // </w:t>
            </w:r>
            <w:proofErr w:type="gramStart"/>
            <w:r>
              <w:t>loop</w:t>
            </w:r>
            <w:proofErr w:type="gramEnd"/>
            <w:r>
              <w:t xml:space="preserve"> through an array using </w:t>
            </w:r>
            <w:proofErr w:type="spellStart"/>
            <w:r>
              <w:t>jquery's</w:t>
            </w:r>
            <w:proofErr w:type="spellEnd"/>
            <w:r>
              <w:t xml:space="preserve"> $.each() method</w:t>
            </w:r>
          </w:p>
          <w:p w14:paraId="022CA398" w14:textId="77777777" w:rsidR="007F2051" w:rsidRDefault="007F2051" w:rsidP="007F2051">
            <w:pPr>
              <w:pStyle w:val="CodeBold"/>
            </w:pPr>
            <w:r>
              <w:t xml:space="preserve">                    </w:t>
            </w:r>
            <w:proofErr w:type="gramStart"/>
            <w:r>
              <w:t>$.each</w:t>
            </w:r>
            <w:proofErr w:type="gramEnd"/>
            <w:r>
              <w:t>(data, function(</w:t>
            </w:r>
            <w:proofErr w:type="spellStart"/>
            <w:r>
              <w:t>index,city</w:t>
            </w:r>
            <w:proofErr w:type="spellEnd"/>
            <w:r>
              <w:t>) {</w:t>
            </w:r>
          </w:p>
          <w:p w14:paraId="224745E3" w14:textId="77777777" w:rsidR="007F2051" w:rsidRDefault="007F2051" w:rsidP="007F2051">
            <w:pPr>
              <w:pStyle w:val="CodeBold"/>
            </w:pPr>
            <w:r>
              <w:t xml:space="preserve">                        </w:t>
            </w:r>
            <w:proofErr w:type="spellStart"/>
            <w:proofErr w:type="gramStart"/>
            <w:r>
              <w:t>select.append</w:t>
            </w:r>
            <w:proofErr w:type="spellEnd"/>
            <w:proofErr w:type="gramEnd"/>
            <w:r>
              <w:t xml:space="preserve">('&lt;option value="' + city.id + '"&gt;' </w:t>
            </w:r>
          </w:p>
          <w:p w14:paraId="7F2866C0" w14:textId="78FFAE05" w:rsidR="007F2051" w:rsidRDefault="007F2051" w:rsidP="007F2051">
            <w:pPr>
              <w:pStyle w:val="CodeBold"/>
            </w:pPr>
            <w:r>
              <w:t xml:space="preserve">                            + </w:t>
            </w:r>
            <w:proofErr w:type="gramStart"/>
            <w:r>
              <w:t>city.name</w:t>
            </w:r>
            <w:proofErr w:type="gramEnd"/>
            <w:r>
              <w:t xml:space="preserve"> + '&lt;/option&gt;');</w:t>
            </w:r>
          </w:p>
          <w:p w14:paraId="4BFAE1CE" w14:textId="77777777" w:rsidR="007F2051" w:rsidRDefault="007F2051" w:rsidP="007F2051">
            <w:pPr>
              <w:pStyle w:val="CodeBold"/>
            </w:pPr>
            <w:r>
              <w:t xml:space="preserve">                    });</w:t>
            </w:r>
          </w:p>
          <w:p w14:paraId="72B57586" w14:textId="77777777" w:rsidR="007F2051" w:rsidRDefault="007F2051" w:rsidP="007F2051">
            <w:pPr>
              <w:pStyle w:val="CodeBold"/>
            </w:pPr>
            <w:r>
              <w:t xml:space="preserve">                    $("#</w:t>
            </w:r>
            <w:proofErr w:type="gramStart"/>
            <w:r>
              <w:t>results</w:t>
            </w:r>
            <w:proofErr w:type="gramEnd"/>
            <w:r>
              <w:t>").empty().append(select);</w:t>
            </w:r>
          </w:p>
          <w:p w14:paraId="366A7FC7" w14:textId="77777777" w:rsidR="007F2051" w:rsidRDefault="007F2051" w:rsidP="007F2051">
            <w:pPr>
              <w:pStyle w:val="CodeBold"/>
            </w:pPr>
            <w:r>
              <w:t xml:space="preserve">                })</w:t>
            </w:r>
          </w:p>
          <w:p w14:paraId="2EB4D6ED" w14:textId="77777777" w:rsidR="007F2051" w:rsidRDefault="007F2051" w:rsidP="007F2051">
            <w:pPr>
              <w:pStyle w:val="CodeBold"/>
            </w:pPr>
            <w:r>
              <w:t xml:space="preserve">                </w:t>
            </w:r>
            <w:proofErr w:type="gramStart"/>
            <w:r>
              <w:t>.fail</w:t>
            </w:r>
            <w:proofErr w:type="gramEnd"/>
            <w:r>
              <w:t>(function (</w:t>
            </w:r>
            <w:proofErr w:type="spellStart"/>
            <w:r>
              <w:t>jqXHR</w:t>
            </w:r>
            <w:proofErr w:type="spellEnd"/>
            <w:r>
              <w:t>) {</w:t>
            </w:r>
          </w:p>
          <w:p w14:paraId="6AA60F92" w14:textId="77777777" w:rsidR="007F2051" w:rsidRDefault="007F2051" w:rsidP="007F2051">
            <w:pPr>
              <w:pStyle w:val="CodeBold"/>
            </w:pPr>
            <w:r>
              <w:t xml:space="preserve">                    </w:t>
            </w:r>
            <w:proofErr w:type="gramStart"/>
            <w:r>
              <w:t>alert</w:t>
            </w:r>
            <w:proofErr w:type="gramEnd"/>
            <w:r>
              <w:t xml:space="preserve">("Error: " + </w:t>
            </w:r>
            <w:proofErr w:type="spellStart"/>
            <w:r>
              <w:t>jqXHR.status</w:t>
            </w:r>
            <w:proofErr w:type="spellEnd"/>
            <w:r>
              <w:t>);</w:t>
            </w:r>
          </w:p>
          <w:p w14:paraId="7FB04D32" w14:textId="77777777" w:rsidR="007F2051" w:rsidRDefault="007F2051" w:rsidP="007F2051">
            <w:pPr>
              <w:pStyle w:val="CodeBold"/>
            </w:pPr>
            <w:r>
              <w:t xml:space="preserve">                })</w:t>
            </w:r>
          </w:p>
          <w:p w14:paraId="298E6C5B" w14:textId="77777777" w:rsidR="007F2051" w:rsidRDefault="007F2051" w:rsidP="007F2051">
            <w:pPr>
              <w:pStyle w:val="CodeBold"/>
            </w:pPr>
            <w:r>
              <w:t xml:space="preserve">                </w:t>
            </w:r>
            <w:proofErr w:type="gramStart"/>
            <w:r>
              <w:t>.always</w:t>
            </w:r>
            <w:proofErr w:type="gramEnd"/>
            <w:r>
              <w:t>(function () {</w:t>
            </w:r>
          </w:p>
          <w:p w14:paraId="57DF95D4" w14:textId="77777777" w:rsidR="007F2051" w:rsidRDefault="007F2051" w:rsidP="007F2051">
            <w:pPr>
              <w:pStyle w:val="CodeBold"/>
            </w:pPr>
            <w:r>
              <w:t xml:space="preserve">                    // </w:t>
            </w:r>
            <w:proofErr w:type="gramStart"/>
            <w:r>
              <w:t>all</w:t>
            </w:r>
            <w:proofErr w:type="gramEnd"/>
            <w:r>
              <w:t xml:space="preserve"> done so now hide the animated loading GIF</w:t>
            </w:r>
          </w:p>
          <w:p w14:paraId="3783DDC0" w14:textId="77777777" w:rsidR="007F2051" w:rsidRDefault="007F2051" w:rsidP="007F2051">
            <w:pPr>
              <w:pStyle w:val="CodeBold"/>
            </w:pPr>
            <w:r>
              <w:t xml:space="preserve">                    $('</w:t>
            </w:r>
            <w:proofErr w:type="gramStart"/>
            <w:r>
              <w:t>.</w:t>
            </w:r>
            <w:proofErr w:type="spellStart"/>
            <w:r>
              <w:t>animLoading</w:t>
            </w:r>
            <w:proofErr w:type="spellEnd"/>
            <w:r>
              <w:t>'</w:t>
            </w:r>
            <w:proofErr w:type="gramEnd"/>
            <w:r>
              <w:t>).</w:t>
            </w:r>
            <w:proofErr w:type="spellStart"/>
            <w:r>
              <w:t>fadeOut</w:t>
            </w:r>
            <w:proofErr w:type="spellEnd"/>
            <w:r>
              <w:t>("slow");</w:t>
            </w:r>
          </w:p>
          <w:p w14:paraId="58DEF2A1" w14:textId="77777777" w:rsidR="007F2051" w:rsidRDefault="007F2051" w:rsidP="007F2051">
            <w:pPr>
              <w:pStyle w:val="CodeBold"/>
            </w:pPr>
            <w:r>
              <w:t xml:space="preserve">                });    </w:t>
            </w:r>
          </w:p>
          <w:p w14:paraId="7C0EE932" w14:textId="77777777" w:rsidR="007F2051" w:rsidRDefault="007F2051" w:rsidP="007F2051">
            <w:pPr>
              <w:pStyle w:val="CodeBold"/>
            </w:pPr>
            <w:r>
              <w:t xml:space="preserve">        }</w:t>
            </w:r>
          </w:p>
          <w:p w14:paraId="03C3F280" w14:textId="77777777" w:rsidR="00455423" w:rsidRDefault="007F2051" w:rsidP="007F2051">
            <w:pPr>
              <w:pStyle w:val="CodeBold"/>
            </w:pPr>
            <w:r>
              <w:t xml:space="preserve">    }</w:t>
            </w:r>
          </w:p>
          <w:p w14:paraId="0D7234DF" w14:textId="3A0CCE6F" w:rsidR="007F2051" w:rsidRDefault="007F2051" w:rsidP="007F2051">
            <w:pPr>
              <w:pStyle w:val="Code"/>
            </w:pPr>
            <w:r>
              <w:t xml:space="preserve">   ...</w:t>
            </w:r>
          </w:p>
        </w:tc>
      </w:tr>
    </w:tbl>
    <w:p w14:paraId="12A63B00" w14:textId="7923B8A8" w:rsidR="00134996" w:rsidRDefault="00134996" w:rsidP="00CF28C4"/>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134996" w14:paraId="2640042A" w14:textId="77777777" w:rsidTr="00134996">
        <w:trPr>
          <w:gridBefore w:val="1"/>
          <w:wBefore w:w="450" w:type="dxa"/>
        </w:trPr>
        <w:tc>
          <w:tcPr>
            <w:tcW w:w="7650" w:type="dxa"/>
            <w:tcBorders>
              <w:bottom w:val="single" w:sz="4" w:space="0" w:color="000080"/>
            </w:tcBorders>
            <w:shd w:val="clear" w:color="auto" w:fill="404040"/>
          </w:tcPr>
          <w:p w14:paraId="4E8D854F" w14:textId="2112A269" w:rsidR="00134996" w:rsidRDefault="00134996" w:rsidP="00134996">
            <w:pPr>
              <w:pStyle w:val="TableStepHead"/>
            </w:pPr>
            <w:r>
              <w:br w:type="page"/>
            </w:r>
            <w:r>
              <w:rPr>
                <w:rStyle w:val="TableHeadingChar"/>
              </w:rPr>
              <w:t>Exercise 19.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—Displaying a Google Map</w:t>
            </w:r>
          </w:p>
        </w:tc>
      </w:tr>
      <w:tr w:rsidR="00134996" w14:paraId="697193C7" w14:textId="77777777" w:rsidTr="00134996">
        <w:trPr>
          <w:trHeight w:val="576"/>
        </w:trPr>
        <w:tc>
          <w:tcPr>
            <w:tcW w:w="450" w:type="dxa"/>
            <w:tcBorders>
              <w:top w:val="nil"/>
              <w:left w:val="nil"/>
              <w:bottom w:val="nil"/>
              <w:right w:val="nil"/>
            </w:tcBorders>
          </w:tcPr>
          <w:p w14:paraId="00EC7848" w14:textId="77777777" w:rsidR="00134996" w:rsidRDefault="00134996" w:rsidP="00134996">
            <w:pPr>
              <w:pStyle w:val="TableNumber"/>
            </w:pPr>
            <w:r>
              <w:t>1</w:t>
            </w:r>
          </w:p>
        </w:tc>
        <w:tc>
          <w:tcPr>
            <w:tcW w:w="7650" w:type="dxa"/>
            <w:tcBorders>
              <w:top w:val="nil"/>
              <w:left w:val="nil"/>
              <w:bottom w:val="nil"/>
              <w:right w:val="nil"/>
            </w:tcBorders>
          </w:tcPr>
          <w:p w14:paraId="23ADFB24" w14:textId="6466B555" w:rsidR="00580DEA" w:rsidRDefault="00580DEA" w:rsidP="00580DEA">
            <w:pPr>
              <w:pStyle w:val="TableText"/>
            </w:pPr>
            <w:r>
              <w:t xml:space="preserve">Examine </w:t>
            </w:r>
            <w:r w:rsidRPr="00DE58AA">
              <w:rPr>
                <w:rStyle w:val="MarginNote-URL"/>
              </w:rPr>
              <w:t>lab19-exercise</w:t>
            </w:r>
            <w:r>
              <w:rPr>
                <w:rStyle w:val="MarginNote-URL"/>
              </w:rPr>
              <w:t>10</w:t>
            </w:r>
            <w:r w:rsidRPr="00DE58AA">
              <w:rPr>
                <w:rStyle w:val="MarginNote-URL"/>
              </w:rPr>
              <w:t>.html</w:t>
            </w:r>
            <w:r>
              <w:t xml:space="preserve">. </w:t>
            </w:r>
          </w:p>
          <w:p w14:paraId="46CE0A65" w14:textId="64886719" w:rsidR="00134996" w:rsidRDefault="00580DEA" w:rsidP="00580DEA">
            <w:pPr>
              <w:pStyle w:val="TableComment"/>
            </w:pPr>
            <w:r>
              <w:t>You will be adding JavaScript in a separate file to consume the web service.</w:t>
            </w:r>
          </w:p>
        </w:tc>
      </w:tr>
      <w:tr w:rsidR="00580DEA" w14:paraId="1CFD1E8E" w14:textId="77777777" w:rsidTr="00134996">
        <w:trPr>
          <w:trHeight w:val="576"/>
        </w:trPr>
        <w:tc>
          <w:tcPr>
            <w:tcW w:w="450" w:type="dxa"/>
            <w:tcBorders>
              <w:top w:val="nil"/>
              <w:left w:val="nil"/>
              <w:bottom w:val="nil"/>
              <w:right w:val="nil"/>
            </w:tcBorders>
          </w:tcPr>
          <w:p w14:paraId="44C28314" w14:textId="3589E7A8" w:rsidR="00580DEA" w:rsidRDefault="00580DEA" w:rsidP="00134996">
            <w:pPr>
              <w:pStyle w:val="TableNumber"/>
            </w:pPr>
            <w:r>
              <w:t>2</w:t>
            </w:r>
          </w:p>
        </w:tc>
        <w:tc>
          <w:tcPr>
            <w:tcW w:w="7650" w:type="dxa"/>
            <w:tcBorders>
              <w:top w:val="nil"/>
              <w:left w:val="nil"/>
              <w:bottom w:val="nil"/>
              <w:right w:val="nil"/>
            </w:tcBorders>
          </w:tcPr>
          <w:p w14:paraId="1E5D6ED8" w14:textId="78F10089" w:rsidR="00580DEA" w:rsidRDefault="00580DEA" w:rsidP="00580DEA">
            <w:pPr>
              <w:pStyle w:val="TableText"/>
            </w:pPr>
            <w:r>
              <w:t>You will need a Google Map API key to do this next exercise. If you do not already have one, visit the following URL:</w:t>
            </w:r>
          </w:p>
          <w:p w14:paraId="752B6636" w14:textId="52A2CD5C" w:rsidR="00580DEA" w:rsidRDefault="00580DEA" w:rsidP="00580DEA">
            <w:pPr>
              <w:pStyle w:val="CodeAbove"/>
            </w:pPr>
            <w:r w:rsidRPr="00580DEA">
              <w:t>https://developers.google.com/maps/documentation/javascript/get-api-key</w:t>
            </w:r>
          </w:p>
        </w:tc>
      </w:tr>
      <w:tr w:rsidR="00580DEA" w14:paraId="468219D9" w14:textId="77777777" w:rsidTr="00134996">
        <w:trPr>
          <w:trHeight w:val="576"/>
        </w:trPr>
        <w:tc>
          <w:tcPr>
            <w:tcW w:w="450" w:type="dxa"/>
            <w:tcBorders>
              <w:top w:val="nil"/>
              <w:left w:val="nil"/>
              <w:bottom w:val="nil"/>
              <w:right w:val="nil"/>
            </w:tcBorders>
          </w:tcPr>
          <w:p w14:paraId="1E6A4A3E" w14:textId="4AAD2D6B" w:rsidR="00580DEA" w:rsidRDefault="00580DEA" w:rsidP="00134996">
            <w:pPr>
              <w:pStyle w:val="TableNumber"/>
            </w:pPr>
            <w:r>
              <w:t>3</w:t>
            </w:r>
          </w:p>
        </w:tc>
        <w:tc>
          <w:tcPr>
            <w:tcW w:w="7650" w:type="dxa"/>
            <w:tcBorders>
              <w:top w:val="nil"/>
              <w:left w:val="nil"/>
              <w:bottom w:val="nil"/>
              <w:right w:val="nil"/>
            </w:tcBorders>
          </w:tcPr>
          <w:p w14:paraId="770D5172" w14:textId="55D9346B" w:rsidR="00580DEA" w:rsidRDefault="00580DEA" w:rsidP="00580DEA">
            <w:pPr>
              <w:pStyle w:val="TableText"/>
            </w:pPr>
            <w:r>
              <w:t>Modify the script tag in the head to use your Google map API key.</w:t>
            </w:r>
          </w:p>
          <w:p w14:paraId="16E61800" w14:textId="77777777" w:rsidR="00580DEA" w:rsidRDefault="00580DEA" w:rsidP="00580DEA">
            <w:pPr>
              <w:pStyle w:val="CodeAbove"/>
            </w:pPr>
            <w:r w:rsidRPr="00580DEA">
              <w:t>&lt;</w:t>
            </w:r>
            <w:proofErr w:type="gramStart"/>
            <w:r w:rsidRPr="00580DEA">
              <w:t>script</w:t>
            </w:r>
            <w:proofErr w:type="gramEnd"/>
            <w:r w:rsidRPr="00580DEA">
              <w:t xml:space="preserve"> type='text/</w:t>
            </w:r>
            <w:proofErr w:type="spellStart"/>
            <w:r w:rsidRPr="00580DEA">
              <w:t>javascript</w:t>
            </w:r>
            <w:proofErr w:type="spellEnd"/>
            <w:r w:rsidRPr="00580DEA">
              <w:t xml:space="preserve">' </w:t>
            </w:r>
          </w:p>
          <w:p w14:paraId="6EAEE488" w14:textId="1507E97A" w:rsidR="00580DEA" w:rsidRDefault="00580DEA" w:rsidP="00580DEA">
            <w:pPr>
              <w:pStyle w:val="Code"/>
            </w:pPr>
            <w:r>
              <w:t xml:space="preserve">    </w:t>
            </w:r>
            <w:proofErr w:type="spellStart"/>
            <w:proofErr w:type="gramStart"/>
            <w:r w:rsidRPr="00580DEA">
              <w:t>src</w:t>
            </w:r>
            <w:proofErr w:type="spellEnd"/>
            <w:proofErr w:type="gramEnd"/>
            <w:r w:rsidRPr="00580DEA">
              <w:t>='https://maps.googleapis.com/maps/</w:t>
            </w:r>
            <w:proofErr w:type="spellStart"/>
            <w:r w:rsidRPr="00580DEA">
              <w:t>api</w:t>
            </w:r>
            <w:proofErr w:type="spellEnd"/>
            <w:r w:rsidRPr="00580DEA">
              <w:t>/</w:t>
            </w:r>
            <w:proofErr w:type="spellStart"/>
            <w:r w:rsidRPr="00580DEA">
              <w:t>js?key</w:t>
            </w:r>
            <w:proofErr w:type="spellEnd"/>
            <w:r w:rsidRPr="00580DEA">
              <w:t>=</w:t>
            </w:r>
            <w:r w:rsidRPr="00580DEA">
              <w:rPr>
                <w:rStyle w:val="CodeBoldChar"/>
              </w:rPr>
              <w:t>your key here'</w:t>
            </w:r>
            <w:r>
              <w:t>&gt;</w:t>
            </w:r>
          </w:p>
        </w:tc>
      </w:tr>
      <w:tr w:rsidR="00580DEA" w14:paraId="3AB299CA" w14:textId="77777777" w:rsidTr="00134996">
        <w:trPr>
          <w:trHeight w:val="576"/>
        </w:trPr>
        <w:tc>
          <w:tcPr>
            <w:tcW w:w="450" w:type="dxa"/>
            <w:tcBorders>
              <w:top w:val="nil"/>
              <w:left w:val="nil"/>
              <w:bottom w:val="nil"/>
              <w:right w:val="nil"/>
            </w:tcBorders>
          </w:tcPr>
          <w:p w14:paraId="47918839" w14:textId="70C2AA54" w:rsidR="00580DEA" w:rsidRDefault="00580DEA" w:rsidP="00134996">
            <w:pPr>
              <w:pStyle w:val="TableNumber"/>
            </w:pPr>
            <w:r>
              <w:t>4</w:t>
            </w:r>
          </w:p>
        </w:tc>
        <w:tc>
          <w:tcPr>
            <w:tcW w:w="7650" w:type="dxa"/>
            <w:tcBorders>
              <w:top w:val="nil"/>
              <w:left w:val="nil"/>
              <w:bottom w:val="nil"/>
              <w:right w:val="nil"/>
            </w:tcBorders>
          </w:tcPr>
          <w:p w14:paraId="2C47B9B2" w14:textId="140603E5" w:rsidR="00934078" w:rsidRDefault="00934078" w:rsidP="00934078">
            <w:pPr>
              <w:pStyle w:val="TableText"/>
            </w:pPr>
            <w:r>
              <w:t xml:space="preserve">Add the following code to </w:t>
            </w:r>
            <w:r w:rsidRPr="00DE58AA">
              <w:rPr>
                <w:rStyle w:val="MarginNote-URL"/>
              </w:rPr>
              <w:t>exercise</w:t>
            </w:r>
            <w:r>
              <w:rPr>
                <w:rStyle w:val="MarginNote-URL"/>
              </w:rPr>
              <w:t>10</w:t>
            </w:r>
            <w:r w:rsidRPr="00DE58AA">
              <w:rPr>
                <w:rStyle w:val="MarginNote-URL"/>
              </w:rPr>
              <w:t>.</w:t>
            </w:r>
            <w:r>
              <w:rPr>
                <w:rStyle w:val="MarginNote-URL"/>
              </w:rPr>
              <w:t>js</w:t>
            </w:r>
            <w:r>
              <w:t xml:space="preserve"> and then test.</w:t>
            </w:r>
          </w:p>
          <w:p w14:paraId="481049B2" w14:textId="77777777" w:rsidR="00CF5B40" w:rsidRDefault="00CF5B40" w:rsidP="00CF5B40">
            <w:pPr>
              <w:pStyle w:val="CodeAbove"/>
            </w:pPr>
            <w:r>
              <w:t>$(</w:t>
            </w:r>
            <w:proofErr w:type="gramStart"/>
            <w:r>
              <w:t>function</w:t>
            </w:r>
            <w:proofErr w:type="gramEnd"/>
            <w:r>
              <w:t xml:space="preserve"> () {</w:t>
            </w:r>
          </w:p>
          <w:p w14:paraId="33E81FE2" w14:textId="77777777" w:rsidR="00CF5B40" w:rsidRDefault="00CF5B40" w:rsidP="00CF5B40">
            <w:pPr>
              <w:pStyle w:val="Code"/>
            </w:pPr>
            <w:r>
              <w:t xml:space="preserve">    $('</w:t>
            </w:r>
            <w:proofErr w:type="gramStart"/>
            <w:r>
              <w:t>.</w:t>
            </w:r>
            <w:proofErr w:type="spellStart"/>
            <w:r>
              <w:t>animLoading</w:t>
            </w:r>
            <w:proofErr w:type="spellEnd"/>
            <w:r>
              <w:t>'</w:t>
            </w:r>
            <w:proofErr w:type="gramEnd"/>
            <w:r>
              <w:t>).show();</w:t>
            </w:r>
          </w:p>
          <w:p w14:paraId="6B1C025B" w14:textId="77777777" w:rsidR="00CF5B40" w:rsidRDefault="00CF5B40" w:rsidP="00CF5B40">
            <w:pPr>
              <w:pStyle w:val="Code"/>
            </w:pPr>
            <w:r>
              <w:t xml:space="preserve">    </w:t>
            </w:r>
          </w:p>
          <w:p w14:paraId="2C93546C" w14:textId="77777777" w:rsidR="00CF5B40" w:rsidRDefault="00CF5B40" w:rsidP="00CF5B40">
            <w:pPr>
              <w:pStyle w:val="Code"/>
            </w:pPr>
            <w:r>
              <w:t xml:space="preserve">    </w:t>
            </w:r>
            <w:proofErr w:type="spellStart"/>
            <w:proofErr w:type="gramStart"/>
            <w:r>
              <w:t>var</w:t>
            </w:r>
            <w:proofErr w:type="spellEnd"/>
            <w:proofErr w:type="gramEnd"/>
            <w:r>
              <w:t xml:space="preserve"> </w:t>
            </w:r>
            <w:proofErr w:type="spellStart"/>
            <w:r>
              <w:t>url</w:t>
            </w:r>
            <w:proofErr w:type="spellEnd"/>
            <w:r>
              <w:t xml:space="preserve"> = "http://www.randyconnolly.com/funwebdev/services/travel/cities.php";</w:t>
            </w:r>
          </w:p>
          <w:p w14:paraId="2B1A7459" w14:textId="77777777" w:rsidR="00CF5B40" w:rsidRDefault="00CF5B40" w:rsidP="00CF5B40">
            <w:pPr>
              <w:pStyle w:val="Code"/>
            </w:pPr>
            <w:r>
              <w:t xml:space="preserve">    </w:t>
            </w:r>
            <w:proofErr w:type="spellStart"/>
            <w:proofErr w:type="gramStart"/>
            <w:r>
              <w:t>var</w:t>
            </w:r>
            <w:proofErr w:type="spellEnd"/>
            <w:proofErr w:type="gramEnd"/>
            <w:r>
              <w:t xml:space="preserve"> </w:t>
            </w:r>
            <w:proofErr w:type="spellStart"/>
            <w:r>
              <w:t>param</w:t>
            </w:r>
            <w:proofErr w:type="spellEnd"/>
            <w:r>
              <w:t xml:space="preserve"> = "</w:t>
            </w:r>
            <w:proofErr w:type="spellStart"/>
            <w:r>
              <w:t>iso</w:t>
            </w:r>
            <w:proofErr w:type="spellEnd"/>
            <w:r>
              <w:t>=CA";</w:t>
            </w:r>
          </w:p>
          <w:p w14:paraId="30EE4E41" w14:textId="77777777" w:rsidR="00CF5B40" w:rsidRDefault="00CF5B40" w:rsidP="00CF5B40">
            <w:pPr>
              <w:pStyle w:val="CodeBold"/>
            </w:pPr>
            <w:r>
              <w:t xml:space="preserve">    </w:t>
            </w:r>
          </w:p>
          <w:p w14:paraId="413CD7E0" w14:textId="77777777" w:rsidR="00CF5B40" w:rsidRDefault="00CF5B40" w:rsidP="00CF5B40">
            <w:pPr>
              <w:pStyle w:val="CodeComment"/>
            </w:pPr>
            <w:r>
              <w:t xml:space="preserve">    // </w:t>
            </w:r>
            <w:proofErr w:type="gramStart"/>
            <w:r>
              <w:t>make</w:t>
            </w:r>
            <w:proofErr w:type="gramEnd"/>
            <w:r>
              <w:t xml:space="preserve"> request for list of cities for specified country</w:t>
            </w:r>
          </w:p>
          <w:p w14:paraId="5632720F" w14:textId="77777777" w:rsidR="00CF5B40" w:rsidRDefault="00CF5B40" w:rsidP="00CF5B40">
            <w:pPr>
              <w:pStyle w:val="CodeBold"/>
            </w:pPr>
            <w:r>
              <w:t xml:space="preserve">    </w:t>
            </w:r>
            <w:proofErr w:type="gramStart"/>
            <w:r>
              <w:t>$.get</w:t>
            </w:r>
            <w:proofErr w:type="gramEnd"/>
            <w:r>
              <w:t>(</w:t>
            </w:r>
            <w:proofErr w:type="spellStart"/>
            <w:r>
              <w:t>url</w:t>
            </w:r>
            <w:proofErr w:type="spellEnd"/>
            <w:r>
              <w:t xml:space="preserve">, </w:t>
            </w:r>
            <w:proofErr w:type="spellStart"/>
            <w:r>
              <w:t>param</w:t>
            </w:r>
            <w:proofErr w:type="spellEnd"/>
            <w:r>
              <w:t>)</w:t>
            </w:r>
          </w:p>
          <w:p w14:paraId="684E8070" w14:textId="77777777" w:rsidR="00CF5B40" w:rsidRDefault="00CF5B40" w:rsidP="00CF5B40">
            <w:pPr>
              <w:pStyle w:val="CodeBold"/>
            </w:pPr>
            <w:r>
              <w:t xml:space="preserve">        </w:t>
            </w:r>
            <w:proofErr w:type="gramStart"/>
            <w:r>
              <w:t>.done</w:t>
            </w:r>
            <w:proofErr w:type="gramEnd"/>
            <w:r>
              <w:t>(function (data) {</w:t>
            </w:r>
          </w:p>
          <w:p w14:paraId="26A24479" w14:textId="77777777" w:rsidR="00CF5B40" w:rsidRDefault="00CF5B40" w:rsidP="00CF5B40">
            <w:pPr>
              <w:pStyle w:val="CodeComment"/>
            </w:pPr>
            <w:r>
              <w:t xml:space="preserve">            // </w:t>
            </w:r>
            <w:proofErr w:type="gramStart"/>
            <w:r>
              <w:t>loop</w:t>
            </w:r>
            <w:proofErr w:type="gramEnd"/>
            <w:r>
              <w:t xml:space="preserve"> through returned array of cities</w:t>
            </w:r>
          </w:p>
          <w:p w14:paraId="3A298C22" w14:textId="77777777" w:rsidR="00CF5B40" w:rsidRDefault="00CF5B40" w:rsidP="00CF5B40">
            <w:pPr>
              <w:pStyle w:val="CodeBold"/>
            </w:pPr>
            <w:r>
              <w:t xml:space="preserve">            </w:t>
            </w:r>
            <w:proofErr w:type="gramStart"/>
            <w:r>
              <w:t>$.each</w:t>
            </w:r>
            <w:proofErr w:type="gramEnd"/>
            <w:r>
              <w:t>(data, function(</w:t>
            </w:r>
            <w:proofErr w:type="spellStart"/>
            <w:r>
              <w:t>index,city</w:t>
            </w:r>
            <w:proofErr w:type="spellEnd"/>
            <w:r>
              <w:t>) {</w:t>
            </w:r>
          </w:p>
          <w:p w14:paraId="66F1B457" w14:textId="77777777" w:rsidR="00CF5B40" w:rsidRDefault="00CF5B40" w:rsidP="00CF5B40">
            <w:pPr>
              <w:pStyle w:val="CodeComment"/>
            </w:pPr>
            <w:r>
              <w:t xml:space="preserve">                // </w:t>
            </w:r>
            <w:proofErr w:type="gramStart"/>
            <w:r>
              <w:t>create</w:t>
            </w:r>
            <w:proofErr w:type="gramEnd"/>
            <w:r>
              <w:t xml:space="preserve"> new empty list item</w:t>
            </w:r>
          </w:p>
          <w:p w14:paraId="61A04C17" w14:textId="77777777" w:rsidR="00CF5B40" w:rsidRDefault="00CF5B40" w:rsidP="00CF5B40">
            <w:pPr>
              <w:pStyle w:val="CodeBold"/>
            </w:pPr>
            <w:r>
              <w:t xml:space="preserve">                </w:t>
            </w:r>
            <w:proofErr w:type="spellStart"/>
            <w:proofErr w:type="gramStart"/>
            <w:r>
              <w:t>var</w:t>
            </w:r>
            <w:proofErr w:type="spellEnd"/>
            <w:proofErr w:type="gramEnd"/>
            <w:r>
              <w:t xml:space="preserve"> item = $('&lt;li&gt;');</w:t>
            </w:r>
          </w:p>
          <w:p w14:paraId="5D93EA11" w14:textId="77777777" w:rsidR="00CF5B40" w:rsidRDefault="00CF5B40" w:rsidP="00CF5B40">
            <w:pPr>
              <w:pStyle w:val="CodeBold"/>
            </w:pPr>
            <w:r>
              <w:t xml:space="preserve">                </w:t>
            </w:r>
          </w:p>
          <w:p w14:paraId="0E87749B" w14:textId="77777777" w:rsidR="00CF5B40" w:rsidRDefault="00CF5B40" w:rsidP="00CF5B40">
            <w:pPr>
              <w:pStyle w:val="CodeComment"/>
            </w:pPr>
            <w:r>
              <w:t xml:space="preserve">                // </w:t>
            </w:r>
            <w:proofErr w:type="gramStart"/>
            <w:r>
              <w:t>add</w:t>
            </w:r>
            <w:proofErr w:type="gramEnd"/>
            <w:r>
              <w:t xml:space="preserve"> </w:t>
            </w:r>
            <w:proofErr w:type="spellStart"/>
            <w:r>
              <w:t>lat</w:t>
            </w:r>
            <w:proofErr w:type="spellEnd"/>
            <w:r>
              <w:t xml:space="preserve"> and long info from web service to each</w:t>
            </w:r>
          </w:p>
          <w:p w14:paraId="7D911D65" w14:textId="77777777" w:rsidR="00CF5B40" w:rsidRDefault="00CF5B40" w:rsidP="00CF5B40">
            <w:pPr>
              <w:pStyle w:val="CodeComment"/>
            </w:pPr>
            <w:r>
              <w:t xml:space="preserve">                // </w:t>
            </w:r>
            <w:proofErr w:type="gramStart"/>
            <w:r>
              <w:t>list</w:t>
            </w:r>
            <w:proofErr w:type="gramEnd"/>
            <w:r>
              <w:t xml:space="preserve"> item using HTML5 data- attributes </w:t>
            </w:r>
          </w:p>
          <w:p w14:paraId="4321A9A5" w14:textId="77777777" w:rsidR="00CF5B40" w:rsidRDefault="00CF5B40" w:rsidP="00CF5B40">
            <w:pPr>
              <w:pStyle w:val="CodeBold"/>
            </w:pPr>
            <w:r>
              <w:t xml:space="preserve">                </w:t>
            </w:r>
            <w:proofErr w:type="spellStart"/>
            <w:proofErr w:type="gramStart"/>
            <w:r>
              <w:t>item.attr</w:t>
            </w:r>
            <w:proofErr w:type="spellEnd"/>
            <w:proofErr w:type="gramEnd"/>
            <w:r>
              <w:t>( "data-</w:t>
            </w:r>
            <w:proofErr w:type="spellStart"/>
            <w:r>
              <w:t>lat</w:t>
            </w:r>
            <w:proofErr w:type="spellEnd"/>
            <w:r>
              <w:t xml:space="preserve">", </w:t>
            </w:r>
            <w:proofErr w:type="spellStart"/>
            <w:r>
              <w:t>city.latitude</w:t>
            </w:r>
            <w:proofErr w:type="spellEnd"/>
            <w:r>
              <w:t>);</w:t>
            </w:r>
          </w:p>
          <w:p w14:paraId="7D7605D1" w14:textId="77777777" w:rsidR="00CF5B40" w:rsidRDefault="00CF5B40" w:rsidP="00CF5B40">
            <w:pPr>
              <w:pStyle w:val="CodeBold"/>
            </w:pPr>
            <w:r>
              <w:t xml:space="preserve">                </w:t>
            </w:r>
            <w:proofErr w:type="spellStart"/>
            <w:proofErr w:type="gramStart"/>
            <w:r>
              <w:t>item.attr</w:t>
            </w:r>
            <w:proofErr w:type="spellEnd"/>
            <w:proofErr w:type="gramEnd"/>
            <w:r>
              <w:t xml:space="preserve">( "data-long", </w:t>
            </w:r>
            <w:proofErr w:type="spellStart"/>
            <w:r>
              <w:t>city.longitude</w:t>
            </w:r>
            <w:proofErr w:type="spellEnd"/>
            <w:r>
              <w:t>);</w:t>
            </w:r>
          </w:p>
          <w:p w14:paraId="33CA0BD4" w14:textId="77777777" w:rsidR="00CF5B40" w:rsidRDefault="00CF5B40" w:rsidP="00CF5B40">
            <w:pPr>
              <w:pStyle w:val="CodeBold"/>
            </w:pPr>
            <w:r>
              <w:t xml:space="preserve">                </w:t>
            </w:r>
            <w:proofErr w:type="gramStart"/>
            <w:r>
              <w:t>item.html</w:t>
            </w:r>
            <w:proofErr w:type="gramEnd"/>
            <w:r>
              <w:t xml:space="preserve">('&lt;a </w:t>
            </w:r>
            <w:proofErr w:type="spellStart"/>
            <w:r>
              <w:t>href</w:t>
            </w:r>
            <w:proofErr w:type="spellEnd"/>
            <w:r>
              <w:t>="#"&gt;' + city.name + '&lt;/a&gt;');</w:t>
            </w:r>
          </w:p>
          <w:p w14:paraId="693482E1" w14:textId="77777777" w:rsidR="00CF5B40" w:rsidRDefault="00CF5B40" w:rsidP="00CF5B40">
            <w:pPr>
              <w:pStyle w:val="CodeBold"/>
            </w:pPr>
            <w:r>
              <w:lastRenderedPageBreak/>
              <w:t xml:space="preserve">                </w:t>
            </w:r>
          </w:p>
          <w:p w14:paraId="1E8DDACA" w14:textId="77777777" w:rsidR="00CF5B40" w:rsidRDefault="00CF5B40" w:rsidP="00CF5B40">
            <w:pPr>
              <w:pStyle w:val="CodeComment"/>
            </w:pPr>
            <w:r>
              <w:t xml:space="preserve">                // </w:t>
            </w:r>
            <w:proofErr w:type="gramStart"/>
            <w:r>
              <w:t>add</w:t>
            </w:r>
            <w:proofErr w:type="gramEnd"/>
            <w:r>
              <w:t xml:space="preserve"> list item to UL</w:t>
            </w:r>
          </w:p>
          <w:p w14:paraId="430F442F" w14:textId="77777777" w:rsidR="00CF5B40" w:rsidRDefault="00CF5B40" w:rsidP="00CF5B40">
            <w:pPr>
              <w:pStyle w:val="CodeBold"/>
            </w:pPr>
            <w:r>
              <w:t xml:space="preserve">                $("#</w:t>
            </w:r>
            <w:proofErr w:type="gramStart"/>
            <w:r>
              <w:t>cities</w:t>
            </w:r>
            <w:proofErr w:type="gramEnd"/>
            <w:r>
              <w:t>").append(item);</w:t>
            </w:r>
          </w:p>
          <w:p w14:paraId="3BB79FE2" w14:textId="77777777" w:rsidR="00CF5B40" w:rsidRDefault="00CF5B40" w:rsidP="00CF5B40">
            <w:pPr>
              <w:pStyle w:val="CodeBold"/>
            </w:pPr>
            <w:r>
              <w:t xml:space="preserve">            });</w:t>
            </w:r>
          </w:p>
          <w:p w14:paraId="3B614F5A" w14:textId="2AA23374" w:rsidR="00CF5B40" w:rsidRDefault="00CF5B40" w:rsidP="00CF5B40">
            <w:pPr>
              <w:pStyle w:val="CodeBold"/>
            </w:pPr>
            <w:r>
              <w:t xml:space="preserve">        })</w:t>
            </w:r>
          </w:p>
          <w:p w14:paraId="1F2E10A8" w14:textId="77777777" w:rsidR="00CF5B40" w:rsidRDefault="00CF5B40" w:rsidP="00CF5B40">
            <w:pPr>
              <w:pStyle w:val="CodeBold"/>
            </w:pPr>
            <w:r>
              <w:t xml:space="preserve">        </w:t>
            </w:r>
            <w:proofErr w:type="gramStart"/>
            <w:r>
              <w:t>.fail</w:t>
            </w:r>
            <w:proofErr w:type="gramEnd"/>
            <w:r>
              <w:t>(function (</w:t>
            </w:r>
            <w:proofErr w:type="spellStart"/>
            <w:r>
              <w:t>jqXHR</w:t>
            </w:r>
            <w:proofErr w:type="spellEnd"/>
            <w:r>
              <w:t>) {</w:t>
            </w:r>
          </w:p>
          <w:p w14:paraId="4541B228" w14:textId="77777777" w:rsidR="00CF5B40" w:rsidRDefault="00CF5B40" w:rsidP="00CF5B40">
            <w:pPr>
              <w:pStyle w:val="CodeBold"/>
            </w:pPr>
            <w:r>
              <w:t xml:space="preserve">            </w:t>
            </w:r>
            <w:proofErr w:type="gramStart"/>
            <w:r>
              <w:t>alert</w:t>
            </w:r>
            <w:proofErr w:type="gramEnd"/>
            <w:r>
              <w:t xml:space="preserve">("Error: " + </w:t>
            </w:r>
            <w:proofErr w:type="spellStart"/>
            <w:r>
              <w:t>jqXHR.status</w:t>
            </w:r>
            <w:proofErr w:type="spellEnd"/>
            <w:r>
              <w:t>);</w:t>
            </w:r>
          </w:p>
          <w:p w14:paraId="045C7A0F" w14:textId="77777777" w:rsidR="00CF5B40" w:rsidRDefault="00CF5B40" w:rsidP="00CF5B40">
            <w:pPr>
              <w:pStyle w:val="CodeBold"/>
            </w:pPr>
            <w:r>
              <w:t xml:space="preserve">        })</w:t>
            </w:r>
          </w:p>
          <w:p w14:paraId="6AC33689" w14:textId="77777777" w:rsidR="00CF5B40" w:rsidRDefault="00CF5B40" w:rsidP="00CF5B40">
            <w:pPr>
              <w:pStyle w:val="CodeBold"/>
            </w:pPr>
            <w:r>
              <w:t xml:space="preserve">        </w:t>
            </w:r>
            <w:proofErr w:type="gramStart"/>
            <w:r>
              <w:t>.always</w:t>
            </w:r>
            <w:proofErr w:type="gramEnd"/>
            <w:r>
              <w:t>(function () {</w:t>
            </w:r>
          </w:p>
          <w:p w14:paraId="5E102299" w14:textId="77777777" w:rsidR="00CF5B40" w:rsidRDefault="00CF5B40" w:rsidP="00CF5B40">
            <w:pPr>
              <w:pStyle w:val="CodeComment"/>
            </w:pPr>
            <w:r>
              <w:t xml:space="preserve">            // </w:t>
            </w:r>
            <w:proofErr w:type="gramStart"/>
            <w:r>
              <w:t>all</w:t>
            </w:r>
            <w:proofErr w:type="gramEnd"/>
            <w:r>
              <w:t xml:space="preserve"> done so now hide the animated loading GIF</w:t>
            </w:r>
          </w:p>
          <w:p w14:paraId="2C0C38F3" w14:textId="77777777" w:rsidR="00CF5B40" w:rsidRDefault="00CF5B40" w:rsidP="00CF5B40">
            <w:pPr>
              <w:pStyle w:val="CodeBold"/>
            </w:pPr>
            <w:r>
              <w:t xml:space="preserve">            $('</w:t>
            </w:r>
            <w:proofErr w:type="gramStart"/>
            <w:r>
              <w:t>.</w:t>
            </w:r>
            <w:proofErr w:type="spellStart"/>
            <w:r>
              <w:t>animLoading</w:t>
            </w:r>
            <w:proofErr w:type="spellEnd"/>
            <w:r>
              <w:t>'</w:t>
            </w:r>
            <w:proofErr w:type="gramEnd"/>
            <w:r>
              <w:t>).</w:t>
            </w:r>
            <w:proofErr w:type="spellStart"/>
            <w:r>
              <w:t>fadeOut</w:t>
            </w:r>
            <w:proofErr w:type="spellEnd"/>
            <w:r>
              <w:t>("slow");</w:t>
            </w:r>
          </w:p>
          <w:p w14:paraId="6BF1954C" w14:textId="77777777" w:rsidR="00CF5B40" w:rsidRDefault="00CF5B40" w:rsidP="00CF5B40">
            <w:pPr>
              <w:pStyle w:val="CodeBold"/>
            </w:pPr>
            <w:r>
              <w:t xml:space="preserve">        });</w:t>
            </w:r>
          </w:p>
          <w:p w14:paraId="2B9CC4DB" w14:textId="77777777" w:rsidR="00580DEA" w:rsidRDefault="00CF5B40" w:rsidP="00CF5B40">
            <w:pPr>
              <w:pStyle w:val="CodeBold"/>
            </w:pPr>
            <w:r>
              <w:t>});</w:t>
            </w:r>
          </w:p>
          <w:p w14:paraId="3523D517" w14:textId="013B9B68" w:rsidR="00CF5B40" w:rsidRDefault="00CF5B40" w:rsidP="00CF5B40">
            <w:pPr>
              <w:pStyle w:val="TableComment"/>
            </w:pPr>
            <w:r>
              <w:t>This should display a list of cities from Canada. If the list works, then the next step will display a map of the city when it is clicked.</w:t>
            </w:r>
            <w:r>
              <w:rPr>
                <w:rFonts w:ascii="Consolas" w:hAnsi="Consolas"/>
                <w:i w:val="0"/>
                <w:sz w:val="18"/>
              </w:rPr>
              <w:t xml:space="preserve"> </w:t>
            </w:r>
          </w:p>
        </w:tc>
      </w:tr>
      <w:tr w:rsidR="00CF5B40" w14:paraId="3AC76840" w14:textId="77777777" w:rsidTr="00134996">
        <w:trPr>
          <w:trHeight w:val="576"/>
        </w:trPr>
        <w:tc>
          <w:tcPr>
            <w:tcW w:w="450" w:type="dxa"/>
            <w:tcBorders>
              <w:top w:val="nil"/>
              <w:left w:val="nil"/>
              <w:bottom w:val="nil"/>
              <w:right w:val="nil"/>
            </w:tcBorders>
          </w:tcPr>
          <w:p w14:paraId="2645D76A" w14:textId="0EF7363F" w:rsidR="00CF5B40" w:rsidRDefault="00CF5B40" w:rsidP="00134996">
            <w:pPr>
              <w:pStyle w:val="TableNumber"/>
            </w:pPr>
            <w:r>
              <w:lastRenderedPageBreak/>
              <w:t>5</w:t>
            </w:r>
          </w:p>
        </w:tc>
        <w:tc>
          <w:tcPr>
            <w:tcW w:w="7650" w:type="dxa"/>
            <w:tcBorders>
              <w:top w:val="nil"/>
              <w:left w:val="nil"/>
              <w:bottom w:val="nil"/>
              <w:right w:val="nil"/>
            </w:tcBorders>
          </w:tcPr>
          <w:p w14:paraId="1A8203F5" w14:textId="2CFEF769" w:rsidR="00CF5B40" w:rsidRDefault="00CF5B40" w:rsidP="00CF5B40">
            <w:pPr>
              <w:pStyle w:val="TableText"/>
            </w:pPr>
            <w:r>
              <w:t xml:space="preserve">Add the following code to the </w:t>
            </w:r>
            <w:proofErr w:type="gramStart"/>
            <w:r>
              <w:t>done(</w:t>
            </w:r>
            <w:proofErr w:type="gramEnd"/>
            <w:r>
              <w:t xml:space="preserve">) function in </w:t>
            </w:r>
            <w:r w:rsidRPr="00DE58AA">
              <w:rPr>
                <w:rStyle w:val="MarginNote-URL"/>
              </w:rPr>
              <w:t>exercise</w:t>
            </w:r>
            <w:r>
              <w:rPr>
                <w:rStyle w:val="MarginNote-URL"/>
              </w:rPr>
              <w:t>10</w:t>
            </w:r>
            <w:r w:rsidRPr="00DE58AA">
              <w:rPr>
                <w:rStyle w:val="MarginNote-URL"/>
              </w:rPr>
              <w:t>.</w:t>
            </w:r>
            <w:r>
              <w:rPr>
                <w:rStyle w:val="MarginNote-URL"/>
              </w:rPr>
              <w:t>js</w:t>
            </w:r>
            <w:r>
              <w:t>.</w:t>
            </w:r>
          </w:p>
          <w:p w14:paraId="5D8141AE" w14:textId="77777777" w:rsidR="00CF5B40" w:rsidRDefault="00CF5B40" w:rsidP="00CF5B40">
            <w:pPr>
              <w:pStyle w:val="CodeAbove"/>
            </w:pPr>
            <w:r>
              <w:t>$(</w:t>
            </w:r>
            <w:proofErr w:type="gramStart"/>
            <w:r>
              <w:t>function</w:t>
            </w:r>
            <w:proofErr w:type="gramEnd"/>
            <w:r>
              <w:t xml:space="preserve"> () {</w:t>
            </w:r>
          </w:p>
          <w:p w14:paraId="66C58A78" w14:textId="77777777" w:rsidR="00CF5B40" w:rsidRDefault="00CF5B40" w:rsidP="00CF5B40">
            <w:pPr>
              <w:pStyle w:val="Code"/>
            </w:pPr>
            <w:r>
              <w:t xml:space="preserve">   ...</w:t>
            </w:r>
          </w:p>
          <w:p w14:paraId="45531BA1" w14:textId="77777777" w:rsidR="00CF5B40" w:rsidRDefault="00CF5B40" w:rsidP="00CF5B40">
            <w:pPr>
              <w:pStyle w:val="Code"/>
            </w:pPr>
            <w:r>
              <w:t xml:space="preserve">                </w:t>
            </w:r>
          </w:p>
          <w:p w14:paraId="2057D984" w14:textId="77777777" w:rsidR="00CF5B40" w:rsidRDefault="00CF5B40" w:rsidP="00CF5B40">
            <w:pPr>
              <w:pStyle w:val="CodeComment"/>
            </w:pPr>
            <w:r>
              <w:t xml:space="preserve">                // </w:t>
            </w:r>
            <w:proofErr w:type="gramStart"/>
            <w:r>
              <w:t>add</w:t>
            </w:r>
            <w:proofErr w:type="gramEnd"/>
            <w:r>
              <w:t xml:space="preserve"> </w:t>
            </w:r>
            <w:proofErr w:type="spellStart"/>
            <w:r>
              <w:t>lat</w:t>
            </w:r>
            <w:proofErr w:type="spellEnd"/>
            <w:r>
              <w:t xml:space="preserve"> and long info from web service to each</w:t>
            </w:r>
          </w:p>
          <w:p w14:paraId="65405140" w14:textId="77777777" w:rsidR="00CF5B40" w:rsidRDefault="00CF5B40" w:rsidP="00CF5B40">
            <w:pPr>
              <w:pStyle w:val="CodeComment"/>
            </w:pPr>
            <w:r>
              <w:t xml:space="preserve">                // </w:t>
            </w:r>
            <w:proofErr w:type="gramStart"/>
            <w:r>
              <w:t>list</w:t>
            </w:r>
            <w:proofErr w:type="gramEnd"/>
            <w:r>
              <w:t xml:space="preserve"> item using HTML5 data- attributes </w:t>
            </w:r>
          </w:p>
          <w:p w14:paraId="6F79FC35" w14:textId="77777777" w:rsidR="00CF5B40" w:rsidRDefault="00CF5B40" w:rsidP="00CF5B40">
            <w:pPr>
              <w:pStyle w:val="Code"/>
            </w:pPr>
            <w:r>
              <w:t xml:space="preserve">                </w:t>
            </w:r>
            <w:proofErr w:type="spellStart"/>
            <w:proofErr w:type="gramStart"/>
            <w:r>
              <w:t>item.attr</w:t>
            </w:r>
            <w:proofErr w:type="spellEnd"/>
            <w:proofErr w:type="gramEnd"/>
            <w:r>
              <w:t>( "data-</w:t>
            </w:r>
            <w:proofErr w:type="spellStart"/>
            <w:r>
              <w:t>lat</w:t>
            </w:r>
            <w:proofErr w:type="spellEnd"/>
            <w:r>
              <w:t xml:space="preserve">", </w:t>
            </w:r>
            <w:proofErr w:type="spellStart"/>
            <w:r>
              <w:t>city.latitude</w:t>
            </w:r>
            <w:proofErr w:type="spellEnd"/>
            <w:r>
              <w:t>);</w:t>
            </w:r>
          </w:p>
          <w:p w14:paraId="35CD760A" w14:textId="77777777" w:rsidR="00CF5B40" w:rsidRDefault="00CF5B40" w:rsidP="00CF5B40">
            <w:pPr>
              <w:pStyle w:val="Code"/>
            </w:pPr>
            <w:r>
              <w:t xml:space="preserve">                </w:t>
            </w:r>
            <w:proofErr w:type="spellStart"/>
            <w:proofErr w:type="gramStart"/>
            <w:r>
              <w:t>item.attr</w:t>
            </w:r>
            <w:proofErr w:type="spellEnd"/>
            <w:proofErr w:type="gramEnd"/>
            <w:r>
              <w:t xml:space="preserve">( "data-long", </w:t>
            </w:r>
            <w:proofErr w:type="spellStart"/>
            <w:r>
              <w:t>city.longitude</w:t>
            </w:r>
            <w:proofErr w:type="spellEnd"/>
            <w:r>
              <w:t>);</w:t>
            </w:r>
          </w:p>
          <w:p w14:paraId="26362FFB" w14:textId="77777777" w:rsidR="00CF5B40" w:rsidRDefault="00CF5B40" w:rsidP="00CF5B40">
            <w:pPr>
              <w:pStyle w:val="Code"/>
            </w:pPr>
            <w:r>
              <w:t xml:space="preserve">                </w:t>
            </w:r>
            <w:proofErr w:type="gramStart"/>
            <w:r>
              <w:t>item.html</w:t>
            </w:r>
            <w:proofErr w:type="gramEnd"/>
            <w:r>
              <w:t xml:space="preserve">('&lt;a </w:t>
            </w:r>
            <w:proofErr w:type="spellStart"/>
            <w:r>
              <w:t>href</w:t>
            </w:r>
            <w:proofErr w:type="spellEnd"/>
            <w:r>
              <w:t>="#"&gt;' + city.name + '&lt;/a&gt;');</w:t>
            </w:r>
          </w:p>
          <w:p w14:paraId="07DB7B91" w14:textId="77777777" w:rsidR="00CF5B40" w:rsidRDefault="00CF5B40" w:rsidP="00CF5B40">
            <w:pPr>
              <w:pStyle w:val="Code"/>
            </w:pPr>
            <w:r>
              <w:t xml:space="preserve">                </w:t>
            </w:r>
          </w:p>
          <w:p w14:paraId="0A2012D1" w14:textId="77777777" w:rsidR="00CF5B40" w:rsidRDefault="00CF5B40" w:rsidP="00CF5B40">
            <w:pPr>
              <w:pStyle w:val="CodeComment"/>
            </w:pPr>
            <w:r>
              <w:t xml:space="preserve">                // </w:t>
            </w:r>
            <w:proofErr w:type="gramStart"/>
            <w:r>
              <w:t>add</w:t>
            </w:r>
            <w:proofErr w:type="gramEnd"/>
            <w:r>
              <w:t xml:space="preserve"> list item to UL</w:t>
            </w:r>
          </w:p>
          <w:p w14:paraId="0B7E84B1" w14:textId="77777777" w:rsidR="00CF5B40" w:rsidRDefault="00CF5B40" w:rsidP="00CF5B40">
            <w:pPr>
              <w:pStyle w:val="Code"/>
            </w:pPr>
            <w:r>
              <w:t xml:space="preserve">                $("#</w:t>
            </w:r>
            <w:proofErr w:type="gramStart"/>
            <w:r>
              <w:t>cities</w:t>
            </w:r>
            <w:proofErr w:type="gramEnd"/>
            <w:r>
              <w:t>").append(item);</w:t>
            </w:r>
          </w:p>
          <w:p w14:paraId="0FB52696" w14:textId="77777777" w:rsidR="00CF5B40" w:rsidRDefault="00CF5B40" w:rsidP="00CF5B40">
            <w:pPr>
              <w:pStyle w:val="Code"/>
            </w:pPr>
            <w:r>
              <w:t xml:space="preserve">            });</w:t>
            </w:r>
          </w:p>
          <w:p w14:paraId="33960962" w14:textId="77777777" w:rsidR="00CF5B40" w:rsidRDefault="00CF5B40" w:rsidP="00CF5B40">
            <w:pPr>
              <w:pStyle w:val="Code"/>
            </w:pPr>
            <w:r>
              <w:t xml:space="preserve">            </w:t>
            </w:r>
          </w:p>
          <w:p w14:paraId="1DF2B39E" w14:textId="77777777" w:rsidR="00CF5B40" w:rsidRDefault="00CF5B40" w:rsidP="00CF5B40">
            <w:pPr>
              <w:pStyle w:val="CodeComment"/>
            </w:pPr>
            <w:r>
              <w:t xml:space="preserve">            // </w:t>
            </w:r>
            <w:proofErr w:type="gramStart"/>
            <w:r>
              <w:t>add</w:t>
            </w:r>
            <w:proofErr w:type="gramEnd"/>
            <w:r>
              <w:t xml:space="preserve"> handler for clicking on list items</w:t>
            </w:r>
          </w:p>
          <w:p w14:paraId="02E18506" w14:textId="77777777" w:rsidR="00CF5B40" w:rsidRDefault="00CF5B40" w:rsidP="00CF5B40">
            <w:pPr>
              <w:pStyle w:val="CodeBold"/>
            </w:pPr>
            <w:r>
              <w:t xml:space="preserve">            $("#</w:t>
            </w:r>
            <w:proofErr w:type="gramStart"/>
            <w:r>
              <w:t>cities</w:t>
            </w:r>
            <w:proofErr w:type="gramEnd"/>
            <w:r>
              <w:t xml:space="preserve"> li").on("click",  function () {</w:t>
            </w:r>
          </w:p>
          <w:p w14:paraId="20B8FBBE" w14:textId="77777777" w:rsidR="00CF5B40" w:rsidRDefault="00CF5B40" w:rsidP="00CF5B40">
            <w:pPr>
              <w:pStyle w:val="CodeBold"/>
            </w:pPr>
            <w:r>
              <w:t xml:space="preserve">                </w:t>
            </w:r>
            <w:proofErr w:type="spellStart"/>
            <w:proofErr w:type="gramStart"/>
            <w:r>
              <w:t>displayMap</w:t>
            </w:r>
            <w:proofErr w:type="spellEnd"/>
            <w:proofErr w:type="gramEnd"/>
            <w:r>
              <w:t>($(this));</w:t>
            </w:r>
          </w:p>
          <w:p w14:paraId="6065C1C4" w14:textId="739E6337" w:rsidR="00CF5B40" w:rsidRDefault="00CF5B40" w:rsidP="00CF5B40">
            <w:pPr>
              <w:pStyle w:val="CodeBold"/>
            </w:pPr>
            <w:r>
              <w:t xml:space="preserve">            });</w:t>
            </w:r>
          </w:p>
        </w:tc>
      </w:tr>
      <w:tr w:rsidR="00CF5B40" w14:paraId="415B317B" w14:textId="77777777" w:rsidTr="00134996">
        <w:trPr>
          <w:trHeight w:val="576"/>
        </w:trPr>
        <w:tc>
          <w:tcPr>
            <w:tcW w:w="450" w:type="dxa"/>
            <w:tcBorders>
              <w:top w:val="nil"/>
              <w:left w:val="nil"/>
              <w:bottom w:val="nil"/>
              <w:right w:val="nil"/>
            </w:tcBorders>
          </w:tcPr>
          <w:p w14:paraId="772FDC26" w14:textId="6286045D" w:rsidR="00CF5B40" w:rsidRDefault="00CF5B40" w:rsidP="00134996">
            <w:pPr>
              <w:pStyle w:val="TableNumber"/>
            </w:pPr>
            <w:r>
              <w:t>6</w:t>
            </w:r>
          </w:p>
        </w:tc>
        <w:tc>
          <w:tcPr>
            <w:tcW w:w="7650" w:type="dxa"/>
            <w:tcBorders>
              <w:top w:val="nil"/>
              <w:left w:val="nil"/>
              <w:bottom w:val="nil"/>
              <w:right w:val="nil"/>
            </w:tcBorders>
          </w:tcPr>
          <w:p w14:paraId="6904C9AB" w14:textId="77777777" w:rsidR="00CF5B40" w:rsidRDefault="00CF5B40" w:rsidP="00CF5B40">
            <w:pPr>
              <w:pStyle w:val="TableText"/>
            </w:pPr>
            <w:r>
              <w:t xml:space="preserve">Add the following nested function to </w:t>
            </w:r>
            <w:r w:rsidRPr="00DE58AA">
              <w:rPr>
                <w:rStyle w:val="MarginNote-URL"/>
              </w:rPr>
              <w:t>exercise</w:t>
            </w:r>
            <w:r>
              <w:rPr>
                <w:rStyle w:val="MarginNote-URL"/>
              </w:rPr>
              <w:t>10</w:t>
            </w:r>
            <w:r w:rsidRPr="00DE58AA">
              <w:rPr>
                <w:rStyle w:val="MarginNote-URL"/>
              </w:rPr>
              <w:t>.</w:t>
            </w:r>
            <w:r>
              <w:rPr>
                <w:rStyle w:val="MarginNote-URL"/>
              </w:rPr>
              <w:t>js</w:t>
            </w:r>
            <w:r>
              <w:t xml:space="preserve"> and test.</w:t>
            </w:r>
          </w:p>
          <w:p w14:paraId="4C49B446" w14:textId="77777777" w:rsidR="00CF5B40" w:rsidRDefault="00CF5B40" w:rsidP="00CF5B40">
            <w:pPr>
              <w:pStyle w:val="CodeCommentAbove"/>
            </w:pPr>
            <w:r>
              <w:t xml:space="preserve">    // </w:t>
            </w:r>
            <w:proofErr w:type="gramStart"/>
            <w:r>
              <w:t>display</w:t>
            </w:r>
            <w:proofErr w:type="gramEnd"/>
            <w:r>
              <w:t xml:space="preserve"> map for selected city </w:t>
            </w:r>
          </w:p>
          <w:p w14:paraId="4295C888" w14:textId="77777777" w:rsidR="00CF5B40" w:rsidRDefault="00CF5B40" w:rsidP="00DC1B8A">
            <w:pPr>
              <w:pStyle w:val="Code"/>
            </w:pPr>
            <w:r>
              <w:t xml:space="preserve">    </w:t>
            </w:r>
            <w:proofErr w:type="gramStart"/>
            <w:r>
              <w:t>function</w:t>
            </w:r>
            <w:proofErr w:type="gramEnd"/>
            <w:r>
              <w:t xml:space="preserve"> </w:t>
            </w:r>
            <w:proofErr w:type="spellStart"/>
            <w:r>
              <w:t>displayMap</w:t>
            </w:r>
            <w:proofErr w:type="spellEnd"/>
            <w:r>
              <w:t>(</w:t>
            </w:r>
            <w:proofErr w:type="spellStart"/>
            <w:r>
              <w:t>selectedCity</w:t>
            </w:r>
            <w:proofErr w:type="spellEnd"/>
            <w:r>
              <w:t>) {</w:t>
            </w:r>
          </w:p>
          <w:p w14:paraId="0FA3796E" w14:textId="77777777" w:rsidR="00CF5B40" w:rsidRDefault="00CF5B40" w:rsidP="00CF5B40">
            <w:pPr>
              <w:pStyle w:val="CodeComment"/>
            </w:pPr>
            <w:r>
              <w:t xml:space="preserve">        // </w:t>
            </w:r>
            <w:proofErr w:type="gramStart"/>
            <w:r>
              <w:t>the</w:t>
            </w:r>
            <w:proofErr w:type="gramEnd"/>
            <w:r>
              <w:t xml:space="preserve"> </w:t>
            </w:r>
            <w:proofErr w:type="spellStart"/>
            <w:r>
              <w:t>lat</w:t>
            </w:r>
            <w:proofErr w:type="spellEnd"/>
            <w:r>
              <w:t xml:space="preserve"> and long of city is contained within </w:t>
            </w:r>
          </w:p>
          <w:p w14:paraId="073AE0DA" w14:textId="0BBF0791" w:rsidR="00CF5B40" w:rsidRDefault="00CF5B40" w:rsidP="00CF5B40">
            <w:pPr>
              <w:pStyle w:val="CodeComment"/>
            </w:pPr>
            <w:r>
              <w:t xml:space="preserve">        // </w:t>
            </w:r>
            <w:proofErr w:type="gramStart"/>
            <w:r>
              <w:t>the</w:t>
            </w:r>
            <w:proofErr w:type="gramEnd"/>
            <w:r>
              <w:t xml:space="preserve"> clicked &lt;li&gt; element</w:t>
            </w:r>
          </w:p>
          <w:p w14:paraId="78D0BDB2" w14:textId="77777777" w:rsidR="00CF5B40" w:rsidRDefault="00CF5B40" w:rsidP="00CF5B40">
            <w:pPr>
              <w:pStyle w:val="CodeBold"/>
            </w:pPr>
            <w:r>
              <w:t xml:space="preserve">        </w:t>
            </w:r>
            <w:proofErr w:type="spellStart"/>
            <w:proofErr w:type="gramStart"/>
            <w:r>
              <w:t>var</w:t>
            </w:r>
            <w:proofErr w:type="spellEnd"/>
            <w:proofErr w:type="gramEnd"/>
            <w:r>
              <w:t xml:space="preserve"> </w:t>
            </w:r>
            <w:proofErr w:type="spellStart"/>
            <w:r>
              <w:t>ourLatLong</w:t>
            </w:r>
            <w:proofErr w:type="spellEnd"/>
            <w:r>
              <w:t xml:space="preserve"> = {</w:t>
            </w:r>
            <w:proofErr w:type="spellStart"/>
            <w:r>
              <w:t>lat</w:t>
            </w:r>
            <w:proofErr w:type="spellEnd"/>
            <w:r>
              <w:t>: Number(</w:t>
            </w:r>
            <w:proofErr w:type="spellStart"/>
            <w:r>
              <w:t>selectedCity.attr</w:t>
            </w:r>
            <w:proofErr w:type="spellEnd"/>
            <w:r>
              <w:t>("data-</w:t>
            </w:r>
            <w:proofErr w:type="spellStart"/>
            <w:r>
              <w:t>lat</w:t>
            </w:r>
            <w:proofErr w:type="spellEnd"/>
            <w:r>
              <w:t xml:space="preserve">")) , </w:t>
            </w:r>
          </w:p>
          <w:p w14:paraId="7B0A3FD6" w14:textId="77777777" w:rsidR="00CF5B40" w:rsidRDefault="00CF5B40" w:rsidP="00CF5B40">
            <w:pPr>
              <w:pStyle w:val="CodeBold"/>
            </w:pPr>
            <w:r>
              <w:t xml:space="preserve">                          </w:t>
            </w:r>
            <w:proofErr w:type="spellStart"/>
            <w:proofErr w:type="gramStart"/>
            <w:r>
              <w:t>lng</w:t>
            </w:r>
            <w:proofErr w:type="spellEnd"/>
            <w:proofErr w:type="gramEnd"/>
            <w:r>
              <w:t>: Number(</w:t>
            </w:r>
            <w:proofErr w:type="spellStart"/>
            <w:r>
              <w:t>selectedCity.attr</w:t>
            </w:r>
            <w:proofErr w:type="spellEnd"/>
            <w:r>
              <w:t xml:space="preserve">("data-long"))}; </w:t>
            </w:r>
          </w:p>
          <w:p w14:paraId="533FDD6B" w14:textId="77777777" w:rsidR="00CF5B40" w:rsidRDefault="00CF5B40" w:rsidP="00CF5B40">
            <w:pPr>
              <w:pStyle w:val="CodeBold"/>
            </w:pPr>
          </w:p>
          <w:p w14:paraId="541E2245" w14:textId="77777777" w:rsidR="00CF5B40" w:rsidRDefault="00CF5B40" w:rsidP="00CF5B40">
            <w:pPr>
              <w:pStyle w:val="CodeBold"/>
            </w:pPr>
            <w:r>
              <w:t xml:space="preserve">        </w:t>
            </w:r>
            <w:proofErr w:type="spellStart"/>
            <w:proofErr w:type="gramStart"/>
            <w:r>
              <w:t>var</w:t>
            </w:r>
            <w:proofErr w:type="spellEnd"/>
            <w:proofErr w:type="gramEnd"/>
            <w:r>
              <w:t xml:space="preserve"> </w:t>
            </w:r>
            <w:proofErr w:type="spellStart"/>
            <w:r>
              <w:t>ourMap</w:t>
            </w:r>
            <w:proofErr w:type="spellEnd"/>
            <w:r>
              <w:t xml:space="preserve"> = new </w:t>
            </w:r>
            <w:proofErr w:type="spellStart"/>
            <w:r>
              <w:t>google.maps.Map</w:t>
            </w:r>
            <w:proofErr w:type="spellEnd"/>
            <w:r>
              <w:t>(</w:t>
            </w:r>
            <w:proofErr w:type="spellStart"/>
            <w:r>
              <w:t>document.getElementById</w:t>
            </w:r>
            <w:proofErr w:type="spellEnd"/>
            <w:r>
              <w:t>('map'), {</w:t>
            </w:r>
          </w:p>
          <w:p w14:paraId="23158716" w14:textId="77777777" w:rsidR="00CF5B40" w:rsidRDefault="00CF5B40" w:rsidP="00CF5B40">
            <w:pPr>
              <w:pStyle w:val="CodeBold"/>
            </w:pPr>
            <w:r>
              <w:t xml:space="preserve">            </w:t>
            </w:r>
            <w:proofErr w:type="gramStart"/>
            <w:r>
              <w:t>center</w:t>
            </w:r>
            <w:proofErr w:type="gramEnd"/>
            <w:r>
              <w:t xml:space="preserve">: </w:t>
            </w:r>
            <w:proofErr w:type="spellStart"/>
            <w:r>
              <w:t>ourLatLong</w:t>
            </w:r>
            <w:proofErr w:type="spellEnd"/>
            <w:r>
              <w:t>,</w:t>
            </w:r>
          </w:p>
          <w:p w14:paraId="0BEC1E8D" w14:textId="77777777" w:rsidR="00CF5B40" w:rsidRDefault="00CF5B40" w:rsidP="00CF5B40">
            <w:pPr>
              <w:pStyle w:val="CodeBold"/>
            </w:pPr>
            <w:r>
              <w:t xml:space="preserve">            </w:t>
            </w:r>
            <w:proofErr w:type="spellStart"/>
            <w:proofErr w:type="gramStart"/>
            <w:r>
              <w:t>scrollwheel</w:t>
            </w:r>
            <w:proofErr w:type="spellEnd"/>
            <w:proofErr w:type="gramEnd"/>
            <w:r>
              <w:t>: false,</w:t>
            </w:r>
          </w:p>
          <w:p w14:paraId="7C5CCC9A" w14:textId="77777777" w:rsidR="00CF5B40" w:rsidRDefault="00CF5B40" w:rsidP="00CF5B40">
            <w:pPr>
              <w:pStyle w:val="CodeBold"/>
            </w:pPr>
            <w:r>
              <w:t xml:space="preserve">            </w:t>
            </w:r>
            <w:proofErr w:type="gramStart"/>
            <w:r>
              <w:t>zoom</w:t>
            </w:r>
            <w:proofErr w:type="gramEnd"/>
            <w:r>
              <w:t>: 13</w:t>
            </w:r>
          </w:p>
          <w:p w14:paraId="0F2237CB" w14:textId="77777777" w:rsidR="00CF5B40" w:rsidRDefault="00CF5B40" w:rsidP="00CF5B40">
            <w:pPr>
              <w:pStyle w:val="CodeBold"/>
            </w:pPr>
            <w:r>
              <w:t xml:space="preserve">        });</w:t>
            </w:r>
          </w:p>
          <w:p w14:paraId="021D83F0" w14:textId="2EC3265D" w:rsidR="00CF5B40" w:rsidRDefault="00CF5B40" w:rsidP="00DC1B8A">
            <w:pPr>
              <w:pStyle w:val="Code"/>
            </w:pPr>
            <w:r>
              <w:t xml:space="preserve">    }</w:t>
            </w:r>
          </w:p>
        </w:tc>
      </w:tr>
    </w:tbl>
    <w:p w14:paraId="78DC7BD0" w14:textId="2724610F" w:rsidR="00CF5B40" w:rsidRPr="002D0E06" w:rsidRDefault="00483695" w:rsidP="00CF5B40">
      <w:pPr>
        <w:pStyle w:val="FigureImage"/>
      </w:pPr>
      <w:r>
        <w:rPr>
          <w:noProof/>
        </w:rPr>
        <w:lastRenderedPageBreak/>
        <w:drawing>
          <wp:inline distT="0" distB="0" distL="0" distR="0" wp14:anchorId="0BD6F9B0" wp14:editId="699C2AD7">
            <wp:extent cx="4793615" cy="4100195"/>
            <wp:effectExtent l="0" t="0" r="6985" b="0"/>
            <wp:docPr id="5" name="Picture 5" descr="MRMC932940:Users:rconnolly:Desktop:Screen Shot 2017-05-04 at 3.44.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RMC932940:Users:rconnolly:Desktop:Screen Shot 2017-05-04 at 3.44.3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3615" cy="4100195"/>
                    </a:xfrm>
                    <a:prstGeom prst="rect">
                      <a:avLst/>
                    </a:prstGeom>
                    <a:noFill/>
                    <a:ln>
                      <a:noFill/>
                    </a:ln>
                  </pic:spPr>
                </pic:pic>
              </a:graphicData>
            </a:graphic>
          </wp:inline>
        </w:drawing>
      </w:r>
    </w:p>
    <w:p w14:paraId="3D86CF73" w14:textId="293BD12F" w:rsidR="00CF5B40" w:rsidRPr="002D0E06" w:rsidRDefault="00CF5B40" w:rsidP="00CF5B40">
      <w:pPr>
        <w:pStyle w:val="Caption"/>
      </w:pPr>
      <w:r>
        <w:t>Figure 10</w:t>
      </w:r>
      <w:r w:rsidRPr="002D0E06">
        <w:t>.</w:t>
      </w:r>
      <w:r>
        <w:fldChar w:fldCharType="begin"/>
      </w:r>
      <w:r>
        <w:instrText xml:space="preserve"> SEQ Figure \* ARABIC </w:instrText>
      </w:r>
      <w:r>
        <w:fldChar w:fldCharType="separate"/>
      </w:r>
      <w:r>
        <w:rPr>
          <w:noProof/>
        </w:rPr>
        <w:t>1</w:t>
      </w:r>
      <w:r>
        <w:rPr>
          <w:noProof/>
        </w:rPr>
        <w:fldChar w:fldCharType="end"/>
      </w:r>
      <w:r w:rsidRPr="002D0E06">
        <w:t xml:space="preserve"> – </w:t>
      </w:r>
      <w:r>
        <w:t>Finished Exercise 19.10</w:t>
      </w:r>
    </w:p>
    <w:p w14:paraId="77D15666" w14:textId="77777777" w:rsidR="00CF5B40" w:rsidRDefault="00CF5B40" w:rsidP="00CF5B40"/>
    <w:p w14:paraId="423A3845" w14:textId="01721DE7" w:rsidR="00134996" w:rsidRPr="00CF28C4" w:rsidRDefault="00134996" w:rsidP="00CF28C4"/>
    <w:sectPr w:rsidR="00134996" w:rsidRPr="00CF28C4" w:rsidSect="00516FDE">
      <w:headerReference w:type="even" r:id="rId10"/>
      <w:headerReference w:type="default" r:id="rId11"/>
      <w:footerReference w:type="default" r:id="rId12"/>
      <w:pgSz w:w="12240" w:h="15840" w:code="1"/>
      <w:pgMar w:top="1440" w:right="3168" w:bottom="2160" w:left="1512" w:header="576" w:footer="576"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57E4E" w14:textId="77777777" w:rsidR="00CC362C" w:rsidRDefault="00CC362C">
      <w:r>
        <w:separator/>
      </w:r>
    </w:p>
  </w:endnote>
  <w:endnote w:type="continuationSeparator" w:id="0">
    <w:p w14:paraId="4D5D42AE" w14:textId="77777777" w:rsidR="00CC362C" w:rsidRDefault="00CC3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orbel">
    <w:panose1 w:val="020B0503020204020204"/>
    <w:charset w:val="00"/>
    <w:family w:val="auto"/>
    <w:pitch w:val="variable"/>
    <w:sig w:usb0="A00002EF" w:usb1="4000A44B" w:usb2="00000000" w:usb3="00000000" w:csb0="0000019F" w:csb1="00000000"/>
  </w:font>
  <w:font w:name="Rockwell">
    <w:panose1 w:val="02060603020205020403"/>
    <w:charset w:val="00"/>
    <w:family w:val="auto"/>
    <w:pitch w:val="variable"/>
    <w:sig w:usb0="00000003" w:usb1="00000000" w:usb2="00000000" w:usb3="00000000" w:csb0="00000001" w:csb1="00000000"/>
  </w:font>
  <w:font w:name="Franklin Gothic Medium">
    <w:panose1 w:val="020B0603020102020204"/>
    <w:charset w:val="00"/>
    <w:family w:val="auto"/>
    <w:pitch w:val="variable"/>
    <w:sig w:usb0="00000287" w:usb1="00000000" w:usb2="00000000" w:usb3="00000000" w:csb0="0000009F" w:csb1="00000000"/>
  </w:font>
  <w:font w:name="Franklin Gothic Medium Cond">
    <w:altName w:val="Arial"/>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auto"/>
    <w:pitch w:val="variable"/>
    <w:sig w:usb0="E10002FF" w:usb1="4000FCFF" w:usb2="00000009" w:usb3="00000000" w:csb0="0000019F" w:csb1="00000000"/>
  </w:font>
  <w:font w:name="Rockwell Condensed">
    <w:altName w:val="Cambria"/>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29CB4" w14:textId="23BE5181" w:rsidR="00CC362C" w:rsidRPr="00A53E73" w:rsidRDefault="00CC362C" w:rsidP="00B84824">
    <w:pPr>
      <w:pStyle w:val="Footer"/>
    </w:pPr>
    <w:r w:rsidRPr="00A53E73">
      <w:t>Copyright © 201</w:t>
    </w:r>
    <w:r>
      <w:t>7</w:t>
    </w:r>
    <w:r w:rsidRPr="00A53E73">
      <w:t xml:space="preserve"> Randy Connolly and Ricardo Hoar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D908B" w14:textId="77777777" w:rsidR="00CC362C" w:rsidRDefault="00CC362C">
      <w:r>
        <w:separator/>
      </w:r>
    </w:p>
  </w:footnote>
  <w:footnote w:type="continuationSeparator" w:id="0">
    <w:p w14:paraId="627E13CD" w14:textId="77777777" w:rsidR="00CC362C" w:rsidRDefault="00CC36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BFE24" w14:textId="77777777" w:rsidR="00CC362C" w:rsidRDefault="00CC362C">
    <w:pPr>
      <w:pStyle w:val="Header"/>
    </w:pPr>
    <w:r>
      <w:rPr>
        <w:noProof/>
      </w:rPr>
      <mc:AlternateContent>
        <mc:Choice Requires="wps">
          <w:drawing>
            <wp:anchor distT="0" distB="0" distL="114300" distR="114300" simplePos="0" relativeHeight="251664384" behindDoc="0" locked="0" layoutInCell="0" allowOverlap="1" wp14:anchorId="7868B6A5" wp14:editId="6433CFD3">
              <wp:simplePos x="0" y="0"/>
              <wp:positionH relativeFrom="margin">
                <wp:align>left</wp:align>
              </wp:positionH>
              <wp:positionV relativeFrom="topMargin">
                <wp:align>center</wp:align>
              </wp:positionV>
              <wp:extent cx="4800600" cy="134620"/>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08E4A92F" w14:textId="0802472C" w:rsidR="00CC362C" w:rsidRDefault="00CC362C">
                              <w:r>
                                <w:rPr>
                                  <w:rFonts w:ascii="Rockwell Condensed" w:hAnsi="Rockwell Condensed"/>
                                  <w:sz w:val="18"/>
                                  <w:szCs w:val="18"/>
                                  <w:lang w:val="en-CA"/>
                                </w:rPr>
                                <w:t xml:space="preserve">Lab 19: XML and Web Services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0;margin-top:0;width:378pt;height:10.6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"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08E4A92F" w14:textId="0802472C" w:rsidR="00CC362C" w:rsidRDefault="00CC362C">
                        <w:r>
                          <w:rPr>
                            <w:rFonts w:ascii="Rockwell Condensed" w:hAnsi="Rockwell Condensed"/>
                            <w:sz w:val="18"/>
                            <w:szCs w:val="18"/>
                            <w:lang w:val="en-CA"/>
                          </w:rPr>
                          <w:t xml:space="preserve">Lab 19: XML and Web Services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32B8C378" wp14:editId="752FA90F">
              <wp:simplePos x="0" y="0"/>
              <wp:positionH relativeFrom="page">
                <wp:align>left</wp:align>
              </wp:positionH>
              <wp:positionV relativeFrom="topMargin">
                <wp:align>center</wp:align>
              </wp:positionV>
              <wp:extent cx="2011680" cy="171450"/>
              <wp:effectExtent l="0"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71450"/>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A309F" w14:textId="77777777" w:rsidR="00CC362C" w:rsidRPr="00B84824" w:rsidRDefault="00CC362C">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3836F8">
                            <w:rPr>
                              <w:rFonts w:ascii="Rockwell Extra Bold" w:hAnsi="Rockwell Extra Bold"/>
                              <w:noProof/>
                              <w:color w:val="404040"/>
                            </w:rPr>
                            <w:t>8</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7" o:spid="_x0000_s1027" type="#_x0000_t202" style="position:absolute;margin-left:0;margin-top:0;width:158.4pt;height:13.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" o:allowincell="f" fillcolor="#f3f3e7" stroked="f">
              <v:textbox style="mso-fit-shape-to-text:t" inset=",0,,0">
                <w:txbxContent>
                  <w:p w14:paraId="423A309F" w14:textId="77777777" w:rsidR="00CC362C" w:rsidRPr="00B84824" w:rsidRDefault="00CC362C">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3836F8">
                      <w:rPr>
                        <w:rFonts w:ascii="Rockwell Extra Bold" w:hAnsi="Rockwell Extra Bold"/>
                        <w:noProof/>
                        <w:color w:val="404040"/>
                      </w:rPr>
                      <w:t>8</w:t>
                    </w:r>
                    <w:r w:rsidRPr="00B84824">
                      <w:rPr>
                        <w:rFonts w:ascii="Rockwell Extra Bold" w:hAnsi="Rockwell Extra Bold"/>
                        <w:color w:val="404040"/>
                      </w:rPr>
                      <w:fldChar w:fldCharType="end"/>
                    </w:r>
                  </w:p>
                </w:txbxContent>
              </v:textbox>
              <w10:wrap anchorx="page" anchory="margin"/>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E2FBD" w14:textId="77777777" w:rsidR="00CC362C" w:rsidRDefault="00CC362C">
    <w:pPr>
      <w:pStyle w:val="Header"/>
    </w:pPr>
    <w:r>
      <w:rPr>
        <w:noProof/>
      </w:rPr>
      <mc:AlternateContent>
        <mc:Choice Requires="wps">
          <w:drawing>
            <wp:anchor distT="0" distB="0" distL="114300" distR="114300" simplePos="0" relativeHeight="251667456" behindDoc="0" locked="0" layoutInCell="0" allowOverlap="1" wp14:anchorId="407595D1" wp14:editId="7A014605">
              <wp:simplePos x="0" y="0"/>
              <wp:positionH relativeFrom="margin">
                <wp:align>left</wp:align>
              </wp:positionH>
              <wp:positionV relativeFrom="topMargin">
                <wp:align>center</wp:align>
              </wp:positionV>
              <wp:extent cx="4800600" cy="13462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D1CAD0" w14:textId="77777777" w:rsidR="00CC362C" w:rsidRPr="00B84824" w:rsidRDefault="00CC362C">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8" type="#_x0000_t202" style="position:absolute;margin-left:0;margin-top:0;width:378pt;height:10.6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" o:allowincell="f" filled="f" stroked="f">
              <v:textbox style="mso-fit-shape-to-text:t" inset=",0,,0">
                <w:txbxContent>
                  <w:p w14:paraId="2BD1CAD0" w14:textId="77777777" w:rsidR="00CC362C" w:rsidRPr="00B84824" w:rsidRDefault="00CC362C">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1DE81884" wp14:editId="6C014C9A">
              <wp:simplePos x="0" y="0"/>
              <wp:positionH relativeFrom="page">
                <wp:align>right</wp:align>
              </wp:positionH>
              <wp:positionV relativeFrom="topMargin">
                <wp:align>center</wp:align>
              </wp:positionV>
              <wp:extent cx="960120" cy="171450"/>
              <wp:effectExtent l="254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71450"/>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47D367" w14:textId="77777777" w:rsidR="00CC362C" w:rsidRPr="00B84824" w:rsidRDefault="00CC362C">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3836F8">
                            <w:rPr>
                              <w:rFonts w:ascii="Rockwell Extra Bold" w:hAnsi="Rockwell Extra Bold"/>
                              <w:noProof/>
                              <w:color w:val="404040"/>
                            </w:rPr>
                            <w:t>9</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9" o:spid="_x0000_s1029" type="#_x0000_t202" style="position:absolute;margin-left:24.4pt;margin-top:0;width:75.6pt;height:13.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" o:allowincell="f" fillcolor="#f3f3e7" stroked="f">
              <v:textbox style="mso-fit-shape-to-text:t" inset=",0,,0">
                <w:txbxContent>
                  <w:p w14:paraId="7F47D367" w14:textId="77777777" w:rsidR="00CC362C" w:rsidRPr="00B84824" w:rsidRDefault="00CC362C">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3836F8">
                      <w:rPr>
                        <w:rFonts w:ascii="Rockwell Extra Bold" w:hAnsi="Rockwell Extra Bold"/>
                        <w:noProof/>
                        <w:color w:val="404040"/>
                      </w:rPr>
                      <w:t>9</w:t>
                    </w:r>
                    <w:r w:rsidRPr="00B84824">
                      <w:rPr>
                        <w:rFonts w:ascii="Rockwell Extra Bold" w:hAnsi="Rockwell Extra Bold"/>
                        <w:color w:val="40404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CFAAC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C94314A"/>
    <w:lvl w:ilvl="0">
      <w:start w:val="1"/>
      <w:numFmt w:val="decimal"/>
      <w:lvlText w:val="%1."/>
      <w:lvlJc w:val="left"/>
      <w:pPr>
        <w:tabs>
          <w:tab w:val="num" w:pos="1800"/>
        </w:tabs>
        <w:ind w:left="1800" w:hanging="360"/>
      </w:pPr>
    </w:lvl>
  </w:abstractNum>
  <w:abstractNum w:abstractNumId="2">
    <w:nsid w:val="FFFFFF7D"/>
    <w:multiLevelType w:val="singleLevel"/>
    <w:tmpl w:val="E536046A"/>
    <w:lvl w:ilvl="0">
      <w:start w:val="1"/>
      <w:numFmt w:val="decimal"/>
      <w:lvlText w:val="%1."/>
      <w:lvlJc w:val="left"/>
      <w:pPr>
        <w:tabs>
          <w:tab w:val="num" w:pos="1440"/>
        </w:tabs>
        <w:ind w:left="1440" w:hanging="360"/>
      </w:pPr>
    </w:lvl>
  </w:abstractNum>
  <w:abstractNum w:abstractNumId="3">
    <w:nsid w:val="FFFFFF7E"/>
    <w:multiLevelType w:val="singleLevel"/>
    <w:tmpl w:val="B938519C"/>
    <w:lvl w:ilvl="0">
      <w:start w:val="1"/>
      <w:numFmt w:val="decimal"/>
      <w:lvlText w:val="%1."/>
      <w:lvlJc w:val="left"/>
      <w:pPr>
        <w:tabs>
          <w:tab w:val="num" w:pos="1080"/>
        </w:tabs>
        <w:ind w:left="1080" w:hanging="360"/>
      </w:pPr>
    </w:lvl>
  </w:abstractNum>
  <w:abstractNum w:abstractNumId="4">
    <w:nsid w:val="FFFFFF7F"/>
    <w:multiLevelType w:val="singleLevel"/>
    <w:tmpl w:val="91F87582"/>
    <w:lvl w:ilvl="0">
      <w:start w:val="1"/>
      <w:numFmt w:val="decimal"/>
      <w:lvlText w:val="%1."/>
      <w:lvlJc w:val="left"/>
      <w:pPr>
        <w:tabs>
          <w:tab w:val="num" w:pos="720"/>
        </w:tabs>
        <w:ind w:left="720" w:hanging="360"/>
      </w:pPr>
    </w:lvl>
  </w:abstractNum>
  <w:abstractNum w:abstractNumId="5">
    <w:nsid w:val="FFFFFF80"/>
    <w:multiLevelType w:val="singleLevel"/>
    <w:tmpl w:val="3F0E707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996AB0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95C0AA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8BCAF0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5DEF87E"/>
    <w:lvl w:ilvl="0">
      <w:start w:val="1"/>
      <w:numFmt w:val="decimal"/>
      <w:lvlText w:val="%1."/>
      <w:lvlJc w:val="left"/>
      <w:pPr>
        <w:tabs>
          <w:tab w:val="num" w:pos="360"/>
        </w:tabs>
        <w:ind w:left="360" w:hanging="360"/>
      </w:pPr>
    </w:lvl>
  </w:abstractNum>
  <w:abstractNum w:abstractNumId="10">
    <w:nsid w:val="FFFFFF89"/>
    <w:multiLevelType w:val="singleLevel"/>
    <w:tmpl w:val="E892E554"/>
    <w:lvl w:ilvl="0">
      <w:start w:val="1"/>
      <w:numFmt w:val="bullet"/>
      <w:lvlText w:val=""/>
      <w:lvlJc w:val="left"/>
      <w:pPr>
        <w:tabs>
          <w:tab w:val="num" w:pos="360"/>
        </w:tabs>
        <w:ind w:left="360" w:hanging="360"/>
      </w:pPr>
      <w:rPr>
        <w:rFonts w:ascii="Symbol" w:hAnsi="Symbol" w:hint="default"/>
      </w:rPr>
    </w:lvl>
  </w:abstractNum>
  <w:abstractNum w:abstractNumId="11">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3">
    <w:nsid w:val="3D286801"/>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4">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5">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abstractNum w:abstractNumId="16">
    <w:nsid w:val="6A9E6A70"/>
    <w:multiLevelType w:val="hybridMultilevel"/>
    <w:tmpl w:val="1A42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4"/>
  </w:num>
  <w:num w:numId="4">
    <w:abstractNumId w:val="15"/>
  </w:num>
  <w:num w:numId="5">
    <w:abstractNumId w:val="11"/>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mirrorMargins/>
  <w:proofState w:spelling="clean" w:grammar="clean"/>
  <w:attachedTemplate r:id="rId1"/>
  <w:linkStyles/>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o:colormru v:ext="edit" colors="#f3f3e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2C6"/>
    <w:rsid w:val="000006B4"/>
    <w:rsid w:val="00001CB6"/>
    <w:rsid w:val="0000519E"/>
    <w:rsid w:val="000066EF"/>
    <w:rsid w:val="0001014C"/>
    <w:rsid w:val="0001471D"/>
    <w:rsid w:val="00021562"/>
    <w:rsid w:val="00023185"/>
    <w:rsid w:val="00024478"/>
    <w:rsid w:val="00032CEE"/>
    <w:rsid w:val="00033E9D"/>
    <w:rsid w:val="00034CA7"/>
    <w:rsid w:val="00037A38"/>
    <w:rsid w:val="000445BC"/>
    <w:rsid w:val="0004547B"/>
    <w:rsid w:val="0004646E"/>
    <w:rsid w:val="000547D7"/>
    <w:rsid w:val="00055730"/>
    <w:rsid w:val="00057290"/>
    <w:rsid w:val="00064901"/>
    <w:rsid w:val="000746C0"/>
    <w:rsid w:val="00086306"/>
    <w:rsid w:val="000A7D62"/>
    <w:rsid w:val="000B509B"/>
    <w:rsid w:val="000B601D"/>
    <w:rsid w:val="000C0DC9"/>
    <w:rsid w:val="000C1310"/>
    <w:rsid w:val="000C6B1C"/>
    <w:rsid w:val="000E11D0"/>
    <w:rsid w:val="000E3FE5"/>
    <w:rsid w:val="000E633A"/>
    <w:rsid w:val="000F2FE2"/>
    <w:rsid w:val="00100AAB"/>
    <w:rsid w:val="001053CB"/>
    <w:rsid w:val="00106DB4"/>
    <w:rsid w:val="0011002C"/>
    <w:rsid w:val="00120F1F"/>
    <w:rsid w:val="00124A4D"/>
    <w:rsid w:val="00130841"/>
    <w:rsid w:val="00131147"/>
    <w:rsid w:val="00133F2A"/>
    <w:rsid w:val="00134996"/>
    <w:rsid w:val="001361C3"/>
    <w:rsid w:val="00147A12"/>
    <w:rsid w:val="00152B9A"/>
    <w:rsid w:val="00155FDF"/>
    <w:rsid w:val="0016352B"/>
    <w:rsid w:val="00165C42"/>
    <w:rsid w:val="001669D6"/>
    <w:rsid w:val="00170E63"/>
    <w:rsid w:val="00171782"/>
    <w:rsid w:val="00172533"/>
    <w:rsid w:val="00173FF9"/>
    <w:rsid w:val="00177EEE"/>
    <w:rsid w:val="001838DE"/>
    <w:rsid w:val="001A5914"/>
    <w:rsid w:val="001A7F40"/>
    <w:rsid w:val="001C3B9E"/>
    <w:rsid w:val="001D075B"/>
    <w:rsid w:val="001E529A"/>
    <w:rsid w:val="001F1EAD"/>
    <w:rsid w:val="00205F98"/>
    <w:rsid w:val="00206055"/>
    <w:rsid w:val="00207220"/>
    <w:rsid w:val="00210341"/>
    <w:rsid w:val="00243179"/>
    <w:rsid w:val="00243CB5"/>
    <w:rsid w:val="00250615"/>
    <w:rsid w:val="00250989"/>
    <w:rsid w:val="00251301"/>
    <w:rsid w:val="00251B7A"/>
    <w:rsid w:val="00251CD3"/>
    <w:rsid w:val="00256621"/>
    <w:rsid w:val="0026284D"/>
    <w:rsid w:val="00264EF2"/>
    <w:rsid w:val="00265FF3"/>
    <w:rsid w:val="00266532"/>
    <w:rsid w:val="002670CD"/>
    <w:rsid w:val="00271266"/>
    <w:rsid w:val="00272C6E"/>
    <w:rsid w:val="00275EB2"/>
    <w:rsid w:val="00290B27"/>
    <w:rsid w:val="002922A2"/>
    <w:rsid w:val="0029509E"/>
    <w:rsid w:val="002B46A9"/>
    <w:rsid w:val="002C0ED9"/>
    <w:rsid w:val="002C7522"/>
    <w:rsid w:val="002D0E06"/>
    <w:rsid w:val="002D4668"/>
    <w:rsid w:val="002D570D"/>
    <w:rsid w:val="002E4048"/>
    <w:rsid w:val="003000FF"/>
    <w:rsid w:val="003010B2"/>
    <w:rsid w:val="00304227"/>
    <w:rsid w:val="00312FF3"/>
    <w:rsid w:val="0031499A"/>
    <w:rsid w:val="0031630C"/>
    <w:rsid w:val="00324CB5"/>
    <w:rsid w:val="0033265D"/>
    <w:rsid w:val="003346F9"/>
    <w:rsid w:val="00335FC0"/>
    <w:rsid w:val="00336226"/>
    <w:rsid w:val="00344C8B"/>
    <w:rsid w:val="003504F6"/>
    <w:rsid w:val="00352D5F"/>
    <w:rsid w:val="00362024"/>
    <w:rsid w:val="00367F12"/>
    <w:rsid w:val="003714B7"/>
    <w:rsid w:val="00371A2B"/>
    <w:rsid w:val="00372649"/>
    <w:rsid w:val="0038165F"/>
    <w:rsid w:val="003821C1"/>
    <w:rsid w:val="003836F8"/>
    <w:rsid w:val="00397611"/>
    <w:rsid w:val="003977AF"/>
    <w:rsid w:val="003C1482"/>
    <w:rsid w:val="003C2907"/>
    <w:rsid w:val="003C4522"/>
    <w:rsid w:val="003C5B5F"/>
    <w:rsid w:val="003C6E8D"/>
    <w:rsid w:val="003C7868"/>
    <w:rsid w:val="003D04C2"/>
    <w:rsid w:val="003E7BDF"/>
    <w:rsid w:val="003F3328"/>
    <w:rsid w:val="003F4119"/>
    <w:rsid w:val="003F5D7E"/>
    <w:rsid w:val="00400428"/>
    <w:rsid w:val="00403268"/>
    <w:rsid w:val="00405799"/>
    <w:rsid w:val="004074FE"/>
    <w:rsid w:val="00413D06"/>
    <w:rsid w:val="004163F5"/>
    <w:rsid w:val="0042256E"/>
    <w:rsid w:val="0043028C"/>
    <w:rsid w:val="00432234"/>
    <w:rsid w:val="00442102"/>
    <w:rsid w:val="00446244"/>
    <w:rsid w:val="00455423"/>
    <w:rsid w:val="004571A0"/>
    <w:rsid w:val="00457779"/>
    <w:rsid w:val="0047138F"/>
    <w:rsid w:val="00472125"/>
    <w:rsid w:val="00472CBD"/>
    <w:rsid w:val="004766D6"/>
    <w:rsid w:val="00483695"/>
    <w:rsid w:val="00483D23"/>
    <w:rsid w:val="00486417"/>
    <w:rsid w:val="00490FCD"/>
    <w:rsid w:val="004943E6"/>
    <w:rsid w:val="00495282"/>
    <w:rsid w:val="00495E24"/>
    <w:rsid w:val="004A04DC"/>
    <w:rsid w:val="004A78AD"/>
    <w:rsid w:val="004B0F3A"/>
    <w:rsid w:val="004B242C"/>
    <w:rsid w:val="004B5D87"/>
    <w:rsid w:val="004B60CD"/>
    <w:rsid w:val="004C3A40"/>
    <w:rsid w:val="004C7512"/>
    <w:rsid w:val="004D3FC6"/>
    <w:rsid w:val="004D549A"/>
    <w:rsid w:val="004D5CDB"/>
    <w:rsid w:val="004D5D4F"/>
    <w:rsid w:val="004E2134"/>
    <w:rsid w:val="004E2619"/>
    <w:rsid w:val="004F4A59"/>
    <w:rsid w:val="004F52E7"/>
    <w:rsid w:val="004F7A19"/>
    <w:rsid w:val="004F7FD9"/>
    <w:rsid w:val="00507B80"/>
    <w:rsid w:val="00516FDE"/>
    <w:rsid w:val="005170BC"/>
    <w:rsid w:val="005170D5"/>
    <w:rsid w:val="0051773A"/>
    <w:rsid w:val="0052308C"/>
    <w:rsid w:val="00525401"/>
    <w:rsid w:val="00527CAE"/>
    <w:rsid w:val="005321A2"/>
    <w:rsid w:val="00534849"/>
    <w:rsid w:val="00537D51"/>
    <w:rsid w:val="00540745"/>
    <w:rsid w:val="00565AEE"/>
    <w:rsid w:val="005800C1"/>
    <w:rsid w:val="00580DEA"/>
    <w:rsid w:val="0058169D"/>
    <w:rsid w:val="005903EB"/>
    <w:rsid w:val="005956CC"/>
    <w:rsid w:val="005976C5"/>
    <w:rsid w:val="005A23EF"/>
    <w:rsid w:val="005A5C29"/>
    <w:rsid w:val="005A7535"/>
    <w:rsid w:val="005B2021"/>
    <w:rsid w:val="005B2CAE"/>
    <w:rsid w:val="005B7C35"/>
    <w:rsid w:val="005C2A24"/>
    <w:rsid w:val="005D3598"/>
    <w:rsid w:val="005D46ED"/>
    <w:rsid w:val="005E0FC8"/>
    <w:rsid w:val="005E126E"/>
    <w:rsid w:val="005E2C14"/>
    <w:rsid w:val="005E534F"/>
    <w:rsid w:val="005F0C9A"/>
    <w:rsid w:val="005F3F8D"/>
    <w:rsid w:val="00604ED0"/>
    <w:rsid w:val="00611B8A"/>
    <w:rsid w:val="00624E13"/>
    <w:rsid w:val="006313CC"/>
    <w:rsid w:val="00631C1A"/>
    <w:rsid w:val="006370A2"/>
    <w:rsid w:val="00642486"/>
    <w:rsid w:val="00645EB7"/>
    <w:rsid w:val="00645EE5"/>
    <w:rsid w:val="00653ABA"/>
    <w:rsid w:val="006543E2"/>
    <w:rsid w:val="006606D9"/>
    <w:rsid w:val="00670984"/>
    <w:rsid w:val="00682393"/>
    <w:rsid w:val="006853E2"/>
    <w:rsid w:val="00691E41"/>
    <w:rsid w:val="006A271A"/>
    <w:rsid w:val="006A4945"/>
    <w:rsid w:val="006A5306"/>
    <w:rsid w:val="006A5584"/>
    <w:rsid w:val="006A58DA"/>
    <w:rsid w:val="006A5EF0"/>
    <w:rsid w:val="006B0552"/>
    <w:rsid w:val="006B340A"/>
    <w:rsid w:val="006B5C0E"/>
    <w:rsid w:val="006B659C"/>
    <w:rsid w:val="006C00DF"/>
    <w:rsid w:val="006C2EBF"/>
    <w:rsid w:val="006C3929"/>
    <w:rsid w:val="006D3D0E"/>
    <w:rsid w:val="006E0114"/>
    <w:rsid w:val="006E3CA0"/>
    <w:rsid w:val="006E6E97"/>
    <w:rsid w:val="006F4513"/>
    <w:rsid w:val="00701CD8"/>
    <w:rsid w:val="00710A41"/>
    <w:rsid w:val="00711F69"/>
    <w:rsid w:val="00723920"/>
    <w:rsid w:val="00723958"/>
    <w:rsid w:val="00725487"/>
    <w:rsid w:val="00730EE5"/>
    <w:rsid w:val="007345EF"/>
    <w:rsid w:val="0074035B"/>
    <w:rsid w:val="00740A25"/>
    <w:rsid w:val="00750D38"/>
    <w:rsid w:val="00754126"/>
    <w:rsid w:val="007842D1"/>
    <w:rsid w:val="007954CA"/>
    <w:rsid w:val="00796B7D"/>
    <w:rsid w:val="007A5221"/>
    <w:rsid w:val="007B2467"/>
    <w:rsid w:val="007B7264"/>
    <w:rsid w:val="007C01A2"/>
    <w:rsid w:val="007C6E79"/>
    <w:rsid w:val="007C73C9"/>
    <w:rsid w:val="007D52A5"/>
    <w:rsid w:val="007D6FA5"/>
    <w:rsid w:val="007E4112"/>
    <w:rsid w:val="007E4D6D"/>
    <w:rsid w:val="007E52EB"/>
    <w:rsid w:val="007E63E8"/>
    <w:rsid w:val="007F0604"/>
    <w:rsid w:val="007F2051"/>
    <w:rsid w:val="00814C46"/>
    <w:rsid w:val="00817FFE"/>
    <w:rsid w:val="008207E6"/>
    <w:rsid w:val="00821C0F"/>
    <w:rsid w:val="00823960"/>
    <w:rsid w:val="0083085D"/>
    <w:rsid w:val="00831C5F"/>
    <w:rsid w:val="008333C2"/>
    <w:rsid w:val="00841510"/>
    <w:rsid w:val="00846049"/>
    <w:rsid w:val="0085282A"/>
    <w:rsid w:val="00854E94"/>
    <w:rsid w:val="00857E8C"/>
    <w:rsid w:val="00864DB4"/>
    <w:rsid w:val="00865E65"/>
    <w:rsid w:val="00871AA4"/>
    <w:rsid w:val="00873AEE"/>
    <w:rsid w:val="00875131"/>
    <w:rsid w:val="0087764A"/>
    <w:rsid w:val="00891162"/>
    <w:rsid w:val="00891DDE"/>
    <w:rsid w:val="008948F9"/>
    <w:rsid w:val="008A48CA"/>
    <w:rsid w:val="008A5C86"/>
    <w:rsid w:val="008A6467"/>
    <w:rsid w:val="008B480F"/>
    <w:rsid w:val="008B65E4"/>
    <w:rsid w:val="008C6EB9"/>
    <w:rsid w:val="008D05AA"/>
    <w:rsid w:val="008D1852"/>
    <w:rsid w:val="008D2C8C"/>
    <w:rsid w:val="008E5BCA"/>
    <w:rsid w:val="008E5DD9"/>
    <w:rsid w:val="008F3525"/>
    <w:rsid w:val="008F69C6"/>
    <w:rsid w:val="00916B53"/>
    <w:rsid w:val="0092048D"/>
    <w:rsid w:val="00923E03"/>
    <w:rsid w:val="00934078"/>
    <w:rsid w:val="00934505"/>
    <w:rsid w:val="009640AF"/>
    <w:rsid w:val="009722D8"/>
    <w:rsid w:val="0097340C"/>
    <w:rsid w:val="00990794"/>
    <w:rsid w:val="00990E03"/>
    <w:rsid w:val="00991FAC"/>
    <w:rsid w:val="00996BA8"/>
    <w:rsid w:val="009A094B"/>
    <w:rsid w:val="009A2F4B"/>
    <w:rsid w:val="009B5ABD"/>
    <w:rsid w:val="009B6421"/>
    <w:rsid w:val="009B6CD6"/>
    <w:rsid w:val="009B6CF5"/>
    <w:rsid w:val="009B76FA"/>
    <w:rsid w:val="009D1393"/>
    <w:rsid w:val="009D39E9"/>
    <w:rsid w:val="009D4AF1"/>
    <w:rsid w:val="009D7C27"/>
    <w:rsid w:val="009E5DC9"/>
    <w:rsid w:val="009E7A5C"/>
    <w:rsid w:val="009F098B"/>
    <w:rsid w:val="009F1CD9"/>
    <w:rsid w:val="009F7B9E"/>
    <w:rsid w:val="00A05611"/>
    <w:rsid w:val="00A115EE"/>
    <w:rsid w:val="00A1558A"/>
    <w:rsid w:val="00A307E5"/>
    <w:rsid w:val="00A401AC"/>
    <w:rsid w:val="00A44E1D"/>
    <w:rsid w:val="00A531AA"/>
    <w:rsid w:val="00A53E73"/>
    <w:rsid w:val="00A64203"/>
    <w:rsid w:val="00A65398"/>
    <w:rsid w:val="00A669E8"/>
    <w:rsid w:val="00A74EE8"/>
    <w:rsid w:val="00A75EA1"/>
    <w:rsid w:val="00A85B3F"/>
    <w:rsid w:val="00A8743D"/>
    <w:rsid w:val="00A9716E"/>
    <w:rsid w:val="00AA7D25"/>
    <w:rsid w:val="00AB0592"/>
    <w:rsid w:val="00AB0E16"/>
    <w:rsid w:val="00AB1803"/>
    <w:rsid w:val="00AB477A"/>
    <w:rsid w:val="00AB4AD1"/>
    <w:rsid w:val="00AB547E"/>
    <w:rsid w:val="00AB5D86"/>
    <w:rsid w:val="00AC607D"/>
    <w:rsid w:val="00AD3E8D"/>
    <w:rsid w:val="00AD7B48"/>
    <w:rsid w:val="00AE0EDA"/>
    <w:rsid w:val="00AE14E5"/>
    <w:rsid w:val="00AE3938"/>
    <w:rsid w:val="00AE51C5"/>
    <w:rsid w:val="00AE61E3"/>
    <w:rsid w:val="00AF18DC"/>
    <w:rsid w:val="00AF5A76"/>
    <w:rsid w:val="00AF61C0"/>
    <w:rsid w:val="00B05CBF"/>
    <w:rsid w:val="00B05F8A"/>
    <w:rsid w:val="00B10B9F"/>
    <w:rsid w:val="00B16E92"/>
    <w:rsid w:val="00B233B8"/>
    <w:rsid w:val="00B244BF"/>
    <w:rsid w:val="00B25CD2"/>
    <w:rsid w:val="00B30399"/>
    <w:rsid w:val="00B36CF3"/>
    <w:rsid w:val="00B37846"/>
    <w:rsid w:val="00B60FA7"/>
    <w:rsid w:val="00B623F0"/>
    <w:rsid w:val="00B6257C"/>
    <w:rsid w:val="00B63E15"/>
    <w:rsid w:val="00B675AC"/>
    <w:rsid w:val="00B75A33"/>
    <w:rsid w:val="00B80901"/>
    <w:rsid w:val="00B81998"/>
    <w:rsid w:val="00B82AF7"/>
    <w:rsid w:val="00B83EED"/>
    <w:rsid w:val="00B84824"/>
    <w:rsid w:val="00B90D21"/>
    <w:rsid w:val="00B957A7"/>
    <w:rsid w:val="00BB45C9"/>
    <w:rsid w:val="00BC69D6"/>
    <w:rsid w:val="00BD35D6"/>
    <w:rsid w:val="00BD5C81"/>
    <w:rsid w:val="00BD607C"/>
    <w:rsid w:val="00BE1055"/>
    <w:rsid w:val="00C07D4B"/>
    <w:rsid w:val="00C17BE8"/>
    <w:rsid w:val="00C26EDC"/>
    <w:rsid w:val="00C27B03"/>
    <w:rsid w:val="00C32E2C"/>
    <w:rsid w:val="00C36E41"/>
    <w:rsid w:val="00C51999"/>
    <w:rsid w:val="00C52CAA"/>
    <w:rsid w:val="00C60027"/>
    <w:rsid w:val="00C8220A"/>
    <w:rsid w:val="00C90BEC"/>
    <w:rsid w:val="00C93E28"/>
    <w:rsid w:val="00CA149E"/>
    <w:rsid w:val="00CA3CDA"/>
    <w:rsid w:val="00CC1211"/>
    <w:rsid w:val="00CC2149"/>
    <w:rsid w:val="00CC362C"/>
    <w:rsid w:val="00CD7F5E"/>
    <w:rsid w:val="00CE1D37"/>
    <w:rsid w:val="00CE41B4"/>
    <w:rsid w:val="00CE7575"/>
    <w:rsid w:val="00CF0B6D"/>
    <w:rsid w:val="00CF28C4"/>
    <w:rsid w:val="00CF4A27"/>
    <w:rsid w:val="00CF5B40"/>
    <w:rsid w:val="00CF5B52"/>
    <w:rsid w:val="00D01BF0"/>
    <w:rsid w:val="00D02923"/>
    <w:rsid w:val="00D05868"/>
    <w:rsid w:val="00D07C5D"/>
    <w:rsid w:val="00D1696E"/>
    <w:rsid w:val="00D2312C"/>
    <w:rsid w:val="00D231FC"/>
    <w:rsid w:val="00D355D6"/>
    <w:rsid w:val="00D37217"/>
    <w:rsid w:val="00D444B5"/>
    <w:rsid w:val="00D45326"/>
    <w:rsid w:val="00D575D6"/>
    <w:rsid w:val="00D65CD3"/>
    <w:rsid w:val="00D70828"/>
    <w:rsid w:val="00D70D9D"/>
    <w:rsid w:val="00D71719"/>
    <w:rsid w:val="00D735E2"/>
    <w:rsid w:val="00D77558"/>
    <w:rsid w:val="00D839E5"/>
    <w:rsid w:val="00D87868"/>
    <w:rsid w:val="00D93697"/>
    <w:rsid w:val="00DA19E9"/>
    <w:rsid w:val="00DA5193"/>
    <w:rsid w:val="00DB27B8"/>
    <w:rsid w:val="00DC1B8A"/>
    <w:rsid w:val="00DC3A9D"/>
    <w:rsid w:val="00DC3EC1"/>
    <w:rsid w:val="00DC4D74"/>
    <w:rsid w:val="00DC6153"/>
    <w:rsid w:val="00DD0548"/>
    <w:rsid w:val="00DD0B40"/>
    <w:rsid w:val="00DD0D03"/>
    <w:rsid w:val="00DD1713"/>
    <w:rsid w:val="00DD6AA9"/>
    <w:rsid w:val="00DE58AA"/>
    <w:rsid w:val="00E020F9"/>
    <w:rsid w:val="00E02CCC"/>
    <w:rsid w:val="00E12CC2"/>
    <w:rsid w:val="00E15586"/>
    <w:rsid w:val="00E233CF"/>
    <w:rsid w:val="00E23950"/>
    <w:rsid w:val="00E37F6E"/>
    <w:rsid w:val="00E6760B"/>
    <w:rsid w:val="00E67E24"/>
    <w:rsid w:val="00E73362"/>
    <w:rsid w:val="00E8186F"/>
    <w:rsid w:val="00E871E4"/>
    <w:rsid w:val="00E93F94"/>
    <w:rsid w:val="00E95411"/>
    <w:rsid w:val="00E95E5C"/>
    <w:rsid w:val="00EA2F99"/>
    <w:rsid w:val="00EB136C"/>
    <w:rsid w:val="00EB6B44"/>
    <w:rsid w:val="00EF2E67"/>
    <w:rsid w:val="00EF7113"/>
    <w:rsid w:val="00F015B7"/>
    <w:rsid w:val="00F01E52"/>
    <w:rsid w:val="00F02319"/>
    <w:rsid w:val="00F025E0"/>
    <w:rsid w:val="00F06C86"/>
    <w:rsid w:val="00F07AA1"/>
    <w:rsid w:val="00F16C09"/>
    <w:rsid w:val="00F21724"/>
    <w:rsid w:val="00F303D2"/>
    <w:rsid w:val="00F334CE"/>
    <w:rsid w:val="00F50B81"/>
    <w:rsid w:val="00F518B6"/>
    <w:rsid w:val="00F54B4C"/>
    <w:rsid w:val="00F6087F"/>
    <w:rsid w:val="00F9116D"/>
    <w:rsid w:val="00F92D6C"/>
    <w:rsid w:val="00F951E5"/>
    <w:rsid w:val="00FA07EC"/>
    <w:rsid w:val="00FA12C6"/>
    <w:rsid w:val="00FA1308"/>
    <w:rsid w:val="00FA164B"/>
    <w:rsid w:val="00FA7C05"/>
    <w:rsid w:val="00FB0636"/>
    <w:rsid w:val="00FB3FF2"/>
    <w:rsid w:val="00FB589C"/>
    <w:rsid w:val="00FC6A4E"/>
    <w:rsid w:val="00FD23B0"/>
    <w:rsid w:val="00FD3CB8"/>
    <w:rsid w:val="00FE52A2"/>
    <w:rsid w:val="00FE7491"/>
    <w:rsid w:val="00FF1609"/>
    <w:rsid w:val="00FF21A4"/>
    <w:rsid w:val="00FF5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f3f3e7"/>
    </o:shapedefaults>
    <o:shapelayout v:ext="edit">
      <o:idmap v:ext="edit" data="1"/>
    </o:shapelayout>
  </w:shapeDefaults>
  <w:decimalSymbol w:val="."/>
  <w:listSeparator w:val=","/>
  <w14:docId w14:val="4E8A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uiPriority="2" w:qFormat="1"/>
    <w:lsdException w:name="heading 8" w:uiPriority="2" w:qFormat="1"/>
    <w:lsdException w:name="heading 9" w:uiPriority="2"/>
    <w:lsdException w:name="caption" w:semiHidden="1" w:unhideWhenUsed="1" w:qFormat="1"/>
    <w:lsdException w:name="Title" w:qFormat="1"/>
    <w:lsdException w:name="Default Paragraph Font" w:uiPriority="1"/>
    <w:lsdException w:name="Subtitle" w:qFormat="1"/>
    <w:lsdException w:name="Hyperlink" w:uiPriority="4"/>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CD8"/>
    <w:rPr>
      <w:rFonts w:ascii="Corbel" w:hAnsi="Corbel"/>
      <w:sz w:val="23"/>
      <w:lang w:val="en-US" w:eastAsia="en-US"/>
    </w:rPr>
  </w:style>
  <w:style w:type="paragraph" w:styleId="Heading1">
    <w:name w:val="heading 1"/>
    <w:basedOn w:val="Normal"/>
    <w:next w:val="BodyMain"/>
    <w:link w:val="Heading1Char"/>
    <w:autoRedefine/>
    <w:qFormat/>
    <w:rsid w:val="00701CD8"/>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B83EED"/>
    <w:pPr>
      <w:keepNext/>
      <w:spacing w:before="480" w:after="140"/>
      <w:ind w:left="-576"/>
      <w:outlineLvl w:val="1"/>
    </w:pPr>
    <w:rPr>
      <w:rFonts w:ascii="Franklin Gothic Medium" w:hAnsi="Franklin Gothic Medium"/>
      <w:smallCaps/>
      <w:color w:val="404040"/>
      <w:kern w:val="28"/>
      <w:sz w:val="44"/>
    </w:rPr>
  </w:style>
  <w:style w:type="paragraph" w:styleId="Heading3">
    <w:name w:val="heading 3"/>
    <w:basedOn w:val="Normal"/>
    <w:next w:val="BodyMain"/>
    <w:link w:val="Heading3Char"/>
    <w:autoRedefine/>
    <w:qFormat/>
    <w:rsid w:val="00701CD8"/>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701CD8"/>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701CD8"/>
    <w:pPr>
      <w:keepNext/>
      <w:spacing w:before="280" w:after="140"/>
      <w:outlineLvl w:val="4"/>
    </w:pPr>
    <w:rPr>
      <w:rFonts w:ascii="Franklin Gothic Medium Cond" w:hAnsi="Franklin Gothic Medium Cond"/>
      <w:kern w:val="28"/>
      <w:sz w:val="24"/>
    </w:rPr>
  </w:style>
  <w:style w:type="paragraph" w:styleId="Heading6">
    <w:name w:val="heading 6"/>
    <w:basedOn w:val="Normal"/>
    <w:next w:val="Normal"/>
    <w:uiPriority w:val="1"/>
    <w:qFormat/>
    <w:rsid w:val="00701CD8"/>
    <w:pPr>
      <w:keepNext/>
      <w:spacing w:before="120" w:after="80"/>
      <w:outlineLvl w:val="5"/>
    </w:pPr>
    <w:rPr>
      <w:rFonts w:ascii="Franklin Gothic Book" w:hAnsi="Franklin Gothic Book"/>
      <w:i/>
      <w:kern w:val="28"/>
      <w:sz w:val="24"/>
    </w:rPr>
  </w:style>
  <w:style w:type="paragraph" w:styleId="Heading7">
    <w:name w:val="heading 7"/>
    <w:basedOn w:val="Normal"/>
    <w:next w:val="Normal"/>
    <w:uiPriority w:val="2"/>
    <w:qFormat/>
    <w:rsid w:val="00701CD8"/>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701CD8"/>
    <w:pPr>
      <w:keepNext/>
      <w:spacing w:before="80" w:after="60"/>
      <w:outlineLvl w:val="7"/>
    </w:pPr>
    <w:rPr>
      <w:i/>
      <w:kern w:val="28"/>
      <w:sz w:val="20"/>
    </w:rPr>
  </w:style>
  <w:style w:type="paragraph" w:styleId="Heading9">
    <w:name w:val="heading 9"/>
    <w:basedOn w:val="Normal"/>
    <w:next w:val="Normal"/>
    <w:uiPriority w:val="2"/>
    <w:rsid w:val="00701CD8"/>
    <w:pPr>
      <w:keepNext/>
      <w:spacing w:before="80" w:after="60"/>
      <w:outlineLvl w:val="8"/>
    </w:pPr>
    <w:rPr>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Main"/>
    <w:basedOn w:val="Normal"/>
    <w:link w:val="BodyMainChar"/>
    <w:autoRedefine/>
    <w:rsid w:val="00701CD8"/>
    <w:pPr>
      <w:spacing w:after="280" w:line="300" w:lineRule="exact"/>
    </w:pPr>
    <w:rPr>
      <w:rFonts w:ascii="Constantia" w:hAnsi="Constantia"/>
    </w:rPr>
  </w:style>
  <w:style w:type="paragraph" w:styleId="Header">
    <w:name w:val="header"/>
    <w:basedOn w:val="Normal"/>
    <w:link w:val="HeaderChar"/>
    <w:autoRedefine/>
    <w:rsid w:val="00701CD8"/>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701CD8"/>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701CD8"/>
    <w:pPr>
      <w:spacing w:before="60" w:after="60" w:line="280" w:lineRule="exact"/>
      <w:jc w:val="both"/>
    </w:pPr>
    <w:rPr>
      <w:rFonts w:ascii="Franklin Gothic Medium Cond" w:hAnsi="Franklin Gothic Medium Cond"/>
      <w:b/>
      <w:smallCaps/>
      <w:spacing w:val="30"/>
      <w:sz w:val="22"/>
      <w:szCs w:val="24"/>
    </w:rPr>
  </w:style>
  <w:style w:type="paragraph" w:customStyle="1" w:styleId="TableText">
    <w:name w:val="Table.Text"/>
    <w:basedOn w:val="Normal"/>
    <w:autoRedefine/>
    <w:rsid w:val="00750D38"/>
    <w:pPr>
      <w:spacing w:before="120" w:line="260" w:lineRule="exact"/>
    </w:pPr>
    <w:rPr>
      <w:rFonts w:ascii="Franklin Gothic Book" w:hAnsi="Franklin Gothic Book"/>
      <w:sz w:val="20"/>
    </w:rPr>
  </w:style>
  <w:style w:type="character" w:customStyle="1" w:styleId="inline">
    <w:name w:val="inline"/>
    <w:basedOn w:val="DefaultParagraphFont"/>
    <w:rsid w:val="00701CD8"/>
    <w:rPr>
      <w:rFonts w:ascii="Franklin Gothic Medium" w:hAnsi="Franklin Gothic Medium"/>
      <w:sz w:val="20"/>
    </w:rPr>
  </w:style>
  <w:style w:type="paragraph" w:customStyle="1" w:styleId="TableNumber">
    <w:name w:val="Table.Number"/>
    <w:basedOn w:val="Normal"/>
    <w:link w:val="TableNumberChar"/>
    <w:autoRedefine/>
    <w:rsid w:val="00701CD8"/>
    <w:pPr>
      <w:spacing w:before="120" w:line="260" w:lineRule="exact"/>
      <w:jc w:val="right"/>
    </w:pPr>
    <w:rPr>
      <w:rFonts w:ascii="Franklin Gothic Medium" w:hAnsi="Franklin Gothic Medium"/>
      <w:color w:val="000080"/>
      <w:sz w:val="20"/>
    </w:rPr>
  </w:style>
  <w:style w:type="paragraph" w:styleId="Footer">
    <w:name w:val="footer"/>
    <w:basedOn w:val="Normal"/>
    <w:autoRedefine/>
    <w:rsid w:val="00701CD8"/>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701CD8"/>
    <w:rPr>
      <w:rFonts w:ascii="Constantia" w:hAnsi="Constantia"/>
      <w:b/>
      <w:color w:val="404040"/>
      <w:sz w:val="36"/>
    </w:rPr>
  </w:style>
  <w:style w:type="paragraph" w:customStyle="1" w:styleId="Note">
    <w:name w:val="Note"/>
    <w:basedOn w:val="BodyMain"/>
    <w:next w:val="BodyMain"/>
    <w:rsid w:val="00701CD8"/>
    <w:rPr>
      <w:i/>
    </w:rPr>
  </w:style>
  <w:style w:type="character" w:customStyle="1" w:styleId="NoteLeadIn">
    <w:name w:val="Note.LeadIn"/>
    <w:basedOn w:val="inline"/>
    <w:rsid w:val="00701CD8"/>
    <w:rPr>
      <w:rFonts w:ascii="Franklin Gothic Medium" w:hAnsi="Franklin Gothic Medium"/>
      <w:sz w:val="20"/>
    </w:rPr>
  </w:style>
  <w:style w:type="paragraph" w:customStyle="1" w:styleId="ChapterSubtitle">
    <w:name w:val="Chapter.Subtitle"/>
    <w:basedOn w:val="Normal"/>
    <w:next w:val="Normal"/>
    <w:autoRedefine/>
    <w:rsid w:val="00701CD8"/>
    <w:pPr>
      <w:spacing w:before="120" w:after="120"/>
    </w:pPr>
    <w:rPr>
      <w:rFonts w:ascii="Rockwell Condensed" w:hAnsi="Rockwell Condensed"/>
      <w:sz w:val="28"/>
    </w:rPr>
  </w:style>
  <w:style w:type="paragraph" w:customStyle="1" w:styleId="BodyBullets">
    <w:name w:val="Body.Bullets"/>
    <w:basedOn w:val="BodyMain"/>
    <w:rsid w:val="00701CD8"/>
    <w:pPr>
      <w:numPr>
        <w:numId w:val="4"/>
      </w:numPr>
      <w:spacing w:after="140"/>
    </w:pPr>
  </w:style>
  <w:style w:type="paragraph" w:customStyle="1" w:styleId="ChapterEyeBrow">
    <w:name w:val="Chapter.EyeBrow"/>
    <w:basedOn w:val="Normal"/>
    <w:next w:val="Heading1"/>
    <w:autoRedefine/>
    <w:rsid w:val="00701CD8"/>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701CD8"/>
    <w:pPr>
      <w:spacing w:before="140"/>
    </w:pPr>
  </w:style>
  <w:style w:type="paragraph" w:customStyle="1" w:styleId="TableStepHead">
    <w:name w:val="Table.StepHead"/>
    <w:basedOn w:val="TableHeading"/>
    <w:autoRedefine/>
    <w:rsid w:val="00701CD8"/>
    <w:rPr>
      <w:rFonts w:ascii="Franklin Gothic Medium" w:hAnsi="Franklin Gothic Medium"/>
      <w:b w:val="0"/>
      <w:color w:val="FFCC06"/>
    </w:rPr>
  </w:style>
  <w:style w:type="paragraph" w:customStyle="1" w:styleId="CodeAbove">
    <w:name w:val="Code Above"/>
    <w:basedOn w:val="Code"/>
    <w:rsid w:val="00701CD8"/>
    <w:pPr>
      <w:spacing w:before="120"/>
    </w:pPr>
  </w:style>
  <w:style w:type="paragraph" w:customStyle="1" w:styleId="CodeLast">
    <w:name w:val="Code Last"/>
    <w:basedOn w:val="Code"/>
    <w:link w:val="CodeLastChar"/>
    <w:rsid w:val="00701CD8"/>
    <w:pPr>
      <w:spacing w:after="80"/>
    </w:pPr>
  </w:style>
  <w:style w:type="paragraph" w:customStyle="1" w:styleId="TableComment">
    <w:name w:val="Table.Comment"/>
    <w:basedOn w:val="TableText"/>
    <w:autoRedefine/>
    <w:rsid w:val="00701CD8"/>
    <w:pPr>
      <w:spacing w:before="80" w:after="120" w:line="240" w:lineRule="exact"/>
    </w:pPr>
    <w:rPr>
      <w:i/>
    </w:rPr>
  </w:style>
  <w:style w:type="character" w:customStyle="1" w:styleId="CodeChar">
    <w:name w:val="Code Char"/>
    <w:basedOn w:val="DefaultParagraphFont"/>
    <w:link w:val="Code"/>
    <w:rsid w:val="00701CD8"/>
    <w:rPr>
      <w:rFonts w:ascii="Consolas" w:hAnsi="Consolas"/>
      <w:sz w:val="18"/>
      <w:lang w:val="en-US" w:eastAsia="en-US"/>
    </w:rPr>
  </w:style>
  <w:style w:type="character" w:customStyle="1" w:styleId="CodeLastChar">
    <w:name w:val="Code Last Char"/>
    <w:basedOn w:val="CodeChar"/>
    <w:link w:val="CodeLast"/>
    <w:rsid w:val="006A4945"/>
    <w:rPr>
      <w:rFonts w:ascii="Consolas" w:hAnsi="Consolas"/>
      <w:sz w:val="18"/>
      <w:lang w:val="en-US" w:eastAsia="en-US"/>
    </w:rPr>
  </w:style>
  <w:style w:type="paragraph" w:customStyle="1" w:styleId="CodeBold">
    <w:name w:val="Code Bold"/>
    <w:basedOn w:val="Code"/>
    <w:link w:val="CodeBoldChar"/>
    <w:autoRedefine/>
    <w:qFormat/>
    <w:rsid w:val="00701CD8"/>
    <w:rPr>
      <w:b/>
      <w:color w:val="A50021"/>
    </w:rPr>
  </w:style>
  <w:style w:type="character" w:customStyle="1" w:styleId="CodeBoldChar">
    <w:name w:val="Code Bold Char"/>
    <w:basedOn w:val="CodeChar"/>
    <w:link w:val="CodeBold"/>
    <w:rsid w:val="00701CD8"/>
    <w:rPr>
      <w:rFonts w:ascii="Consolas" w:hAnsi="Consolas"/>
      <w:b/>
      <w:color w:val="A50021"/>
      <w:sz w:val="18"/>
      <w:lang w:val="en-US" w:eastAsia="en-US"/>
    </w:rPr>
  </w:style>
  <w:style w:type="character" w:customStyle="1" w:styleId="TableNumberChar">
    <w:name w:val="Table.Number Char"/>
    <w:basedOn w:val="DefaultParagraphFont"/>
    <w:link w:val="TableNumber"/>
    <w:rsid w:val="00701CD8"/>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701CD8"/>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701CD8"/>
    <w:rPr>
      <w:b/>
      <w:color w:val="A50021"/>
    </w:rPr>
  </w:style>
  <w:style w:type="character" w:customStyle="1" w:styleId="BodyMainChar">
    <w:name w:val="Body.Main Char"/>
    <w:basedOn w:val="DefaultParagraphFont"/>
    <w:link w:val="BodyMain"/>
    <w:rsid w:val="00701CD8"/>
    <w:rPr>
      <w:rFonts w:ascii="Constantia" w:hAnsi="Constantia"/>
      <w:sz w:val="23"/>
      <w:lang w:val="en-US" w:eastAsia="en-US"/>
    </w:rPr>
  </w:style>
  <w:style w:type="paragraph" w:customStyle="1" w:styleId="FigureImage">
    <w:name w:val="Figure Image"/>
    <w:basedOn w:val="Normal"/>
    <w:next w:val="Caption"/>
    <w:qFormat/>
    <w:rsid w:val="00701CD8"/>
    <w:pPr>
      <w:keepNext/>
      <w:pBdr>
        <w:top w:val="single" w:sz="4" w:space="4" w:color="auto"/>
      </w:pBdr>
      <w:spacing w:before="240"/>
    </w:pPr>
  </w:style>
  <w:style w:type="paragraph" w:styleId="Caption">
    <w:name w:val="caption"/>
    <w:basedOn w:val="Normal"/>
    <w:next w:val="Normal"/>
    <w:autoRedefine/>
    <w:qFormat/>
    <w:rsid w:val="00701CD8"/>
    <w:pPr>
      <w:pBdr>
        <w:bottom w:val="single" w:sz="4" w:space="4" w:color="auto"/>
      </w:pBdr>
      <w:spacing w:before="60" w:after="280" w:line="300" w:lineRule="exact"/>
    </w:pPr>
    <w:rPr>
      <w:rFonts w:ascii="Constantia" w:hAnsi="Constantia"/>
      <w:bCs/>
      <w:i/>
      <w:sz w:val="20"/>
    </w:rPr>
  </w:style>
  <w:style w:type="character" w:customStyle="1" w:styleId="Caption-Strong">
    <w:name w:val="Caption-Strong"/>
    <w:basedOn w:val="DefaultParagraphFont"/>
    <w:rsid w:val="00701CD8"/>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701CD8"/>
    <w:pPr>
      <w:tabs>
        <w:tab w:val="left" w:pos="360"/>
        <w:tab w:val="left" w:pos="720"/>
        <w:tab w:val="left" w:pos="1080"/>
        <w:tab w:val="left" w:pos="1440"/>
        <w:tab w:val="left" w:pos="1800"/>
        <w:tab w:val="left" w:pos="2160"/>
        <w:tab w:val="left" w:pos="2520"/>
        <w:tab w:val="left" w:pos="2880"/>
      </w:tabs>
    </w:pPr>
    <w:rPr>
      <w:rFonts w:ascii="Consolas" w:hAnsi="Consolas"/>
      <w:i/>
      <w:color w:val="548DD4" w:themeColor="text2" w:themeTint="99"/>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701CD8"/>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701CD8"/>
    <w:pPr>
      <w:pBdr>
        <w:bottom w:val="none" w:sz="0" w:space="0" w:color="auto"/>
      </w:pBdr>
    </w:pPr>
    <w:rPr>
      <w:rFonts w:ascii="Rockwell Condensed" w:hAnsi="Rockwell Condensed"/>
      <w:b/>
      <w:color w:val="DCA806"/>
      <w:sz w:val="48"/>
      <w:szCs w:val="64"/>
    </w:rPr>
  </w:style>
  <w:style w:type="paragraph" w:customStyle="1" w:styleId="ChapterAuthor">
    <w:name w:val="Chapter.Author"/>
    <w:basedOn w:val="ChapterBookTitle"/>
    <w:qFormat/>
    <w:rsid w:val="00701CD8"/>
    <w:rPr>
      <w:rFonts w:ascii="Rockwell" w:hAnsi="Rockwell"/>
      <w:b w:val="0"/>
      <w:sz w:val="28"/>
    </w:rPr>
  </w:style>
  <w:style w:type="paragraph" w:customStyle="1" w:styleId="ChapterFinePrint">
    <w:name w:val="Chapter.FinePrint"/>
    <w:basedOn w:val="Normal"/>
    <w:qFormat/>
    <w:rsid w:val="00701CD8"/>
    <w:pPr>
      <w:ind w:left="576" w:right="576"/>
    </w:pPr>
    <w:rPr>
      <w:rFonts w:ascii="Rockwell" w:hAnsi="Rockwell"/>
      <w:color w:val="404040"/>
      <w:sz w:val="20"/>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B83EED"/>
    <w:rPr>
      <w:rFonts w:ascii="Franklin Gothic Medium" w:hAnsi="Franklin Gothic Medium"/>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character" w:customStyle="1" w:styleId="CodeCommentChar">
    <w:name w:val="Code Comment Char"/>
    <w:basedOn w:val="CodeChar"/>
    <w:uiPriority w:val="1"/>
    <w:qFormat/>
    <w:rsid w:val="00701CD8"/>
    <w:rPr>
      <w:rFonts w:ascii="Consolas" w:hAnsi="Consolas"/>
      <w:i/>
      <w:color w:val="548DD4" w:themeColor="text2" w:themeTint="99"/>
      <w:sz w:val="18"/>
      <w:lang w:val="en-US" w:eastAsia="en-US"/>
    </w:rPr>
  </w:style>
  <w:style w:type="paragraph" w:styleId="BalloonText">
    <w:name w:val="Balloon Text"/>
    <w:basedOn w:val="Normal"/>
    <w:link w:val="BalloonTextChar"/>
    <w:rsid w:val="005170BC"/>
    <w:rPr>
      <w:rFonts w:ascii="Lucida Grande" w:hAnsi="Lucida Grande" w:cs="Lucida Grande"/>
      <w:sz w:val="18"/>
      <w:szCs w:val="18"/>
    </w:rPr>
  </w:style>
  <w:style w:type="character" w:customStyle="1" w:styleId="BalloonTextChar">
    <w:name w:val="Balloon Text Char"/>
    <w:basedOn w:val="DefaultParagraphFont"/>
    <w:link w:val="BalloonText"/>
    <w:rsid w:val="005170BC"/>
    <w:rPr>
      <w:rFonts w:ascii="Lucida Grande" w:hAnsi="Lucida Grande" w:cs="Lucida Grande"/>
      <w:sz w:val="18"/>
      <w:szCs w:val="18"/>
      <w:lang w:val="en-US" w:eastAsia="en-US"/>
    </w:rPr>
  </w:style>
  <w:style w:type="character" w:styleId="Hyperlink">
    <w:name w:val="Hyperlink"/>
    <w:basedOn w:val="DefaultParagraphFont"/>
    <w:uiPriority w:val="4"/>
    <w:rsid w:val="006A5EF0"/>
    <w:rPr>
      <w:color w:val="0000FF" w:themeColor="hyperlink"/>
      <w:u w:val="single"/>
    </w:rPr>
  </w:style>
  <w:style w:type="paragraph" w:styleId="BodyText">
    <w:name w:val="Body Text"/>
    <w:basedOn w:val="Normal"/>
    <w:link w:val="BodyTextChar"/>
    <w:rsid w:val="00D77558"/>
    <w:pPr>
      <w:spacing w:after="120"/>
    </w:pPr>
  </w:style>
  <w:style w:type="character" w:customStyle="1" w:styleId="BodyTextChar">
    <w:name w:val="Body Text Char"/>
    <w:basedOn w:val="DefaultParagraphFont"/>
    <w:link w:val="BodyText"/>
    <w:rsid w:val="00D77558"/>
    <w:rPr>
      <w:rFonts w:ascii="Corbel" w:hAnsi="Corbel"/>
      <w:sz w:val="23"/>
      <w:lang w:val="en-US" w:eastAsia="en-US"/>
    </w:rPr>
  </w:style>
  <w:style w:type="paragraph" w:styleId="BodyTextFirstIndent">
    <w:name w:val="Body Text First Indent"/>
    <w:basedOn w:val="BodyText"/>
    <w:link w:val="BodyTextFirstIndentChar"/>
    <w:rsid w:val="00D77558"/>
    <w:pPr>
      <w:spacing w:after="0"/>
      <w:ind w:firstLine="360"/>
    </w:pPr>
  </w:style>
  <w:style w:type="character" w:customStyle="1" w:styleId="BodyTextFirstIndentChar">
    <w:name w:val="Body Text First Indent Char"/>
    <w:basedOn w:val="BodyTextChar"/>
    <w:link w:val="BodyTextFirstIndent"/>
    <w:rsid w:val="00D77558"/>
    <w:rPr>
      <w:rFonts w:ascii="Corbel" w:hAnsi="Corbel"/>
      <w:sz w:val="23"/>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uiPriority="2" w:qFormat="1"/>
    <w:lsdException w:name="heading 8" w:uiPriority="2" w:qFormat="1"/>
    <w:lsdException w:name="heading 9" w:uiPriority="2"/>
    <w:lsdException w:name="caption" w:semiHidden="1" w:unhideWhenUsed="1" w:qFormat="1"/>
    <w:lsdException w:name="Title" w:qFormat="1"/>
    <w:lsdException w:name="Default Paragraph Font" w:uiPriority="1"/>
    <w:lsdException w:name="Subtitle" w:qFormat="1"/>
    <w:lsdException w:name="Hyperlink" w:uiPriority="4"/>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CD8"/>
    <w:rPr>
      <w:rFonts w:ascii="Corbel" w:hAnsi="Corbel"/>
      <w:sz w:val="23"/>
      <w:lang w:val="en-US" w:eastAsia="en-US"/>
    </w:rPr>
  </w:style>
  <w:style w:type="paragraph" w:styleId="Heading1">
    <w:name w:val="heading 1"/>
    <w:basedOn w:val="Normal"/>
    <w:next w:val="BodyMain"/>
    <w:link w:val="Heading1Char"/>
    <w:autoRedefine/>
    <w:qFormat/>
    <w:rsid w:val="00701CD8"/>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B83EED"/>
    <w:pPr>
      <w:keepNext/>
      <w:spacing w:before="480" w:after="140"/>
      <w:ind w:left="-576"/>
      <w:outlineLvl w:val="1"/>
    </w:pPr>
    <w:rPr>
      <w:rFonts w:ascii="Franklin Gothic Medium" w:hAnsi="Franklin Gothic Medium"/>
      <w:smallCaps/>
      <w:color w:val="404040"/>
      <w:kern w:val="28"/>
      <w:sz w:val="44"/>
    </w:rPr>
  </w:style>
  <w:style w:type="paragraph" w:styleId="Heading3">
    <w:name w:val="heading 3"/>
    <w:basedOn w:val="Normal"/>
    <w:next w:val="BodyMain"/>
    <w:link w:val="Heading3Char"/>
    <w:autoRedefine/>
    <w:qFormat/>
    <w:rsid w:val="00701CD8"/>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701CD8"/>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701CD8"/>
    <w:pPr>
      <w:keepNext/>
      <w:spacing w:before="280" w:after="140"/>
      <w:outlineLvl w:val="4"/>
    </w:pPr>
    <w:rPr>
      <w:rFonts w:ascii="Franklin Gothic Medium Cond" w:hAnsi="Franklin Gothic Medium Cond"/>
      <w:kern w:val="28"/>
      <w:sz w:val="24"/>
    </w:rPr>
  </w:style>
  <w:style w:type="paragraph" w:styleId="Heading6">
    <w:name w:val="heading 6"/>
    <w:basedOn w:val="Normal"/>
    <w:next w:val="Normal"/>
    <w:uiPriority w:val="1"/>
    <w:qFormat/>
    <w:rsid w:val="00701CD8"/>
    <w:pPr>
      <w:keepNext/>
      <w:spacing w:before="120" w:after="80"/>
      <w:outlineLvl w:val="5"/>
    </w:pPr>
    <w:rPr>
      <w:rFonts w:ascii="Franklin Gothic Book" w:hAnsi="Franklin Gothic Book"/>
      <w:i/>
      <w:kern w:val="28"/>
      <w:sz w:val="24"/>
    </w:rPr>
  </w:style>
  <w:style w:type="paragraph" w:styleId="Heading7">
    <w:name w:val="heading 7"/>
    <w:basedOn w:val="Normal"/>
    <w:next w:val="Normal"/>
    <w:uiPriority w:val="2"/>
    <w:qFormat/>
    <w:rsid w:val="00701CD8"/>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701CD8"/>
    <w:pPr>
      <w:keepNext/>
      <w:spacing w:before="80" w:after="60"/>
      <w:outlineLvl w:val="7"/>
    </w:pPr>
    <w:rPr>
      <w:i/>
      <w:kern w:val="28"/>
      <w:sz w:val="20"/>
    </w:rPr>
  </w:style>
  <w:style w:type="paragraph" w:styleId="Heading9">
    <w:name w:val="heading 9"/>
    <w:basedOn w:val="Normal"/>
    <w:next w:val="Normal"/>
    <w:uiPriority w:val="2"/>
    <w:rsid w:val="00701CD8"/>
    <w:pPr>
      <w:keepNext/>
      <w:spacing w:before="80" w:after="60"/>
      <w:outlineLvl w:val="8"/>
    </w:pPr>
    <w:rPr>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Main"/>
    <w:basedOn w:val="Normal"/>
    <w:link w:val="BodyMainChar"/>
    <w:autoRedefine/>
    <w:rsid w:val="00701CD8"/>
    <w:pPr>
      <w:spacing w:after="280" w:line="300" w:lineRule="exact"/>
    </w:pPr>
    <w:rPr>
      <w:rFonts w:ascii="Constantia" w:hAnsi="Constantia"/>
    </w:rPr>
  </w:style>
  <w:style w:type="paragraph" w:styleId="Header">
    <w:name w:val="header"/>
    <w:basedOn w:val="Normal"/>
    <w:link w:val="HeaderChar"/>
    <w:autoRedefine/>
    <w:rsid w:val="00701CD8"/>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701CD8"/>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701CD8"/>
    <w:pPr>
      <w:spacing w:before="60" w:after="60" w:line="280" w:lineRule="exact"/>
      <w:jc w:val="both"/>
    </w:pPr>
    <w:rPr>
      <w:rFonts w:ascii="Franklin Gothic Medium Cond" w:hAnsi="Franklin Gothic Medium Cond"/>
      <w:b/>
      <w:smallCaps/>
      <w:spacing w:val="30"/>
      <w:sz w:val="22"/>
      <w:szCs w:val="24"/>
    </w:rPr>
  </w:style>
  <w:style w:type="paragraph" w:customStyle="1" w:styleId="TableText">
    <w:name w:val="Table.Text"/>
    <w:basedOn w:val="Normal"/>
    <w:autoRedefine/>
    <w:rsid w:val="00750D38"/>
    <w:pPr>
      <w:spacing w:before="120" w:line="260" w:lineRule="exact"/>
    </w:pPr>
    <w:rPr>
      <w:rFonts w:ascii="Franklin Gothic Book" w:hAnsi="Franklin Gothic Book"/>
      <w:sz w:val="20"/>
    </w:rPr>
  </w:style>
  <w:style w:type="character" w:customStyle="1" w:styleId="inline">
    <w:name w:val="inline"/>
    <w:basedOn w:val="DefaultParagraphFont"/>
    <w:rsid w:val="00701CD8"/>
    <w:rPr>
      <w:rFonts w:ascii="Franklin Gothic Medium" w:hAnsi="Franklin Gothic Medium"/>
      <w:sz w:val="20"/>
    </w:rPr>
  </w:style>
  <w:style w:type="paragraph" w:customStyle="1" w:styleId="TableNumber">
    <w:name w:val="Table.Number"/>
    <w:basedOn w:val="Normal"/>
    <w:link w:val="TableNumberChar"/>
    <w:autoRedefine/>
    <w:rsid w:val="00701CD8"/>
    <w:pPr>
      <w:spacing w:before="120" w:line="260" w:lineRule="exact"/>
      <w:jc w:val="right"/>
    </w:pPr>
    <w:rPr>
      <w:rFonts w:ascii="Franklin Gothic Medium" w:hAnsi="Franklin Gothic Medium"/>
      <w:color w:val="000080"/>
      <w:sz w:val="20"/>
    </w:rPr>
  </w:style>
  <w:style w:type="paragraph" w:styleId="Footer">
    <w:name w:val="footer"/>
    <w:basedOn w:val="Normal"/>
    <w:autoRedefine/>
    <w:rsid w:val="00701CD8"/>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701CD8"/>
    <w:rPr>
      <w:rFonts w:ascii="Constantia" w:hAnsi="Constantia"/>
      <w:b/>
      <w:color w:val="404040"/>
      <w:sz w:val="36"/>
    </w:rPr>
  </w:style>
  <w:style w:type="paragraph" w:customStyle="1" w:styleId="Note">
    <w:name w:val="Note"/>
    <w:basedOn w:val="BodyMain"/>
    <w:next w:val="BodyMain"/>
    <w:rsid w:val="00701CD8"/>
    <w:rPr>
      <w:i/>
    </w:rPr>
  </w:style>
  <w:style w:type="character" w:customStyle="1" w:styleId="NoteLeadIn">
    <w:name w:val="Note.LeadIn"/>
    <w:basedOn w:val="inline"/>
    <w:rsid w:val="00701CD8"/>
    <w:rPr>
      <w:rFonts w:ascii="Franklin Gothic Medium" w:hAnsi="Franklin Gothic Medium"/>
      <w:sz w:val="20"/>
    </w:rPr>
  </w:style>
  <w:style w:type="paragraph" w:customStyle="1" w:styleId="ChapterSubtitle">
    <w:name w:val="Chapter.Subtitle"/>
    <w:basedOn w:val="Normal"/>
    <w:next w:val="Normal"/>
    <w:autoRedefine/>
    <w:rsid w:val="00701CD8"/>
    <w:pPr>
      <w:spacing w:before="120" w:after="120"/>
    </w:pPr>
    <w:rPr>
      <w:rFonts w:ascii="Rockwell Condensed" w:hAnsi="Rockwell Condensed"/>
      <w:sz w:val="28"/>
    </w:rPr>
  </w:style>
  <w:style w:type="paragraph" w:customStyle="1" w:styleId="BodyBullets">
    <w:name w:val="Body.Bullets"/>
    <w:basedOn w:val="BodyMain"/>
    <w:rsid w:val="00701CD8"/>
    <w:pPr>
      <w:numPr>
        <w:numId w:val="4"/>
      </w:numPr>
      <w:spacing w:after="140"/>
    </w:pPr>
  </w:style>
  <w:style w:type="paragraph" w:customStyle="1" w:styleId="ChapterEyeBrow">
    <w:name w:val="Chapter.EyeBrow"/>
    <w:basedOn w:val="Normal"/>
    <w:next w:val="Heading1"/>
    <w:autoRedefine/>
    <w:rsid w:val="00701CD8"/>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701CD8"/>
    <w:pPr>
      <w:spacing w:before="140"/>
    </w:pPr>
  </w:style>
  <w:style w:type="paragraph" w:customStyle="1" w:styleId="TableStepHead">
    <w:name w:val="Table.StepHead"/>
    <w:basedOn w:val="TableHeading"/>
    <w:autoRedefine/>
    <w:rsid w:val="00701CD8"/>
    <w:rPr>
      <w:rFonts w:ascii="Franklin Gothic Medium" w:hAnsi="Franklin Gothic Medium"/>
      <w:b w:val="0"/>
      <w:color w:val="FFCC06"/>
    </w:rPr>
  </w:style>
  <w:style w:type="paragraph" w:customStyle="1" w:styleId="CodeAbove">
    <w:name w:val="Code Above"/>
    <w:basedOn w:val="Code"/>
    <w:rsid w:val="00701CD8"/>
    <w:pPr>
      <w:spacing w:before="120"/>
    </w:pPr>
  </w:style>
  <w:style w:type="paragraph" w:customStyle="1" w:styleId="CodeLast">
    <w:name w:val="Code Last"/>
    <w:basedOn w:val="Code"/>
    <w:link w:val="CodeLastChar"/>
    <w:rsid w:val="00701CD8"/>
    <w:pPr>
      <w:spacing w:after="80"/>
    </w:pPr>
  </w:style>
  <w:style w:type="paragraph" w:customStyle="1" w:styleId="TableComment">
    <w:name w:val="Table.Comment"/>
    <w:basedOn w:val="TableText"/>
    <w:autoRedefine/>
    <w:rsid w:val="00701CD8"/>
    <w:pPr>
      <w:spacing w:before="80" w:after="120" w:line="240" w:lineRule="exact"/>
    </w:pPr>
    <w:rPr>
      <w:i/>
    </w:rPr>
  </w:style>
  <w:style w:type="character" w:customStyle="1" w:styleId="CodeChar">
    <w:name w:val="Code Char"/>
    <w:basedOn w:val="DefaultParagraphFont"/>
    <w:link w:val="Code"/>
    <w:rsid w:val="00701CD8"/>
    <w:rPr>
      <w:rFonts w:ascii="Consolas" w:hAnsi="Consolas"/>
      <w:sz w:val="18"/>
      <w:lang w:val="en-US" w:eastAsia="en-US"/>
    </w:rPr>
  </w:style>
  <w:style w:type="character" w:customStyle="1" w:styleId="CodeLastChar">
    <w:name w:val="Code Last Char"/>
    <w:basedOn w:val="CodeChar"/>
    <w:link w:val="CodeLast"/>
    <w:rsid w:val="006A4945"/>
    <w:rPr>
      <w:rFonts w:ascii="Consolas" w:hAnsi="Consolas"/>
      <w:sz w:val="18"/>
      <w:lang w:val="en-US" w:eastAsia="en-US"/>
    </w:rPr>
  </w:style>
  <w:style w:type="paragraph" w:customStyle="1" w:styleId="CodeBold">
    <w:name w:val="Code Bold"/>
    <w:basedOn w:val="Code"/>
    <w:link w:val="CodeBoldChar"/>
    <w:autoRedefine/>
    <w:qFormat/>
    <w:rsid w:val="00701CD8"/>
    <w:rPr>
      <w:b/>
      <w:color w:val="A50021"/>
    </w:rPr>
  </w:style>
  <w:style w:type="character" w:customStyle="1" w:styleId="CodeBoldChar">
    <w:name w:val="Code Bold Char"/>
    <w:basedOn w:val="CodeChar"/>
    <w:link w:val="CodeBold"/>
    <w:rsid w:val="00701CD8"/>
    <w:rPr>
      <w:rFonts w:ascii="Consolas" w:hAnsi="Consolas"/>
      <w:b/>
      <w:color w:val="A50021"/>
      <w:sz w:val="18"/>
      <w:lang w:val="en-US" w:eastAsia="en-US"/>
    </w:rPr>
  </w:style>
  <w:style w:type="character" w:customStyle="1" w:styleId="TableNumberChar">
    <w:name w:val="Table.Number Char"/>
    <w:basedOn w:val="DefaultParagraphFont"/>
    <w:link w:val="TableNumber"/>
    <w:rsid w:val="00701CD8"/>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701CD8"/>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701CD8"/>
    <w:rPr>
      <w:b/>
      <w:color w:val="A50021"/>
    </w:rPr>
  </w:style>
  <w:style w:type="character" w:customStyle="1" w:styleId="BodyMainChar">
    <w:name w:val="Body.Main Char"/>
    <w:basedOn w:val="DefaultParagraphFont"/>
    <w:link w:val="BodyMain"/>
    <w:rsid w:val="00701CD8"/>
    <w:rPr>
      <w:rFonts w:ascii="Constantia" w:hAnsi="Constantia"/>
      <w:sz w:val="23"/>
      <w:lang w:val="en-US" w:eastAsia="en-US"/>
    </w:rPr>
  </w:style>
  <w:style w:type="paragraph" w:customStyle="1" w:styleId="FigureImage">
    <w:name w:val="Figure Image"/>
    <w:basedOn w:val="Normal"/>
    <w:next w:val="Caption"/>
    <w:qFormat/>
    <w:rsid w:val="00701CD8"/>
    <w:pPr>
      <w:keepNext/>
      <w:pBdr>
        <w:top w:val="single" w:sz="4" w:space="4" w:color="auto"/>
      </w:pBdr>
      <w:spacing w:before="240"/>
    </w:pPr>
  </w:style>
  <w:style w:type="paragraph" w:styleId="Caption">
    <w:name w:val="caption"/>
    <w:basedOn w:val="Normal"/>
    <w:next w:val="Normal"/>
    <w:autoRedefine/>
    <w:qFormat/>
    <w:rsid w:val="00701CD8"/>
    <w:pPr>
      <w:pBdr>
        <w:bottom w:val="single" w:sz="4" w:space="4" w:color="auto"/>
      </w:pBdr>
      <w:spacing w:before="60" w:after="280" w:line="300" w:lineRule="exact"/>
    </w:pPr>
    <w:rPr>
      <w:rFonts w:ascii="Constantia" w:hAnsi="Constantia"/>
      <w:bCs/>
      <w:i/>
      <w:sz w:val="20"/>
    </w:rPr>
  </w:style>
  <w:style w:type="character" w:customStyle="1" w:styleId="Caption-Strong">
    <w:name w:val="Caption-Strong"/>
    <w:basedOn w:val="DefaultParagraphFont"/>
    <w:rsid w:val="00701CD8"/>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701CD8"/>
    <w:pPr>
      <w:tabs>
        <w:tab w:val="left" w:pos="360"/>
        <w:tab w:val="left" w:pos="720"/>
        <w:tab w:val="left" w:pos="1080"/>
        <w:tab w:val="left" w:pos="1440"/>
        <w:tab w:val="left" w:pos="1800"/>
        <w:tab w:val="left" w:pos="2160"/>
        <w:tab w:val="left" w:pos="2520"/>
        <w:tab w:val="left" w:pos="2880"/>
      </w:tabs>
    </w:pPr>
    <w:rPr>
      <w:rFonts w:ascii="Consolas" w:hAnsi="Consolas"/>
      <w:i/>
      <w:color w:val="548DD4" w:themeColor="text2" w:themeTint="99"/>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701CD8"/>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701CD8"/>
    <w:pPr>
      <w:pBdr>
        <w:bottom w:val="none" w:sz="0" w:space="0" w:color="auto"/>
      </w:pBdr>
    </w:pPr>
    <w:rPr>
      <w:rFonts w:ascii="Rockwell Condensed" w:hAnsi="Rockwell Condensed"/>
      <w:b/>
      <w:color w:val="DCA806"/>
      <w:sz w:val="48"/>
      <w:szCs w:val="64"/>
    </w:rPr>
  </w:style>
  <w:style w:type="paragraph" w:customStyle="1" w:styleId="ChapterAuthor">
    <w:name w:val="Chapter.Author"/>
    <w:basedOn w:val="ChapterBookTitle"/>
    <w:qFormat/>
    <w:rsid w:val="00701CD8"/>
    <w:rPr>
      <w:rFonts w:ascii="Rockwell" w:hAnsi="Rockwell"/>
      <w:b w:val="0"/>
      <w:sz w:val="28"/>
    </w:rPr>
  </w:style>
  <w:style w:type="paragraph" w:customStyle="1" w:styleId="ChapterFinePrint">
    <w:name w:val="Chapter.FinePrint"/>
    <w:basedOn w:val="Normal"/>
    <w:qFormat/>
    <w:rsid w:val="00701CD8"/>
    <w:pPr>
      <w:ind w:left="576" w:right="576"/>
    </w:pPr>
    <w:rPr>
      <w:rFonts w:ascii="Rockwell" w:hAnsi="Rockwell"/>
      <w:color w:val="404040"/>
      <w:sz w:val="20"/>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B83EED"/>
    <w:rPr>
      <w:rFonts w:ascii="Franklin Gothic Medium" w:hAnsi="Franklin Gothic Medium"/>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character" w:customStyle="1" w:styleId="CodeCommentChar">
    <w:name w:val="Code Comment Char"/>
    <w:basedOn w:val="CodeChar"/>
    <w:uiPriority w:val="1"/>
    <w:qFormat/>
    <w:rsid w:val="00701CD8"/>
    <w:rPr>
      <w:rFonts w:ascii="Consolas" w:hAnsi="Consolas"/>
      <w:i/>
      <w:color w:val="548DD4" w:themeColor="text2" w:themeTint="99"/>
      <w:sz w:val="18"/>
      <w:lang w:val="en-US" w:eastAsia="en-US"/>
    </w:rPr>
  </w:style>
  <w:style w:type="paragraph" w:styleId="BalloonText">
    <w:name w:val="Balloon Text"/>
    <w:basedOn w:val="Normal"/>
    <w:link w:val="BalloonTextChar"/>
    <w:rsid w:val="005170BC"/>
    <w:rPr>
      <w:rFonts w:ascii="Lucida Grande" w:hAnsi="Lucida Grande" w:cs="Lucida Grande"/>
      <w:sz w:val="18"/>
      <w:szCs w:val="18"/>
    </w:rPr>
  </w:style>
  <w:style w:type="character" w:customStyle="1" w:styleId="BalloonTextChar">
    <w:name w:val="Balloon Text Char"/>
    <w:basedOn w:val="DefaultParagraphFont"/>
    <w:link w:val="BalloonText"/>
    <w:rsid w:val="005170BC"/>
    <w:rPr>
      <w:rFonts w:ascii="Lucida Grande" w:hAnsi="Lucida Grande" w:cs="Lucida Grande"/>
      <w:sz w:val="18"/>
      <w:szCs w:val="18"/>
      <w:lang w:val="en-US" w:eastAsia="en-US"/>
    </w:rPr>
  </w:style>
  <w:style w:type="character" w:styleId="Hyperlink">
    <w:name w:val="Hyperlink"/>
    <w:basedOn w:val="DefaultParagraphFont"/>
    <w:uiPriority w:val="4"/>
    <w:rsid w:val="006A5EF0"/>
    <w:rPr>
      <w:color w:val="0000FF" w:themeColor="hyperlink"/>
      <w:u w:val="single"/>
    </w:rPr>
  </w:style>
  <w:style w:type="paragraph" w:styleId="BodyText">
    <w:name w:val="Body Text"/>
    <w:basedOn w:val="Normal"/>
    <w:link w:val="BodyTextChar"/>
    <w:rsid w:val="00D77558"/>
    <w:pPr>
      <w:spacing w:after="120"/>
    </w:pPr>
  </w:style>
  <w:style w:type="character" w:customStyle="1" w:styleId="BodyTextChar">
    <w:name w:val="Body Text Char"/>
    <w:basedOn w:val="DefaultParagraphFont"/>
    <w:link w:val="BodyText"/>
    <w:rsid w:val="00D77558"/>
    <w:rPr>
      <w:rFonts w:ascii="Corbel" w:hAnsi="Corbel"/>
      <w:sz w:val="23"/>
      <w:lang w:val="en-US" w:eastAsia="en-US"/>
    </w:rPr>
  </w:style>
  <w:style w:type="paragraph" w:styleId="BodyTextFirstIndent">
    <w:name w:val="Body Text First Indent"/>
    <w:basedOn w:val="BodyText"/>
    <w:link w:val="BodyTextFirstIndentChar"/>
    <w:rsid w:val="00D77558"/>
    <w:pPr>
      <w:spacing w:after="0"/>
      <w:ind w:firstLine="360"/>
    </w:pPr>
  </w:style>
  <w:style w:type="character" w:customStyle="1" w:styleId="BodyTextFirstIndentChar">
    <w:name w:val="Body Text First Indent Char"/>
    <w:basedOn w:val="BodyTextChar"/>
    <w:link w:val="BodyTextFirstIndent"/>
    <w:rsid w:val="00D77558"/>
    <w:rPr>
      <w:rFonts w:ascii="Corbel" w:hAnsi="Corbel"/>
      <w:sz w:val="2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55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T:\CompSci\Research\web%20development%20textbook\teaching%20material\lab%20manual\TextBook-LabManual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orbel">
    <w:panose1 w:val="020B0503020204020204"/>
    <w:charset w:val="00"/>
    <w:family w:val="auto"/>
    <w:pitch w:val="variable"/>
    <w:sig w:usb0="A00002EF" w:usb1="4000A44B" w:usb2="00000000" w:usb3="00000000" w:csb0="0000019F" w:csb1="00000000"/>
  </w:font>
  <w:font w:name="Rockwell">
    <w:panose1 w:val="02060603020205020403"/>
    <w:charset w:val="00"/>
    <w:family w:val="auto"/>
    <w:pitch w:val="variable"/>
    <w:sig w:usb0="00000003" w:usb1="00000000" w:usb2="00000000" w:usb3="00000000" w:csb0="00000001" w:csb1="00000000"/>
  </w:font>
  <w:font w:name="Franklin Gothic Medium">
    <w:panose1 w:val="020B0603020102020204"/>
    <w:charset w:val="00"/>
    <w:family w:val="auto"/>
    <w:pitch w:val="variable"/>
    <w:sig w:usb0="00000287" w:usb1="00000000" w:usb2="00000000" w:usb3="00000000" w:csb0="0000009F" w:csb1="00000000"/>
  </w:font>
  <w:font w:name="Franklin Gothic Medium Cond">
    <w:altName w:val="Arial"/>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auto"/>
    <w:pitch w:val="variable"/>
    <w:sig w:usb0="E10002FF" w:usb1="4000FCFF" w:usb2="00000009" w:usb3="00000000" w:csb0="0000019F" w:csb1="00000000"/>
  </w:font>
  <w:font w:name="Rockwell Condensed">
    <w:altName w:val="Cambria"/>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E0D2D"/>
    <w:rsid w:val="00016E54"/>
    <w:rsid w:val="00160741"/>
    <w:rsid w:val="001926BE"/>
    <w:rsid w:val="002A7119"/>
    <w:rsid w:val="002F16D3"/>
    <w:rsid w:val="002F1AC1"/>
    <w:rsid w:val="003017F3"/>
    <w:rsid w:val="003136FC"/>
    <w:rsid w:val="0035628C"/>
    <w:rsid w:val="00370211"/>
    <w:rsid w:val="003961CC"/>
    <w:rsid w:val="003D064E"/>
    <w:rsid w:val="003E0D2D"/>
    <w:rsid w:val="00407BA9"/>
    <w:rsid w:val="00424507"/>
    <w:rsid w:val="0049321D"/>
    <w:rsid w:val="005A6A35"/>
    <w:rsid w:val="006122E7"/>
    <w:rsid w:val="00760862"/>
    <w:rsid w:val="007A0FA1"/>
    <w:rsid w:val="00837240"/>
    <w:rsid w:val="00855788"/>
    <w:rsid w:val="00914C92"/>
    <w:rsid w:val="00A3080F"/>
    <w:rsid w:val="00B04D6F"/>
    <w:rsid w:val="00BD3386"/>
    <w:rsid w:val="00C97465"/>
    <w:rsid w:val="00D206F0"/>
    <w:rsid w:val="00D429F0"/>
    <w:rsid w:val="00DE7ACF"/>
    <w:rsid w:val="00DF4C4D"/>
    <w:rsid w:val="00E00948"/>
    <w:rsid w:val="00E12A86"/>
    <w:rsid w:val="00E70240"/>
    <w:rsid w:val="00F5521B"/>
    <w:rsid w:val="00F95B91"/>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E719E3-A486-7343-B0DE-46577EA8E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\CompSci\Research\web development textbook\teaching material\lab manual\TextBook-LabManualTemplate.dotx</Template>
  <TotalTime>236</TotalTime>
  <Pages>12</Pages>
  <Words>2867</Words>
  <Characters>16348</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Lab 5: Advanced CSS</vt:lpstr>
    </vt:vector>
  </TitlesOfParts>
  <Company>consultant</Company>
  <LinksUpToDate>false</LinksUpToDate>
  <CharactersWithSpaces>19177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19: XML and Web Services </dc:title>
  <dc:subject>COMP1511</dc:subject>
  <dc:creator>Randy Connolly</dc:creator>
  <cp:lastModifiedBy>Randy</cp:lastModifiedBy>
  <cp:revision>17</cp:revision>
  <cp:lastPrinted>2013-04-09T19:27:00Z</cp:lastPrinted>
  <dcterms:created xsi:type="dcterms:W3CDTF">2017-05-03T08:54:00Z</dcterms:created>
  <dcterms:modified xsi:type="dcterms:W3CDTF">2017-05-05T11:05:00Z</dcterms:modified>
</cp:coreProperties>
</file>