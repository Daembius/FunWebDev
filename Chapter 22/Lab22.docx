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70794AE" w14:textId="77777777" w:rsidTr="00FE7491">
        <w:tc>
          <w:tcPr>
            <w:tcW w:w="9810" w:type="dxa"/>
            <w:shd w:val="clear" w:color="auto" w:fill="F3F3E7"/>
          </w:tcPr>
          <w:p w14:paraId="294C2CFB" w14:textId="77777777" w:rsidR="002922A2" w:rsidRPr="00701CD8" w:rsidRDefault="002922A2" w:rsidP="00B05CBF">
            <w:pPr>
              <w:pStyle w:val="ChapterEyeBrow"/>
              <w:rPr>
                <w:rStyle w:val="CodeCommentChar"/>
              </w:rPr>
            </w:pPr>
          </w:p>
          <w:p w14:paraId="6A666B61" w14:textId="4FBCD3BA" w:rsidR="002922A2" w:rsidRPr="00B310CE" w:rsidRDefault="002922A2" w:rsidP="00B05CBF">
            <w:pPr>
              <w:pStyle w:val="ChapterEyeBrow"/>
            </w:pPr>
            <w:r w:rsidRPr="00B310CE">
              <w:t xml:space="preserve">LAB </w:t>
            </w:r>
            <w:r w:rsidR="00B066CB">
              <w:rPr>
                <w:color w:val="DCA806"/>
              </w:rPr>
              <w:t>22</w:t>
            </w:r>
          </w:p>
          <w:p w14:paraId="7632630B" w14:textId="6C710557" w:rsidR="002922A2" w:rsidRDefault="00D1482E" w:rsidP="00B05CBF">
            <w:pPr>
              <w:pStyle w:val="Heading1"/>
            </w:pPr>
            <w:r>
              <w:t xml:space="preserve">Web Server </w:t>
            </w:r>
            <w:r w:rsidR="00F02B31">
              <w:t>Administration</w:t>
            </w:r>
          </w:p>
          <w:p w14:paraId="060E920A"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64B628D" w14:textId="77777777" w:rsidTr="00B05CBF">
              <w:tc>
                <w:tcPr>
                  <w:tcW w:w="8460" w:type="dxa"/>
                </w:tcPr>
                <w:p w14:paraId="7805329E" w14:textId="77777777" w:rsidR="002922A2" w:rsidRDefault="002922A2" w:rsidP="00403268">
                  <w:pPr>
                    <w:pStyle w:val="ChapterSubtitle"/>
                  </w:pPr>
                  <w:r>
                    <w:t>What You Will Learn</w:t>
                  </w:r>
                </w:p>
                <w:p w14:paraId="7A73BEF2" w14:textId="77777777" w:rsidR="00BE1055" w:rsidRDefault="00BA0E27" w:rsidP="00403268">
                  <w:pPr>
                    <w:pStyle w:val="BodyBullets"/>
                  </w:pPr>
                  <w:r>
                    <w:t>Where to configure some common services for webservers</w:t>
                  </w:r>
                </w:p>
                <w:p w14:paraId="45714B51" w14:textId="77777777" w:rsidR="00BE1055" w:rsidRDefault="00BA0E27" w:rsidP="00457779">
                  <w:pPr>
                    <w:pStyle w:val="BodyBullets"/>
                  </w:pPr>
                  <w:r>
                    <w:t>Some practical hands on walkthroughs with domain registration</w:t>
                  </w:r>
                </w:p>
                <w:p w14:paraId="20EBC5BB" w14:textId="77777777" w:rsidR="00457779" w:rsidRDefault="00BA0E27" w:rsidP="00457779">
                  <w:pPr>
                    <w:pStyle w:val="BodyBullets"/>
                  </w:pPr>
                  <w:r>
                    <w:t>How to host multiple domains on 1 IP address</w:t>
                  </w:r>
                </w:p>
                <w:p w14:paraId="26633094" w14:textId="1DC06400" w:rsidR="00DB2F60" w:rsidRDefault="00DB2F60" w:rsidP="00DB2F60">
                  <w:pPr>
                    <w:pStyle w:val="BodyBullets"/>
                  </w:pPr>
                  <w:r>
                    <w:t>How to set up an open source log statistics package.</w:t>
                  </w:r>
                </w:p>
              </w:tc>
            </w:tr>
          </w:tbl>
          <w:p w14:paraId="55108B52"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0B2CF2AA" w14:textId="77777777" w:rsidTr="00B05CBF">
              <w:tc>
                <w:tcPr>
                  <w:tcW w:w="8460" w:type="dxa"/>
                  <w:tcBorders>
                    <w:bottom w:val="single" w:sz="4" w:space="0" w:color="BFBFBF"/>
                  </w:tcBorders>
                </w:tcPr>
                <w:p w14:paraId="76BDA94B" w14:textId="77777777" w:rsidR="002922A2" w:rsidRDefault="002922A2" w:rsidP="00403268">
                  <w:pPr>
                    <w:pStyle w:val="ChapterSubtitle"/>
                  </w:pPr>
                  <w:r>
                    <w:t>Approximate Time</w:t>
                  </w:r>
                </w:p>
                <w:p w14:paraId="6363EAA0" w14:textId="457A771B" w:rsidR="002922A2" w:rsidRDefault="002922A2" w:rsidP="008F652A">
                  <w:pPr>
                    <w:pStyle w:val="BodyMain"/>
                  </w:pPr>
                  <w:r>
                    <w:t xml:space="preserve">The </w:t>
                  </w:r>
                  <w:r w:rsidR="00FA7C05">
                    <w:t>exercise</w:t>
                  </w:r>
                  <w:r>
                    <w:t xml:space="preserve">s in this lab should </w:t>
                  </w:r>
                  <w:r w:rsidR="00CA149E">
                    <w:t>take approximately</w:t>
                  </w:r>
                  <w:r w:rsidR="000C6B1C">
                    <w:t xml:space="preserve"> </w:t>
                  </w:r>
                  <w:r w:rsidR="008F652A">
                    <w:t xml:space="preserve">90 </w:t>
                  </w:r>
                  <w:r>
                    <w:t>minutes to complete.</w:t>
                  </w:r>
                </w:p>
              </w:tc>
            </w:tr>
            <w:tr w:rsidR="002922A2" w14:paraId="27A152EF" w14:textId="77777777" w:rsidTr="00B05CBF">
              <w:tc>
                <w:tcPr>
                  <w:tcW w:w="8460" w:type="dxa"/>
                  <w:tcBorders>
                    <w:left w:val="nil"/>
                    <w:bottom w:val="nil"/>
                    <w:right w:val="nil"/>
                  </w:tcBorders>
                </w:tcPr>
                <w:p w14:paraId="566624DF" w14:textId="77777777" w:rsidR="002922A2" w:rsidRDefault="002922A2" w:rsidP="00403268">
                  <w:pPr>
                    <w:pStyle w:val="BodyMain"/>
                  </w:pPr>
                </w:p>
              </w:tc>
            </w:tr>
          </w:tbl>
          <w:p w14:paraId="72F75F15" w14:textId="77777777" w:rsidR="002922A2" w:rsidRPr="000855BF" w:rsidRDefault="002922A2" w:rsidP="00B05CBF"/>
        </w:tc>
      </w:tr>
      <w:tr w:rsidR="00F02B31" w:rsidRPr="005F7E37" w14:paraId="5367314F" w14:textId="77777777" w:rsidTr="00FE7491">
        <w:tc>
          <w:tcPr>
            <w:tcW w:w="9810" w:type="dxa"/>
            <w:shd w:val="clear" w:color="auto" w:fill="404040"/>
          </w:tcPr>
          <w:p w14:paraId="786C80DD" w14:textId="77777777" w:rsidR="00F02B31" w:rsidRDefault="00F02B31" w:rsidP="00DD4BBE"/>
          <w:p w14:paraId="7598A7DA" w14:textId="77777777" w:rsidR="00F02B31" w:rsidRPr="00247AB7" w:rsidRDefault="00F02B31" w:rsidP="00DD4BBE">
            <w:pPr>
              <w:pStyle w:val="ChapterBookTitle"/>
            </w:pPr>
            <w:r w:rsidRPr="00247AB7">
              <w:t>Fundamentals of Web Development</w:t>
            </w:r>
            <w:r>
              <w:t>, 2</w:t>
            </w:r>
            <w:r w:rsidRPr="00896C27">
              <w:rPr>
                <w:vertAlign w:val="superscript"/>
              </w:rPr>
              <w:t>nd</w:t>
            </w:r>
            <w:r>
              <w:t xml:space="preserve"> Ed</w:t>
            </w:r>
            <w:r w:rsidRPr="00247AB7">
              <w:t xml:space="preserve"> </w:t>
            </w:r>
          </w:p>
          <w:p w14:paraId="7C6C42EA" w14:textId="77777777" w:rsidR="00F02B31" w:rsidRPr="00247AB7" w:rsidRDefault="00F02B31" w:rsidP="00DD4BBE">
            <w:pPr>
              <w:pStyle w:val="ChapterBookTitle"/>
            </w:pPr>
          </w:p>
          <w:p w14:paraId="604FFA6D" w14:textId="77777777" w:rsidR="00F02B31" w:rsidRPr="00247AB7" w:rsidRDefault="00F02B31" w:rsidP="00DD4BBE">
            <w:pPr>
              <w:pStyle w:val="ChapterBookTitle"/>
            </w:pPr>
          </w:p>
          <w:p w14:paraId="77470554" w14:textId="77777777" w:rsidR="00F02B31" w:rsidRPr="00247AB7" w:rsidRDefault="00F02B31" w:rsidP="00DD4BBE">
            <w:pPr>
              <w:pStyle w:val="ChapterAuthor"/>
            </w:pPr>
            <w:r w:rsidRPr="00247AB7">
              <w:t xml:space="preserve">Randy Connolly </w:t>
            </w:r>
            <w:r w:rsidRPr="00247AB7">
              <w:rPr>
                <w:color w:val="FFFFFF"/>
              </w:rPr>
              <w:t>and</w:t>
            </w:r>
            <w:r w:rsidRPr="00247AB7">
              <w:t xml:space="preserve"> Ricardo Hoar</w:t>
            </w:r>
          </w:p>
          <w:p w14:paraId="1F030F1B" w14:textId="77777777" w:rsidR="00F02B31" w:rsidRPr="004510ED" w:rsidRDefault="00F02B31" w:rsidP="00B05CBF"/>
        </w:tc>
      </w:tr>
      <w:tr w:rsidR="00F02B31" w:rsidRPr="005F7E37" w14:paraId="2C44CB80" w14:textId="77777777" w:rsidTr="00FE7491">
        <w:tc>
          <w:tcPr>
            <w:tcW w:w="9810" w:type="dxa"/>
            <w:shd w:val="clear" w:color="auto" w:fill="DCA806"/>
          </w:tcPr>
          <w:p w14:paraId="7AA470A2" w14:textId="77777777" w:rsidR="00F02B31" w:rsidRDefault="00F02B31" w:rsidP="00DD4BBE"/>
          <w:p w14:paraId="1181E047" w14:textId="77777777" w:rsidR="00F02B31" w:rsidRDefault="00F02B31" w:rsidP="00DD4BBE">
            <w:pPr>
              <w:pStyle w:val="ChapterFinePrint"/>
            </w:pPr>
            <w:r w:rsidRPr="0025067A">
              <w:t xml:space="preserve">Textbook by Pearson </w:t>
            </w:r>
            <w:r>
              <w:br/>
            </w:r>
            <w:r w:rsidRPr="0025067A">
              <w:t>http://www.</w:t>
            </w:r>
            <w:r>
              <w:t>funwebdev</w:t>
            </w:r>
            <w:r w:rsidRPr="0025067A">
              <w:t>.com</w:t>
            </w:r>
          </w:p>
          <w:p w14:paraId="3E85CD26" w14:textId="77777777" w:rsidR="00F02B31" w:rsidRDefault="00F02B31" w:rsidP="00DD4BBE">
            <w:pPr>
              <w:pStyle w:val="ChapterFinePrint"/>
            </w:pPr>
          </w:p>
          <w:p w14:paraId="2E1BFDFA" w14:textId="77777777" w:rsidR="00F02B31" w:rsidRDefault="00F02B31" w:rsidP="00DD4BBE">
            <w:pPr>
              <w:pStyle w:val="ChapterFinePrint"/>
            </w:pPr>
            <w:r>
              <w:t>Date Last Revised: May 20, 2017</w:t>
            </w:r>
          </w:p>
          <w:p w14:paraId="49C52C64" w14:textId="77777777" w:rsidR="00F02B31" w:rsidRDefault="00F02B31" w:rsidP="00B05CBF">
            <w:pPr>
              <w:pStyle w:val="ChapterFinePrint"/>
            </w:pPr>
          </w:p>
        </w:tc>
      </w:tr>
    </w:tbl>
    <w:p w14:paraId="663FB8CD" w14:textId="77777777" w:rsidR="00DA5193" w:rsidRPr="00701CD8" w:rsidRDefault="00DA5193" w:rsidP="00701CD8">
      <w:pPr>
        <w:pStyle w:val="BodyMain"/>
      </w:pPr>
      <w:r>
        <w:br w:type="page"/>
      </w:r>
    </w:p>
    <w:p w14:paraId="35A17F5E" w14:textId="6D1AB111" w:rsidR="00FA12C6" w:rsidRDefault="004D5CDB">
      <w:pPr>
        <w:pStyle w:val="Heading2"/>
      </w:pPr>
      <w:r>
        <w:lastRenderedPageBreak/>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A0850F7" w14:textId="77777777" w:rsidTr="00B05CBF">
        <w:trPr>
          <w:gridBefore w:val="1"/>
          <w:wBefore w:w="450" w:type="dxa"/>
        </w:trPr>
        <w:tc>
          <w:tcPr>
            <w:tcW w:w="7650" w:type="dxa"/>
            <w:tcBorders>
              <w:bottom w:val="single" w:sz="4" w:space="0" w:color="000080"/>
            </w:tcBorders>
            <w:shd w:val="clear" w:color="auto" w:fill="404040"/>
          </w:tcPr>
          <w:p w14:paraId="0FA00C66" w14:textId="77777777" w:rsidR="00FA12C6" w:rsidRDefault="00FA12C6" w:rsidP="00E95411">
            <w:pPr>
              <w:pStyle w:val="TableStepHead"/>
            </w:pPr>
            <w:r>
              <w:br w:type="page"/>
              <w:t xml:space="preserve"> Preparing Directories</w:t>
            </w:r>
          </w:p>
        </w:tc>
      </w:tr>
      <w:tr w:rsidR="00FA12C6" w14:paraId="187D91C8" w14:textId="77777777">
        <w:tc>
          <w:tcPr>
            <w:tcW w:w="450" w:type="dxa"/>
            <w:tcBorders>
              <w:right w:val="nil"/>
            </w:tcBorders>
          </w:tcPr>
          <w:p w14:paraId="7C16D823" w14:textId="77777777" w:rsidR="00FA12C6" w:rsidRDefault="00857E8C">
            <w:pPr>
              <w:pStyle w:val="TableNumber"/>
            </w:pPr>
            <w:r>
              <w:t>1</w:t>
            </w:r>
          </w:p>
        </w:tc>
        <w:tc>
          <w:tcPr>
            <w:tcW w:w="7650" w:type="dxa"/>
            <w:tcBorders>
              <w:top w:val="nil"/>
              <w:left w:val="nil"/>
              <w:bottom w:val="nil"/>
            </w:tcBorders>
          </w:tcPr>
          <w:p w14:paraId="136EB0B3" w14:textId="11F1A6DE" w:rsidR="00FA12C6" w:rsidRDefault="00FD014C" w:rsidP="00740A25">
            <w:pPr>
              <w:pStyle w:val="TableText"/>
            </w:pPr>
            <w:r>
              <w:t>This Lab, unlike most of the previous ones, cannot easily be contained within a folder. At some point, you will go beyond the development of a site and actually launch a website with a domain.</w:t>
            </w:r>
          </w:p>
        </w:tc>
      </w:tr>
      <w:tr w:rsidR="00FA12C6" w14:paraId="3E0A5DED" w14:textId="77777777">
        <w:tc>
          <w:tcPr>
            <w:tcW w:w="450" w:type="dxa"/>
            <w:tcBorders>
              <w:right w:val="nil"/>
            </w:tcBorders>
          </w:tcPr>
          <w:p w14:paraId="244E5576" w14:textId="77777777" w:rsidR="00FA12C6" w:rsidRDefault="00857E8C">
            <w:pPr>
              <w:pStyle w:val="TableNumber"/>
            </w:pPr>
            <w:r>
              <w:t>2</w:t>
            </w:r>
          </w:p>
        </w:tc>
        <w:tc>
          <w:tcPr>
            <w:tcW w:w="7650" w:type="dxa"/>
            <w:tcBorders>
              <w:top w:val="nil"/>
              <w:left w:val="nil"/>
            </w:tcBorders>
          </w:tcPr>
          <w:p w14:paraId="586795CB" w14:textId="77777777" w:rsidR="00FD014C" w:rsidRDefault="00FD014C" w:rsidP="000C6B1C">
            <w:pPr>
              <w:pStyle w:val="TableText"/>
            </w:pPr>
            <w:r>
              <w:t>This lab will walk you through some projects and may assume at times you have access to a host and a domain name you want to register. Later, in Lab 21, for example we continue to build on the assumption that you have a live domain you can work with.</w:t>
            </w:r>
          </w:p>
          <w:p w14:paraId="6C31655C" w14:textId="6E7B2EEA" w:rsidR="00213A14" w:rsidRDefault="00213A14" w:rsidP="000C6B1C">
            <w:pPr>
              <w:pStyle w:val="TableText"/>
            </w:pPr>
          </w:p>
        </w:tc>
      </w:tr>
    </w:tbl>
    <w:p w14:paraId="2EC22F54" w14:textId="7CF4C008" w:rsidR="00130841" w:rsidRDefault="00FD014C" w:rsidP="00FD014C">
      <w:pPr>
        <w:pStyle w:val="Heading2"/>
      </w:pPr>
      <w:r>
        <w:t>Getting Started in the Real World Web</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EE2A310" w14:textId="77777777" w:rsidTr="00B05CBF">
        <w:trPr>
          <w:gridBefore w:val="1"/>
          <w:wBefore w:w="450" w:type="dxa"/>
        </w:trPr>
        <w:tc>
          <w:tcPr>
            <w:tcW w:w="7650" w:type="dxa"/>
            <w:tcBorders>
              <w:bottom w:val="single" w:sz="4" w:space="0" w:color="000080"/>
            </w:tcBorders>
            <w:shd w:val="clear" w:color="auto" w:fill="404040"/>
          </w:tcPr>
          <w:p w14:paraId="6A9E885F" w14:textId="0F7C6874" w:rsidR="00FA12C6" w:rsidRDefault="00FA12C6" w:rsidP="00FD014C">
            <w:pPr>
              <w:pStyle w:val="TableStepHead"/>
            </w:pPr>
            <w:r>
              <w:br w:type="page"/>
            </w:r>
            <w:r w:rsidR="00FA7C05">
              <w:rPr>
                <w:rStyle w:val="TableHeadingChar"/>
              </w:rPr>
              <w:t>Exercise</w:t>
            </w:r>
            <w:r w:rsidR="0031499A">
              <w:rPr>
                <w:rStyle w:val="TableHeadingChar"/>
              </w:rPr>
              <w:t xml:space="preserve"> </w:t>
            </w:r>
            <w:r w:rsidR="00B066CB">
              <w:rPr>
                <w:rStyle w:val="TableHeadingChar"/>
              </w:rPr>
              <w:t>22</w:t>
            </w:r>
            <w:r w:rsidR="00FD014C">
              <w:rPr>
                <w:rStyle w:val="TableHeadingChar"/>
              </w:rPr>
              <w:t>.1</w:t>
            </w:r>
            <w:r>
              <w:t xml:space="preserve">  — </w:t>
            </w:r>
            <w:r w:rsidR="00FD014C">
              <w:t>Register a Domain</w:t>
            </w:r>
          </w:p>
        </w:tc>
      </w:tr>
      <w:tr w:rsidR="00682393" w14:paraId="4F8F86B6" w14:textId="77777777" w:rsidTr="00783B43">
        <w:tc>
          <w:tcPr>
            <w:tcW w:w="450" w:type="dxa"/>
            <w:tcBorders>
              <w:top w:val="nil"/>
              <w:left w:val="nil"/>
              <w:bottom w:val="nil"/>
              <w:right w:val="nil"/>
            </w:tcBorders>
          </w:tcPr>
          <w:p w14:paraId="37969500" w14:textId="77777777" w:rsidR="00682393" w:rsidRDefault="00682393" w:rsidP="00FB0636">
            <w:pPr>
              <w:pStyle w:val="TableNumber"/>
            </w:pPr>
            <w:r>
              <w:t>1</w:t>
            </w:r>
          </w:p>
        </w:tc>
        <w:tc>
          <w:tcPr>
            <w:tcW w:w="7650" w:type="dxa"/>
            <w:tcBorders>
              <w:top w:val="nil"/>
              <w:left w:val="nil"/>
              <w:bottom w:val="nil"/>
              <w:right w:val="nil"/>
            </w:tcBorders>
          </w:tcPr>
          <w:p w14:paraId="2259030D" w14:textId="77777777" w:rsidR="00682393" w:rsidRDefault="00D72C05" w:rsidP="000C6B1C">
            <w:pPr>
              <w:pStyle w:val="TableText"/>
            </w:pPr>
            <w:r>
              <w:t>Choose a domain name that reflects the website or business you want to launch. Some considerations are short length (hence funwebdev.com and not fundamentalsofwebdevelopment.com).</w:t>
            </w:r>
          </w:p>
          <w:p w14:paraId="26DEE1F7" w14:textId="12D845AD" w:rsidR="00537BAB" w:rsidRDefault="00537BAB" w:rsidP="000C6B1C">
            <w:pPr>
              <w:pStyle w:val="TableText"/>
            </w:pPr>
          </w:p>
        </w:tc>
      </w:tr>
      <w:tr w:rsidR="00106047" w14:paraId="69144AB7" w14:textId="77777777" w:rsidTr="00783B43">
        <w:trPr>
          <w:trHeight w:val="630"/>
        </w:trPr>
        <w:tc>
          <w:tcPr>
            <w:tcW w:w="450" w:type="dxa"/>
            <w:tcBorders>
              <w:top w:val="nil"/>
              <w:left w:val="nil"/>
              <w:bottom w:val="nil"/>
              <w:right w:val="nil"/>
            </w:tcBorders>
          </w:tcPr>
          <w:p w14:paraId="502FE6FB" w14:textId="77777777" w:rsidR="00106047" w:rsidRDefault="00106047" w:rsidP="00FB0636">
            <w:pPr>
              <w:pStyle w:val="TableNumber"/>
            </w:pPr>
            <w:r>
              <w:t>2</w:t>
            </w:r>
          </w:p>
        </w:tc>
        <w:tc>
          <w:tcPr>
            <w:tcW w:w="7650" w:type="dxa"/>
            <w:tcBorders>
              <w:top w:val="nil"/>
              <w:left w:val="nil"/>
              <w:bottom w:val="nil"/>
              <w:right w:val="nil"/>
            </w:tcBorders>
          </w:tcPr>
          <w:p w14:paraId="1FB69365" w14:textId="77777777" w:rsidR="00106047" w:rsidRDefault="00106047" w:rsidP="00D72C05">
            <w:pPr>
              <w:pStyle w:val="TableText"/>
            </w:pPr>
            <w:r>
              <w:t xml:space="preserve">Once you have a domain name in mind, you must select a registrar to work with. This is a very competitive industry with literally dozens of registrars to choose from. While most all registrars offer the same services, not all do. The authors suggest researching and discussing which registrar to use with your classmates.  </w:t>
            </w:r>
          </w:p>
          <w:p w14:paraId="58BD167B" w14:textId="5A953B0C" w:rsidR="00106047" w:rsidRDefault="00106047" w:rsidP="00D72C05">
            <w:pPr>
              <w:pStyle w:val="TableText"/>
            </w:pPr>
          </w:p>
        </w:tc>
      </w:tr>
      <w:tr w:rsidR="00106047" w14:paraId="10E6CFD9" w14:textId="77777777" w:rsidTr="00783B43">
        <w:trPr>
          <w:trHeight w:val="626"/>
        </w:trPr>
        <w:tc>
          <w:tcPr>
            <w:tcW w:w="450" w:type="dxa"/>
            <w:tcBorders>
              <w:top w:val="nil"/>
              <w:left w:val="nil"/>
              <w:bottom w:val="nil"/>
              <w:right w:val="nil"/>
            </w:tcBorders>
          </w:tcPr>
          <w:p w14:paraId="4D4613B8" w14:textId="61D064B1" w:rsidR="00106047" w:rsidRDefault="00106047" w:rsidP="00FB0636">
            <w:pPr>
              <w:pStyle w:val="TableNumber"/>
            </w:pPr>
            <w:r>
              <w:t>3</w:t>
            </w:r>
          </w:p>
        </w:tc>
        <w:tc>
          <w:tcPr>
            <w:tcW w:w="7650" w:type="dxa"/>
            <w:tcBorders>
              <w:top w:val="nil"/>
              <w:left w:val="nil"/>
              <w:bottom w:val="nil"/>
              <w:right w:val="nil"/>
            </w:tcBorders>
          </w:tcPr>
          <w:p w14:paraId="146F679E" w14:textId="06B4B039" w:rsidR="00106047" w:rsidRDefault="00106047" w:rsidP="00106047">
            <w:pPr>
              <w:pStyle w:val="TableText"/>
            </w:pPr>
            <w:r>
              <w:t>Now visit the registrar and make an account. Be aware that your mailing address may be used in the WHOIS registration of your domains.</w:t>
            </w:r>
          </w:p>
        </w:tc>
      </w:tr>
      <w:tr w:rsidR="00106047" w14:paraId="3262D1BA" w14:textId="77777777" w:rsidTr="00783B43">
        <w:trPr>
          <w:trHeight w:val="626"/>
        </w:trPr>
        <w:tc>
          <w:tcPr>
            <w:tcW w:w="450" w:type="dxa"/>
            <w:tcBorders>
              <w:top w:val="nil"/>
              <w:left w:val="nil"/>
              <w:bottom w:val="nil"/>
              <w:right w:val="nil"/>
            </w:tcBorders>
          </w:tcPr>
          <w:p w14:paraId="01C07B32" w14:textId="78B32D57" w:rsidR="00106047" w:rsidRDefault="00106047" w:rsidP="00FB0636">
            <w:pPr>
              <w:pStyle w:val="TableNumber"/>
            </w:pPr>
            <w:r>
              <w:t>4</w:t>
            </w:r>
          </w:p>
        </w:tc>
        <w:tc>
          <w:tcPr>
            <w:tcW w:w="7650" w:type="dxa"/>
            <w:tcBorders>
              <w:top w:val="nil"/>
              <w:left w:val="nil"/>
              <w:bottom w:val="nil"/>
              <w:right w:val="nil"/>
            </w:tcBorders>
          </w:tcPr>
          <w:p w14:paraId="5042EBF4" w14:textId="0D8B2426" w:rsidR="00106047" w:rsidRDefault="00106047" w:rsidP="00106047">
            <w:pPr>
              <w:pStyle w:val="TableText"/>
            </w:pPr>
            <w:r>
              <w:t xml:space="preserve">Type the domain you want and see if it's available. Sometimes the domain is not available and the registrar will </w:t>
            </w:r>
            <w:r w:rsidR="002F770B">
              <w:t>suggest</w:t>
            </w:r>
            <w:r>
              <w:t xml:space="preserve"> similar domains. Other </w:t>
            </w:r>
            <w:r w:rsidR="002F770B">
              <w:t>times</w:t>
            </w:r>
            <w:r>
              <w:t>, the registrar will select you purchase additional domains with different TLD. You can register just the one for now.</w:t>
            </w:r>
          </w:p>
        </w:tc>
      </w:tr>
      <w:tr w:rsidR="00106047" w14:paraId="7D1FB5BD" w14:textId="77777777" w:rsidTr="00783B43">
        <w:trPr>
          <w:trHeight w:val="626"/>
        </w:trPr>
        <w:tc>
          <w:tcPr>
            <w:tcW w:w="450" w:type="dxa"/>
            <w:tcBorders>
              <w:top w:val="nil"/>
              <w:left w:val="nil"/>
              <w:bottom w:val="nil"/>
              <w:right w:val="nil"/>
            </w:tcBorders>
          </w:tcPr>
          <w:p w14:paraId="14148E23" w14:textId="7FF7C42D" w:rsidR="00106047" w:rsidRDefault="00106047" w:rsidP="00FB0636">
            <w:pPr>
              <w:pStyle w:val="TableNumber"/>
            </w:pPr>
            <w:r>
              <w:t>5</w:t>
            </w:r>
          </w:p>
        </w:tc>
        <w:tc>
          <w:tcPr>
            <w:tcW w:w="7650" w:type="dxa"/>
            <w:tcBorders>
              <w:top w:val="nil"/>
              <w:left w:val="nil"/>
              <w:bottom w:val="nil"/>
              <w:right w:val="nil"/>
            </w:tcBorders>
          </w:tcPr>
          <w:p w14:paraId="739D85B7" w14:textId="121EBC11" w:rsidR="00106047" w:rsidRDefault="00106047" w:rsidP="00106047">
            <w:pPr>
              <w:pStyle w:val="TableText"/>
            </w:pPr>
            <w:r>
              <w:t>Choose whether to have a secret registration (private WHOIS info) or public. You will pay more for private registration.</w:t>
            </w:r>
          </w:p>
        </w:tc>
      </w:tr>
      <w:tr w:rsidR="00D61260" w14:paraId="2FE9BC4A" w14:textId="77777777" w:rsidTr="00783B43">
        <w:trPr>
          <w:trHeight w:val="226"/>
        </w:trPr>
        <w:tc>
          <w:tcPr>
            <w:tcW w:w="450" w:type="dxa"/>
            <w:tcBorders>
              <w:top w:val="nil"/>
              <w:left w:val="nil"/>
              <w:bottom w:val="nil"/>
              <w:right w:val="nil"/>
            </w:tcBorders>
          </w:tcPr>
          <w:p w14:paraId="448C0208" w14:textId="2B024BB2" w:rsidR="00D61260" w:rsidRDefault="00D61260" w:rsidP="00FB0636">
            <w:pPr>
              <w:pStyle w:val="TableNumber"/>
            </w:pPr>
            <w:r>
              <w:t>6</w:t>
            </w:r>
          </w:p>
        </w:tc>
        <w:tc>
          <w:tcPr>
            <w:tcW w:w="7650" w:type="dxa"/>
            <w:tcBorders>
              <w:top w:val="nil"/>
              <w:left w:val="nil"/>
              <w:bottom w:val="nil"/>
              <w:right w:val="nil"/>
            </w:tcBorders>
          </w:tcPr>
          <w:p w14:paraId="4A36B5D0" w14:textId="6164BDEF" w:rsidR="00D61260" w:rsidRDefault="00D61260" w:rsidP="00D72C05">
            <w:pPr>
              <w:pStyle w:val="TableText"/>
            </w:pPr>
            <w:r>
              <w:t>Finally you will have to say no to hosting, email, and other "special offers" unless you really want to get hosting right away.</w:t>
            </w:r>
          </w:p>
        </w:tc>
      </w:tr>
      <w:tr w:rsidR="00D61260" w14:paraId="1800C83C" w14:textId="77777777" w:rsidTr="00783B43">
        <w:trPr>
          <w:trHeight w:val="226"/>
        </w:trPr>
        <w:tc>
          <w:tcPr>
            <w:tcW w:w="450" w:type="dxa"/>
            <w:tcBorders>
              <w:top w:val="nil"/>
              <w:left w:val="nil"/>
              <w:bottom w:val="nil"/>
              <w:right w:val="nil"/>
            </w:tcBorders>
          </w:tcPr>
          <w:p w14:paraId="797433E0" w14:textId="77777777" w:rsidR="00D61260" w:rsidRDefault="00D61260" w:rsidP="00FB0636">
            <w:pPr>
              <w:pStyle w:val="TableNumber"/>
            </w:pPr>
          </w:p>
        </w:tc>
        <w:tc>
          <w:tcPr>
            <w:tcW w:w="7650" w:type="dxa"/>
            <w:tcBorders>
              <w:top w:val="nil"/>
              <w:left w:val="nil"/>
              <w:bottom w:val="nil"/>
              <w:right w:val="nil"/>
            </w:tcBorders>
          </w:tcPr>
          <w:p w14:paraId="449EED79" w14:textId="77777777" w:rsidR="00D61260" w:rsidRDefault="00D61260" w:rsidP="00D72C05">
            <w:pPr>
              <w:pStyle w:val="TableText"/>
            </w:pPr>
            <w:r>
              <w:t>With the domain registered you have to consider where to host the website. Again, this is best left as a research question, where you compare popular hosts to decide which ones offer the features you want at the price you want.</w:t>
            </w:r>
          </w:p>
          <w:p w14:paraId="20091F37" w14:textId="77777777" w:rsidR="00D61260" w:rsidRDefault="00D61260" w:rsidP="00D72C05">
            <w:pPr>
              <w:pStyle w:val="TableText"/>
            </w:pPr>
          </w:p>
          <w:p w14:paraId="18FF35CF" w14:textId="6F3859DB" w:rsidR="00D61260" w:rsidRDefault="00D61260" w:rsidP="00D72C05">
            <w:pPr>
              <w:pStyle w:val="TableText"/>
            </w:pPr>
            <w:r>
              <w:t>Once you make the choice find out what their name servers are called.</w:t>
            </w:r>
          </w:p>
          <w:p w14:paraId="79F71C2C" w14:textId="7AF7C9E8" w:rsidR="00D61260" w:rsidRDefault="00D61260" w:rsidP="00D72C05">
            <w:pPr>
              <w:pStyle w:val="TableText"/>
            </w:pPr>
          </w:p>
        </w:tc>
      </w:tr>
      <w:tr w:rsidR="00D61260" w14:paraId="03269023" w14:textId="77777777" w:rsidTr="00783B43">
        <w:trPr>
          <w:trHeight w:val="226"/>
        </w:trPr>
        <w:tc>
          <w:tcPr>
            <w:tcW w:w="450" w:type="dxa"/>
            <w:tcBorders>
              <w:top w:val="nil"/>
              <w:left w:val="nil"/>
              <w:bottom w:val="nil"/>
              <w:right w:val="nil"/>
            </w:tcBorders>
          </w:tcPr>
          <w:p w14:paraId="3B787D91" w14:textId="11BFFBDA" w:rsidR="00D61260" w:rsidRDefault="00D61260" w:rsidP="00FB0636">
            <w:pPr>
              <w:pStyle w:val="TableNumber"/>
            </w:pPr>
          </w:p>
        </w:tc>
        <w:tc>
          <w:tcPr>
            <w:tcW w:w="7650" w:type="dxa"/>
            <w:tcBorders>
              <w:top w:val="nil"/>
              <w:left w:val="nil"/>
              <w:bottom w:val="nil"/>
              <w:right w:val="nil"/>
            </w:tcBorders>
          </w:tcPr>
          <w:p w14:paraId="1876083B" w14:textId="6D1998F3" w:rsidR="00D61260" w:rsidRDefault="00D61260" w:rsidP="00D61260">
            <w:pPr>
              <w:pStyle w:val="TableText"/>
            </w:pPr>
            <w:r>
              <w:t xml:space="preserve">Finally change you name server records with the registrar to point to eh DNS servers of your host. Although most registrars offer an easy to use online form to change </w:t>
            </w:r>
            <w:r w:rsidR="00096BA8">
              <w:t>name servers</w:t>
            </w:r>
            <w:r>
              <w:t xml:space="preserve">, some require you to phone in or send a special request. </w:t>
            </w:r>
          </w:p>
        </w:tc>
      </w:tr>
    </w:tbl>
    <w:p w14:paraId="4A834D1C" w14:textId="438012BA" w:rsidR="00B75A33" w:rsidRDefault="00B75A33"/>
    <w:p w14:paraId="2930E8C3" w14:textId="77777777"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042D3FB" w14:textId="77777777" w:rsidTr="00D72C05">
        <w:trPr>
          <w:gridBefore w:val="1"/>
          <w:wBefore w:w="450" w:type="dxa"/>
        </w:trPr>
        <w:tc>
          <w:tcPr>
            <w:tcW w:w="7650" w:type="dxa"/>
            <w:tcBorders>
              <w:bottom w:val="single" w:sz="4" w:space="0" w:color="000080"/>
            </w:tcBorders>
            <w:shd w:val="clear" w:color="auto" w:fill="404040"/>
          </w:tcPr>
          <w:p w14:paraId="545E49D2" w14:textId="0501EF72" w:rsidR="000C6B1C" w:rsidRDefault="000C6B1C" w:rsidP="00112817">
            <w:pPr>
              <w:pStyle w:val="TableStepHead"/>
            </w:pPr>
            <w:r>
              <w:br w:type="page"/>
            </w:r>
            <w:r>
              <w:rPr>
                <w:rStyle w:val="TableHeadingChar"/>
              </w:rPr>
              <w:t xml:space="preserve">Exercise </w:t>
            </w:r>
            <w:r w:rsidR="00B066CB">
              <w:rPr>
                <w:rStyle w:val="TableHeadingChar"/>
              </w:rPr>
              <w:t>22</w:t>
            </w:r>
            <w:r w:rsidR="00112817">
              <w:rPr>
                <w:rStyle w:val="TableHeadingChar"/>
              </w:rPr>
              <w:t>.2</w:t>
            </w:r>
            <w:r>
              <w:t xml:space="preserve">  — </w:t>
            </w:r>
            <w:r w:rsidR="00112817">
              <w:t>Find Out Who Owns a Domain</w:t>
            </w:r>
          </w:p>
        </w:tc>
      </w:tr>
      <w:tr w:rsidR="000C6B1C" w14:paraId="213B0EBB" w14:textId="77777777" w:rsidTr="00D72C05">
        <w:tc>
          <w:tcPr>
            <w:tcW w:w="450" w:type="dxa"/>
            <w:tcBorders>
              <w:right w:val="nil"/>
            </w:tcBorders>
          </w:tcPr>
          <w:p w14:paraId="5ECB2417" w14:textId="77777777" w:rsidR="000C6B1C" w:rsidRDefault="000C6B1C" w:rsidP="00D72C05">
            <w:pPr>
              <w:pStyle w:val="TableNumber"/>
            </w:pPr>
            <w:r>
              <w:t>1</w:t>
            </w:r>
          </w:p>
        </w:tc>
        <w:tc>
          <w:tcPr>
            <w:tcW w:w="7650" w:type="dxa"/>
            <w:tcBorders>
              <w:top w:val="nil"/>
              <w:left w:val="nil"/>
              <w:bottom w:val="nil"/>
            </w:tcBorders>
          </w:tcPr>
          <w:p w14:paraId="32347361" w14:textId="5B79E1E0" w:rsidR="00E6177A" w:rsidRDefault="00E6177A" w:rsidP="00E6177A">
            <w:pPr>
              <w:pStyle w:val="TableText"/>
            </w:pPr>
            <w:r>
              <w:t xml:space="preserve">Sometimes determining the ownership of a domain is as easy as doing a WHOIS on the domain name. This is so popular that there </w:t>
            </w:r>
            <w:proofErr w:type="gramStart"/>
            <w:r>
              <w:t>are</w:t>
            </w:r>
            <w:proofErr w:type="gramEnd"/>
            <w:r>
              <w:t xml:space="preserve"> even websites to do WHOIS queries on your behalf.</w:t>
            </w:r>
          </w:p>
        </w:tc>
      </w:tr>
      <w:tr w:rsidR="000C6B1C" w14:paraId="1FE253FC" w14:textId="77777777" w:rsidTr="00E6177A">
        <w:trPr>
          <w:trHeight w:val="237"/>
        </w:trPr>
        <w:tc>
          <w:tcPr>
            <w:tcW w:w="450" w:type="dxa"/>
            <w:tcBorders>
              <w:right w:val="nil"/>
            </w:tcBorders>
          </w:tcPr>
          <w:p w14:paraId="71B0E224" w14:textId="7C8A7515" w:rsidR="000C6B1C" w:rsidRDefault="000C6B1C" w:rsidP="00D72C05">
            <w:pPr>
              <w:pStyle w:val="TableNumber"/>
            </w:pPr>
            <w:r>
              <w:t>2</w:t>
            </w:r>
          </w:p>
        </w:tc>
        <w:tc>
          <w:tcPr>
            <w:tcW w:w="7650" w:type="dxa"/>
            <w:tcBorders>
              <w:top w:val="nil"/>
              <w:left w:val="nil"/>
              <w:bottom w:val="nil"/>
            </w:tcBorders>
          </w:tcPr>
          <w:p w14:paraId="0CAE02A2" w14:textId="77777777" w:rsidR="000C6B1C" w:rsidRDefault="00E6177A" w:rsidP="00D72C05">
            <w:pPr>
              <w:pStyle w:val="TableText"/>
            </w:pPr>
            <w:r>
              <w:t>Choose a domain whose ownership you are interested in and run a whois command on the domain.</w:t>
            </w:r>
          </w:p>
          <w:p w14:paraId="5D64DBB5" w14:textId="77777777" w:rsidR="00E6177A" w:rsidRDefault="00E6177A" w:rsidP="00D72C05">
            <w:pPr>
              <w:pStyle w:val="TableText"/>
            </w:pPr>
          </w:p>
          <w:p w14:paraId="54530832" w14:textId="06035A2C" w:rsidR="0079684A" w:rsidRDefault="0079684A" w:rsidP="0079684A">
            <w:pPr>
              <w:pStyle w:val="Code"/>
            </w:pPr>
            <w:proofErr w:type="gramStart"/>
            <w:r>
              <w:t>whois</w:t>
            </w:r>
            <w:proofErr w:type="gramEnd"/>
            <w:r>
              <w:t xml:space="preserve"> </w:t>
            </w:r>
            <w:r w:rsidR="00C0549A">
              <w:t>funwebdev.com</w:t>
            </w:r>
          </w:p>
          <w:p w14:paraId="106E45C7" w14:textId="5C50F0B4" w:rsidR="0079684A" w:rsidRDefault="0079684A" w:rsidP="0079684A">
            <w:pPr>
              <w:pStyle w:val="TableText"/>
            </w:pPr>
            <w:proofErr w:type="gramStart"/>
            <w:r>
              <w:t>tells</w:t>
            </w:r>
            <w:proofErr w:type="gramEnd"/>
            <w:r>
              <w:t xml:space="preserve"> us it’s a domain </w:t>
            </w:r>
            <w:r w:rsidR="00A623FA">
              <w:t>registered to one of the authors.</w:t>
            </w:r>
          </w:p>
          <w:p w14:paraId="71778E13" w14:textId="77777777" w:rsidR="0079684A" w:rsidRDefault="0079684A" w:rsidP="0079684A">
            <w:pPr>
              <w:pStyle w:val="Code"/>
            </w:pPr>
          </w:p>
          <w:p w14:paraId="3D189C74" w14:textId="77777777" w:rsidR="00A623FA" w:rsidRDefault="00A623FA" w:rsidP="00A623FA">
            <w:pPr>
              <w:pStyle w:val="Code"/>
            </w:pPr>
            <w:r>
              <w:t>Domain Name: FUNWEBDEV.COM</w:t>
            </w:r>
          </w:p>
          <w:p w14:paraId="7436D864" w14:textId="77777777" w:rsidR="00A623FA" w:rsidRDefault="00A623FA" w:rsidP="00A623FA">
            <w:pPr>
              <w:pStyle w:val="Code"/>
            </w:pPr>
            <w:r>
              <w:t>Registry Domain ID: 1741031189_DOMAIN_COM-VRSN</w:t>
            </w:r>
          </w:p>
          <w:p w14:paraId="771874C1" w14:textId="77777777" w:rsidR="00A623FA" w:rsidRDefault="00A623FA" w:rsidP="00A623FA">
            <w:pPr>
              <w:pStyle w:val="Code"/>
            </w:pPr>
            <w:r>
              <w:t>Registrar WHOIS Server: whois.bluehost.com</w:t>
            </w:r>
          </w:p>
          <w:p w14:paraId="0043F6D8" w14:textId="77777777" w:rsidR="00A623FA" w:rsidRDefault="00A623FA" w:rsidP="00A623FA">
            <w:pPr>
              <w:pStyle w:val="Code"/>
            </w:pPr>
            <w:r>
              <w:t>Registrar URL: http://www.bluehost.com/</w:t>
            </w:r>
          </w:p>
          <w:p w14:paraId="4A617125" w14:textId="77777777" w:rsidR="00A623FA" w:rsidRDefault="00A623FA" w:rsidP="00A623FA">
            <w:pPr>
              <w:pStyle w:val="Code"/>
            </w:pPr>
            <w:r>
              <w:t>Updated Date: 2014-01-24T17</w:t>
            </w:r>
            <w:proofErr w:type="gramStart"/>
            <w:r>
              <w:t>:14:59Z</w:t>
            </w:r>
            <w:proofErr w:type="gramEnd"/>
          </w:p>
          <w:p w14:paraId="173E6685" w14:textId="0E4C2422" w:rsidR="00A623FA" w:rsidRDefault="00A623FA" w:rsidP="00A623FA">
            <w:pPr>
              <w:pStyle w:val="Code"/>
            </w:pPr>
            <w:r>
              <w:t>Creation Date: 2012-08-27T</w:t>
            </w:r>
            <w:r w:rsidR="00B066CB">
              <w:t>22</w:t>
            </w:r>
            <w:proofErr w:type="gramStart"/>
            <w:r>
              <w:t>:33:49Z</w:t>
            </w:r>
            <w:proofErr w:type="gramEnd"/>
          </w:p>
          <w:p w14:paraId="4FEFC885" w14:textId="605B429C" w:rsidR="00A623FA" w:rsidRDefault="00A623FA" w:rsidP="00A623FA">
            <w:pPr>
              <w:pStyle w:val="Code"/>
            </w:pPr>
            <w:r>
              <w:t>Registrar Registration Expiration Date: 2014-08-27T</w:t>
            </w:r>
            <w:r w:rsidR="00B066CB">
              <w:t>22</w:t>
            </w:r>
            <w:proofErr w:type="gramStart"/>
            <w:r>
              <w:t>:33:49Z</w:t>
            </w:r>
            <w:proofErr w:type="gramEnd"/>
          </w:p>
          <w:p w14:paraId="3CEC65BE" w14:textId="77777777" w:rsidR="00A623FA" w:rsidRDefault="00A623FA" w:rsidP="00A623FA">
            <w:pPr>
              <w:pStyle w:val="Code"/>
            </w:pPr>
            <w:r>
              <w:t>Registrar: FastDomain Inc.</w:t>
            </w:r>
          </w:p>
          <w:p w14:paraId="5407F22E" w14:textId="77777777" w:rsidR="00A623FA" w:rsidRDefault="00A623FA" w:rsidP="00A623FA">
            <w:pPr>
              <w:pStyle w:val="Code"/>
            </w:pPr>
            <w:r>
              <w:t>Registrar IANA ID: 1154</w:t>
            </w:r>
          </w:p>
          <w:p w14:paraId="4FE2A57A" w14:textId="77777777" w:rsidR="00A623FA" w:rsidRDefault="00A623FA" w:rsidP="00A623FA">
            <w:pPr>
              <w:pStyle w:val="Code"/>
            </w:pPr>
            <w:r>
              <w:t>Registrar Abuse Contact Email: support@bluehost.com</w:t>
            </w:r>
          </w:p>
          <w:p w14:paraId="44F32032" w14:textId="77777777" w:rsidR="00A623FA" w:rsidRDefault="00A623FA" w:rsidP="00A623FA">
            <w:pPr>
              <w:pStyle w:val="Code"/>
            </w:pPr>
            <w:r>
              <w:t>Registrar Abuse Contact Phone:</w:t>
            </w:r>
          </w:p>
          <w:p w14:paraId="3E270710" w14:textId="77777777" w:rsidR="00A623FA" w:rsidRDefault="00A623FA" w:rsidP="00A623FA">
            <w:pPr>
              <w:pStyle w:val="Code"/>
            </w:pPr>
            <w:r>
              <w:t>Reseller: BlueHost.Com</w:t>
            </w:r>
          </w:p>
          <w:p w14:paraId="7A46D60A" w14:textId="77777777" w:rsidR="00A623FA" w:rsidRDefault="00A623FA" w:rsidP="00A623FA">
            <w:pPr>
              <w:pStyle w:val="Code"/>
            </w:pPr>
            <w:r>
              <w:t>Domain Status: clientTransferProhibited</w:t>
            </w:r>
          </w:p>
          <w:p w14:paraId="0A8E26B0" w14:textId="77777777" w:rsidR="00A623FA" w:rsidRDefault="00A623FA" w:rsidP="00A623FA">
            <w:pPr>
              <w:pStyle w:val="Code"/>
            </w:pPr>
            <w:r>
              <w:t>Registry Registrant ID:</w:t>
            </w:r>
          </w:p>
          <w:p w14:paraId="29E0607D" w14:textId="0A6ED487" w:rsidR="00E6177A" w:rsidRDefault="00A623FA" w:rsidP="00A623FA">
            <w:pPr>
              <w:pStyle w:val="CodeBold"/>
            </w:pPr>
            <w:r>
              <w:t>Registrant Name: RICARDO HOAR</w:t>
            </w:r>
          </w:p>
        </w:tc>
      </w:tr>
    </w:tbl>
    <w:p w14:paraId="4D62FFAA" w14:textId="685B0E06" w:rsidR="000474FE" w:rsidRDefault="000474FE" w:rsidP="000474FE"/>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474FE" w14:paraId="418786F4" w14:textId="77777777" w:rsidTr="002F770B">
        <w:trPr>
          <w:gridBefore w:val="1"/>
          <w:wBefore w:w="450" w:type="dxa"/>
        </w:trPr>
        <w:tc>
          <w:tcPr>
            <w:tcW w:w="7650" w:type="dxa"/>
            <w:tcBorders>
              <w:bottom w:val="single" w:sz="4" w:space="0" w:color="000080"/>
            </w:tcBorders>
            <w:shd w:val="clear" w:color="auto" w:fill="404040"/>
          </w:tcPr>
          <w:p w14:paraId="69F6F0FA" w14:textId="1F939CC1" w:rsidR="000474FE" w:rsidRDefault="000474FE" w:rsidP="000474FE">
            <w:pPr>
              <w:pStyle w:val="TableStepHead"/>
            </w:pPr>
            <w:r>
              <w:br w:type="page"/>
            </w:r>
            <w:r>
              <w:rPr>
                <w:rStyle w:val="TableHeadingChar"/>
              </w:rPr>
              <w:t xml:space="preserve">Exercise </w:t>
            </w:r>
            <w:r w:rsidR="00B066CB">
              <w:rPr>
                <w:rStyle w:val="TableHeadingChar"/>
              </w:rPr>
              <w:t>22</w:t>
            </w:r>
            <w:r>
              <w:rPr>
                <w:rStyle w:val="TableHeadingChar"/>
              </w:rPr>
              <w:t>.3</w:t>
            </w:r>
            <w:r>
              <w:t xml:space="preserve"> </w:t>
            </w:r>
            <w:r w:rsidR="00B50839">
              <w:t>-</w:t>
            </w:r>
            <w:proofErr w:type="gramStart"/>
            <w:r w:rsidR="00B50839">
              <w:t xml:space="preserve">- </w:t>
            </w:r>
            <w:r>
              <w:t xml:space="preserve"> Checking</w:t>
            </w:r>
            <w:proofErr w:type="gramEnd"/>
            <w:r>
              <w:t xml:space="preserve"> Name Servers</w:t>
            </w:r>
          </w:p>
        </w:tc>
      </w:tr>
      <w:tr w:rsidR="000474FE" w14:paraId="06AC17F0" w14:textId="77777777" w:rsidTr="000B1883">
        <w:tc>
          <w:tcPr>
            <w:tcW w:w="450" w:type="dxa"/>
            <w:tcBorders>
              <w:bottom w:val="nil"/>
              <w:right w:val="nil"/>
            </w:tcBorders>
          </w:tcPr>
          <w:p w14:paraId="07511A35" w14:textId="77777777" w:rsidR="000474FE" w:rsidRDefault="000474FE" w:rsidP="002F770B">
            <w:pPr>
              <w:pStyle w:val="TableNumber"/>
            </w:pPr>
            <w:r>
              <w:t>1</w:t>
            </w:r>
          </w:p>
        </w:tc>
        <w:tc>
          <w:tcPr>
            <w:tcW w:w="7650" w:type="dxa"/>
            <w:tcBorders>
              <w:top w:val="nil"/>
              <w:left w:val="nil"/>
              <w:bottom w:val="nil"/>
            </w:tcBorders>
          </w:tcPr>
          <w:p w14:paraId="4D671561" w14:textId="778B2C75" w:rsidR="000474FE" w:rsidRDefault="00A623FA" w:rsidP="00A623FA">
            <w:pPr>
              <w:pStyle w:val="TableText"/>
            </w:pPr>
            <w:r>
              <w:t>This exercise shown you how to test and see how a particular name server is responding to DNS requests.</w:t>
            </w:r>
          </w:p>
        </w:tc>
      </w:tr>
      <w:tr w:rsidR="00BB12E5" w14:paraId="1133F5BA" w14:textId="77777777" w:rsidTr="000B1883">
        <w:trPr>
          <w:trHeight w:val="2549"/>
        </w:trPr>
        <w:tc>
          <w:tcPr>
            <w:tcW w:w="450" w:type="dxa"/>
            <w:tcBorders>
              <w:top w:val="nil"/>
              <w:left w:val="nil"/>
              <w:bottom w:val="nil"/>
              <w:right w:val="nil"/>
            </w:tcBorders>
          </w:tcPr>
          <w:p w14:paraId="131F02AB" w14:textId="7E009D0C" w:rsidR="00BB12E5" w:rsidRDefault="00BB12E5" w:rsidP="002F770B">
            <w:pPr>
              <w:pStyle w:val="TableNumber"/>
            </w:pPr>
            <w:r>
              <w:lastRenderedPageBreak/>
              <w:t>2</w:t>
            </w:r>
          </w:p>
        </w:tc>
        <w:tc>
          <w:tcPr>
            <w:tcW w:w="7650" w:type="dxa"/>
            <w:tcBorders>
              <w:top w:val="nil"/>
              <w:left w:val="nil"/>
              <w:bottom w:val="nil"/>
              <w:right w:val="nil"/>
            </w:tcBorders>
          </w:tcPr>
          <w:p w14:paraId="083807AF" w14:textId="77777777" w:rsidR="00BB12E5" w:rsidRDefault="00BB12E5" w:rsidP="002F770B">
            <w:pPr>
              <w:pStyle w:val="TableText"/>
            </w:pPr>
            <w:r>
              <w:t xml:space="preserve">To begin, determine the name servers for a test domain. In our case to determine the name </w:t>
            </w:r>
            <w:proofErr w:type="gramStart"/>
            <w:r>
              <w:t>servers  for</w:t>
            </w:r>
            <w:proofErr w:type="gramEnd"/>
            <w:r>
              <w:t xml:space="preserve"> funwebdev.com type at the command line:</w:t>
            </w:r>
          </w:p>
          <w:p w14:paraId="4990119D" w14:textId="77777777" w:rsidR="00BB12E5" w:rsidRDefault="00BB12E5" w:rsidP="002F770B">
            <w:pPr>
              <w:pStyle w:val="TableText"/>
            </w:pPr>
          </w:p>
          <w:p w14:paraId="5F97CEFF" w14:textId="77777777" w:rsidR="00BB12E5" w:rsidRDefault="00BB12E5" w:rsidP="00BB12E5">
            <w:pPr>
              <w:pStyle w:val="Code"/>
            </w:pPr>
            <w:proofErr w:type="gramStart"/>
            <w:r w:rsidRPr="00BB12E5">
              <w:t>dig</w:t>
            </w:r>
            <w:proofErr w:type="gramEnd"/>
            <w:r w:rsidRPr="00BB12E5">
              <w:t xml:space="preserve"> NS funwebdev.com</w:t>
            </w:r>
          </w:p>
          <w:p w14:paraId="5DECF60F" w14:textId="77777777" w:rsidR="00BB12E5" w:rsidRDefault="00BB12E5" w:rsidP="002F770B">
            <w:pPr>
              <w:pStyle w:val="TableText"/>
            </w:pPr>
          </w:p>
          <w:p w14:paraId="295B728D" w14:textId="1F7160F2" w:rsidR="00BB12E5" w:rsidRDefault="00BB12E5" w:rsidP="002F770B">
            <w:pPr>
              <w:pStyle w:val="TableText"/>
            </w:pPr>
            <w:r>
              <w:t xml:space="preserve">The output will tell us what our local DNS resolver </w:t>
            </w:r>
            <w:r w:rsidR="000B1883">
              <w:t xml:space="preserve">(192.168.1.1 in my case) </w:t>
            </w:r>
            <w:r>
              <w:t>has determined is the nameserver for the domain:</w:t>
            </w:r>
          </w:p>
          <w:p w14:paraId="16962968" w14:textId="77777777" w:rsidR="00BB12E5" w:rsidRDefault="00BB12E5" w:rsidP="00BB12E5">
            <w:pPr>
              <w:pStyle w:val="TableText"/>
            </w:pPr>
          </w:p>
          <w:p w14:paraId="19BF3228" w14:textId="77777777" w:rsidR="00BB12E5" w:rsidRDefault="00BB12E5" w:rsidP="00BB12E5">
            <w:pPr>
              <w:pStyle w:val="Code"/>
            </w:pPr>
            <w:r>
              <w:t>; &lt;&lt;&gt;&gt; DiG 9.8.5-P1 &lt;&lt;&gt;&gt; NS funwebdev.com</w:t>
            </w:r>
          </w:p>
          <w:p w14:paraId="56F3E4EC" w14:textId="77777777" w:rsidR="00BB12E5" w:rsidRDefault="00BB12E5" w:rsidP="00BB12E5">
            <w:pPr>
              <w:pStyle w:val="Code"/>
            </w:pPr>
            <w:proofErr w:type="gramStart"/>
            <w:r>
              <w:t>;;</w:t>
            </w:r>
            <w:proofErr w:type="gramEnd"/>
            <w:r>
              <w:t xml:space="preserve"> global options: +cmd</w:t>
            </w:r>
          </w:p>
          <w:p w14:paraId="65A21B02" w14:textId="77777777" w:rsidR="00BB12E5" w:rsidRDefault="00BB12E5" w:rsidP="00BB12E5">
            <w:pPr>
              <w:pStyle w:val="Code"/>
            </w:pPr>
            <w:proofErr w:type="gramStart"/>
            <w:r>
              <w:t>;;</w:t>
            </w:r>
            <w:proofErr w:type="gramEnd"/>
            <w:r>
              <w:t xml:space="preserve"> Got answer:</w:t>
            </w:r>
          </w:p>
          <w:p w14:paraId="16F2FD70" w14:textId="77777777" w:rsidR="00BB12E5" w:rsidRDefault="00BB12E5" w:rsidP="00BB12E5">
            <w:pPr>
              <w:pStyle w:val="Code"/>
            </w:pPr>
            <w:proofErr w:type="gramStart"/>
            <w:r>
              <w:t>;;</w:t>
            </w:r>
            <w:proofErr w:type="gramEnd"/>
            <w:r>
              <w:t xml:space="preserve"> -&gt;&gt;HEADER&lt;&lt;- opcode: QUERY, status: NOERROR, id: 31842</w:t>
            </w:r>
          </w:p>
          <w:p w14:paraId="02F15FC6" w14:textId="77777777" w:rsidR="00BB12E5" w:rsidRDefault="00BB12E5" w:rsidP="00BB12E5">
            <w:pPr>
              <w:pStyle w:val="Code"/>
            </w:pPr>
            <w:proofErr w:type="gramStart"/>
            <w:r>
              <w:t>;;</w:t>
            </w:r>
            <w:proofErr w:type="gramEnd"/>
            <w:r>
              <w:t xml:space="preserve"> flags: qr rd ra; QUERY: 1, ANSWER: 5, AUTHORITY: 0, ADDITIONAL: 0</w:t>
            </w:r>
          </w:p>
          <w:p w14:paraId="00F3D73F" w14:textId="77777777" w:rsidR="00BB12E5" w:rsidRDefault="00BB12E5" w:rsidP="00BB12E5">
            <w:pPr>
              <w:pStyle w:val="Code"/>
            </w:pPr>
          </w:p>
          <w:p w14:paraId="259534BA" w14:textId="77777777" w:rsidR="00BB12E5" w:rsidRDefault="00BB12E5" w:rsidP="00BB12E5">
            <w:pPr>
              <w:pStyle w:val="Code"/>
            </w:pPr>
            <w:proofErr w:type="gramStart"/>
            <w:r>
              <w:t>;;</w:t>
            </w:r>
            <w:proofErr w:type="gramEnd"/>
            <w:r>
              <w:t xml:space="preserve"> QUESTION SECTION:</w:t>
            </w:r>
          </w:p>
          <w:p w14:paraId="68148DD1" w14:textId="77777777" w:rsidR="00BB12E5" w:rsidRDefault="00BB12E5" w:rsidP="00BB12E5">
            <w:pPr>
              <w:pStyle w:val="Code"/>
            </w:pPr>
            <w:proofErr w:type="gramStart"/>
            <w:r>
              <w:t>;funwebdev.com</w:t>
            </w:r>
            <w:proofErr w:type="gramEnd"/>
            <w:r>
              <w:t>.</w:t>
            </w:r>
            <w:r>
              <w:tab/>
            </w:r>
            <w:r>
              <w:tab/>
            </w:r>
            <w:r>
              <w:tab/>
              <w:t>IN</w:t>
            </w:r>
            <w:r>
              <w:tab/>
              <w:t>NS</w:t>
            </w:r>
          </w:p>
          <w:p w14:paraId="77917835" w14:textId="77777777" w:rsidR="00BB12E5" w:rsidRDefault="00BB12E5" w:rsidP="00BB12E5">
            <w:pPr>
              <w:pStyle w:val="Code"/>
            </w:pPr>
          </w:p>
          <w:p w14:paraId="22BD735B" w14:textId="77777777" w:rsidR="00BB12E5" w:rsidRDefault="00BB12E5" w:rsidP="00BB12E5">
            <w:pPr>
              <w:pStyle w:val="Code"/>
            </w:pPr>
            <w:proofErr w:type="gramStart"/>
            <w:r>
              <w:t>;;</w:t>
            </w:r>
            <w:proofErr w:type="gramEnd"/>
            <w:r>
              <w:t xml:space="preserve"> ANSWER SECTION:</w:t>
            </w:r>
          </w:p>
          <w:p w14:paraId="58FF2553" w14:textId="77777777" w:rsidR="00BB12E5" w:rsidRDefault="00BB12E5" w:rsidP="00BB12E5">
            <w:pPr>
              <w:pStyle w:val="CodeBold"/>
            </w:pPr>
            <w:r>
              <w:t>funwebdev.com.</w:t>
            </w:r>
            <w:r>
              <w:tab/>
            </w:r>
            <w:r>
              <w:tab/>
              <w:t>59599</w:t>
            </w:r>
            <w:r>
              <w:tab/>
              <w:t>IN</w:t>
            </w:r>
            <w:r>
              <w:tab/>
              <w:t>NS</w:t>
            </w:r>
            <w:r>
              <w:tab/>
              <w:t>ns1.linode.com.</w:t>
            </w:r>
          </w:p>
          <w:p w14:paraId="4F47D4FE" w14:textId="77777777" w:rsidR="00BB12E5" w:rsidRDefault="00BB12E5" w:rsidP="00BB12E5">
            <w:pPr>
              <w:pStyle w:val="CodeBold"/>
            </w:pPr>
            <w:r>
              <w:t>funwebdev.com.</w:t>
            </w:r>
            <w:r>
              <w:tab/>
            </w:r>
            <w:r>
              <w:tab/>
              <w:t>59599</w:t>
            </w:r>
            <w:r>
              <w:tab/>
              <w:t>IN</w:t>
            </w:r>
            <w:r>
              <w:tab/>
              <w:t>NS</w:t>
            </w:r>
            <w:r>
              <w:tab/>
              <w:t>ns5.linode.com.</w:t>
            </w:r>
          </w:p>
          <w:p w14:paraId="11C2E713" w14:textId="77777777" w:rsidR="00BB12E5" w:rsidRDefault="00BB12E5" w:rsidP="00BB12E5">
            <w:pPr>
              <w:pStyle w:val="CodeBold"/>
            </w:pPr>
            <w:r>
              <w:t>funwebdev.com.</w:t>
            </w:r>
            <w:r>
              <w:tab/>
            </w:r>
            <w:r>
              <w:tab/>
              <w:t>59599</w:t>
            </w:r>
            <w:r>
              <w:tab/>
              <w:t>IN</w:t>
            </w:r>
            <w:r>
              <w:tab/>
              <w:t>NS</w:t>
            </w:r>
            <w:r>
              <w:tab/>
              <w:t>ns2.linode.com.</w:t>
            </w:r>
          </w:p>
          <w:p w14:paraId="7D276C5C" w14:textId="77777777" w:rsidR="00BB12E5" w:rsidRDefault="00BB12E5" w:rsidP="00BB12E5">
            <w:pPr>
              <w:pStyle w:val="CodeBold"/>
            </w:pPr>
            <w:r>
              <w:t>funwebdev.com.</w:t>
            </w:r>
            <w:r>
              <w:tab/>
            </w:r>
            <w:r>
              <w:tab/>
              <w:t>59599</w:t>
            </w:r>
            <w:r>
              <w:tab/>
              <w:t>IN</w:t>
            </w:r>
            <w:r>
              <w:tab/>
              <w:t>NS</w:t>
            </w:r>
            <w:r>
              <w:tab/>
              <w:t>ns4.linode.com.</w:t>
            </w:r>
          </w:p>
          <w:p w14:paraId="6C7508EB" w14:textId="77777777" w:rsidR="00BB12E5" w:rsidRDefault="00BB12E5" w:rsidP="00BB12E5">
            <w:pPr>
              <w:pStyle w:val="CodeBold"/>
            </w:pPr>
            <w:r>
              <w:t>funwebdev.com.</w:t>
            </w:r>
            <w:r>
              <w:tab/>
            </w:r>
            <w:r>
              <w:tab/>
              <w:t>59599</w:t>
            </w:r>
            <w:r>
              <w:tab/>
              <w:t>IN</w:t>
            </w:r>
            <w:r>
              <w:tab/>
              <w:t>NS</w:t>
            </w:r>
            <w:r>
              <w:tab/>
              <w:t>ns3.linode.com.</w:t>
            </w:r>
          </w:p>
          <w:p w14:paraId="60E4172E" w14:textId="77777777" w:rsidR="00BB12E5" w:rsidRDefault="00BB12E5" w:rsidP="00BB12E5">
            <w:pPr>
              <w:pStyle w:val="Code"/>
            </w:pPr>
          </w:p>
          <w:p w14:paraId="295A2AA3" w14:textId="77777777" w:rsidR="00BB12E5" w:rsidRDefault="00BB12E5" w:rsidP="00BB12E5">
            <w:pPr>
              <w:pStyle w:val="Code"/>
            </w:pPr>
            <w:proofErr w:type="gramStart"/>
            <w:r>
              <w:t>;;</w:t>
            </w:r>
            <w:proofErr w:type="gramEnd"/>
            <w:r>
              <w:t xml:space="preserve"> Query time: 50 msec</w:t>
            </w:r>
          </w:p>
          <w:p w14:paraId="03226A6A" w14:textId="77777777" w:rsidR="00BB12E5" w:rsidRDefault="00BB12E5" w:rsidP="00BB12E5">
            <w:pPr>
              <w:pStyle w:val="Code"/>
            </w:pPr>
            <w:proofErr w:type="gramStart"/>
            <w:r>
              <w:t>;;</w:t>
            </w:r>
            <w:proofErr w:type="gramEnd"/>
            <w:r>
              <w:t xml:space="preserve"> SERVER: </w:t>
            </w:r>
            <w:r w:rsidRPr="000B1883">
              <w:rPr>
                <w:rStyle w:val="CodeBoldChar"/>
              </w:rPr>
              <w:t>192.168.1.1</w:t>
            </w:r>
            <w:r>
              <w:t>#53(192.168.1.1)</w:t>
            </w:r>
          </w:p>
          <w:p w14:paraId="5A5904A7" w14:textId="77777777" w:rsidR="00BB12E5" w:rsidRDefault="00BB12E5" w:rsidP="00BB12E5">
            <w:pPr>
              <w:pStyle w:val="Code"/>
            </w:pPr>
            <w:proofErr w:type="gramStart"/>
            <w:r>
              <w:t>;;</w:t>
            </w:r>
            <w:proofErr w:type="gramEnd"/>
            <w:r>
              <w:t xml:space="preserve"> WHEN: Sat Apr 05 11:28:49 MDT 2014</w:t>
            </w:r>
          </w:p>
          <w:p w14:paraId="24145197" w14:textId="77777777" w:rsidR="00BB12E5" w:rsidRDefault="00BB12E5" w:rsidP="00BB12E5">
            <w:pPr>
              <w:pStyle w:val="Code"/>
            </w:pPr>
            <w:proofErr w:type="gramStart"/>
            <w:r>
              <w:t>;;</w:t>
            </w:r>
            <w:proofErr w:type="gramEnd"/>
            <w:r>
              <w:t xml:space="preserve"> MSG SIZE  rcvd: 128</w:t>
            </w:r>
          </w:p>
          <w:p w14:paraId="0D74E248" w14:textId="77777777" w:rsidR="00BB12E5" w:rsidRDefault="00BB12E5" w:rsidP="00BB12E5">
            <w:pPr>
              <w:pStyle w:val="TableText"/>
            </w:pPr>
            <w:r>
              <w:t>As you can see our local DNS resolver identifies the name servers from linode, which is where we are hosted at the time of writing.</w:t>
            </w:r>
          </w:p>
          <w:p w14:paraId="27B6219B" w14:textId="370080D6" w:rsidR="00BB12E5" w:rsidRDefault="00BB12E5" w:rsidP="002F770B">
            <w:pPr>
              <w:pStyle w:val="TableText"/>
            </w:pPr>
          </w:p>
        </w:tc>
      </w:tr>
      <w:tr w:rsidR="00BB12E5" w14:paraId="67190C8D" w14:textId="77777777" w:rsidTr="000B1883">
        <w:trPr>
          <w:trHeight w:val="2548"/>
        </w:trPr>
        <w:tc>
          <w:tcPr>
            <w:tcW w:w="450" w:type="dxa"/>
            <w:tcBorders>
              <w:top w:val="nil"/>
              <w:left w:val="nil"/>
              <w:bottom w:val="nil"/>
              <w:right w:val="nil"/>
            </w:tcBorders>
          </w:tcPr>
          <w:p w14:paraId="746C3014" w14:textId="7895D76F" w:rsidR="00BB12E5" w:rsidRDefault="00BB12E5" w:rsidP="002F770B">
            <w:pPr>
              <w:pStyle w:val="TableNumber"/>
            </w:pPr>
            <w:r>
              <w:t>3</w:t>
            </w:r>
          </w:p>
        </w:tc>
        <w:tc>
          <w:tcPr>
            <w:tcW w:w="7650" w:type="dxa"/>
            <w:tcBorders>
              <w:top w:val="nil"/>
              <w:left w:val="nil"/>
              <w:bottom w:val="nil"/>
              <w:right w:val="nil"/>
            </w:tcBorders>
          </w:tcPr>
          <w:p w14:paraId="3C448170" w14:textId="2A59DC93" w:rsidR="00BB12E5" w:rsidRDefault="00BB12E5" w:rsidP="002F770B">
            <w:pPr>
              <w:pStyle w:val="TableText"/>
            </w:pPr>
            <w:r>
              <w:t xml:space="preserve">This technique is far more interesting when you have just updated your name servers somewhere, and you local DNS resolver is not yet updated. Imagine for a moment that we had just updated our </w:t>
            </w:r>
            <w:r w:rsidR="00803F36">
              <w:t>A (host) records</w:t>
            </w:r>
            <w:r>
              <w:t xml:space="preserve">, but our DNS resolver still had </w:t>
            </w:r>
            <w:r w:rsidR="00803F36">
              <w:t xml:space="preserve">the </w:t>
            </w:r>
            <w:r>
              <w:t xml:space="preserve">old </w:t>
            </w:r>
            <w:r w:rsidR="00803F36">
              <w:t>IP address showing</w:t>
            </w:r>
            <w:r>
              <w:t xml:space="preserve">. In that case we could check what the new </w:t>
            </w:r>
            <w:r w:rsidR="00803F36">
              <w:t>name servers</w:t>
            </w:r>
            <w:r w:rsidR="000B1883">
              <w:t xml:space="preserve"> (69.93.127.10</w:t>
            </w:r>
            <w:proofErr w:type="gramStart"/>
            <w:r w:rsidR="000B1883">
              <w:t xml:space="preserve">) </w:t>
            </w:r>
            <w:r>
              <w:t xml:space="preserve"> </w:t>
            </w:r>
            <w:r w:rsidR="00803F36">
              <w:t>would</w:t>
            </w:r>
            <w:proofErr w:type="gramEnd"/>
            <w:r w:rsidR="00803F36">
              <w:t xml:space="preserve"> reply with by</w:t>
            </w:r>
            <w:r>
              <w:t xml:space="preserve"> specifying the</w:t>
            </w:r>
            <w:r w:rsidR="000B1883">
              <w:t>m</w:t>
            </w:r>
            <w:r>
              <w:t xml:space="preserve"> in the</w:t>
            </w:r>
            <w:r w:rsidR="00621C62">
              <w:t xml:space="preserve"> dig command using the @ syntax as follows:</w:t>
            </w:r>
          </w:p>
          <w:p w14:paraId="5DA713B1" w14:textId="77777777" w:rsidR="00803F36" w:rsidRDefault="00803F36" w:rsidP="002F770B">
            <w:pPr>
              <w:pStyle w:val="TableText"/>
            </w:pPr>
          </w:p>
          <w:p w14:paraId="4C9D95E4" w14:textId="77777777" w:rsidR="00BB12E5" w:rsidRDefault="00803F36" w:rsidP="00803F36">
            <w:pPr>
              <w:pStyle w:val="Code"/>
            </w:pPr>
            <w:proofErr w:type="gramStart"/>
            <w:r>
              <w:t>dig</w:t>
            </w:r>
            <w:proofErr w:type="gramEnd"/>
            <w:r>
              <w:t xml:space="preserve"> A</w:t>
            </w:r>
            <w:r w:rsidRPr="00803F36">
              <w:t xml:space="preserve"> funwebdev.com @ns1.linode.com</w:t>
            </w:r>
          </w:p>
          <w:p w14:paraId="548C31CE" w14:textId="77777777" w:rsidR="00803F36" w:rsidRDefault="00803F36" w:rsidP="00803F36">
            <w:pPr>
              <w:pStyle w:val="Code"/>
            </w:pPr>
          </w:p>
          <w:p w14:paraId="215F8DD8" w14:textId="77777777" w:rsidR="00803F36" w:rsidRDefault="00803F36" w:rsidP="00803F36">
            <w:pPr>
              <w:pStyle w:val="TableText"/>
            </w:pPr>
            <w:r>
              <w:t>Which would tell us:</w:t>
            </w:r>
          </w:p>
          <w:p w14:paraId="6DDA1FBA" w14:textId="77777777" w:rsidR="00803F36" w:rsidRDefault="00803F36" w:rsidP="00803F36">
            <w:pPr>
              <w:pStyle w:val="TableText"/>
            </w:pPr>
          </w:p>
          <w:p w14:paraId="05163EF9" w14:textId="77777777" w:rsidR="00803F36" w:rsidRDefault="00803F36" w:rsidP="00803F36">
            <w:pPr>
              <w:pStyle w:val="Code"/>
            </w:pPr>
            <w:proofErr w:type="gramStart"/>
            <w:r>
              <w:t>;;</w:t>
            </w:r>
            <w:proofErr w:type="gramEnd"/>
            <w:r>
              <w:t xml:space="preserve"> ANSWER SECTION:</w:t>
            </w:r>
          </w:p>
          <w:p w14:paraId="417A76FA" w14:textId="77777777" w:rsidR="00803F36" w:rsidRDefault="00803F36" w:rsidP="000B1883">
            <w:pPr>
              <w:pStyle w:val="CodeBold"/>
            </w:pPr>
            <w:r>
              <w:t>funwebdev.com.</w:t>
            </w:r>
            <w:r>
              <w:tab/>
            </w:r>
            <w:r>
              <w:tab/>
              <w:t>86400</w:t>
            </w:r>
            <w:r>
              <w:tab/>
              <w:t>IN</w:t>
            </w:r>
            <w:r>
              <w:tab/>
              <w:t>A</w:t>
            </w:r>
            <w:r>
              <w:tab/>
              <w:t>198.58.103.61</w:t>
            </w:r>
          </w:p>
          <w:p w14:paraId="3339EB1C" w14:textId="77777777" w:rsidR="000B1883" w:rsidRDefault="000B1883" w:rsidP="000B1883">
            <w:pPr>
              <w:pStyle w:val="Code"/>
            </w:pPr>
            <w:proofErr w:type="gramStart"/>
            <w:r>
              <w:t>;;</w:t>
            </w:r>
            <w:proofErr w:type="gramEnd"/>
            <w:r>
              <w:t xml:space="preserve"> Query time: 89 msec</w:t>
            </w:r>
          </w:p>
          <w:p w14:paraId="4FFD6D55" w14:textId="77777777" w:rsidR="000B1883" w:rsidRDefault="000B1883" w:rsidP="000B1883">
            <w:pPr>
              <w:pStyle w:val="Code"/>
            </w:pPr>
            <w:proofErr w:type="gramStart"/>
            <w:r>
              <w:t>;;</w:t>
            </w:r>
            <w:proofErr w:type="gramEnd"/>
            <w:r>
              <w:t xml:space="preserve"> SERVER: </w:t>
            </w:r>
            <w:r w:rsidRPr="000B1883">
              <w:rPr>
                <w:rStyle w:val="CodeBoldChar"/>
              </w:rPr>
              <w:t>69.93.127.10</w:t>
            </w:r>
            <w:r>
              <w:t>#53(69.93.127.10)</w:t>
            </w:r>
          </w:p>
          <w:p w14:paraId="48583FC1" w14:textId="77777777" w:rsidR="000B1883" w:rsidRDefault="000B1883" w:rsidP="000B1883">
            <w:pPr>
              <w:pStyle w:val="Code"/>
            </w:pPr>
            <w:proofErr w:type="gramStart"/>
            <w:r>
              <w:t>;;</w:t>
            </w:r>
            <w:proofErr w:type="gramEnd"/>
            <w:r>
              <w:t xml:space="preserve"> WHEN: Sat Apr 05 11:35:47 MDT 2014</w:t>
            </w:r>
          </w:p>
          <w:p w14:paraId="757D6859" w14:textId="7C929BD6" w:rsidR="00803F36" w:rsidRDefault="000B1883" w:rsidP="000B1883">
            <w:pPr>
              <w:pStyle w:val="Code"/>
            </w:pPr>
            <w:proofErr w:type="gramStart"/>
            <w:r>
              <w:lastRenderedPageBreak/>
              <w:t>;;</w:t>
            </w:r>
            <w:proofErr w:type="gramEnd"/>
            <w:r>
              <w:t xml:space="preserve"> MSG SIZE  rcvd: 364</w:t>
            </w:r>
          </w:p>
        </w:tc>
      </w:tr>
      <w:tr w:rsidR="00BB12E5" w14:paraId="672C1580" w14:textId="77777777" w:rsidTr="000B1883">
        <w:trPr>
          <w:trHeight w:val="2548"/>
        </w:trPr>
        <w:tc>
          <w:tcPr>
            <w:tcW w:w="450" w:type="dxa"/>
            <w:tcBorders>
              <w:top w:val="nil"/>
              <w:left w:val="nil"/>
              <w:bottom w:val="nil"/>
              <w:right w:val="nil"/>
            </w:tcBorders>
          </w:tcPr>
          <w:p w14:paraId="47035E8E" w14:textId="640025B1" w:rsidR="00BB12E5" w:rsidRDefault="00803F36" w:rsidP="002F770B">
            <w:pPr>
              <w:pStyle w:val="TableNumber"/>
            </w:pPr>
            <w:r>
              <w:lastRenderedPageBreak/>
              <w:t>4</w:t>
            </w:r>
          </w:p>
        </w:tc>
        <w:tc>
          <w:tcPr>
            <w:tcW w:w="7650" w:type="dxa"/>
            <w:tcBorders>
              <w:top w:val="nil"/>
              <w:left w:val="nil"/>
              <w:bottom w:val="nil"/>
              <w:right w:val="nil"/>
            </w:tcBorders>
          </w:tcPr>
          <w:p w14:paraId="674F458D" w14:textId="33B7A54F" w:rsidR="00BB12E5" w:rsidRDefault="00803F36" w:rsidP="00803F36">
            <w:pPr>
              <w:pStyle w:val="TableText"/>
            </w:pPr>
            <w:r>
              <w:t xml:space="preserve">Next time you update a DNS record, use this exercise to confirm that your change is correct before the propagation of the change updates your local DNS resolver. </w:t>
            </w:r>
          </w:p>
        </w:tc>
      </w:tr>
    </w:tbl>
    <w:p w14:paraId="07D334AC" w14:textId="3DFA5931" w:rsidR="00990794" w:rsidRDefault="00FA013D" w:rsidP="00990794">
      <w:pPr>
        <w:pStyle w:val="Heading2"/>
      </w:pPr>
      <w:r>
        <w:t>System Administration</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E6D401E" w14:textId="77777777" w:rsidTr="00D72C05">
        <w:trPr>
          <w:gridBefore w:val="1"/>
          <w:wBefore w:w="450" w:type="dxa"/>
        </w:trPr>
        <w:tc>
          <w:tcPr>
            <w:tcW w:w="7650" w:type="dxa"/>
            <w:tcBorders>
              <w:bottom w:val="single" w:sz="4" w:space="0" w:color="000080"/>
            </w:tcBorders>
            <w:shd w:val="clear" w:color="auto" w:fill="404040"/>
          </w:tcPr>
          <w:p w14:paraId="4C986BD2" w14:textId="735839F8" w:rsidR="000C6B1C" w:rsidRDefault="000C6B1C" w:rsidP="00FA013D">
            <w:pPr>
              <w:pStyle w:val="TableStepHead"/>
            </w:pPr>
            <w:r>
              <w:br w:type="page"/>
            </w:r>
            <w:r>
              <w:rPr>
                <w:rStyle w:val="TableHeadingChar"/>
              </w:rPr>
              <w:t xml:space="preserve">Exercise </w:t>
            </w:r>
            <w:r w:rsidR="00B066CB">
              <w:rPr>
                <w:rStyle w:val="TableHeadingChar"/>
              </w:rPr>
              <w:t>22</w:t>
            </w:r>
            <w:r w:rsidR="00FA013D">
              <w:rPr>
                <w:rStyle w:val="TableHeadingChar"/>
              </w:rPr>
              <w:t>.4</w:t>
            </w:r>
            <w:r>
              <w:t xml:space="preserve">  — </w:t>
            </w:r>
            <w:r w:rsidR="00FA013D">
              <w:t>Control Apache</w:t>
            </w:r>
          </w:p>
        </w:tc>
      </w:tr>
      <w:tr w:rsidR="000C6B1C" w14:paraId="0A82A1CD" w14:textId="77777777" w:rsidTr="005B54A9">
        <w:tc>
          <w:tcPr>
            <w:tcW w:w="450" w:type="dxa"/>
            <w:tcBorders>
              <w:bottom w:val="nil"/>
              <w:right w:val="nil"/>
            </w:tcBorders>
          </w:tcPr>
          <w:p w14:paraId="104176CC" w14:textId="77777777" w:rsidR="000C6B1C" w:rsidRDefault="000C6B1C" w:rsidP="00D72C05">
            <w:pPr>
              <w:pStyle w:val="TableNumber"/>
            </w:pPr>
            <w:r>
              <w:t>1</w:t>
            </w:r>
          </w:p>
        </w:tc>
        <w:tc>
          <w:tcPr>
            <w:tcW w:w="7650" w:type="dxa"/>
            <w:tcBorders>
              <w:top w:val="nil"/>
              <w:left w:val="nil"/>
              <w:bottom w:val="nil"/>
            </w:tcBorders>
          </w:tcPr>
          <w:p w14:paraId="3A7736EB" w14:textId="72249BD9" w:rsidR="000C6B1C" w:rsidRDefault="008556DD" w:rsidP="00D72C05">
            <w:pPr>
              <w:pStyle w:val="TableText"/>
            </w:pPr>
            <w:r>
              <w:t xml:space="preserve">Starting and stopping apache in production </w:t>
            </w:r>
            <w:proofErr w:type="gramStart"/>
            <w:r>
              <w:t>can not</w:t>
            </w:r>
            <w:proofErr w:type="gramEnd"/>
            <w:r>
              <w:t xml:space="preserve"> require you to click on buttons since most production servers are headless (no monitor or GUI system). This exercise walks you through starting and stopping apache from the command line.</w:t>
            </w:r>
          </w:p>
        </w:tc>
      </w:tr>
      <w:tr w:rsidR="00D41404" w14:paraId="46C2C35C" w14:textId="77777777" w:rsidTr="005B54A9">
        <w:trPr>
          <w:trHeight w:val="2266"/>
        </w:trPr>
        <w:tc>
          <w:tcPr>
            <w:tcW w:w="450" w:type="dxa"/>
            <w:tcBorders>
              <w:top w:val="nil"/>
              <w:left w:val="nil"/>
              <w:bottom w:val="nil"/>
              <w:right w:val="nil"/>
            </w:tcBorders>
          </w:tcPr>
          <w:p w14:paraId="5085F370" w14:textId="77777777" w:rsidR="00D41404" w:rsidRDefault="00D41404" w:rsidP="00D72C05">
            <w:pPr>
              <w:pStyle w:val="TableNumber"/>
            </w:pPr>
            <w:r>
              <w:t>2</w:t>
            </w:r>
          </w:p>
        </w:tc>
        <w:tc>
          <w:tcPr>
            <w:tcW w:w="7650" w:type="dxa"/>
            <w:tcBorders>
              <w:top w:val="nil"/>
              <w:left w:val="nil"/>
              <w:bottom w:val="nil"/>
              <w:right w:val="nil"/>
            </w:tcBorders>
          </w:tcPr>
          <w:p w14:paraId="05AD7897" w14:textId="7FD45E2F" w:rsidR="00D41404" w:rsidRDefault="00D41404" w:rsidP="00D72C05">
            <w:pPr>
              <w:pStyle w:val="TableText"/>
            </w:pPr>
            <w:r>
              <w:t>If you are running on a Red Hat/CentOS webserver then the commands to start and stop apache are</w:t>
            </w:r>
          </w:p>
          <w:p w14:paraId="6FD5733E" w14:textId="77777777" w:rsidR="00D41404" w:rsidRDefault="00D41404" w:rsidP="00D72C05">
            <w:pPr>
              <w:pStyle w:val="TableText"/>
            </w:pPr>
          </w:p>
          <w:p w14:paraId="6380B397" w14:textId="77777777" w:rsidR="00D41404" w:rsidRDefault="00D41404" w:rsidP="008556DD">
            <w:pPr>
              <w:pStyle w:val="Code"/>
            </w:pPr>
            <w:r>
              <w:t>/etc/init.d/httpd start</w:t>
            </w:r>
          </w:p>
          <w:p w14:paraId="71718FA7" w14:textId="5B7698EC" w:rsidR="00D41404" w:rsidRDefault="00D41404" w:rsidP="008556DD">
            <w:pPr>
              <w:pStyle w:val="Code"/>
            </w:pPr>
            <w:r>
              <w:t>/etc/init.d/httpd stop</w:t>
            </w:r>
          </w:p>
          <w:p w14:paraId="2CA0E365" w14:textId="77777777" w:rsidR="00D41404" w:rsidRDefault="00D41404" w:rsidP="008556DD">
            <w:pPr>
              <w:pStyle w:val="TableText"/>
            </w:pPr>
          </w:p>
          <w:p w14:paraId="3340588F" w14:textId="77777777" w:rsidR="00D41404" w:rsidRDefault="00D41404" w:rsidP="008556DD">
            <w:pPr>
              <w:pStyle w:val="TableText"/>
            </w:pPr>
            <w:r>
              <w:t xml:space="preserve">On A Mac computer the commands are </w:t>
            </w:r>
          </w:p>
          <w:p w14:paraId="469228A3" w14:textId="655FAE02" w:rsidR="00D41404" w:rsidRDefault="00D41404" w:rsidP="008556DD">
            <w:pPr>
              <w:pStyle w:val="Code"/>
            </w:pPr>
            <w:proofErr w:type="gramStart"/>
            <w:r>
              <w:t>apachectrl</w:t>
            </w:r>
            <w:proofErr w:type="gramEnd"/>
            <w:r>
              <w:t xml:space="preserve"> start</w:t>
            </w:r>
          </w:p>
          <w:p w14:paraId="702DC204" w14:textId="71146D7B" w:rsidR="00D41404" w:rsidRDefault="00D41404" w:rsidP="008556DD">
            <w:pPr>
              <w:pStyle w:val="Code"/>
            </w:pPr>
            <w:proofErr w:type="gramStart"/>
            <w:r>
              <w:t>apachectrl</w:t>
            </w:r>
            <w:proofErr w:type="gramEnd"/>
            <w:r>
              <w:t xml:space="preserve"> stop</w:t>
            </w:r>
          </w:p>
          <w:p w14:paraId="2678F443" w14:textId="77777777" w:rsidR="00D41404" w:rsidRDefault="00D41404" w:rsidP="008556DD">
            <w:pPr>
              <w:pStyle w:val="TableText"/>
            </w:pPr>
          </w:p>
          <w:p w14:paraId="093F7BE5" w14:textId="4D3BB585" w:rsidR="00D41404" w:rsidRDefault="00D41404" w:rsidP="008556DD">
            <w:pPr>
              <w:pStyle w:val="TableText"/>
            </w:pPr>
            <w:r>
              <w:t>And on other Linux installations might be similar but with a different path. Try restarting apache and see that the server is restarted correctly (that is you can surf to the home page url and get a response).</w:t>
            </w:r>
          </w:p>
          <w:p w14:paraId="3DD8F1D8" w14:textId="78019657" w:rsidR="00D41404" w:rsidRDefault="00D41404" w:rsidP="00D72C05">
            <w:pPr>
              <w:pStyle w:val="TableText"/>
            </w:pPr>
          </w:p>
        </w:tc>
      </w:tr>
      <w:tr w:rsidR="00D41404" w14:paraId="1E432EFB" w14:textId="77777777" w:rsidTr="005B54A9">
        <w:trPr>
          <w:trHeight w:val="1197"/>
        </w:trPr>
        <w:tc>
          <w:tcPr>
            <w:tcW w:w="450" w:type="dxa"/>
            <w:tcBorders>
              <w:top w:val="nil"/>
              <w:left w:val="nil"/>
              <w:bottom w:val="nil"/>
              <w:right w:val="nil"/>
            </w:tcBorders>
          </w:tcPr>
          <w:p w14:paraId="69F4A169" w14:textId="4156F8FB" w:rsidR="00D41404" w:rsidRDefault="00D41404" w:rsidP="00D72C05">
            <w:pPr>
              <w:pStyle w:val="TableNumber"/>
            </w:pPr>
            <w:r>
              <w:lastRenderedPageBreak/>
              <w:t>3</w:t>
            </w:r>
          </w:p>
        </w:tc>
        <w:tc>
          <w:tcPr>
            <w:tcW w:w="7650" w:type="dxa"/>
            <w:tcBorders>
              <w:top w:val="nil"/>
              <w:left w:val="nil"/>
              <w:bottom w:val="nil"/>
              <w:right w:val="nil"/>
            </w:tcBorders>
          </w:tcPr>
          <w:p w14:paraId="4C536C76" w14:textId="263ACBF7" w:rsidR="00D41404" w:rsidRDefault="00D41404" w:rsidP="00D41404">
            <w:pPr>
              <w:pStyle w:val="TableText"/>
            </w:pPr>
            <w:r>
              <w:t xml:space="preserve">Now make a small edit to your apache configuration file </w:t>
            </w:r>
            <w:r w:rsidRPr="00D41404">
              <w:rPr>
                <w:rStyle w:val="MarginNote-URL"/>
              </w:rPr>
              <w:t>httpd.conf</w:t>
            </w:r>
            <w:r>
              <w:t xml:space="preserve"> (often located in /etc/httpd/). Search for the line that defines which index file to serve </w:t>
            </w:r>
            <w:r w:rsidR="00E02E62">
              <w:t>(Search for DirectoryIndex</w:t>
            </w:r>
            <w:proofErr w:type="gramStart"/>
            <w:r w:rsidR="00E02E62">
              <w:t xml:space="preserve">) </w:t>
            </w:r>
            <w:r>
              <w:t xml:space="preserve"> and</w:t>
            </w:r>
            <w:proofErr w:type="gramEnd"/>
            <w:r>
              <w:t xml:space="preserve"> change it so that </w:t>
            </w:r>
            <w:r w:rsidRPr="00D41404">
              <w:rPr>
                <w:rStyle w:val="MarginNote-URL"/>
              </w:rPr>
              <w:t>wacky.html</w:t>
            </w:r>
            <w:r w:rsidR="00E02E62">
              <w:t xml:space="preserve"> is the file served (it will normally be </w:t>
            </w:r>
            <w:r w:rsidR="00E02E62" w:rsidRPr="00E02E62">
              <w:rPr>
                <w:rStyle w:val="MarginNote-URL"/>
              </w:rPr>
              <w:t>index.html index.php</w:t>
            </w:r>
            <w:r w:rsidR="00E02E62">
              <w:t xml:space="preserve"> by default)</w:t>
            </w:r>
          </w:p>
          <w:p w14:paraId="53F228B3" w14:textId="77777777" w:rsidR="00D41404" w:rsidRDefault="00D41404" w:rsidP="00D41404">
            <w:pPr>
              <w:pStyle w:val="TableText"/>
            </w:pPr>
          </w:p>
          <w:p w14:paraId="38AF9C32" w14:textId="77777777" w:rsidR="00E651F1" w:rsidRDefault="00E651F1" w:rsidP="00E02E62">
            <w:pPr>
              <w:pStyle w:val="CodeBold"/>
            </w:pPr>
            <w:r w:rsidRPr="00E651F1">
              <w:t xml:space="preserve">DirectoryIndex </w:t>
            </w:r>
            <w:r>
              <w:t>wacky</w:t>
            </w:r>
            <w:r w:rsidRPr="00E651F1">
              <w:t>.html</w:t>
            </w:r>
          </w:p>
          <w:p w14:paraId="68E1172E" w14:textId="5A41B598" w:rsidR="00E02E62" w:rsidRDefault="00E02E62" w:rsidP="00E02E62">
            <w:pPr>
              <w:pStyle w:val="CodeBold"/>
            </w:pPr>
          </w:p>
        </w:tc>
      </w:tr>
      <w:tr w:rsidR="00D41404" w14:paraId="24E3B135" w14:textId="77777777" w:rsidTr="005B54A9">
        <w:trPr>
          <w:trHeight w:val="1196"/>
        </w:trPr>
        <w:tc>
          <w:tcPr>
            <w:tcW w:w="450" w:type="dxa"/>
            <w:tcBorders>
              <w:top w:val="nil"/>
              <w:left w:val="nil"/>
              <w:bottom w:val="nil"/>
              <w:right w:val="nil"/>
            </w:tcBorders>
          </w:tcPr>
          <w:p w14:paraId="5F9E2B10" w14:textId="77777777" w:rsidR="00D41404" w:rsidRDefault="00D41404" w:rsidP="00D72C05">
            <w:pPr>
              <w:pStyle w:val="TableNumber"/>
            </w:pPr>
          </w:p>
        </w:tc>
        <w:tc>
          <w:tcPr>
            <w:tcW w:w="7650" w:type="dxa"/>
            <w:tcBorders>
              <w:top w:val="nil"/>
              <w:left w:val="nil"/>
              <w:bottom w:val="nil"/>
              <w:right w:val="nil"/>
            </w:tcBorders>
          </w:tcPr>
          <w:p w14:paraId="1A8E0A05" w14:textId="0531EDD8" w:rsidR="00D41404" w:rsidRDefault="00D41404" w:rsidP="00D41404">
            <w:pPr>
              <w:pStyle w:val="TableText"/>
            </w:pPr>
            <w:r>
              <w:t xml:space="preserve">Restart apache and navigate to a folder URL. You should get an error (since no index file named </w:t>
            </w:r>
            <w:r w:rsidRPr="00D41404">
              <w:rPr>
                <w:rStyle w:val="MarginNote-URL"/>
              </w:rPr>
              <w:t>wacky.html</w:t>
            </w:r>
            <w:r w:rsidR="006E280D">
              <w:t xml:space="preserve"> is found).</w:t>
            </w:r>
          </w:p>
          <w:p w14:paraId="51E6F8CD" w14:textId="44AA5B86" w:rsidR="00D41404" w:rsidRDefault="00D41404" w:rsidP="00D41404">
            <w:pPr>
              <w:pStyle w:val="TableText"/>
            </w:pPr>
            <w:r>
              <w:t xml:space="preserve">Create the file </w:t>
            </w:r>
            <w:r w:rsidRPr="00D41404">
              <w:rPr>
                <w:rStyle w:val="MarginNote-URL"/>
              </w:rPr>
              <w:t>wacky.html</w:t>
            </w:r>
            <w:r>
              <w:t xml:space="preserve"> with some small markup to let you know if you've reached to right file. Refresh the page (on the URL with the folder only) and you should now see the contents of </w:t>
            </w:r>
            <w:r w:rsidRPr="00D41404">
              <w:rPr>
                <w:rStyle w:val="MarginNote-URL"/>
              </w:rPr>
              <w:t>wacky.html</w:t>
            </w:r>
            <w:r>
              <w:t>.</w:t>
            </w:r>
          </w:p>
        </w:tc>
      </w:tr>
    </w:tbl>
    <w:p w14:paraId="607DA8DF" w14:textId="6E3DF7E4" w:rsidR="000C6B1C" w:rsidRDefault="000C6B1C" w:rsidP="000C6B1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38E1D793" w14:textId="77777777" w:rsidTr="00D72C05">
        <w:trPr>
          <w:gridBefore w:val="1"/>
          <w:wBefore w:w="450" w:type="dxa"/>
        </w:trPr>
        <w:tc>
          <w:tcPr>
            <w:tcW w:w="7650" w:type="dxa"/>
            <w:tcBorders>
              <w:bottom w:val="single" w:sz="4" w:space="0" w:color="000080"/>
            </w:tcBorders>
            <w:shd w:val="clear" w:color="auto" w:fill="404040"/>
          </w:tcPr>
          <w:p w14:paraId="4FC44D99" w14:textId="2865B2AB" w:rsidR="000C6B1C" w:rsidRDefault="000C6B1C" w:rsidP="00502528">
            <w:pPr>
              <w:pStyle w:val="TableStepHead"/>
            </w:pPr>
            <w:r>
              <w:br w:type="page"/>
            </w:r>
            <w:r>
              <w:rPr>
                <w:rStyle w:val="TableHeadingChar"/>
              </w:rPr>
              <w:t xml:space="preserve">Exercise </w:t>
            </w:r>
            <w:r w:rsidR="00B066CB">
              <w:rPr>
                <w:rStyle w:val="TableHeadingChar"/>
              </w:rPr>
              <w:t>22</w:t>
            </w:r>
            <w:r w:rsidR="00502528">
              <w:rPr>
                <w:rStyle w:val="TableHeadingChar"/>
              </w:rPr>
              <w:t>.5 – Set Up Secure HTTPS</w:t>
            </w:r>
          </w:p>
        </w:tc>
      </w:tr>
      <w:tr w:rsidR="000C6B1C" w14:paraId="750B2C5D" w14:textId="77777777" w:rsidTr="004435DC">
        <w:tc>
          <w:tcPr>
            <w:tcW w:w="450" w:type="dxa"/>
            <w:tcBorders>
              <w:bottom w:val="nil"/>
              <w:right w:val="nil"/>
            </w:tcBorders>
          </w:tcPr>
          <w:p w14:paraId="4B17F8F2" w14:textId="77777777" w:rsidR="000C6B1C" w:rsidRDefault="000C6B1C" w:rsidP="00D72C05">
            <w:pPr>
              <w:pStyle w:val="TableNumber"/>
            </w:pPr>
            <w:r>
              <w:t>1</w:t>
            </w:r>
          </w:p>
        </w:tc>
        <w:tc>
          <w:tcPr>
            <w:tcW w:w="7650" w:type="dxa"/>
            <w:tcBorders>
              <w:top w:val="nil"/>
              <w:left w:val="nil"/>
              <w:bottom w:val="nil"/>
            </w:tcBorders>
          </w:tcPr>
          <w:p w14:paraId="7DC50CCC" w14:textId="77777777" w:rsidR="000C6B1C" w:rsidRDefault="00C421E2" w:rsidP="00D72C05">
            <w:pPr>
              <w:pStyle w:val="TableText"/>
            </w:pPr>
            <w:r>
              <w:t xml:space="preserve">This exercise requires that you have completed the generation of a </w:t>
            </w:r>
            <w:proofErr w:type="gramStart"/>
            <w:r>
              <w:t>self signed</w:t>
            </w:r>
            <w:proofErr w:type="gramEnd"/>
            <w:r>
              <w:t xml:space="preserve"> certificate in Lab 16 (Exercise 16.2). In that exercise you generated a X</w:t>
            </w:r>
            <w:r w:rsidR="0087684C">
              <w:t>.</w:t>
            </w:r>
            <w:r>
              <w:t>507 certificate (</w:t>
            </w:r>
            <w:r w:rsidRPr="00C421E2">
              <w:rPr>
                <w:rStyle w:val="MarginNote-URL"/>
              </w:rPr>
              <w:t>server.crt</w:t>
            </w:r>
            <w:r>
              <w:t>) and a private key (</w:t>
            </w:r>
            <w:r w:rsidRPr="00C421E2">
              <w:rPr>
                <w:rStyle w:val="MarginNote-URL"/>
              </w:rPr>
              <w:t>server.key</w:t>
            </w:r>
            <w:r>
              <w:t>).</w:t>
            </w:r>
          </w:p>
          <w:p w14:paraId="0B88F151" w14:textId="77777777" w:rsidR="00C56380" w:rsidRDefault="00C56380" w:rsidP="00D72C05">
            <w:pPr>
              <w:pStyle w:val="TableText"/>
            </w:pPr>
          </w:p>
          <w:p w14:paraId="186BBD9D" w14:textId="77777777" w:rsidR="00C56380" w:rsidRDefault="00C56380" w:rsidP="00D72C05">
            <w:pPr>
              <w:pStyle w:val="TableText"/>
            </w:pPr>
            <w:r>
              <w:t xml:space="preserve">There may also be come challenges, since every default installation comes with different modules installed, confuguration files and other details. You will need to make use of the official Apache documentation if you get stuck: </w:t>
            </w:r>
          </w:p>
          <w:p w14:paraId="71B62DE2" w14:textId="12A6E306" w:rsidR="00C56380" w:rsidRDefault="00C56380" w:rsidP="00D72C05">
            <w:pPr>
              <w:pStyle w:val="TableText"/>
            </w:pPr>
            <w:r w:rsidRPr="00C56380">
              <w:t>http://httpd.apache.org/docs/2.2/mod/mod_ssl.html</w:t>
            </w:r>
          </w:p>
        </w:tc>
      </w:tr>
      <w:tr w:rsidR="009774DA" w14:paraId="2CA7CC48" w14:textId="77777777" w:rsidTr="004435DC">
        <w:trPr>
          <w:trHeight w:val="327"/>
        </w:trPr>
        <w:tc>
          <w:tcPr>
            <w:tcW w:w="450" w:type="dxa"/>
            <w:tcBorders>
              <w:top w:val="nil"/>
              <w:left w:val="nil"/>
              <w:bottom w:val="nil"/>
              <w:right w:val="nil"/>
            </w:tcBorders>
          </w:tcPr>
          <w:p w14:paraId="48B1CFF7" w14:textId="77777777" w:rsidR="009774DA" w:rsidRDefault="009774DA" w:rsidP="00D72C05">
            <w:pPr>
              <w:pStyle w:val="TableNumber"/>
            </w:pPr>
            <w:r>
              <w:t>2</w:t>
            </w:r>
          </w:p>
        </w:tc>
        <w:tc>
          <w:tcPr>
            <w:tcW w:w="7650" w:type="dxa"/>
            <w:tcBorders>
              <w:top w:val="nil"/>
              <w:left w:val="nil"/>
              <w:bottom w:val="nil"/>
              <w:right w:val="nil"/>
            </w:tcBorders>
          </w:tcPr>
          <w:p w14:paraId="7609CF48" w14:textId="57A0A9DA" w:rsidR="009774DA" w:rsidRDefault="009774DA" w:rsidP="00D72C05">
            <w:pPr>
              <w:pStyle w:val="TableText"/>
            </w:pPr>
            <w:proofErr w:type="gramStart"/>
            <w:r>
              <w:t>This next step</w:t>
            </w:r>
            <w:r w:rsidR="00A51513">
              <w:t>s</w:t>
            </w:r>
            <w:proofErr w:type="gramEnd"/>
            <w:r>
              <w:t xml:space="preserve"> require that you modify the apache configuration files (as root). You can either edit the </w:t>
            </w:r>
            <w:r w:rsidRPr="004D5AB5">
              <w:rPr>
                <w:rStyle w:val="MarginNote-URL"/>
              </w:rPr>
              <w:t>httpd.conf</w:t>
            </w:r>
            <w:r>
              <w:t xml:space="preserve"> file, or use one of the child configuration files referenced from that file. </w:t>
            </w:r>
          </w:p>
          <w:p w14:paraId="3C24ACA7" w14:textId="08C78705" w:rsidR="009774DA" w:rsidRDefault="009774DA" w:rsidP="00D72C05">
            <w:pPr>
              <w:pStyle w:val="TableText"/>
            </w:pPr>
            <w:r>
              <w:t xml:space="preserve">In most cases a folder contains files with options for various extra modules like </w:t>
            </w:r>
            <w:r w:rsidRPr="004D5AB5">
              <w:t>httpd-ssl.conf</w:t>
            </w:r>
            <w:r>
              <w:t xml:space="preserve"> for the secure server. </w:t>
            </w:r>
          </w:p>
          <w:p w14:paraId="68840B06" w14:textId="1340E883" w:rsidR="009774DA" w:rsidRDefault="009774DA" w:rsidP="00D72C05">
            <w:pPr>
              <w:pStyle w:val="TableText"/>
            </w:pPr>
          </w:p>
        </w:tc>
      </w:tr>
      <w:tr w:rsidR="009774DA" w14:paraId="045DA951" w14:textId="77777777" w:rsidTr="004435DC">
        <w:trPr>
          <w:trHeight w:val="326"/>
        </w:trPr>
        <w:tc>
          <w:tcPr>
            <w:tcW w:w="450" w:type="dxa"/>
            <w:tcBorders>
              <w:top w:val="nil"/>
              <w:left w:val="nil"/>
              <w:bottom w:val="nil"/>
              <w:right w:val="nil"/>
            </w:tcBorders>
          </w:tcPr>
          <w:p w14:paraId="7CBB1D14" w14:textId="24A81C34" w:rsidR="009774DA" w:rsidRDefault="009774DA" w:rsidP="00D72C05">
            <w:pPr>
              <w:pStyle w:val="TableNumber"/>
            </w:pPr>
            <w:r>
              <w:t>3</w:t>
            </w:r>
          </w:p>
        </w:tc>
        <w:tc>
          <w:tcPr>
            <w:tcW w:w="7650" w:type="dxa"/>
            <w:tcBorders>
              <w:top w:val="nil"/>
              <w:left w:val="nil"/>
              <w:bottom w:val="nil"/>
              <w:right w:val="nil"/>
            </w:tcBorders>
          </w:tcPr>
          <w:p w14:paraId="0DF5ADE8" w14:textId="47A45DD5" w:rsidR="009774DA" w:rsidRDefault="00C81E1E" w:rsidP="00D72C05">
            <w:pPr>
              <w:pStyle w:val="TableText"/>
            </w:pPr>
            <w:r>
              <w:t xml:space="preserve">Find the current listen Directive (should be "isten 80). </w:t>
            </w:r>
            <w:r w:rsidR="009774DA">
              <w:t xml:space="preserve">Add (or uncomment) </w:t>
            </w:r>
            <w:r>
              <w:t>a second line</w:t>
            </w:r>
            <w:r w:rsidR="009774DA">
              <w:t xml:space="preserve"> to make the server listen on the secure port (443)</w:t>
            </w:r>
          </w:p>
          <w:p w14:paraId="70DB1235" w14:textId="77777777" w:rsidR="009774DA" w:rsidRDefault="009774DA" w:rsidP="00D72C05">
            <w:pPr>
              <w:pStyle w:val="TableText"/>
            </w:pPr>
          </w:p>
          <w:p w14:paraId="456DE99E" w14:textId="77777777" w:rsidR="009774DA" w:rsidRDefault="009774DA" w:rsidP="009774DA">
            <w:pPr>
              <w:pStyle w:val="CodeBold"/>
            </w:pPr>
            <w:r w:rsidRPr="009774DA">
              <w:t>Listen 443</w:t>
            </w:r>
          </w:p>
          <w:p w14:paraId="0081B567" w14:textId="77777777" w:rsidR="009774DA" w:rsidRDefault="009774DA" w:rsidP="009774DA">
            <w:pPr>
              <w:pStyle w:val="CodeBold"/>
            </w:pPr>
          </w:p>
          <w:p w14:paraId="6781500D" w14:textId="77777777" w:rsidR="009774DA" w:rsidRDefault="009774DA" w:rsidP="009774DA">
            <w:pPr>
              <w:pStyle w:val="TableText"/>
            </w:pPr>
            <w:r>
              <w:t>Turn on the SSL engine:</w:t>
            </w:r>
          </w:p>
          <w:p w14:paraId="66E8E434" w14:textId="77777777" w:rsidR="009774DA" w:rsidRDefault="009774DA" w:rsidP="009774DA">
            <w:pPr>
              <w:pStyle w:val="CodeBold"/>
            </w:pPr>
          </w:p>
          <w:p w14:paraId="0B18EE89" w14:textId="188954A7" w:rsidR="009774DA" w:rsidRDefault="009774DA" w:rsidP="009774DA">
            <w:pPr>
              <w:pStyle w:val="CodeBold"/>
            </w:pPr>
            <w:r w:rsidRPr="009774DA">
              <w:t>SSLEngine on</w:t>
            </w:r>
          </w:p>
          <w:p w14:paraId="4B7E0194" w14:textId="77777777" w:rsidR="004B1866" w:rsidRDefault="004B1866" w:rsidP="009774DA">
            <w:pPr>
              <w:pStyle w:val="CodeBold"/>
            </w:pPr>
          </w:p>
          <w:p w14:paraId="3C0F7A69" w14:textId="00234796" w:rsidR="004B1866" w:rsidRDefault="004B1866" w:rsidP="004B1866">
            <w:pPr>
              <w:pStyle w:val="TableText"/>
            </w:pPr>
            <w:r>
              <w:t>And make sure the mod_ssl module is enabled.</w:t>
            </w:r>
            <w:r>
              <w:br/>
            </w:r>
          </w:p>
          <w:p w14:paraId="1D7C8FB3" w14:textId="23FE58B1" w:rsidR="004B1866" w:rsidRDefault="004B1866" w:rsidP="004B1866">
            <w:pPr>
              <w:pStyle w:val="CodeBold"/>
            </w:pPr>
            <w:r w:rsidRPr="004B1866">
              <w:lastRenderedPageBreak/>
              <w:t>LoadModule ssl_module libexec/apache2/mod_ssl.so</w:t>
            </w:r>
          </w:p>
          <w:p w14:paraId="31577CDB" w14:textId="647DEA48" w:rsidR="00A51513" w:rsidRDefault="00A51513" w:rsidP="00D72C05">
            <w:pPr>
              <w:pStyle w:val="TableText"/>
            </w:pPr>
            <w:r>
              <w:t>Now restart apache to make the changes take effect.</w:t>
            </w:r>
            <w:r w:rsidR="00C81E1E">
              <w:t xml:space="preserve"> Your old URL</w:t>
            </w:r>
            <w:r w:rsidR="004B1866">
              <w:t>s</w:t>
            </w:r>
            <w:r w:rsidR="00C81E1E">
              <w:t xml:space="preserve"> should work, but not yet the secure URLS (https).</w:t>
            </w:r>
          </w:p>
        </w:tc>
      </w:tr>
      <w:tr w:rsidR="009774DA" w14:paraId="28509A79" w14:textId="77777777" w:rsidTr="004435DC">
        <w:trPr>
          <w:trHeight w:val="326"/>
        </w:trPr>
        <w:tc>
          <w:tcPr>
            <w:tcW w:w="450" w:type="dxa"/>
            <w:tcBorders>
              <w:top w:val="nil"/>
              <w:left w:val="nil"/>
              <w:bottom w:val="nil"/>
              <w:right w:val="nil"/>
            </w:tcBorders>
          </w:tcPr>
          <w:p w14:paraId="18352E0B" w14:textId="0F8784CC" w:rsidR="009774DA" w:rsidRDefault="009774DA" w:rsidP="00D72C05">
            <w:pPr>
              <w:pStyle w:val="TableNumber"/>
            </w:pPr>
            <w:r>
              <w:lastRenderedPageBreak/>
              <w:t>4</w:t>
            </w:r>
          </w:p>
        </w:tc>
        <w:tc>
          <w:tcPr>
            <w:tcW w:w="7650" w:type="dxa"/>
            <w:tcBorders>
              <w:top w:val="nil"/>
              <w:left w:val="nil"/>
              <w:bottom w:val="nil"/>
              <w:right w:val="nil"/>
            </w:tcBorders>
          </w:tcPr>
          <w:p w14:paraId="390308A7" w14:textId="72F0F6AE" w:rsidR="009774DA" w:rsidRDefault="00D222C9" w:rsidP="00D72C05">
            <w:pPr>
              <w:pStyle w:val="TableText"/>
            </w:pPr>
            <w:r>
              <w:t>This next step has you point apache to use the certificate and key you generated. Make sure you are referencing the file you created.</w:t>
            </w:r>
          </w:p>
          <w:p w14:paraId="0D948A1C" w14:textId="77777777" w:rsidR="00D222C9" w:rsidRDefault="00D222C9" w:rsidP="00D72C05">
            <w:pPr>
              <w:pStyle w:val="TableText"/>
            </w:pPr>
          </w:p>
          <w:p w14:paraId="38F130B3" w14:textId="77777777" w:rsidR="00D222C9" w:rsidRDefault="00D222C9" w:rsidP="00D222C9">
            <w:pPr>
              <w:pStyle w:val="CodeBold"/>
            </w:pPr>
            <w:r w:rsidRPr="00D222C9">
              <w:t>SSLCertificateFile "/private/etc/apache2/server.crt"</w:t>
            </w:r>
          </w:p>
          <w:p w14:paraId="21345757" w14:textId="681DC905" w:rsidR="00D222C9" w:rsidRDefault="00D222C9" w:rsidP="00D222C9">
            <w:pPr>
              <w:pStyle w:val="CodeBold"/>
            </w:pPr>
            <w:r w:rsidRPr="00D222C9">
              <w:t>SSLCertificateKeyFile "/private/etc/apache2/server.key"</w:t>
            </w:r>
          </w:p>
          <w:p w14:paraId="59B5A626" w14:textId="77777777" w:rsidR="00D222C9" w:rsidRDefault="00D222C9" w:rsidP="00D222C9">
            <w:pPr>
              <w:pStyle w:val="CodeBold"/>
            </w:pPr>
          </w:p>
          <w:p w14:paraId="4B341684" w14:textId="34A77E20" w:rsidR="00D222C9" w:rsidRDefault="00D222C9" w:rsidP="00D222C9">
            <w:pPr>
              <w:pStyle w:val="TableText"/>
            </w:pPr>
            <w:r>
              <w:t>Be extra careful that your private key is not publically accessible!</w:t>
            </w:r>
            <w:r w:rsidR="001A564E">
              <w:t xml:space="preserve"> Again restart apache</w:t>
            </w:r>
          </w:p>
        </w:tc>
      </w:tr>
      <w:tr w:rsidR="009774DA" w14:paraId="6ABDB42B" w14:textId="77777777" w:rsidTr="004435DC">
        <w:trPr>
          <w:trHeight w:val="326"/>
        </w:trPr>
        <w:tc>
          <w:tcPr>
            <w:tcW w:w="450" w:type="dxa"/>
            <w:tcBorders>
              <w:top w:val="nil"/>
              <w:left w:val="nil"/>
              <w:bottom w:val="nil"/>
              <w:right w:val="nil"/>
            </w:tcBorders>
          </w:tcPr>
          <w:p w14:paraId="3742E99A" w14:textId="446FBC38" w:rsidR="009774DA" w:rsidRDefault="009774DA" w:rsidP="00D72C05">
            <w:pPr>
              <w:pStyle w:val="TableNumber"/>
            </w:pPr>
          </w:p>
        </w:tc>
        <w:tc>
          <w:tcPr>
            <w:tcW w:w="7650" w:type="dxa"/>
            <w:tcBorders>
              <w:top w:val="nil"/>
              <w:left w:val="nil"/>
              <w:bottom w:val="nil"/>
              <w:right w:val="nil"/>
            </w:tcBorders>
          </w:tcPr>
          <w:p w14:paraId="1CD0DA8F" w14:textId="77777777" w:rsidR="009774DA" w:rsidRDefault="00C81E1E" w:rsidP="00D72C05">
            <w:pPr>
              <w:pStyle w:val="TableText"/>
            </w:pPr>
            <w:r>
              <w:t>Depending on the details of your configuration, you should be able to access a secure version of your site.</w:t>
            </w:r>
          </w:p>
          <w:p w14:paraId="01220E12" w14:textId="4C5BD186" w:rsidR="00C81E1E" w:rsidRDefault="00513FF4" w:rsidP="00D72C05">
            <w:pPr>
              <w:pStyle w:val="TableText"/>
            </w:pPr>
            <w:r>
              <w:t>Unfortunately, m</w:t>
            </w:r>
            <w:r w:rsidR="00C81E1E">
              <w:t>any things could complicate your installation including:</w:t>
            </w:r>
          </w:p>
          <w:p w14:paraId="25596143" w14:textId="5E63EA04" w:rsidR="00C81E1E" w:rsidRDefault="00C81E1E" w:rsidP="00C81E1E">
            <w:pPr>
              <w:pStyle w:val="TableText"/>
              <w:numPr>
                <w:ilvl w:val="0"/>
                <w:numId w:val="17"/>
              </w:numPr>
            </w:pPr>
            <w:r>
              <w:t>Does the certificate domain</w:t>
            </w:r>
            <w:r w:rsidR="006A63E7">
              <w:t xml:space="preserve"> </w:t>
            </w:r>
            <w:r>
              <w:t>name match the domain you are using (localhost)?</w:t>
            </w:r>
          </w:p>
          <w:p w14:paraId="63C035BC" w14:textId="77777777" w:rsidR="00C81E1E" w:rsidRDefault="00C81E1E" w:rsidP="00C81E1E">
            <w:pPr>
              <w:pStyle w:val="TableText"/>
              <w:numPr>
                <w:ilvl w:val="0"/>
                <w:numId w:val="17"/>
              </w:numPr>
            </w:pPr>
            <w:r>
              <w:t>Is the mod_ssl module enabled? (It may or may not be installed)</w:t>
            </w:r>
          </w:p>
          <w:p w14:paraId="1D088407" w14:textId="313EA649" w:rsidR="006A63E7" w:rsidRDefault="006A63E7" w:rsidP="00620880">
            <w:pPr>
              <w:pStyle w:val="TableText"/>
              <w:numPr>
                <w:ilvl w:val="0"/>
                <w:numId w:val="17"/>
              </w:numPr>
            </w:pPr>
            <w:r>
              <w:t>Are you using Virtual Hosts (see next exercise)</w:t>
            </w:r>
            <w:r w:rsidR="004B1866">
              <w:br/>
            </w:r>
          </w:p>
        </w:tc>
      </w:tr>
      <w:tr w:rsidR="009774DA" w14:paraId="433D481A" w14:textId="77777777" w:rsidTr="004435DC">
        <w:trPr>
          <w:trHeight w:val="326"/>
        </w:trPr>
        <w:tc>
          <w:tcPr>
            <w:tcW w:w="450" w:type="dxa"/>
            <w:tcBorders>
              <w:top w:val="nil"/>
              <w:left w:val="nil"/>
              <w:bottom w:val="nil"/>
              <w:right w:val="nil"/>
            </w:tcBorders>
          </w:tcPr>
          <w:p w14:paraId="0AB5B53C" w14:textId="6633AE3E" w:rsidR="009774DA" w:rsidRDefault="009774DA" w:rsidP="00D72C05">
            <w:pPr>
              <w:pStyle w:val="TableNumber"/>
            </w:pPr>
          </w:p>
        </w:tc>
        <w:tc>
          <w:tcPr>
            <w:tcW w:w="7650" w:type="dxa"/>
            <w:tcBorders>
              <w:top w:val="nil"/>
              <w:left w:val="nil"/>
              <w:bottom w:val="nil"/>
              <w:right w:val="nil"/>
            </w:tcBorders>
          </w:tcPr>
          <w:p w14:paraId="77586A1D" w14:textId="45312AE6" w:rsidR="009774DA" w:rsidRDefault="006A63E7" w:rsidP="00D72C05">
            <w:pPr>
              <w:pStyle w:val="TableText"/>
            </w:pPr>
            <w:r>
              <w:t>After overcoming any particular issues related to your setup</w:t>
            </w:r>
            <w:r w:rsidR="00C81E1E">
              <w:t xml:space="preserve">, you should be </w:t>
            </w:r>
            <w:r>
              <w:t>able</w:t>
            </w:r>
            <w:r w:rsidR="00C81E1E">
              <w:t xml:space="preserve"> to load the page, an</w:t>
            </w:r>
            <w:r w:rsidR="00513FF4">
              <w:t>d</w:t>
            </w:r>
            <w:r w:rsidR="00C81E1E">
              <w:t xml:space="preserve"> get the warning (due to a self signed certificate) as shown in Figure </w:t>
            </w:r>
            <w:r w:rsidR="00B066CB">
              <w:t>22</w:t>
            </w:r>
            <w:r w:rsidR="00C81E1E">
              <w:t>.1.</w:t>
            </w:r>
            <w:r w:rsidR="0092440F">
              <w:t xml:space="preserve"> Accept the exception and you can now access the secure version of your site!</w:t>
            </w:r>
          </w:p>
          <w:p w14:paraId="1623DA7B" w14:textId="435DAD27" w:rsidR="00C81E1E" w:rsidRDefault="00C81E1E" w:rsidP="00C81E1E">
            <w:pPr>
              <w:pStyle w:val="FigureImage"/>
            </w:pPr>
            <w:r>
              <w:rPr>
                <w:noProof/>
              </w:rPr>
              <w:drawing>
                <wp:inline distT="0" distB="0" distL="0" distR="0" wp14:anchorId="7BC88024" wp14:editId="3A20F51C">
                  <wp:extent cx="4720590" cy="2626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5 at 1.16.38 PM.png"/>
                          <pic:cNvPicPr/>
                        </pic:nvPicPr>
                        <pic:blipFill>
                          <a:blip r:embed="rId9">
                            <a:extLst>
                              <a:ext uri="{28A0092B-C50C-407E-A947-70E740481C1C}">
                                <a14:useLocalDpi xmlns:a14="http://schemas.microsoft.com/office/drawing/2010/main" val="0"/>
                              </a:ext>
                            </a:extLst>
                          </a:blip>
                          <a:stretch>
                            <a:fillRect/>
                          </a:stretch>
                        </pic:blipFill>
                        <pic:spPr>
                          <a:xfrm>
                            <a:off x="0" y="0"/>
                            <a:ext cx="4720590" cy="2626360"/>
                          </a:xfrm>
                          <a:prstGeom prst="rect">
                            <a:avLst/>
                          </a:prstGeom>
                        </pic:spPr>
                      </pic:pic>
                    </a:graphicData>
                  </a:graphic>
                </wp:inline>
              </w:drawing>
            </w:r>
          </w:p>
          <w:p w14:paraId="77F66994" w14:textId="74A6D59D" w:rsidR="00C81E1E" w:rsidRPr="00C81E1E" w:rsidRDefault="00C81E1E" w:rsidP="00C81E1E">
            <w:pPr>
              <w:pStyle w:val="Caption"/>
            </w:pPr>
            <w:r>
              <w:t xml:space="preserve">Figure </w:t>
            </w:r>
            <w:r w:rsidR="00B066CB">
              <w:t>22</w:t>
            </w:r>
            <w:r>
              <w:t>.1 The warning screen that shown the apache server is working!</w:t>
            </w:r>
          </w:p>
        </w:tc>
      </w:tr>
    </w:tbl>
    <w:p w14:paraId="3C54BD99" w14:textId="15EBC310" w:rsidR="000C6B1C" w:rsidRPr="000C6B1C" w:rsidRDefault="000C6B1C" w:rsidP="000C6B1C">
      <w:pPr>
        <w:pStyle w:val="BodyMain"/>
      </w:pPr>
    </w:p>
    <w:p w14:paraId="0F4A1E9E" w14:textId="77777777" w:rsidR="0059151B" w:rsidRDefault="0059151B" w:rsidP="0059151B">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59151B" w14:paraId="77986115" w14:textId="77777777" w:rsidTr="002F770B">
        <w:trPr>
          <w:gridBefore w:val="1"/>
          <w:wBefore w:w="450" w:type="dxa"/>
        </w:trPr>
        <w:tc>
          <w:tcPr>
            <w:tcW w:w="7650" w:type="dxa"/>
            <w:tcBorders>
              <w:bottom w:val="single" w:sz="4" w:space="0" w:color="000080"/>
            </w:tcBorders>
            <w:shd w:val="clear" w:color="auto" w:fill="404040"/>
          </w:tcPr>
          <w:p w14:paraId="29853D96" w14:textId="0F756B90" w:rsidR="0059151B" w:rsidRDefault="0059151B" w:rsidP="0059151B">
            <w:pPr>
              <w:pStyle w:val="TableStepHead"/>
            </w:pPr>
            <w:r>
              <w:br w:type="page"/>
            </w:r>
            <w:r>
              <w:rPr>
                <w:rStyle w:val="TableHeadingChar"/>
              </w:rPr>
              <w:t xml:space="preserve">Exercise </w:t>
            </w:r>
            <w:r w:rsidR="00B066CB">
              <w:rPr>
                <w:rStyle w:val="TableHeadingChar"/>
              </w:rPr>
              <w:t>22</w:t>
            </w:r>
            <w:r>
              <w:rPr>
                <w:rStyle w:val="TableHeadingChar"/>
              </w:rPr>
              <w:t>.6 – Hosting 2 Domains on One IP address</w:t>
            </w:r>
          </w:p>
        </w:tc>
      </w:tr>
      <w:tr w:rsidR="0059151B" w14:paraId="3BC1D9B0" w14:textId="77777777" w:rsidTr="008D5853">
        <w:tc>
          <w:tcPr>
            <w:tcW w:w="450" w:type="dxa"/>
            <w:tcBorders>
              <w:top w:val="nil"/>
              <w:left w:val="nil"/>
              <w:bottom w:val="nil"/>
              <w:right w:val="nil"/>
            </w:tcBorders>
          </w:tcPr>
          <w:p w14:paraId="2BD1484F" w14:textId="77777777" w:rsidR="0059151B" w:rsidRDefault="0059151B" w:rsidP="002F770B">
            <w:pPr>
              <w:pStyle w:val="TableNumber"/>
            </w:pPr>
            <w:r>
              <w:t>1</w:t>
            </w:r>
          </w:p>
        </w:tc>
        <w:tc>
          <w:tcPr>
            <w:tcW w:w="7650" w:type="dxa"/>
            <w:tcBorders>
              <w:top w:val="nil"/>
              <w:left w:val="nil"/>
              <w:bottom w:val="nil"/>
              <w:right w:val="nil"/>
            </w:tcBorders>
          </w:tcPr>
          <w:p w14:paraId="16CFC4E9" w14:textId="4C508174" w:rsidR="0059151B" w:rsidRDefault="00FC361C" w:rsidP="002F770B">
            <w:pPr>
              <w:pStyle w:val="TableText"/>
            </w:pPr>
            <w:r>
              <w:t>One of the great abilities of apache is to easily manage multiple domains on the same machine, even using the same IP address.</w:t>
            </w:r>
          </w:p>
        </w:tc>
      </w:tr>
      <w:tr w:rsidR="00FC361C" w14:paraId="5DC732AF" w14:textId="77777777" w:rsidTr="008D5853">
        <w:trPr>
          <w:trHeight w:val="354"/>
        </w:trPr>
        <w:tc>
          <w:tcPr>
            <w:tcW w:w="450" w:type="dxa"/>
            <w:tcBorders>
              <w:top w:val="nil"/>
              <w:left w:val="nil"/>
              <w:bottom w:val="nil"/>
              <w:right w:val="nil"/>
            </w:tcBorders>
          </w:tcPr>
          <w:p w14:paraId="16C913E0" w14:textId="77777777" w:rsidR="00FC361C" w:rsidRDefault="00FC361C" w:rsidP="002F770B">
            <w:pPr>
              <w:pStyle w:val="TableNumber"/>
            </w:pPr>
            <w:r>
              <w:t>2</w:t>
            </w:r>
          </w:p>
        </w:tc>
        <w:tc>
          <w:tcPr>
            <w:tcW w:w="7650" w:type="dxa"/>
            <w:tcBorders>
              <w:top w:val="nil"/>
              <w:left w:val="nil"/>
              <w:bottom w:val="nil"/>
              <w:right w:val="nil"/>
            </w:tcBorders>
          </w:tcPr>
          <w:p w14:paraId="0CD2164E" w14:textId="77777777" w:rsidR="00FC361C" w:rsidRDefault="00FC361C" w:rsidP="002F770B">
            <w:pPr>
              <w:pStyle w:val="TableText"/>
            </w:pPr>
            <w:r>
              <w:t>Open your apache configuration file (httpd.conf) using as root.</w:t>
            </w:r>
          </w:p>
          <w:p w14:paraId="78D919AD" w14:textId="77777777" w:rsidR="00FC361C" w:rsidRDefault="00FC361C" w:rsidP="00FC361C">
            <w:pPr>
              <w:pStyle w:val="TableText"/>
            </w:pPr>
            <w:r>
              <w:t>Navigate to the bottom of the file. This is where Virtual Hosts are normally defined (some installations define virtual hosts in a separate file, Determine if this is the case and decide where you want to add your VirtualHost directives.</w:t>
            </w:r>
          </w:p>
          <w:p w14:paraId="3B0C312C" w14:textId="4151C400" w:rsidR="00FC361C" w:rsidRDefault="00FC361C" w:rsidP="00FC361C">
            <w:pPr>
              <w:pStyle w:val="TableText"/>
            </w:pPr>
          </w:p>
        </w:tc>
      </w:tr>
      <w:tr w:rsidR="00FC361C" w14:paraId="52B6F444" w14:textId="77777777" w:rsidTr="008D5853">
        <w:trPr>
          <w:trHeight w:val="351"/>
        </w:trPr>
        <w:tc>
          <w:tcPr>
            <w:tcW w:w="450" w:type="dxa"/>
            <w:tcBorders>
              <w:top w:val="nil"/>
              <w:left w:val="nil"/>
              <w:bottom w:val="nil"/>
              <w:right w:val="nil"/>
            </w:tcBorders>
          </w:tcPr>
          <w:p w14:paraId="4A88F8D6" w14:textId="2DFEAA99" w:rsidR="00FC361C" w:rsidRDefault="00263ABD" w:rsidP="002F770B">
            <w:pPr>
              <w:pStyle w:val="TableNumber"/>
            </w:pPr>
            <w:r>
              <w:t>3</w:t>
            </w:r>
          </w:p>
        </w:tc>
        <w:tc>
          <w:tcPr>
            <w:tcW w:w="7650" w:type="dxa"/>
            <w:tcBorders>
              <w:top w:val="nil"/>
              <w:left w:val="nil"/>
              <w:bottom w:val="nil"/>
              <w:right w:val="nil"/>
            </w:tcBorders>
          </w:tcPr>
          <w:p w14:paraId="5E13C382" w14:textId="77777777" w:rsidR="00FC361C" w:rsidRDefault="00FC361C" w:rsidP="002F770B">
            <w:pPr>
              <w:pStyle w:val="TableText"/>
              <w:rPr>
                <w:i/>
              </w:rPr>
            </w:pPr>
            <w:r>
              <w:t xml:space="preserve">If you use name based Virtual Hosting then you can share 1 IP address between many domains. </w:t>
            </w:r>
            <w:r w:rsidRPr="00FC361C">
              <w:rPr>
                <w:i/>
              </w:rPr>
              <w:t>Note: You cannot easily share 1 IP address between multiple SSl domains.</w:t>
            </w:r>
          </w:p>
          <w:p w14:paraId="37402818" w14:textId="3B745BA5" w:rsidR="00FC361C" w:rsidRDefault="00FC361C" w:rsidP="002F770B">
            <w:pPr>
              <w:pStyle w:val="TableText"/>
            </w:pPr>
            <w:r>
              <w:t>Add a directive to tell apache you will be using Name Based Virtual Hosts. The *</w:t>
            </w:r>
            <w:proofErr w:type="gramStart"/>
            <w:r>
              <w:t>:80</w:t>
            </w:r>
            <w:proofErr w:type="gramEnd"/>
            <w:r>
              <w:t xml:space="preserve"> means to listen on any IP address on port 80.</w:t>
            </w:r>
          </w:p>
          <w:p w14:paraId="78DAC703" w14:textId="77777777" w:rsidR="00FC361C" w:rsidRDefault="00FC361C" w:rsidP="002F770B">
            <w:pPr>
              <w:pStyle w:val="TableText"/>
            </w:pPr>
          </w:p>
          <w:p w14:paraId="58A0F71E" w14:textId="77777777" w:rsidR="00FC361C" w:rsidRDefault="00FC361C" w:rsidP="00FC361C">
            <w:pPr>
              <w:pStyle w:val="CodeComment"/>
            </w:pPr>
            <w:r>
              <w:t xml:space="preserve">#                                                                                                                   </w:t>
            </w:r>
          </w:p>
          <w:p w14:paraId="32352725" w14:textId="77777777" w:rsidR="00FC361C" w:rsidRDefault="00FC361C" w:rsidP="00FC361C">
            <w:pPr>
              <w:pStyle w:val="CodeComment"/>
            </w:pPr>
            <w:r>
              <w:t xml:space="preserve"># Use name-based virtual hosting.                                                                                   </w:t>
            </w:r>
          </w:p>
          <w:p w14:paraId="3C2B89D6" w14:textId="77777777" w:rsidR="00FC361C" w:rsidRDefault="00FC361C" w:rsidP="00FC361C">
            <w:pPr>
              <w:pStyle w:val="CodeComment"/>
            </w:pPr>
            <w:r>
              <w:t xml:space="preserve">#                                                                                                                   </w:t>
            </w:r>
          </w:p>
          <w:p w14:paraId="03BF0888" w14:textId="6D53B6F3" w:rsidR="00FC361C" w:rsidRPr="00FC361C" w:rsidRDefault="00FC361C" w:rsidP="00FC361C">
            <w:pPr>
              <w:pStyle w:val="CodeBold"/>
            </w:pPr>
            <w:r>
              <w:t>NameVirtualHost *</w:t>
            </w:r>
            <w:proofErr w:type="gramStart"/>
            <w:r>
              <w:t>:80</w:t>
            </w:r>
            <w:proofErr w:type="gramEnd"/>
          </w:p>
        </w:tc>
      </w:tr>
      <w:tr w:rsidR="00FC361C" w14:paraId="744EB4B1" w14:textId="77777777" w:rsidTr="008D5853">
        <w:trPr>
          <w:trHeight w:val="351"/>
        </w:trPr>
        <w:tc>
          <w:tcPr>
            <w:tcW w:w="450" w:type="dxa"/>
            <w:tcBorders>
              <w:top w:val="nil"/>
              <w:left w:val="nil"/>
              <w:bottom w:val="nil"/>
              <w:right w:val="nil"/>
            </w:tcBorders>
          </w:tcPr>
          <w:p w14:paraId="4FC5AAA5" w14:textId="1DE37EC9" w:rsidR="00FC361C" w:rsidRDefault="00263ABD" w:rsidP="002F770B">
            <w:pPr>
              <w:pStyle w:val="TableNumber"/>
            </w:pPr>
            <w:r>
              <w:t>4</w:t>
            </w:r>
          </w:p>
        </w:tc>
        <w:tc>
          <w:tcPr>
            <w:tcW w:w="7650" w:type="dxa"/>
            <w:tcBorders>
              <w:top w:val="nil"/>
              <w:left w:val="nil"/>
              <w:bottom w:val="nil"/>
              <w:right w:val="nil"/>
            </w:tcBorders>
          </w:tcPr>
          <w:p w14:paraId="50B0E74E" w14:textId="0D2746F7" w:rsidR="00FC361C" w:rsidRDefault="00FC361C" w:rsidP="002F770B">
            <w:pPr>
              <w:pStyle w:val="TableText"/>
            </w:pPr>
            <w:r>
              <w:t xml:space="preserve">Now below define a Virtual Host using the </w:t>
            </w:r>
            <w:r w:rsidRPr="00FC361C">
              <w:rPr>
                <w:rStyle w:val="CodeChar"/>
              </w:rPr>
              <w:t>&lt;VirtualHost&gt;</w:t>
            </w:r>
            <w:r>
              <w:t xml:space="preserve"> container and directives inside that container.</w:t>
            </w:r>
          </w:p>
          <w:p w14:paraId="2E2DDD04" w14:textId="77777777" w:rsidR="00FC361C" w:rsidRDefault="00FC361C" w:rsidP="002F770B">
            <w:pPr>
              <w:pStyle w:val="TableText"/>
            </w:pPr>
          </w:p>
          <w:p w14:paraId="1D8F7138" w14:textId="77777777" w:rsidR="00FC361C" w:rsidRDefault="00FC361C" w:rsidP="00FC361C">
            <w:pPr>
              <w:pStyle w:val="CodeComment"/>
            </w:pPr>
            <w:r>
              <w:t xml:space="preserve">#                                                                                                                   </w:t>
            </w:r>
          </w:p>
          <w:p w14:paraId="22F73348" w14:textId="77777777" w:rsidR="00FC361C" w:rsidRDefault="00FC361C" w:rsidP="00FC361C">
            <w:pPr>
              <w:pStyle w:val="CodeComment"/>
            </w:pPr>
            <w:r>
              <w:t xml:space="preserve"># VirtualHost example:                                                                                              </w:t>
            </w:r>
          </w:p>
          <w:p w14:paraId="00772501" w14:textId="77777777" w:rsidR="00FC361C" w:rsidRDefault="00FC361C" w:rsidP="00FC361C">
            <w:pPr>
              <w:pStyle w:val="CodeComment"/>
            </w:pPr>
            <w:r>
              <w:t xml:space="preserve"># Almost any Apache directive may go into a VirtualHost container.                                                  </w:t>
            </w:r>
          </w:p>
          <w:p w14:paraId="75D354A7" w14:textId="77777777" w:rsidR="00FC361C" w:rsidRDefault="00FC361C" w:rsidP="00FC361C">
            <w:pPr>
              <w:pStyle w:val="CodeComment"/>
            </w:pPr>
            <w:r>
              <w:t xml:space="preserve"># The first VirtualHost section is used for all requests that do not                                                </w:t>
            </w:r>
          </w:p>
          <w:p w14:paraId="47637AD6" w14:textId="77777777" w:rsidR="00FC361C" w:rsidRDefault="00FC361C" w:rsidP="00FC361C">
            <w:pPr>
              <w:pStyle w:val="CodeComment"/>
            </w:pPr>
            <w:r>
              <w:t xml:space="preserve"># </w:t>
            </w:r>
            <w:proofErr w:type="gramStart"/>
            <w:r>
              <w:t>match</w:t>
            </w:r>
            <w:proofErr w:type="gramEnd"/>
            <w:r>
              <w:t xml:space="preserve"> a ServerName or ServerAlias in any &lt;VirtualHost&gt; block.                                                     </w:t>
            </w:r>
          </w:p>
          <w:p w14:paraId="4E6C45F9" w14:textId="77777777" w:rsidR="00FC361C" w:rsidRDefault="00FC361C" w:rsidP="00FC361C">
            <w:pPr>
              <w:pStyle w:val="CodeComment"/>
            </w:pPr>
            <w:r>
              <w:t xml:space="preserve">#                                                                                                                   </w:t>
            </w:r>
          </w:p>
          <w:p w14:paraId="2AC54051" w14:textId="77777777" w:rsidR="00FC361C" w:rsidRDefault="00FC361C" w:rsidP="00FC361C">
            <w:pPr>
              <w:pStyle w:val="Code"/>
            </w:pPr>
            <w:r>
              <w:t>&lt;VirtualHost *</w:t>
            </w:r>
            <w:proofErr w:type="gramStart"/>
            <w:r>
              <w:t>:80</w:t>
            </w:r>
            <w:proofErr w:type="gramEnd"/>
            <w:r>
              <w:t>&gt;</w:t>
            </w:r>
          </w:p>
          <w:p w14:paraId="6C413B9D" w14:textId="4CC38AFB" w:rsidR="00FC361C" w:rsidRDefault="00FC361C" w:rsidP="00FC361C">
            <w:pPr>
              <w:pStyle w:val="Code"/>
            </w:pPr>
            <w:r>
              <w:t xml:space="preserve">    ServerAdmin webmaster@example.com</w:t>
            </w:r>
          </w:p>
          <w:p w14:paraId="1D98EE39" w14:textId="12E947AE" w:rsidR="00FC361C" w:rsidRDefault="00FC361C" w:rsidP="00FC361C">
            <w:pPr>
              <w:pStyle w:val="Code"/>
            </w:pPr>
            <w:r>
              <w:t xml:space="preserve">    DocumentRoot "/var/www/html/funwebdev.com/"</w:t>
            </w:r>
          </w:p>
          <w:p w14:paraId="0EF7C1AC" w14:textId="492E70D4" w:rsidR="00FC361C" w:rsidRDefault="00FC361C" w:rsidP="00FC361C">
            <w:pPr>
              <w:pStyle w:val="Code"/>
            </w:pPr>
            <w:r>
              <w:t xml:space="preserve">    ServerName funwebdev.com</w:t>
            </w:r>
          </w:p>
          <w:p w14:paraId="51CDA977" w14:textId="67C37BD1" w:rsidR="00FC361C" w:rsidRDefault="00FC361C" w:rsidP="00FC361C">
            <w:pPr>
              <w:pStyle w:val="Code"/>
            </w:pPr>
            <w:r>
              <w:t xml:space="preserve">    ServerAlias www.funwebdev.com</w:t>
            </w:r>
          </w:p>
          <w:p w14:paraId="5171E002" w14:textId="77777777" w:rsidR="00FC361C" w:rsidRDefault="00FC361C" w:rsidP="00FC361C">
            <w:pPr>
              <w:pStyle w:val="Code"/>
            </w:pPr>
            <w:r>
              <w:t>&lt;/VirtualHost&gt;</w:t>
            </w:r>
          </w:p>
          <w:p w14:paraId="18AB99D3" w14:textId="77777777" w:rsidR="00FC361C" w:rsidRDefault="00FC361C" w:rsidP="00FC361C">
            <w:pPr>
              <w:pStyle w:val="Code"/>
            </w:pPr>
          </w:p>
          <w:p w14:paraId="79473A69" w14:textId="77777777" w:rsidR="00FC361C" w:rsidRDefault="00FC361C" w:rsidP="00263ABD">
            <w:pPr>
              <w:pStyle w:val="TableText"/>
            </w:pPr>
            <w:r>
              <w:t xml:space="preserve">Since our Virtual Host will answer requests for funwebdev.com and www.funwebdev.com the directives </w:t>
            </w:r>
          </w:p>
          <w:p w14:paraId="7F1182B0" w14:textId="77777777" w:rsidR="00FC361C" w:rsidRDefault="00FC361C" w:rsidP="00FC361C">
            <w:pPr>
              <w:pStyle w:val="Code"/>
            </w:pPr>
          </w:p>
          <w:p w14:paraId="3C98D5D7" w14:textId="77777777" w:rsidR="00FC361C" w:rsidRDefault="00FC361C" w:rsidP="00FC361C">
            <w:pPr>
              <w:pStyle w:val="Code"/>
            </w:pPr>
            <w:r>
              <w:t xml:space="preserve">    ServerName funwebdev.com</w:t>
            </w:r>
          </w:p>
          <w:p w14:paraId="4E507125" w14:textId="77777777" w:rsidR="00FC361C" w:rsidRDefault="00FC361C" w:rsidP="00FC361C">
            <w:pPr>
              <w:pStyle w:val="Code"/>
            </w:pPr>
            <w:r>
              <w:t xml:space="preserve">    ServerAlias www.funwebdev.com</w:t>
            </w:r>
          </w:p>
          <w:p w14:paraId="5DCF8981" w14:textId="77777777" w:rsidR="00FC361C" w:rsidRDefault="00FC361C" w:rsidP="00FC361C">
            <w:pPr>
              <w:pStyle w:val="Code"/>
            </w:pPr>
          </w:p>
          <w:p w14:paraId="422041E0" w14:textId="77777777" w:rsidR="00FC361C" w:rsidRDefault="00FC361C" w:rsidP="00263ABD">
            <w:pPr>
              <w:pStyle w:val="TableText"/>
            </w:pPr>
            <w:r>
              <w:t>Are used inside of the VirtualHost container. When a request arrives the desired host is looked at to dtermine which folder to serve from.</w:t>
            </w:r>
          </w:p>
          <w:p w14:paraId="6D3062E4" w14:textId="2161DB21" w:rsidR="00FC361C" w:rsidRDefault="00FC361C" w:rsidP="00FC361C">
            <w:pPr>
              <w:pStyle w:val="Code"/>
            </w:pPr>
          </w:p>
        </w:tc>
      </w:tr>
      <w:tr w:rsidR="00FC361C" w14:paraId="0A8A5251" w14:textId="77777777" w:rsidTr="008D5853">
        <w:trPr>
          <w:trHeight w:val="351"/>
        </w:trPr>
        <w:tc>
          <w:tcPr>
            <w:tcW w:w="450" w:type="dxa"/>
            <w:tcBorders>
              <w:top w:val="nil"/>
              <w:left w:val="nil"/>
              <w:bottom w:val="nil"/>
              <w:right w:val="nil"/>
            </w:tcBorders>
          </w:tcPr>
          <w:p w14:paraId="0A76F1DA" w14:textId="3B839845" w:rsidR="00FC361C" w:rsidRDefault="00263ABD" w:rsidP="002F770B">
            <w:pPr>
              <w:pStyle w:val="TableNumber"/>
            </w:pPr>
            <w:r>
              <w:lastRenderedPageBreak/>
              <w:t>5</w:t>
            </w:r>
          </w:p>
        </w:tc>
        <w:tc>
          <w:tcPr>
            <w:tcW w:w="7650" w:type="dxa"/>
            <w:tcBorders>
              <w:top w:val="nil"/>
              <w:left w:val="nil"/>
              <w:bottom w:val="nil"/>
              <w:right w:val="nil"/>
            </w:tcBorders>
          </w:tcPr>
          <w:p w14:paraId="42757232" w14:textId="47137E03" w:rsidR="00FC361C" w:rsidRDefault="00263ABD" w:rsidP="002F770B">
            <w:pPr>
              <w:pStyle w:val="TableText"/>
            </w:pPr>
            <w:r>
              <w:t>Now add a second virtual host, to prove to yourself you can indeed host two domains off one server. This second example will use a subdomain, although it can be a completely different domain. Place another VirtualHost container under the first one, this time with the new server name.</w:t>
            </w:r>
          </w:p>
          <w:p w14:paraId="623E205D" w14:textId="77777777" w:rsidR="00AA151B" w:rsidRDefault="00AA151B" w:rsidP="002F770B">
            <w:pPr>
              <w:pStyle w:val="TableText"/>
            </w:pPr>
          </w:p>
          <w:p w14:paraId="008922E8" w14:textId="73F67FC5" w:rsidR="00263ABD" w:rsidRDefault="008D5853" w:rsidP="008D5853">
            <w:pPr>
              <w:pStyle w:val="CodeComment"/>
            </w:pPr>
            <w:r>
              <w:t># Virtual Host for your second domain on this machine.</w:t>
            </w:r>
          </w:p>
          <w:p w14:paraId="2DB571BA" w14:textId="77777777" w:rsidR="00263ABD" w:rsidRDefault="00263ABD" w:rsidP="00263ABD">
            <w:pPr>
              <w:pStyle w:val="Code"/>
            </w:pPr>
            <w:r>
              <w:t>&lt;VirtualHost *</w:t>
            </w:r>
            <w:proofErr w:type="gramStart"/>
            <w:r>
              <w:t>:80</w:t>
            </w:r>
            <w:proofErr w:type="gramEnd"/>
            <w:r>
              <w:t>&gt;</w:t>
            </w:r>
          </w:p>
          <w:p w14:paraId="24D8BC85" w14:textId="77777777" w:rsidR="00263ABD" w:rsidRDefault="00263ABD" w:rsidP="00263ABD">
            <w:pPr>
              <w:pStyle w:val="Code"/>
            </w:pPr>
            <w:r>
              <w:t xml:space="preserve">    ServerAdmin webmaster@example.com</w:t>
            </w:r>
          </w:p>
          <w:p w14:paraId="29C50CE4" w14:textId="1AB31F32" w:rsidR="00263ABD" w:rsidRDefault="00263ABD" w:rsidP="00263ABD">
            <w:pPr>
              <w:pStyle w:val="CodeBold"/>
            </w:pPr>
            <w:r>
              <w:t xml:space="preserve">    DocumentRoot "/var/www/html/examples/"</w:t>
            </w:r>
          </w:p>
          <w:p w14:paraId="2A9CC8E3" w14:textId="165DB12C" w:rsidR="00263ABD" w:rsidRDefault="00263ABD" w:rsidP="00263ABD">
            <w:pPr>
              <w:pStyle w:val="CodeBold"/>
            </w:pPr>
            <w:r>
              <w:t xml:space="preserve">    ServerName examples.funwebdev.com</w:t>
            </w:r>
          </w:p>
          <w:p w14:paraId="5BD37CB6" w14:textId="77777777" w:rsidR="00263ABD" w:rsidRDefault="00263ABD" w:rsidP="00263ABD">
            <w:pPr>
              <w:pStyle w:val="Code"/>
            </w:pPr>
            <w:r>
              <w:t>&lt;/VirtualHost&gt;</w:t>
            </w:r>
          </w:p>
          <w:p w14:paraId="1028DBF0" w14:textId="77777777" w:rsidR="00263ABD" w:rsidRDefault="00263ABD" w:rsidP="002F770B">
            <w:pPr>
              <w:pStyle w:val="TableText"/>
            </w:pPr>
          </w:p>
        </w:tc>
      </w:tr>
      <w:tr w:rsidR="00FC361C" w14:paraId="441E3EC8" w14:textId="77777777" w:rsidTr="008D5853">
        <w:trPr>
          <w:trHeight w:val="351"/>
        </w:trPr>
        <w:tc>
          <w:tcPr>
            <w:tcW w:w="450" w:type="dxa"/>
            <w:tcBorders>
              <w:top w:val="nil"/>
              <w:left w:val="nil"/>
              <w:bottom w:val="nil"/>
              <w:right w:val="nil"/>
            </w:tcBorders>
          </w:tcPr>
          <w:p w14:paraId="7784B5E1" w14:textId="280CCD43" w:rsidR="00FC361C" w:rsidRDefault="00FC361C" w:rsidP="002F770B">
            <w:pPr>
              <w:pStyle w:val="TableNumber"/>
            </w:pPr>
          </w:p>
        </w:tc>
        <w:tc>
          <w:tcPr>
            <w:tcW w:w="7650" w:type="dxa"/>
            <w:tcBorders>
              <w:top w:val="nil"/>
              <w:left w:val="nil"/>
              <w:bottom w:val="nil"/>
              <w:right w:val="nil"/>
            </w:tcBorders>
          </w:tcPr>
          <w:p w14:paraId="49C03465" w14:textId="1501A25A" w:rsidR="00263ABD" w:rsidRDefault="00263ABD" w:rsidP="00263ABD">
            <w:pPr>
              <w:pStyle w:val="TableText"/>
            </w:pPr>
            <w:r>
              <w:t xml:space="preserve">The last step is to restart apache and see if you were successful. Consider if your DNS records are not updated using a /etc/hosts entry to facilitate testing. </w:t>
            </w:r>
          </w:p>
          <w:p w14:paraId="39426B61" w14:textId="7C0CE031" w:rsidR="00263ABD" w:rsidRDefault="00263ABD" w:rsidP="00263ABD">
            <w:pPr>
              <w:pStyle w:val="TableText"/>
            </w:pPr>
            <w:r>
              <w:t>Now if you surf to the first domain you will see files served from the folder you specified, and if you try domain two you should see files from the second folder! Note: y</w:t>
            </w:r>
            <w:r w:rsidRPr="00263ABD">
              <w:rPr>
                <w:i/>
              </w:rPr>
              <w:t>ou can now add more domains as required, and even add VirtualHost containers for secure sites. Note: these Listen on port 443 not 80.</w:t>
            </w:r>
          </w:p>
        </w:tc>
      </w:tr>
    </w:tbl>
    <w:p w14:paraId="2909852A" w14:textId="72AE6AF3" w:rsidR="00BB2CE6" w:rsidRDefault="00BB2CE6" w:rsidP="00BB2CE6">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B2CE6" w14:paraId="3E146978" w14:textId="77777777" w:rsidTr="002F770B">
        <w:trPr>
          <w:gridBefore w:val="1"/>
          <w:wBefore w:w="450" w:type="dxa"/>
        </w:trPr>
        <w:tc>
          <w:tcPr>
            <w:tcW w:w="7650" w:type="dxa"/>
            <w:tcBorders>
              <w:bottom w:val="single" w:sz="4" w:space="0" w:color="000080"/>
            </w:tcBorders>
            <w:shd w:val="clear" w:color="auto" w:fill="404040"/>
          </w:tcPr>
          <w:p w14:paraId="6D465414" w14:textId="38F95B48" w:rsidR="00BB2CE6" w:rsidRDefault="00BB2CE6" w:rsidP="00BB2CE6">
            <w:pPr>
              <w:pStyle w:val="TableStepHead"/>
            </w:pPr>
            <w:r>
              <w:br w:type="page"/>
            </w:r>
            <w:r>
              <w:rPr>
                <w:rStyle w:val="TableHeadingChar"/>
              </w:rPr>
              <w:t xml:space="preserve">Exercise </w:t>
            </w:r>
            <w:r w:rsidR="00B066CB">
              <w:rPr>
                <w:rStyle w:val="TableHeadingChar"/>
              </w:rPr>
              <w:t>22</w:t>
            </w:r>
            <w:r>
              <w:rPr>
                <w:rStyle w:val="TableHeadingChar"/>
              </w:rPr>
              <w:t>.7 – Simple Folder Protection</w:t>
            </w:r>
          </w:p>
        </w:tc>
      </w:tr>
      <w:tr w:rsidR="00BB2CE6" w14:paraId="16C0D696" w14:textId="77777777" w:rsidTr="009F40ED">
        <w:tc>
          <w:tcPr>
            <w:tcW w:w="450" w:type="dxa"/>
            <w:tcBorders>
              <w:bottom w:val="nil"/>
              <w:right w:val="nil"/>
            </w:tcBorders>
          </w:tcPr>
          <w:p w14:paraId="301EF125" w14:textId="77777777" w:rsidR="00BB2CE6" w:rsidRDefault="00BB2CE6" w:rsidP="002F770B">
            <w:pPr>
              <w:pStyle w:val="TableNumber"/>
            </w:pPr>
            <w:r>
              <w:t>1</w:t>
            </w:r>
          </w:p>
        </w:tc>
        <w:tc>
          <w:tcPr>
            <w:tcW w:w="7650" w:type="dxa"/>
            <w:tcBorders>
              <w:top w:val="nil"/>
              <w:left w:val="nil"/>
              <w:bottom w:val="nil"/>
            </w:tcBorders>
          </w:tcPr>
          <w:p w14:paraId="34DC82EB" w14:textId="77777777" w:rsidR="00BB2CE6" w:rsidRDefault="00BF10EA" w:rsidP="002F770B">
            <w:pPr>
              <w:pStyle w:val="TableText"/>
            </w:pPr>
            <w:r>
              <w:t xml:space="preserve">Create a folder named </w:t>
            </w:r>
            <w:r w:rsidRPr="00BF10EA">
              <w:rPr>
                <w:rStyle w:val="MarginNote-URL"/>
              </w:rPr>
              <w:t>topsecret</w:t>
            </w:r>
            <w:r>
              <w:t xml:space="preserve"> off the root of your server and inside place a file named </w:t>
            </w:r>
            <w:r w:rsidRPr="00BF10EA">
              <w:rPr>
                <w:rStyle w:val="MarginNote-URL"/>
              </w:rPr>
              <w:t>index.html</w:t>
            </w:r>
            <w:r>
              <w:t xml:space="preserve"> that simply contains the text "you have accesses the secret file".</w:t>
            </w:r>
          </w:p>
          <w:p w14:paraId="0A97430C" w14:textId="77777777" w:rsidR="00BF10EA" w:rsidRDefault="00BF10EA" w:rsidP="002F770B">
            <w:pPr>
              <w:pStyle w:val="TableText"/>
            </w:pPr>
            <w:r>
              <w:t>When you surf to domain/topsecret/</w:t>
            </w:r>
          </w:p>
          <w:p w14:paraId="2E15D609" w14:textId="5C08FD8A" w:rsidR="00BF10EA" w:rsidRDefault="00BF10EA" w:rsidP="002F770B">
            <w:pPr>
              <w:pStyle w:val="TableText"/>
            </w:pPr>
            <w:r>
              <w:t xml:space="preserve">You should see the "you have accesses the secret file" message. This exercise will secure that folder </w:t>
            </w:r>
            <w:proofErr w:type="gramStart"/>
            <w:r>
              <w:t>using  apache's</w:t>
            </w:r>
            <w:proofErr w:type="gramEnd"/>
            <w:r>
              <w:t xml:space="preserve"> ,htac</w:t>
            </w:r>
            <w:r w:rsidR="00D10C21">
              <w:t>cess mechanism so that you need a password to see the file.</w:t>
            </w:r>
          </w:p>
        </w:tc>
      </w:tr>
      <w:tr w:rsidR="00855960" w14:paraId="7EDCE970" w14:textId="77777777" w:rsidTr="009F40ED">
        <w:trPr>
          <w:trHeight w:val="903"/>
        </w:trPr>
        <w:tc>
          <w:tcPr>
            <w:tcW w:w="450" w:type="dxa"/>
            <w:tcBorders>
              <w:top w:val="nil"/>
              <w:left w:val="nil"/>
              <w:bottom w:val="nil"/>
              <w:right w:val="nil"/>
            </w:tcBorders>
          </w:tcPr>
          <w:p w14:paraId="7EF4FE9F" w14:textId="67F3D662" w:rsidR="00855960" w:rsidRDefault="00855960" w:rsidP="002F770B">
            <w:pPr>
              <w:pStyle w:val="TableNumber"/>
            </w:pPr>
            <w:r>
              <w:t>2</w:t>
            </w:r>
          </w:p>
        </w:tc>
        <w:tc>
          <w:tcPr>
            <w:tcW w:w="7650" w:type="dxa"/>
            <w:tcBorders>
              <w:top w:val="nil"/>
              <w:left w:val="nil"/>
              <w:bottom w:val="nil"/>
              <w:right w:val="nil"/>
            </w:tcBorders>
          </w:tcPr>
          <w:p w14:paraId="48E2D1F7" w14:textId="190BFC37" w:rsidR="00855960" w:rsidRDefault="00855960" w:rsidP="002F770B">
            <w:pPr>
              <w:pStyle w:val="TableText"/>
            </w:pPr>
            <w:r>
              <w:t>On your server generate a file that wil contain a username and password for use with this secured folder. You must use the htpasswd command on the command line to generate the file. To generate a file names passwords.txt and a user named ricardo I type:</w:t>
            </w:r>
          </w:p>
          <w:p w14:paraId="40E7AF8E" w14:textId="77777777" w:rsidR="00855960" w:rsidRDefault="00855960" w:rsidP="002F770B">
            <w:pPr>
              <w:pStyle w:val="TableText"/>
            </w:pPr>
          </w:p>
          <w:p w14:paraId="7BD77FC7" w14:textId="6515AD0A" w:rsidR="00855960" w:rsidRDefault="00855960" w:rsidP="00855960">
            <w:pPr>
              <w:pStyle w:val="Code"/>
            </w:pPr>
            <w:r>
              <w:t>Htpasswd –c passwords.txt ricardo</w:t>
            </w:r>
          </w:p>
          <w:p w14:paraId="0B9C4C8D" w14:textId="77777777" w:rsidR="00855960" w:rsidRDefault="00855960" w:rsidP="002F770B">
            <w:pPr>
              <w:pStyle w:val="TableText"/>
            </w:pPr>
          </w:p>
          <w:p w14:paraId="154DDF2B" w14:textId="208C712E" w:rsidR="00855960" w:rsidRDefault="00855960" w:rsidP="002F770B">
            <w:pPr>
              <w:pStyle w:val="TableText"/>
            </w:pPr>
            <w:r>
              <w:t xml:space="preserve">You will be prompted to enter a password twice </w:t>
            </w:r>
            <w:proofErr w:type="gramStart"/>
            <w:r>
              <w:t>( I</w:t>
            </w:r>
            <w:proofErr w:type="gramEnd"/>
            <w:r>
              <w:t xml:space="preserve"> chose password). Looking at the file you will see that the username is plaintext but the password has been hashed as follows:</w:t>
            </w:r>
            <w:r>
              <w:br/>
            </w:r>
          </w:p>
          <w:p w14:paraId="063170A1" w14:textId="6626E237" w:rsidR="00855960" w:rsidRDefault="00855960" w:rsidP="00855960">
            <w:pPr>
              <w:pStyle w:val="Code"/>
            </w:pPr>
            <w:proofErr w:type="gramStart"/>
            <w:r w:rsidRPr="00855960">
              <w:t>ricardo</w:t>
            </w:r>
            <w:proofErr w:type="gramEnd"/>
            <w:r w:rsidRPr="00855960">
              <w:t>:$apr1$5ltx503N$28kiJOihbUTevof/WkvBM.</w:t>
            </w:r>
          </w:p>
          <w:p w14:paraId="306C1E68" w14:textId="77777777" w:rsidR="00855960" w:rsidRDefault="00855960" w:rsidP="002F770B">
            <w:pPr>
              <w:pStyle w:val="TableText"/>
            </w:pPr>
          </w:p>
          <w:p w14:paraId="17D91A91" w14:textId="02EF4664" w:rsidR="00855960" w:rsidRDefault="00855960" w:rsidP="002F770B">
            <w:pPr>
              <w:pStyle w:val="TableText"/>
            </w:pPr>
          </w:p>
        </w:tc>
      </w:tr>
      <w:tr w:rsidR="00855960" w14:paraId="635397CB" w14:textId="77777777" w:rsidTr="009F40ED">
        <w:trPr>
          <w:trHeight w:val="902"/>
        </w:trPr>
        <w:tc>
          <w:tcPr>
            <w:tcW w:w="450" w:type="dxa"/>
            <w:tcBorders>
              <w:top w:val="nil"/>
              <w:left w:val="nil"/>
              <w:bottom w:val="nil"/>
              <w:right w:val="nil"/>
            </w:tcBorders>
          </w:tcPr>
          <w:p w14:paraId="4C23E88D" w14:textId="5FF485F0" w:rsidR="00855960" w:rsidRDefault="00855960" w:rsidP="002F770B">
            <w:pPr>
              <w:pStyle w:val="TableNumber"/>
            </w:pPr>
            <w:r>
              <w:lastRenderedPageBreak/>
              <w:t>3</w:t>
            </w:r>
          </w:p>
        </w:tc>
        <w:tc>
          <w:tcPr>
            <w:tcW w:w="7650" w:type="dxa"/>
            <w:tcBorders>
              <w:top w:val="nil"/>
              <w:left w:val="nil"/>
              <w:bottom w:val="nil"/>
              <w:right w:val="nil"/>
            </w:tcBorders>
          </w:tcPr>
          <w:p w14:paraId="189D3DAB" w14:textId="5D2B44A0" w:rsidR="00855960" w:rsidRDefault="00855960" w:rsidP="00855960">
            <w:pPr>
              <w:pStyle w:val="TableText"/>
            </w:pPr>
            <w:r>
              <w:t>Now move that file to a secure place that is not accessible through the webserver. I moved mine to /var/passwords.txt</w:t>
            </w:r>
          </w:p>
        </w:tc>
      </w:tr>
      <w:tr w:rsidR="00855960" w14:paraId="0B76EC32" w14:textId="77777777" w:rsidTr="009F40ED">
        <w:trPr>
          <w:trHeight w:val="902"/>
        </w:trPr>
        <w:tc>
          <w:tcPr>
            <w:tcW w:w="450" w:type="dxa"/>
            <w:tcBorders>
              <w:top w:val="nil"/>
              <w:left w:val="nil"/>
              <w:bottom w:val="nil"/>
              <w:right w:val="nil"/>
            </w:tcBorders>
          </w:tcPr>
          <w:p w14:paraId="18F33C50" w14:textId="42C343E5" w:rsidR="00855960" w:rsidRDefault="00855960" w:rsidP="002F770B">
            <w:pPr>
              <w:pStyle w:val="TableNumber"/>
            </w:pPr>
            <w:r>
              <w:t>4</w:t>
            </w:r>
          </w:p>
        </w:tc>
        <w:tc>
          <w:tcPr>
            <w:tcW w:w="7650" w:type="dxa"/>
            <w:tcBorders>
              <w:top w:val="nil"/>
              <w:left w:val="nil"/>
              <w:bottom w:val="nil"/>
              <w:right w:val="nil"/>
            </w:tcBorders>
          </w:tcPr>
          <w:p w14:paraId="58107DC2" w14:textId="44B02A33" w:rsidR="00855960" w:rsidRDefault="00855960" w:rsidP="002F770B">
            <w:pPr>
              <w:pStyle w:val="TableText"/>
            </w:pPr>
            <w:r>
              <w:t xml:space="preserve">In the folder you want to protect create a file </w:t>
            </w:r>
            <w:proofErr w:type="gramStart"/>
            <w:r>
              <w:t>named .htaccess</w:t>
            </w:r>
            <w:proofErr w:type="gramEnd"/>
            <w:r>
              <w:t xml:space="preserve"> (make sure there's a dot in front of the name.)</w:t>
            </w:r>
          </w:p>
          <w:p w14:paraId="354FBB33" w14:textId="77777777" w:rsidR="00855960" w:rsidRDefault="00855960" w:rsidP="002F770B">
            <w:pPr>
              <w:pStyle w:val="TableText"/>
            </w:pPr>
            <w:r>
              <w:t>Inside that file paste the following directives:</w:t>
            </w:r>
          </w:p>
          <w:p w14:paraId="76870D99" w14:textId="77777777" w:rsidR="009F40ED" w:rsidRDefault="009F40ED" w:rsidP="002F770B">
            <w:pPr>
              <w:pStyle w:val="TableText"/>
            </w:pPr>
          </w:p>
          <w:p w14:paraId="581C6FBF" w14:textId="77777777" w:rsidR="009F40ED" w:rsidRDefault="009F40ED" w:rsidP="009F40ED">
            <w:pPr>
              <w:pStyle w:val="Code"/>
            </w:pPr>
            <w:r>
              <w:t>AuthUserFile /var/passwords.txt</w:t>
            </w:r>
          </w:p>
          <w:p w14:paraId="55F7CE06" w14:textId="2F9EFF0A" w:rsidR="009F40ED" w:rsidRDefault="009F40ED" w:rsidP="009F40ED">
            <w:pPr>
              <w:pStyle w:val="Code"/>
            </w:pPr>
            <w:r>
              <w:t xml:space="preserve">AuthName "Exercise </w:t>
            </w:r>
            <w:r w:rsidR="00B066CB">
              <w:t>22</w:t>
            </w:r>
            <w:r>
              <w:t>.7 Password Protect a Folder"</w:t>
            </w:r>
          </w:p>
          <w:p w14:paraId="1EA79BA4" w14:textId="77777777" w:rsidR="009F40ED" w:rsidRDefault="009F40ED" w:rsidP="009F40ED">
            <w:pPr>
              <w:pStyle w:val="Code"/>
            </w:pPr>
            <w:r>
              <w:t>AuthType Basic</w:t>
            </w:r>
          </w:p>
          <w:p w14:paraId="465D7C50" w14:textId="1F0AA5CB" w:rsidR="00855960" w:rsidRDefault="009F40ED" w:rsidP="009F40ED">
            <w:pPr>
              <w:pStyle w:val="Code"/>
            </w:pPr>
            <w:proofErr w:type="gramStart"/>
            <w:r>
              <w:t>require</w:t>
            </w:r>
            <w:proofErr w:type="gramEnd"/>
            <w:r>
              <w:t xml:space="preserve"> valid-user</w:t>
            </w:r>
          </w:p>
        </w:tc>
      </w:tr>
      <w:tr w:rsidR="00855960" w14:paraId="621FFB54" w14:textId="77777777" w:rsidTr="009F40ED">
        <w:trPr>
          <w:trHeight w:val="902"/>
        </w:trPr>
        <w:tc>
          <w:tcPr>
            <w:tcW w:w="450" w:type="dxa"/>
            <w:tcBorders>
              <w:top w:val="nil"/>
              <w:left w:val="nil"/>
              <w:bottom w:val="nil"/>
              <w:right w:val="nil"/>
            </w:tcBorders>
          </w:tcPr>
          <w:p w14:paraId="6C4FF98D" w14:textId="362190E8" w:rsidR="00855960" w:rsidRDefault="009F40ED" w:rsidP="002F770B">
            <w:pPr>
              <w:pStyle w:val="TableNumber"/>
            </w:pPr>
            <w:r>
              <w:t>5</w:t>
            </w:r>
          </w:p>
        </w:tc>
        <w:tc>
          <w:tcPr>
            <w:tcW w:w="7650" w:type="dxa"/>
            <w:tcBorders>
              <w:top w:val="nil"/>
              <w:left w:val="nil"/>
              <w:bottom w:val="nil"/>
              <w:right w:val="nil"/>
            </w:tcBorders>
          </w:tcPr>
          <w:p w14:paraId="40C0E488" w14:textId="178AA0CC" w:rsidR="00855960" w:rsidRDefault="009F40ED" w:rsidP="002F770B">
            <w:pPr>
              <w:pStyle w:val="TableText"/>
            </w:pPr>
            <w:r>
              <w:t xml:space="preserve">Now when you try to access the folder you should be prompted for your credentials as shown in Figure </w:t>
            </w:r>
            <w:r w:rsidR="00B066CB">
              <w:t>22</w:t>
            </w:r>
            <w:r>
              <w:t>.2.</w:t>
            </w:r>
            <w:r w:rsidR="00DE5DA0">
              <w:t xml:space="preserve"> </w:t>
            </w:r>
            <w:r w:rsidR="00DE5DA0" w:rsidRPr="00DE5DA0">
              <w:rPr>
                <w:i/>
              </w:rPr>
              <w:t xml:space="preserve">Note that you did </w:t>
            </w:r>
            <w:r w:rsidR="00DE5DA0">
              <w:rPr>
                <w:i/>
              </w:rPr>
              <w:t>not need to restart the server (</w:t>
            </w:r>
            <w:r w:rsidR="00DE5DA0" w:rsidRPr="00DE5DA0">
              <w:rPr>
                <w:i/>
              </w:rPr>
              <w:t xml:space="preserve">one of the advantages </w:t>
            </w:r>
            <w:proofErr w:type="gramStart"/>
            <w:r w:rsidR="00DE5DA0" w:rsidRPr="00DE5DA0">
              <w:rPr>
                <w:i/>
              </w:rPr>
              <w:t>of .htaccess</w:t>
            </w:r>
            <w:proofErr w:type="gramEnd"/>
            <w:r w:rsidR="00DE5DA0" w:rsidRPr="00DE5DA0">
              <w:rPr>
                <w:i/>
              </w:rPr>
              <w:t xml:space="preserve"> files)</w:t>
            </w:r>
          </w:p>
          <w:p w14:paraId="31E8D0CB" w14:textId="3F426B8B" w:rsidR="009F40ED" w:rsidRDefault="009F40ED" w:rsidP="009F40ED">
            <w:pPr>
              <w:pStyle w:val="FigureImage"/>
            </w:pPr>
            <w:r>
              <w:rPr>
                <w:noProof/>
              </w:rPr>
              <w:drawing>
                <wp:inline distT="0" distB="0" distL="0" distR="0" wp14:anchorId="72249400" wp14:editId="2C86291B">
                  <wp:extent cx="4582626" cy="20726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5 at 1.54.54 PM.png"/>
                          <pic:cNvPicPr/>
                        </pic:nvPicPr>
                        <pic:blipFill>
                          <a:blip r:embed="rId10">
                            <a:extLst>
                              <a:ext uri="{28A0092B-C50C-407E-A947-70E740481C1C}">
                                <a14:useLocalDpi xmlns:a14="http://schemas.microsoft.com/office/drawing/2010/main" val="0"/>
                              </a:ext>
                            </a:extLst>
                          </a:blip>
                          <a:stretch>
                            <a:fillRect/>
                          </a:stretch>
                        </pic:blipFill>
                        <pic:spPr>
                          <a:xfrm>
                            <a:off x="0" y="0"/>
                            <a:ext cx="4582626" cy="2072640"/>
                          </a:xfrm>
                          <a:prstGeom prst="rect">
                            <a:avLst/>
                          </a:prstGeom>
                        </pic:spPr>
                      </pic:pic>
                    </a:graphicData>
                  </a:graphic>
                </wp:inline>
              </w:drawing>
            </w:r>
          </w:p>
          <w:p w14:paraId="2563C4F6" w14:textId="19CEF725" w:rsidR="009F40ED" w:rsidRPr="009F40ED" w:rsidRDefault="009F40ED" w:rsidP="009F40ED">
            <w:pPr>
              <w:pStyle w:val="Caption"/>
            </w:pPr>
            <w:r>
              <w:t xml:space="preserve">Figure </w:t>
            </w:r>
            <w:r w:rsidR="00B066CB">
              <w:t>22</w:t>
            </w:r>
            <w:r>
              <w:t xml:space="preserve">.2 Screenshot of the password prompt associated with </w:t>
            </w:r>
            <w:proofErr w:type="gramStart"/>
            <w:r>
              <w:t>the .htaccess</w:t>
            </w:r>
            <w:proofErr w:type="gramEnd"/>
            <w:r>
              <w:t xml:space="preserve"> folder protection</w:t>
            </w:r>
          </w:p>
          <w:p w14:paraId="532589B0" w14:textId="77777777" w:rsidR="009F40ED" w:rsidRDefault="009F40ED" w:rsidP="002F770B">
            <w:pPr>
              <w:pStyle w:val="TableText"/>
            </w:pPr>
          </w:p>
        </w:tc>
      </w:tr>
    </w:tbl>
    <w:p w14:paraId="3AB1BEA2" w14:textId="46C7268C" w:rsidR="00B573D0" w:rsidRDefault="00B066CB" w:rsidP="00B573D0">
      <w:pPr>
        <w:pStyle w:val="BodyMain"/>
      </w:pPr>
      <w:r>
        <w:t>Note: Many hosting platforms such as cPanel and others allow you to set these same folder levelprotection through a web interface.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573D0" w14:paraId="0B12C7A8" w14:textId="77777777" w:rsidTr="002F770B">
        <w:trPr>
          <w:gridBefore w:val="1"/>
          <w:wBefore w:w="450" w:type="dxa"/>
        </w:trPr>
        <w:tc>
          <w:tcPr>
            <w:tcW w:w="7650" w:type="dxa"/>
            <w:tcBorders>
              <w:bottom w:val="single" w:sz="4" w:space="0" w:color="000080"/>
            </w:tcBorders>
            <w:shd w:val="clear" w:color="auto" w:fill="404040"/>
          </w:tcPr>
          <w:p w14:paraId="4FEB25B7" w14:textId="00272F4E" w:rsidR="00B573D0" w:rsidRDefault="00B573D0" w:rsidP="00B573D0">
            <w:pPr>
              <w:pStyle w:val="TableStepHead"/>
            </w:pPr>
            <w:r>
              <w:br w:type="page"/>
            </w:r>
            <w:r>
              <w:rPr>
                <w:rStyle w:val="TableHeadingChar"/>
              </w:rPr>
              <w:t xml:space="preserve">Exercise </w:t>
            </w:r>
            <w:r w:rsidR="00B066CB">
              <w:rPr>
                <w:rStyle w:val="TableHeadingChar"/>
              </w:rPr>
              <w:t>22</w:t>
            </w:r>
            <w:r>
              <w:rPr>
                <w:rStyle w:val="TableHeadingChar"/>
              </w:rPr>
              <w:t>.8 – Define Unique Logs</w:t>
            </w:r>
          </w:p>
        </w:tc>
      </w:tr>
      <w:tr w:rsidR="00B573D0" w14:paraId="6C552C67" w14:textId="77777777" w:rsidTr="00DF3A64">
        <w:tc>
          <w:tcPr>
            <w:tcW w:w="450" w:type="dxa"/>
            <w:tcBorders>
              <w:top w:val="nil"/>
              <w:left w:val="nil"/>
              <w:bottom w:val="nil"/>
              <w:right w:val="nil"/>
            </w:tcBorders>
          </w:tcPr>
          <w:p w14:paraId="6A823A44" w14:textId="77777777" w:rsidR="00B573D0" w:rsidRDefault="00B573D0" w:rsidP="002F770B">
            <w:pPr>
              <w:pStyle w:val="TableNumber"/>
            </w:pPr>
            <w:r>
              <w:t>1</w:t>
            </w:r>
          </w:p>
        </w:tc>
        <w:tc>
          <w:tcPr>
            <w:tcW w:w="7650" w:type="dxa"/>
            <w:tcBorders>
              <w:top w:val="nil"/>
              <w:left w:val="nil"/>
              <w:bottom w:val="nil"/>
              <w:right w:val="nil"/>
            </w:tcBorders>
          </w:tcPr>
          <w:p w14:paraId="2102326C" w14:textId="2DB56C4F" w:rsidR="00B573D0" w:rsidRDefault="00027138" w:rsidP="002F770B">
            <w:pPr>
              <w:pStyle w:val="TableText"/>
            </w:pPr>
            <w:r>
              <w:t xml:space="preserve">This exercise requires that you have configured VirtualHosts containers from Exercise </w:t>
            </w:r>
            <w:proofErr w:type="gramStart"/>
            <w:r w:rsidR="00B066CB">
              <w:t>22</w:t>
            </w:r>
            <w:r>
              <w:t>.6,</w:t>
            </w:r>
            <w:proofErr w:type="gramEnd"/>
            <w:r>
              <w:t xml:space="preserve"> You will now define unique logs for each domain so that the logs are not all combined together.</w:t>
            </w:r>
          </w:p>
        </w:tc>
      </w:tr>
      <w:tr w:rsidR="00B573D0" w14:paraId="5AE210CB" w14:textId="77777777" w:rsidTr="00DF3A64">
        <w:tc>
          <w:tcPr>
            <w:tcW w:w="450" w:type="dxa"/>
            <w:tcBorders>
              <w:top w:val="nil"/>
              <w:left w:val="nil"/>
              <w:bottom w:val="nil"/>
              <w:right w:val="nil"/>
            </w:tcBorders>
          </w:tcPr>
          <w:p w14:paraId="1A955D16" w14:textId="77777777" w:rsidR="00B573D0" w:rsidRDefault="00B573D0" w:rsidP="002F770B">
            <w:pPr>
              <w:pStyle w:val="TableNumber"/>
            </w:pPr>
            <w:r>
              <w:t>2</w:t>
            </w:r>
          </w:p>
        </w:tc>
        <w:tc>
          <w:tcPr>
            <w:tcW w:w="7650" w:type="dxa"/>
            <w:tcBorders>
              <w:top w:val="nil"/>
              <w:left w:val="nil"/>
              <w:bottom w:val="nil"/>
              <w:right w:val="nil"/>
            </w:tcBorders>
          </w:tcPr>
          <w:p w14:paraId="1B928C4F" w14:textId="77777777" w:rsidR="00B573D0" w:rsidRDefault="002D0CAC" w:rsidP="002F770B">
            <w:pPr>
              <w:pStyle w:val="TableText"/>
            </w:pPr>
            <w:r>
              <w:t>As root, open the httpd.conf configuration file where you defined your Virtual Hosts.</w:t>
            </w:r>
          </w:p>
          <w:p w14:paraId="601D790E" w14:textId="334D9557" w:rsidR="002D0CAC" w:rsidRDefault="002D0CAC" w:rsidP="002F770B">
            <w:pPr>
              <w:pStyle w:val="TableText"/>
            </w:pPr>
            <w:r>
              <w:t xml:space="preserve">Add a single </w:t>
            </w:r>
            <w:r w:rsidR="00C76D88" w:rsidRPr="00C76D88">
              <w:rPr>
                <w:b/>
              </w:rPr>
              <w:t>CustomLog</w:t>
            </w:r>
            <w:r w:rsidR="00C76D88">
              <w:t xml:space="preserve"> </w:t>
            </w:r>
            <w:r>
              <w:t>directive to each container defining the location for the logs as follows (changes in red).</w:t>
            </w:r>
          </w:p>
          <w:p w14:paraId="0378EE3B" w14:textId="77777777" w:rsidR="00C76D88" w:rsidRDefault="00C76D88" w:rsidP="00C76D88">
            <w:pPr>
              <w:pStyle w:val="CodeComment"/>
            </w:pPr>
            <w:r>
              <w:lastRenderedPageBreak/>
              <w:t xml:space="preserve">#                                                                                                                   </w:t>
            </w:r>
          </w:p>
          <w:p w14:paraId="5157FC90" w14:textId="77777777" w:rsidR="00C76D88" w:rsidRDefault="00C76D88" w:rsidP="00C76D88">
            <w:pPr>
              <w:pStyle w:val="CodeComment"/>
            </w:pPr>
            <w:r>
              <w:t xml:space="preserve"># VirtualHost example:                                                                                              </w:t>
            </w:r>
          </w:p>
          <w:p w14:paraId="378103D1" w14:textId="77777777" w:rsidR="00C76D88" w:rsidRDefault="00C76D88" w:rsidP="00C76D88">
            <w:pPr>
              <w:pStyle w:val="CodeComment"/>
            </w:pPr>
            <w:r>
              <w:t xml:space="preserve"># Almost any Apache directive may go into a VirtualHost container.                                                  </w:t>
            </w:r>
          </w:p>
          <w:p w14:paraId="6B7C4B28" w14:textId="77777777" w:rsidR="00C76D88" w:rsidRDefault="00C76D88" w:rsidP="00C76D88">
            <w:pPr>
              <w:pStyle w:val="CodeComment"/>
            </w:pPr>
            <w:r>
              <w:t xml:space="preserve"># The first VirtualHost section is used for all requests that do not                                                </w:t>
            </w:r>
          </w:p>
          <w:p w14:paraId="1A5C1C65" w14:textId="77777777" w:rsidR="00C76D88" w:rsidRDefault="00C76D88" w:rsidP="00C76D88">
            <w:pPr>
              <w:pStyle w:val="CodeComment"/>
            </w:pPr>
            <w:r>
              <w:t xml:space="preserve"># </w:t>
            </w:r>
            <w:proofErr w:type="gramStart"/>
            <w:r>
              <w:t>match</w:t>
            </w:r>
            <w:proofErr w:type="gramEnd"/>
            <w:r>
              <w:t xml:space="preserve"> a ServerName or ServerAlias in any &lt;VirtualHost&gt; block.                                                     </w:t>
            </w:r>
          </w:p>
          <w:p w14:paraId="5ABA00AB" w14:textId="77777777" w:rsidR="00C76D88" w:rsidRDefault="00C76D88" w:rsidP="00C76D88">
            <w:pPr>
              <w:pStyle w:val="CodeComment"/>
            </w:pPr>
            <w:r>
              <w:t xml:space="preserve">#                                                                                                                   </w:t>
            </w:r>
          </w:p>
          <w:p w14:paraId="2CB87FE2" w14:textId="77777777" w:rsidR="00C76D88" w:rsidRDefault="00C76D88" w:rsidP="00C76D88">
            <w:pPr>
              <w:pStyle w:val="Code"/>
            </w:pPr>
            <w:r>
              <w:t>&lt;VirtualHost *</w:t>
            </w:r>
            <w:proofErr w:type="gramStart"/>
            <w:r>
              <w:t>:80</w:t>
            </w:r>
            <w:proofErr w:type="gramEnd"/>
            <w:r>
              <w:t>&gt;</w:t>
            </w:r>
          </w:p>
          <w:p w14:paraId="3D0EB9D3" w14:textId="77777777" w:rsidR="00C76D88" w:rsidRDefault="00C76D88" w:rsidP="00C76D88">
            <w:pPr>
              <w:pStyle w:val="Code"/>
            </w:pPr>
            <w:r>
              <w:t xml:space="preserve">    ServerAdmin webmaster@example.com</w:t>
            </w:r>
          </w:p>
          <w:p w14:paraId="78FB9A62" w14:textId="77777777" w:rsidR="00C76D88" w:rsidRDefault="00C76D88" w:rsidP="00C76D88">
            <w:pPr>
              <w:pStyle w:val="Code"/>
            </w:pPr>
            <w:r>
              <w:t xml:space="preserve">    DocumentRoot "/var/www/html/funwebdev.com/"</w:t>
            </w:r>
          </w:p>
          <w:p w14:paraId="675E8D6C" w14:textId="77777777" w:rsidR="00C76D88" w:rsidRDefault="00C76D88" w:rsidP="00C76D88">
            <w:pPr>
              <w:pStyle w:val="Code"/>
            </w:pPr>
            <w:r>
              <w:t xml:space="preserve">    ServerName funwebdev.com</w:t>
            </w:r>
          </w:p>
          <w:p w14:paraId="316450C3" w14:textId="0F31BCFA" w:rsidR="00C76D88" w:rsidRDefault="00C76D88" w:rsidP="00C76D88">
            <w:pPr>
              <w:pStyle w:val="Code"/>
            </w:pPr>
            <w:r>
              <w:t xml:space="preserve">    ServerAlias </w:t>
            </w:r>
            <w:hyperlink r:id="rId11" w:history="1">
              <w:r w:rsidRPr="00524892">
                <w:rPr>
                  <w:rStyle w:val="Hyperlink"/>
                </w:rPr>
                <w:t>www.funwebdev.com</w:t>
              </w:r>
            </w:hyperlink>
          </w:p>
          <w:p w14:paraId="2D4B1822" w14:textId="004C987E" w:rsidR="00C76D88" w:rsidRDefault="00C76D88" w:rsidP="00C76D88">
            <w:pPr>
              <w:pStyle w:val="CodeBold"/>
            </w:pPr>
            <w:r>
              <w:t xml:space="preserve">    CustomLog /var/www/logs/funwebdev_log combined</w:t>
            </w:r>
          </w:p>
          <w:p w14:paraId="707B0B39" w14:textId="77777777" w:rsidR="00C76D88" w:rsidRDefault="00C76D88" w:rsidP="00C76D88">
            <w:pPr>
              <w:pStyle w:val="Code"/>
            </w:pPr>
            <w:r>
              <w:t>&lt;/VirtualHost&gt;</w:t>
            </w:r>
          </w:p>
          <w:p w14:paraId="2FE98975" w14:textId="77777777" w:rsidR="00C76D88" w:rsidRDefault="00C76D88" w:rsidP="00C76D88">
            <w:pPr>
              <w:pStyle w:val="Code"/>
            </w:pPr>
          </w:p>
          <w:p w14:paraId="39C44D83" w14:textId="77777777" w:rsidR="00C76D88" w:rsidRDefault="00C76D88" w:rsidP="00C76D88">
            <w:pPr>
              <w:pStyle w:val="CodeComment"/>
            </w:pPr>
            <w:r>
              <w:t># Virtual Host for your second domain on this machine.</w:t>
            </w:r>
          </w:p>
          <w:p w14:paraId="3ADE7CBF" w14:textId="77777777" w:rsidR="00C76D88" w:rsidRDefault="00C76D88" w:rsidP="00C76D88">
            <w:pPr>
              <w:pStyle w:val="Code"/>
            </w:pPr>
            <w:r>
              <w:t>&lt;VirtualHost *</w:t>
            </w:r>
            <w:proofErr w:type="gramStart"/>
            <w:r>
              <w:t>:80</w:t>
            </w:r>
            <w:proofErr w:type="gramEnd"/>
            <w:r>
              <w:t>&gt;</w:t>
            </w:r>
          </w:p>
          <w:p w14:paraId="04648348" w14:textId="77777777" w:rsidR="00C76D88" w:rsidRDefault="00C76D88" w:rsidP="00C76D88">
            <w:pPr>
              <w:pStyle w:val="Code"/>
            </w:pPr>
            <w:r>
              <w:t xml:space="preserve">    ServerAdmin webmaster@example.com</w:t>
            </w:r>
          </w:p>
          <w:p w14:paraId="1F0D171B" w14:textId="77777777" w:rsidR="00C76D88" w:rsidRDefault="00C76D88" w:rsidP="00C76D88">
            <w:pPr>
              <w:pStyle w:val="Code"/>
            </w:pPr>
            <w:r>
              <w:t xml:space="preserve">    DocumentRoot "/var/www/html/examples/"</w:t>
            </w:r>
          </w:p>
          <w:p w14:paraId="543C3841" w14:textId="77777777" w:rsidR="00C76D88" w:rsidRDefault="00C76D88" w:rsidP="00C76D88">
            <w:pPr>
              <w:pStyle w:val="Code"/>
            </w:pPr>
            <w:r>
              <w:t xml:space="preserve">    ServerName examples.funwebdev.com</w:t>
            </w:r>
          </w:p>
          <w:p w14:paraId="572854FD" w14:textId="388509BE" w:rsidR="00C76D88" w:rsidRDefault="00C76D88" w:rsidP="00C76D88">
            <w:pPr>
              <w:pStyle w:val="CodeBold"/>
            </w:pPr>
            <w:r>
              <w:t xml:space="preserve">    CustomLog /var/www/logs/examples_log combined</w:t>
            </w:r>
          </w:p>
          <w:p w14:paraId="25470077" w14:textId="77777777" w:rsidR="00C76D88" w:rsidRDefault="00C76D88" w:rsidP="00C76D88">
            <w:pPr>
              <w:pStyle w:val="Code"/>
            </w:pPr>
            <w:r>
              <w:t>&lt;/VirtualHost&gt;</w:t>
            </w:r>
          </w:p>
          <w:p w14:paraId="6F20DD98" w14:textId="70C047E2" w:rsidR="002D0CAC" w:rsidRDefault="002D0CAC" w:rsidP="002F770B">
            <w:pPr>
              <w:pStyle w:val="TableText"/>
            </w:pPr>
          </w:p>
        </w:tc>
      </w:tr>
      <w:tr w:rsidR="00C76D88" w14:paraId="6962231E" w14:textId="77777777" w:rsidTr="00DF3A64">
        <w:trPr>
          <w:trHeight w:val="625"/>
        </w:trPr>
        <w:tc>
          <w:tcPr>
            <w:tcW w:w="450" w:type="dxa"/>
            <w:tcBorders>
              <w:top w:val="nil"/>
              <w:left w:val="nil"/>
              <w:bottom w:val="nil"/>
              <w:right w:val="nil"/>
            </w:tcBorders>
          </w:tcPr>
          <w:p w14:paraId="539BC940" w14:textId="1CD26C1A" w:rsidR="00C76D88" w:rsidRDefault="00C76D88" w:rsidP="002F770B">
            <w:pPr>
              <w:pStyle w:val="TableNumber"/>
            </w:pPr>
            <w:r>
              <w:lastRenderedPageBreak/>
              <w:t>3</w:t>
            </w:r>
          </w:p>
        </w:tc>
        <w:tc>
          <w:tcPr>
            <w:tcW w:w="7650" w:type="dxa"/>
            <w:tcBorders>
              <w:top w:val="nil"/>
              <w:left w:val="nil"/>
              <w:bottom w:val="nil"/>
              <w:right w:val="nil"/>
            </w:tcBorders>
          </w:tcPr>
          <w:p w14:paraId="62D382CE" w14:textId="41A5AF0F" w:rsidR="00C76D88" w:rsidRDefault="00C76D88" w:rsidP="002F770B">
            <w:pPr>
              <w:pStyle w:val="TableText"/>
            </w:pPr>
            <w:r>
              <w:t>Now go the location specified on the command line and touch the log files as follows:</w:t>
            </w:r>
          </w:p>
          <w:p w14:paraId="38B00DD3" w14:textId="77777777" w:rsidR="00C76D88" w:rsidRDefault="00C76D88" w:rsidP="002F770B">
            <w:pPr>
              <w:pStyle w:val="TableText"/>
            </w:pPr>
          </w:p>
          <w:p w14:paraId="1BBC680B" w14:textId="1C4E3C27" w:rsidR="00C76D88" w:rsidRDefault="00C76D88" w:rsidP="00C76D88">
            <w:pPr>
              <w:pStyle w:val="Code"/>
            </w:pPr>
            <w:proofErr w:type="gramStart"/>
            <w:r>
              <w:t>touch</w:t>
            </w:r>
            <w:proofErr w:type="gramEnd"/>
            <w:r>
              <w:t xml:space="preserve"> funwebdev_log</w:t>
            </w:r>
          </w:p>
          <w:p w14:paraId="1A848800" w14:textId="764FACAE" w:rsidR="00C76D88" w:rsidRDefault="00C76D88" w:rsidP="00C76D88">
            <w:pPr>
              <w:pStyle w:val="Code"/>
            </w:pPr>
            <w:proofErr w:type="gramStart"/>
            <w:r>
              <w:t>touch</w:t>
            </w:r>
            <w:proofErr w:type="gramEnd"/>
            <w:r>
              <w:t xml:space="preserve"> examples_log</w:t>
            </w:r>
          </w:p>
        </w:tc>
      </w:tr>
      <w:tr w:rsidR="00C76D88" w14:paraId="1F67EB88" w14:textId="77777777" w:rsidTr="00DF3A64">
        <w:trPr>
          <w:trHeight w:val="624"/>
        </w:trPr>
        <w:tc>
          <w:tcPr>
            <w:tcW w:w="450" w:type="dxa"/>
            <w:tcBorders>
              <w:top w:val="nil"/>
              <w:left w:val="nil"/>
              <w:bottom w:val="nil"/>
              <w:right w:val="nil"/>
            </w:tcBorders>
          </w:tcPr>
          <w:p w14:paraId="10B4B66E" w14:textId="64704A20" w:rsidR="00C76D88" w:rsidRDefault="00C76D88" w:rsidP="002F770B">
            <w:pPr>
              <w:pStyle w:val="TableNumber"/>
            </w:pPr>
            <w:r>
              <w:t>4</w:t>
            </w:r>
          </w:p>
        </w:tc>
        <w:tc>
          <w:tcPr>
            <w:tcW w:w="7650" w:type="dxa"/>
            <w:tcBorders>
              <w:top w:val="nil"/>
              <w:left w:val="nil"/>
              <w:bottom w:val="nil"/>
              <w:right w:val="nil"/>
            </w:tcBorders>
          </w:tcPr>
          <w:p w14:paraId="42D8A0A4" w14:textId="1EC746B0" w:rsidR="00C76D88" w:rsidRDefault="00AB6B6D" w:rsidP="002F770B">
            <w:pPr>
              <w:pStyle w:val="TableText"/>
            </w:pPr>
            <w:r>
              <w:t>No</w:t>
            </w:r>
            <w:r w:rsidR="00C76D88">
              <w:t>w restart apache, and visit both domains once.</w:t>
            </w:r>
          </w:p>
          <w:p w14:paraId="4F0DBF92" w14:textId="77777777" w:rsidR="00C76D88" w:rsidRDefault="00C76D88" w:rsidP="002F770B">
            <w:pPr>
              <w:pStyle w:val="TableText"/>
            </w:pPr>
            <w:r>
              <w:t>Look at the two distinct log files and confirm that they both have entries that match the pages you surfed to.</w:t>
            </w:r>
          </w:p>
          <w:p w14:paraId="7FC76483" w14:textId="77777777" w:rsidR="00C76D88" w:rsidRDefault="00C76D88" w:rsidP="002F770B">
            <w:pPr>
              <w:pStyle w:val="TableText"/>
            </w:pPr>
          </w:p>
        </w:tc>
      </w:tr>
    </w:tbl>
    <w:p w14:paraId="49EB3E3B" w14:textId="5D7B1D0D" w:rsidR="007A1E18" w:rsidRDefault="007A1E18" w:rsidP="007A1E18">
      <w:pPr>
        <w:pStyle w:val="BodyMain"/>
      </w:pPr>
      <w:bookmarkStart w:id="0" w:name="_GoBack"/>
      <w:bookmarkEnd w:id="0"/>
    </w:p>
    <w:sectPr w:rsidR="007A1E18" w:rsidSect="00516FDE">
      <w:headerReference w:type="even" r:id="rId12"/>
      <w:headerReference w:type="default" r:id="rId13"/>
      <w:footerReference w:type="default" r:id="rId14"/>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E00C8" w14:textId="77777777" w:rsidR="00577913" w:rsidRDefault="00577913">
      <w:r>
        <w:separator/>
      </w:r>
    </w:p>
  </w:endnote>
  <w:endnote w:type="continuationSeparator" w:id="0">
    <w:p w14:paraId="003AECFB" w14:textId="77777777" w:rsidR="00577913" w:rsidRDefault="0057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5B6F6" w14:textId="485B8D9C" w:rsidR="00577913" w:rsidRPr="00A53E73" w:rsidRDefault="00577913" w:rsidP="00B84824">
    <w:pPr>
      <w:pStyle w:val="Footer"/>
    </w:pPr>
    <w:r w:rsidRPr="00A53E73">
      <w:t>Copyright © 201</w:t>
    </w:r>
    <w:r w:rsidR="008D2334">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72D19" w14:textId="77777777" w:rsidR="00577913" w:rsidRDefault="00577913">
      <w:r>
        <w:separator/>
      </w:r>
    </w:p>
  </w:footnote>
  <w:footnote w:type="continuationSeparator" w:id="0">
    <w:p w14:paraId="265A9B13" w14:textId="77777777" w:rsidR="00577913" w:rsidRDefault="005779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C25CC" w14:textId="77777777" w:rsidR="00577913" w:rsidRDefault="00577913">
    <w:pPr>
      <w:pStyle w:val="Header"/>
    </w:pPr>
    <w:r>
      <w:rPr>
        <w:noProof/>
      </w:rPr>
      <mc:AlternateContent>
        <mc:Choice Requires="wps">
          <w:drawing>
            <wp:anchor distT="0" distB="0" distL="114300" distR="114300" simplePos="0" relativeHeight="251664384" behindDoc="0" locked="0" layoutInCell="0" allowOverlap="1" wp14:anchorId="03E581C9" wp14:editId="73807CE1">
              <wp:simplePos x="0" y="0"/>
              <wp:positionH relativeFrom="margin">
                <wp:align>left</wp:align>
              </wp:positionH>
              <wp:positionV relativeFrom="topMargin">
                <wp:align>center</wp:align>
              </wp:positionV>
              <wp:extent cx="4800600" cy="134620"/>
              <wp:effectExtent l="0" t="0" r="0" b="1778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36433790" w14:textId="1B16596E" w:rsidR="00577913" w:rsidRDefault="00577913">
                              <w:r>
                                <w:rPr>
                                  <w:rFonts w:ascii="Rockwell Condensed" w:hAnsi="Rockwell Condensed"/>
                                  <w:sz w:val="18"/>
                                  <w:szCs w:val="18"/>
                                </w:rPr>
                                <w:t xml:space="preserve">Lab </w:t>
                              </w:r>
                              <w:r w:rsidR="00FB5E4D">
                                <w:rPr>
                                  <w:rFonts w:ascii="Rockwell Condensed" w:hAnsi="Rockwell Condensed"/>
                                  <w:sz w:val="18"/>
                                  <w:szCs w:val="18"/>
                                </w:rPr>
                                <w:t>19</w:t>
                              </w:r>
                              <w:r>
                                <w:rPr>
                                  <w:rFonts w:ascii="Rockwell Condensed" w:hAnsi="Rockwell Condensed"/>
                                  <w:sz w:val="18"/>
                                  <w:szCs w:val="18"/>
                                </w:rPr>
                                <w:t xml:space="preserve">: </w:t>
                              </w:r>
                              <w:r w:rsidR="00FB5E4D">
                                <w:rPr>
                                  <w:rFonts w:ascii="Rockwell Condensed" w:hAnsi="Rockwell Condensed"/>
                                  <w:sz w:val="18"/>
                                  <w:szCs w:val="18"/>
                                </w:rPr>
                                <w:t>Web Server Administration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36433790" w14:textId="1B16596E" w:rsidR="00577913" w:rsidRDefault="00577913">
                        <w:r>
                          <w:rPr>
                            <w:rFonts w:ascii="Rockwell Condensed" w:hAnsi="Rockwell Condensed"/>
                            <w:sz w:val="18"/>
                            <w:szCs w:val="18"/>
                          </w:rPr>
                          <w:t xml:space="preserve">Lab </w:t>
                        </w:r>
                        <w:r w:rsidR="00FB5E4D">
                          <w:rPr>
                            <w:rFonts w:ascii="Rockwell Condensed" w:hAnsi="Rockwell Condensed"/>
                            <w:sz w:val="18"/>
                            <w:szCs w:val="18"/>
                          </w:rPr>
                          <w:t>19</w:t>
                        </w:r>
                        <w:r>
                          <w:rPr>
                            <w:rFonts w:ascii="Rockwell Condensed" w:hAnsi="Rockwell Condensed"/>
                            <w:sz w:val="18"/>
                            <w:szCs w:val="18"/>
                          </w:rPr>
                          <w:t xml:space="preserve">: </w:t>
                        </w:r>
                        <w:r w:rsidR="00FB5E4D">
                          <w:rPr>
                            <w:rFonts w:ascii="Rockwell Condensed" w:hAnsi="Rockwell Condensed"/>
                            <w:sz w:val="18"/>
                            <w:szCs w:val="18"/>
                          </w:rPr>
                          <w:t>Web Server Administration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142F6277" wp14:editId="78E131D7">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D2B17" w14:textId="77777777" w:rsidR="00577913" w:rsidRPr="00B84824" w:rsidRDefault="0057791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84C9C">
                            <w:rPr>
                              <w:rFonts w:ascii="Rockwell Extra Bold" w:hAnsi="Rockwell Extra Bold"/>
                              <w:noProof/>
                              <w:color w:val="404040"/>
                            </w:rPr>
                            <w:t>10</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" o:allowincell="f" fillcolor="#f3f3e7" stroked="f">
              <v:textbox style="mso-fit-shape-to-text:t" inset=",0,,0">
                <w:txbxContent>
                  <w:p w14:paraId="569D2B17" w14:textId="77777777" w:rsidR="00577913" w:rsidRPr="00B84824" w:rsidRDefault="0057791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B5E4D">
                      <w:rPr>
                        <w:rFonts w:ascii="Rockwell Extra Bold" w:hAnsi="Rockwell Extra Bold"/>
                        <w:noProof/>
                        <w:color w:val="404040"/>
                      </w:rPr>
                      <w:t>4</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5707C" w14:textId="77777777" w:rsidR="00577913" w:rsidRDefault="00577913">
    <w:pPr>
      <w:pStyle w:val="Header"/>
    </w:pPr>
    <w:r>
      <w:rPr>
        <w:noProof/>
      </w:rPr>
      <mc:AlternateContent>
        <mc:Choice Requires="wps">
          <w:drawing>
            <wp:anchor distT="0" distB="0" distL="114300" distR="114300" simplePos="0" relativeHeight="251667456" behindDoc="0" locked="0" layoutInCell="0" allowOverlap="1" wp14:anchorId="7241F14D" wp14:editId="66D2FBE6">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2D73D" w14:textId="77777777" w:rsidR="00577913" w:rsidRPr="00B84824" w:rsidRDefault="0057791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DIgXjmtwIAALsFAAAO&#10;AAAAAAAAAAAAAAAAACwCAABkcnMvZTJvRG9jLnhtbFBLAQItABQABgAIAAAAIQBLdRNU2wAAAAQB&#10;AAAPAAAAAAAAAAAAAAAAAA8FAABkcnMvZG93bnJldi54bWxQSwUGAAAAAAQABADzAAAAFwYAAAAA&#10;" o:allowincell="f" filled="f" stroked="f">
              <v:textbox style="mso-fit-shape-to-text:t" inset=",0,,0">
                <w:txbxContent>
                  <w:p w14:paraId="79B2D73D" w14:textId="77777777" w:rsidR="00577913" w:rsidRPr="00B84824" w:rsidRDefault="0057791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47169A2B" wp14:editId="492547E0">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88666" w14:textId="77777777" w:rsidR="00577913" w:rsidRPr="00B84824" w:rsidRDefault="0057791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84C9C">
                            <w:rPr>
                              <w:rFonts w:ascii="Rockwell Extra Bold" w:hAnsi="Rockwell Extra Bold"/>
                              <w:noProof/>
                              <w:color w:val="404040"/>
                            </w:rPr>
                            <w:t>11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" o:allowincell="f" fillcolor="#f3f3e7" stroked="f">
              <v:textbox style="mso-fit-shape-to-text:t" inset=",0,,0">
                <w:txbxContent>
                  <w:p w14:paraId="3A788666" w14:textId="77777777" w:rsidR="00577913" w:rsidRPr="00B84824" w:rsidRDefault="0057791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B5E4D">
                      <w:rPr>
                        <w:rFonts w:ascii="Rockwell Extra Bold" w:hAnsi="Rockwell Extra Bold"/>
                        <w:noProof/>
                        <w:color w:val="404040"/>
                      </w:rPr>
                      <w:t>3</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26F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1381B6A"/>
    <w:lvl w:ilvl="0">
      <w:start w:val="1"/>
      <w:numFmt w:val="decimal"/>
      <w:lvlText w:val="%1."/>
      <w:lvlJc w:val="left"/>
      <w:pPr>
        <w:tabs>
          <w:tab w:val="num" w:pos="1800"/>
        </w:tabs>
        <w:ind w:left="1800" w:hanging="360"/>
      </w:pPr>
    </w:lvl>
  </w:abstractNum>
  <w:abstractNum w:abstractNumId="2">
    <w:nsid w:val="FFFFFF7D"/>
    <w:multiLevelType w:val="singleLevel"/>
    <w:tmpl w:val="3EDE1DC4"/>
    <w:lvl w:ilvl="0">
      <w:start w:val="1"/>
      <w:numFmt w:val="decimal"/>
      <w:lvlText w:val="%1."/>
      <w:lvlJc w:val="left"/>
      <w:pPr>
        <w:tabs>
          <w:tab w:val="num" w:pos="1440"/>
        </w:tabs>
        <w:ind w:left="1440" w:hanging="360"/>
      </w:pPr>
    </w:lvl>
  </w:abstractNum>
  <w:abstractNum w:abstractNumId="3">
    <w:nsid w:val="FFFFFF7E"/>
    <w:multiLevelType w:val="singleLevel"/>
    <w:tmpl w:val="323A59CC"/>
    <w:lvl w:ilvl="0">
      <w:start w:val="1"/>
      <w:numFmt w:val="decimal"/>
      <w:lvlText w:val="%1."/>
      <w:lvlJc w:val="left"/>
      <w:pPr>
        <w:tabs>
          <w:tab w:val="num" w:pos="1080"/>
        </w:tabs>
        <w:ind w:left="1080" w:hanging="360"/>
      </w:pPr>
    </w:lvl>
  </w:abstractNum>
  <w:abstractNum w:abstractNumId="4">
    <w:nsid w:val="FFFFFF7F"/>
    <w:multiLevelType w:val="singleLevel"/>
    <w:tmpl w:val="F8185A72"/>
    <w:lvl w:ilvl="0">
      <w:start w:val="1"/>
      <w:numFmt w:val="decimal"/>
      <w:lvlText w:val="%1."/>
      <w:lvlJc w:val="left"/>
      <w:pPr>
        <w:tabs>
          <w:tab w:val="num" w:pos="720"/>
        </w:tabs>
        <w:ind w:left="720" w:hanging="360"/>
      </w:pPr>
    </w:lvl>
  </w:abstractNum>
  <w:abstractNum w:abstractNumId="5">
    <w:nsid w:val="FFFFFF80"/>
    <w:multiLevelType w:val="singleLevel"/>
    <w:tmpl w:val="228A4FD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FC686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1DAFA7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D2276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97E8BCA"/>
    <w:lvl w:ilvl="0">
      <w:start w:val="1"/>
      <w:numFmt w:val="decimal"/>
      <w:lvlText w:val="%1."/>
      <w:lvlJc w:val="left"/>
      <w:pPr>
        <w:tabs>
          <w:tab w:val="num" w:pos="360"/>
        </w:tabs>
        <w:ind w:left="360" w:hanging="360"/>
      </w:pPr>
    </w:lvl>
  </w:abstractNum>
  <w:abstractNum w:abstractNumId="10">
    <w:nsid w:val="FFFFFF89"/>
    <w:multiLevelType w:val="singleLevel"/>
    <w:tmpl w:val="35BCD476"/>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nsid w:val="343D4AA7"/>
    <w:multiLevelType w:val="hybridMultilevel"/>
    <w:tmpl w:val="4498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86801"/>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6">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4"/>
  </w:num>
  <w:num w:numId="2">
    <w:abstractNumId w:val="12"/>
  </w:num>
  <w:num w:numId="3">
    <w:abstractNumId w:val="15"/>
  </w:num>
  <w:num w:numId="4">
    <w:abstractNumId w:val="16"/>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mirrorMargins/>
  <w:proofState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66EF"/>
    <w:rsid w:val="0001014C"/>
    <w:rsid w:val="00021562"/>
    <w:rsid w:val="00022F0E"/>
    <w:rsid w:val="00023185"/>
    <w:rsid w:val="00024478"/>
    <w:rsid w:val="00027138"/>
    <w:rsid w:val="00033E9D"/>
    <w:rsid w:val="000348F7"/>
    <w:rsid w:val="00034CA7"/>
    <w:rsid w:val="00037A38"/>
    <w:rsid w:val="000445BC"/>
    <w:rsid w:val="0004547B"/>
    <w:rsid w:val="0004646E"/>
    <w:rsid w:val="000474FE"/>
    <w:rsid w:val="00055730"/>
    <w:rsid w:val="00057290"/>
    <w:rsid w:val="00064901"/>
    <w:rsid w:val="00067F58"/>
    <w:rsid w:val="000746C0"/>
    <w:rsid w:val="00086306"/>
    <w:rsid w:val="00096BA8"/>
    <w:rsid w:val="000B1883"/>
    <w:rsid w:val="000B509B"/>
    <w:rsid w:val="000B601D"/>
    <w:rsid w:val="000C1689"/>
    <w:rsid w:val="000C6B1C"/>
    <w:rsid w:val="000E11D0"/>
    <w:rsid w:val="000E3FE5"/>
    <w:rsid w:val="000E633A"/>
    <w:rsid w:val="000F1642"/>
    <w:rsid w:val="00106047"/>
    <w:rsid w:val="0011002C"/>
    <w:rsid w:val="00112817"/>
    <w:rsid w:val="00120F1F"/>
    <w:rsid w:val="00124A4D"/>
    <w:rsid w:val="00126B1F"/>
    <w:rsid w:val="00130841"/>
    <w:rsid w:val="00131147"/>
    <w:rsid w:val="00133F2A"/>
    <w:rsid w:val="001361C3"/>
    <w:rsid w:val="00147A12"/>
    <w:rsid w:val="00152B9A"/>
    <w:rsid w:val="00155FDF"/>
    <w:rsid w:val="0016352B"/>
    <w:rsid w:val="00164D52"/>
    <w:rsid w:val="00165C42"/>
    <w:rsid w:val="001669D6"/>
    <w:rsid w:val="00170E63"/>
    <w:rsid w:val="00171782"/>
    <w:rsid w:val="00171974"/>
    <w:rsid w:val="00172533"/>
    <w:rsid w:val="00173FF9"/>
    <w:rsid w:val="00177EEE"/>
    <w:rsid w:val="001838DE"/>
    <w:rsid w:val="00187056"/>
    <w:rsid w:val="001A564E"/>
    <w:rsid w:val="001A5914"/>
    <w:rsid w:val="001A7F40"/>
    <w:rsid w:val="001C3B9E"/>
    <w:rsid w:val="001D075B"/>
    <w:rsid w:val="001D0B89"/>
    <w:rsid w:val="001E0E17"/>
    <w:rsid w:val="001E529A"/>
    <w:rsid w:val="001F1EAD"/>
    <w:rsid w:val="00205F98"/>
    <w:rsid w:val="00206055"/>
    <w:rsid w:val="00207220"/>
    <w:rsid w:val="00213A14"/>
    <w:rsid w:val="00220DF7"/>
    <w:rsid w:val="00243179"/>
    <w:rsid w:val="00250615"/>
    <w:rsid w:val="00250989"/>
    <w:rsid w:val="00251301"/>
    <w:rsid w:val="00251B7A"/>
    <w:rsid w:val="002546C9"/>
    <w:rsid w:val="00256621"/>
    <w:rsid w:val="0026284D"/>
    <w:rsid w:val="00263ABD"/>
    <w:rsid w:val="00264EF2"/>
    <w:rsid w:val="00265FF3"/>
    <w:rsid w:val="00266532"/>
    <w:rsid w:val="00271266"/>
    <w:rsid w:val="00272C6E"/>
    <w:rsid w:val="00275EB2"/>
    <w:rsid w:val="00290B27"/>
    <w:rsid w:val="002922A2"/>
    <w:rsid w:val="0029509E"/>
    <w:rsid w:val="002B46A9"/>
    <w:rsid w:val="002C0ED9"/>
    <w:rsid w:val="002D0CAC"/>
    <w:rsid w:val="002D0E06"/>
    <w:rsid w:val="002D4668"/>
    <w:rsid w:val="002D570D"/>
    <w:rsid w:val="002E4048"/>
    <w:rsid w:val="002F770B"/>
    <w:rsid w:val="003000FF"/>
    <w:rsid w:val="003010B2"/>
    <w:rsid w:val="00304227"/>
    <w:rsid w:val="00312FF3"/>
    <w:rsid w:val="0031499A"/>
    <w:rsid w:val="00324CB5"/>
    <w:rsid w:val="0033265D"/>
    <w:rsid w:val="003346F9"/>
    <w:rsid w:val="00335FC0"/>
    <w:rsid w:val="00336226"/>
    <w:rsid w:val="00344C8B"/>
    <w:rsid w:val="003504F6"/>
    <w:rsid w:val="00352D5F"/>
    <w:rsid w:val="00362024"/>
    <w:rsid w:val="003714B7"/>
    <w:rsid w:val="00371A2B"/>
    <w:rsid w:val="0038165F"/>
    <w:rsid w:val="003821C1"/>
    <w:rsid w:val="00397611"/>
    <w:rsid w:val="003977AF"/>
    <w:rsid w:val="003B0958"/>
    <w:rsid w:val="003C1482"/>
    <w:rsid w:val="003C2907"/>
    <w:rsid w:val="003C4522"/>
    <w:rsid w:val="003C5B5F"/>
    <w:rsid w:val="003C6E8D"/>
    <w:rsid w:val="003C7868"/>
    <w:rsid w:val="003D04C2"/>
    <w:rsid w:val="003E7BDF"/>
    <w:rsid w:val="003F4119"/>
    <w:rsid w:val="00400428"/>
    <w:rsid w:val="00403268"/>
    <w:rsid w:val="004074FE"/>
    <w:rsid w:val="00413D06"/>
    <w:rsid w:val="004163F5"/>
    <w:rsid w:val="0042256E"/>
    <w:rsid w:val="0043028C"/>
    <w:rsid w:val="00442102"/>
    <w:rsid w:val="004435DC"/>
    <w:rsid w:val="00446244"/>
    <w:rsid w:val="004571A0"/>
    <w:rsid w:val="00457779"/>
    <w:rsid w:val="0047138F"/>
    <w:rsid w:val="00472125"/>
    <w:rsid w:val="00472CBD"/>
    <w:rsid w:val="004766D6"/>
    <w:rsid w:val="00483D23"/>
    <w:rsid w:val="00486417"/>
    <w:rsid w:val="00490FCD"/>
    <w:rsid w:val="004943E6"/>
    <w:rsid w:val="00495282"/>
    <w:rsid w:val="00495E24"/>
    <w:rsid w:val="004A04DC"/>
    <w:rsid w:val="004A78AD"/>
    <w:rsid w:val="004B0F3A"/>
    <w:rsid w:val="004B1866"/>
    <w:rsid w:val="004B242C"/>
    <w:rsid w:val="004B5D87"/>
    <w:rsid w:val="004B60CD"/>
    <w:rsid w:val="004C3A40"/>
    <w:rsid w:val="004D3FC6"/>
    <w:rsid w:val="004D549A"/>
    <w:rsid w:val="004D5AB5"/>
    <w:rsid w:val="004D5CDB"/>
    <w:rsid w:val="004D5D4F"/>
    <w:rsid w:val="004F4A59"/>
    <w:rsid w:val="004F52E7"/>
    <w:rsid w:val="004F7A19"/>
    <w:rsid w:val="004F7FD9"/>
    <w:rsid w:val="00502528"/>
    <w:rsid w:val="00507B80"/>
    <w:rsid w:val="00513FF4"/>
    <w:rsid w:val="00516FDE"/>
    <w:rsid w:val="005170D5"/>
    <w:rsid w:val="0051773A"/>
    <w:rsid w:val="0052308C"/>
    <w:rsid w:val="00525401"/>
    <w:rsid w:val="00527CAE"/>
    <w:rsid w:val="005321A2"/>
    <w:rsid w:val="00534849"/>
    <w:rsid w:val="00537BAB"/>
    <w:rsid w:val="00537D51"/>
    <w:rsid w:val="00565AEE"/>
    <w:rsid w:val="00577913"/>
    <w:rsid w:val="005800C1"/>
    <w:rsid w:val="0058169D"/>
    <w:rsid w:val="005875A7"/>
    <w:rsid w:val="005903EB"/>
    <w:rsid w:val="0059151B"/>
    <w:rsid w:val="005956CC"/>
    <w:rsid w:val="005976C5"/>
    <w:rsid w:val="005A5C29"/>
    <w:rsid w:val="005A7535"/>
    <w:rsid w:val="005B2CAE"/>
    <w:rsid w:val="005B54A9"/>
    <w:rsid w:val="005B7C35"/>
    <w:rsid w:val="005C2A24"/>
    <w:rsid w:val="005D3598"/>
    <w:rsid w:val="005D46ED"/>
    <w:rsid w:val="005E0FC8"/>
    <w:rsid w:val="005E126E"/>
    <w:rsid w:val="005E534F"/>
    <w:rsid w:val="005F0C9A"/>
    <w:rsid w:val="00611B8A"/>
    <w:rsid w:val="00620880"/>
    <w:rsid w:val="00621C62"/>
    <w:rsid w:val="00624E13"/>
    <w:rsid w:val="006313CC"/>
    <w:rsid w:val="00631C1A"/>
    <w:rsid w:val="006370A2"/>
    <w:rsid w:val="00642486"/>
    <w:rsid w:val="00645EE5"/>
    <w:rsid w:val="00650043"/>
    <w:rsid w:val="00653ABA"/>
    <w:rsid w:val="006543E2"/>
    <w:rsid w:val="006606D9"/>
    <w:rsid w:val="00682393"/>
    <w:rsid w:val="006853E2"/>
    <w:rsid w:val="006A242C"/>
    <w:rsid w:val="006A26D5"/>
    <w:rsid w:val="006A271A"/>
    <w:rsid w:val="006A4945"/>
    <w:rsid w:val="006A5306"/>
    <w:rsid w:val="006A5584"/>
    <w:rsid w:val="006A58DA"/>
    <w:rsid w:val="006A63E7"/>
    <w:rsid w:val="006B5C0E"/>
    <w:rsid w:val="006C00DF"/>
    <w:rsid w:val="006C2EBF"/>
    <w:rsid w:val="006D3D0E"/>
    <w:rsid w:val="006E280D"/>
    <w:rsid w:val="006E3CA0"/>
    <w:rsid w:val="006E6DA9"/>
    <w:rsid w:val="006E6E97"/>
    <w:rsid w:val="006F4513"/>
    <w:rsid w:val="00701CD8"/>
    <w:rsid w:val="007059F0"/>
    <w:rsid w:val="00710A41"/>
    <w:rsid w:val="00711F69"/>
    <w:rsid w:val="00723920"/>
    <w:rsid w:val="00723958"/>
    <w:rsid w:val="007345EF"/>
    <w:rsid w:val="0074035B"/>
    <w:rsid w:val="00740A25"/>
    <w:rsid w:val="00781B6C"/>
    <w:rsid w:val="00783B43"/>
    <w:rsid w:val="007842D1"/>
    <w:rsid w:val="007954CA"/>
    <w:rsid w:val="0079684A"/>
    <w:rsid w:val="00796B7D"/>
    <w:rsid w:val="007A1E18"/>
    <w:rsid w:val="007A5221"/>
    <w:rsid w:val="007B7264"/>
    <w:rsid w:val="007C01A2"/>
    <w:rsid w:val="007C6E79"/>
    <w:rsid w:val="007D52A5"/>
    <w:rsid w:val="007D6FA5"/>
    <w:rsid w:val="007E4112"/>
    <w:rsid w:val="007E4D6D"/>
    <w:rsid w:val="007E63E8"/>
    <w:rsid w:val="007F0604"/>
    <w:rsid w:val="00803F36"/>
    <w:rsid w:val="00814C46"/>
    <w:rsid w:val="00817FFE"/>
    <w:rsid w:val="008207E6"/>
    <w:rsid w:val="00821C0F"/>
    <w:rsid w:val="00823960"/>
    <w:rsid w:val="0083085D"/>
    <w:rsid w:val="00831C5F"/>
    <w:rsid w:val="008333C2"/>
    <w:rsid w:val="00841510"/>
    <w:rsid w:val="00846049"/>
    <w:rsid w:val="00852905"/>
    <w:rsid w:val="008556DD"/>
    <w:rsid w:val="00855960"/>
    <w:rsid w:val="00857E8C"/>
    <w:rsid w:val="00865E65"/>
    <w:rsid w:val="00873AEE"/>
    <w:rsid w:val="00875131"/>
    <w:rsid w:val="0087684C"/>
    <w:rsid w:val="0087764A"/>
    <w:rsid w:val="00891162"/>
    <w:rsid w:val="00891DDE"/>
    <w:rsid w:val="0089229C"/>
    <w:rsid w:val="008948F9"/>
    <w:rsid w:val="008A48CA"/>
    <w:rsid w:val="008A5C86"/>
    <w:rsid w:val="008A6467"/>
    <w:rsid w:val="008A67E4"/>
    <w:rsid w:val="008B480F"/>
    <w:rsid w:val="008B65E4"/>
    <w:rsid w:val="008C0E4A"/>
    <w:rsid w:val="008C6EB9"/>
    <w:rsid w:val="008D05AA"/>
    <w:rsid w:val="008D1852"/>
    <w:rsid w:val="008D2334"/>
    <w:rsid w:val="008D5853"/>
    <w:rsid w:val="008E5BCA"/>
    <w:rsid w:val="008F652A"/>
    <w:rsid w:val="008F69C6"/>
    <w:rsid w:val="00916B53"/>
    <w:rsid w:val="0092048D"/>
    <w:rsid w:val="00923E03"/>
    <w:rsid w:val="0092440F"/>
    <w:rsid w:val="009640AF"/>
    <w:rsid w:val="009722D8"/>
    <w:rsid w:val="0097340C"/>
    <w:rsid w:val="009774DA"/>
    <w:rsid w:val="00990794"/>
    <w:rsid w:val="00990E03"/>
    <w:rsid w:val="00991FAC"/>
    <w:rsid w:val="00996BA8"/>
    <w:rsid w:val="009A094B"/>
    <w:rsid w:val="009A2F4B"/>
    <w:rsid w:val="009B5ABD"/>
    <w:rsid w:val="009B6421"/>
    <w:rsid w:val="009B6CD6"/>
    <w:rsid w:val="009B6CF5"/>
    <w:rsid w:val="009B76FA"/>
    <w:rsid w:val="009D39E9"/>
    <w:rsid w:val="009D4AF1"/>
    <w:rsid w:val="009D7C27"/>
    <w:rsid w:val="009E5DC9"/>
    <w:rsid w:val="009E7A5C"/>
    <w:rsid w:val="009F098B"/>
    <w:rsid w:val="009F1CD9"/>
    <w:rsid w:val="009F40ED"/>
    <w:rsid w:val="009F7B9E"/>
    <w:rsid w:val="00A05611"/>
    <w:rsid w:val="00A115EE"/>
    <w:rsid w:val="00A307E5"/>
    <w:rsid w:val="00A401AC"/>
    <w:rsid w:val="00A44E1D"/>
    <w:rsid w:val="00A51513"/>
    <w:rsid w:val="00A531AA"/>
    <w:rsid w:val="00A53E73"/>
    <w:rsid w:val="00A616BE"/>
    <w:rsid w:val="00A623FA"/>
    <w:rsid w:val="00A64203"/>
    <w:rsid w:val="00A64304"/>
    <w:rsid w:val="00A65398"/>
    <w:rsid w:val="00A74EE8"/>
    <w:rsid w:val="00A75EA1"/>
    <w:rsid w:val="00A84C9C"/>
    <w:rsid w:val="00A85B3F"/>
    <w:rsid w:val="00A8743D"/>
    <w:rsid w:val="00A9716E"/>
    <w:rsid w:val="00AA151B"/>
    <w:rsid w:val="00AA7D25"/>
    <w:rsid w:val="00AB0592"/>
    <w:rsid w:val="00AB0E16"/>
    <w:rsid w:val="00AB1803"/>
    <w:rsid w:val="00AB477A"/>
    <w:rsid w:val="00AB4AD1"/>
    <w:rsid w:val="00AB5D86"/>
    <w:rsid w:val="00AB6B6D"/>
    <w:rsid w:val="00AC607D"/>
    <w:rsid w:val="00AD3E8D"/>
    <w:rsid w:val="00AD7B48"/>
    <w:rsid w:val="00AE0EDA"/>
    <w:rsid w:val="00AE14E5"/>
    <w:rsid w:val="00AE3938"/>
    <w:rsid w:val="00AE51C5"/>
    <w:rsid w:val="00AE61E3"/>
    <w:rsid w:val="00AF18DC"/>
    <w:rsid w:val="00AF5A76"/>
    <w:rsid w:val="00AF61C0"/>
    <w:rsid w:val="00AF7973"/>
    <w:rsid w:val="00B05CBF"/>
    <w:rsid w:val="00B05F8A"/>
    <w:rsid w:val="00B066CB"/>
    <w:rsid w:val="00B10B9F"/>
    <w:rsid w:val="00B233B8"/>
    <w:rsid w:val="00B25CD2"/>
    <w:rsid w:val="00B30399"/>
    <w:rsid w:val="00B36CF3"/>
    <w:rsid w:val="00B37846"/>
    <w:rsid w:val="00B50839"/>
    <w:rsid w:val="00B573D0"/>
    <w:rsid w:val="00B623F0"/>
    <w:rsid w:val="00B6257C"/>
    <w:rsid w:val="00B63E15"/>
    <w:rsid w:val="00B675AC"/>
    <w:rsid w:val="00B75A33"/>
    <w:rsid w:val="00B80901"/>
    <w:rsid w:val="00B81998"/>
    <w:rsid w:val="00B82AF7"/>
    <w:rsid w:val="00B84824"/>
    <w:rsid w:val="00B908E4"/>
    <w:rsid w:val="00B90D21"/>
    <w:rsid w:val="00B957A7"/>
    <w:rsid w:val="00BA0E27"/>
    <w:rsid w:val="00BB12E5"/>
    <w:rsid w:val="00BB2CE6"/>
    <w:rsid w:val="00BB45C9"/>
    <w:rsid w:val="00BC69D6"/>
    <w:rsid w:val="00BD35D6"/>
    <w:rsid w:val="00BD5C81"/>
    <w:rsid w:val="00BE1055"/>
    <w:rsid w:val="00BF10EA"/>
    <w:rsid w:val="00C0549A"/>
    <w:rsid w:val="00C07D4B"/>
    <w:rsid w:val="00C17BE8"/>
    <w:rsid w:val="00C27B03"/>
    <w:rsid w:val="00C32E2C"/>
    <w:rsid w:val="00C36E41"/>
    <w:rsid w:val="00C421E2"/>
    <w:rsid w:val="00C51999"/>
    <w:rsid w:val="00C52CAA"/>
    <w:rsid w:val="00C56380"/>
    <w:rsid w:val="00C60027"/>
    <w:rsid w:val="00C71E34"/>
    <w:rsid w:val="00C74757"/>
    <w:rsid w:val="00C74ECE"/>
    <w:rsid w:val="00C76D88"/>
    <w:rsid w:val="00C81E1E"/>
    <w:rsid w:val="00C8220A"/>
    <w:rsid w:val="00C82FFE"/>
    <w:rsid w:val="00C90BEC"/>
    <w:rsid w:val="00CA149E"/>
    <w:rsid w:val="00CA3CDA"/>
    <w:rsid w:val="00CC1211"/>
    <w:rsid w:val="00CC2149"/>
    <w:rsid w:val="00CD7F5E"/>
    <w:rsid w:val="00CE1D37"/>
    <w:rsid w:val="00CE41B4"/>
    <w:rsid w:val="00CE7575"/>
    <w:rsid w:val="00CF4A27"/>
    <w:rsid w:val="00CF5B52"/>
    <w:rsid w:val="00D01BF0"/>
    <w:rsid w:val="00D02923"/>
    <w:rsid w:val="00D061A0"/>
    <w:rsid w:val="00D10C21"/>
    <w:rsid w:val="00D1482E"/>
    <w:rsid w:val="00D1696E"/>
    <w:rsid w:val="00D222C9"/>
    <w:rsid w:val="00D2312C"/>
    <w:rsid w:val="00D231FC"/>
    <w:rsid w:val="00D37217"/>
    <w:rsid w:val="00D41404"/>
    <w:rsid w:val="00D444B5"/>
    <w:rsid w:val="00D45326"/>
    <w:rsid w:val="00D61260"/>
    <w:rsid w:val="00D70828"/>
    <w:rsid w:val="00D70D9D"/>
    <w:rsid w:val="00D71719"/>
    <w:rsid w:val="00D72C05"/>
    <w:rsid w:val="00D735E2"/>
    <w:rsid w:val="00D87868"/>
    <w:rsid w:val="00D93697"/>
    <w:rsid w:val="00DA19E9"/>
    <w:rsid w:val="00DA5193"/>
    <w:rsid w:val="00DB27B8"/>
    <w:rsid w:val="00DB2F60"/>
    <w:rsid w:val="00DC3A9D"/>
    <w:rsid w:val="00DC3EC1"/>
    <w:rsid w:val="00DC4D74"/>
    <w:rsid w:val="00DD0548"/>
    <w:rsid w:val="00DD0B40"/>
    <w:rsid w:val="00DD0D03"/>
    <w:rsid w:val="00DD11BB"/>
    <w:rsid w:val="00DD1713"/>
    <w:rsid w:val="00DD279E"/>
    <w:rsid w:val="00DD6AA9"/>
    <w:rsid w:val="00DE5DA0"/>
    <w:rsid w:val="00DF3A64"/>
    <w:rsid w:val="00E020F9"/>
    <w:rsid w:val="00E02CCC"/>
    <w:rsid w:val="00E02E62"/>
    <w:rsid w:val="00E12CC2"/>
    <w:rsid w:val="00E15586"/>
    <w:rsid w:val="00E233CF"/>
    <w:rsid w:val="00E23950"/>
    <w:rsid w:val="00E37F6E"/>
    <w:rsid w:val="00E6177A"/>
    <w:rsid w:val="00E651F1"/>
    <w:rsid w:val="00E6760B"/>
    <w:rsid w:val="00E67E24"/>
    <w:rsid w:val="00E73362"/>
    <w:rsid w:val="00E8186F"/>
    <w:rsid w:val="00E93F94"/>
    <w:rsid w:val="00E95411"/>
    <w:rsid w:val="00EA2F99"/>
    <w:rsid w:val="00EB136C"/>
    <w:rsid w:val="00EF2E67"/>
    <w:rsid w:val="00EF7113"/>
    <w:rsid w:val="00F01E52"/>
    <w:rsid w:val="00F02319"/>
    <w:rsid w:val="00F02B31"/>
    <w:rsid w:val="00F06C86"/>
    <w:rsid w:val="00F07AA1"/>
    <w:rsid w:val="00F21724"/>
    <w:rsid w:val="00F303D2"/>
    <w:rsid w:val="00F334CE"/>
    <w:rsid w:val="00F50B81"/>
    <w:rsid w:val="00F518B6"/>
    <w:rsid w:val="00F54B4C"/>
    <w:rsid w:val="00F6087F"/>
    <w:rsid w:val="00F75A83"/>
    <w:rsid w:val="00F802AB"/>
    <w:rsid w:val="00F9116D"/>
    <w:rsid w:val="00F92D6C"/>
    <w:rsid w:val="00F951E5"/>
    <w:rsid w:val="00FA013D"/>
    <w:rsid w:val="00FA07EC"/>
    <w:rsid w:val="00FA12C6"/>
    <w:rsid w:val="00FA164B"/>
    <w:rsid w:val="00FA7C05"/>
    <w:rsid w:val="00FB0636"/>
    <w:rsid w:val="00FB3FF2"/>
    <w:rsid w:val="00FB589C"/>
    <w:rsid w:val="00FB5E4D"/>
    <w:rsid w:val="00FC361C"/>
    <w:rsid w:val="00FC6A4E"/>
    <w:rsid w:val="00FD014C"/>
    <w:rsid w:val="00FD23B0"/>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3f3e7"/>
    </o:shapedefaults>
    <o:shapelayout v:ext="edit">
      <o:idmap v:ext="edit" data="1"/>
    </o:shapelayout>
  </w:shapeDefaults>
  <w:decimalSymbol w:val="."/>
  <w:listSeparator w:val=","/>
  <w14:docId w14:val="2DEE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01CD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01CD8"/>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701CD8"/>
    <w:pPr>
      <w:spacing w:before="80" w:after="120" w:line="240" w:lineRule="exact"/>
    </w:pPr>
    <w:rPr>
      <w:i/>
    </w:r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C81E1E"/>
    <w:rPr>
      <w:rFonts w:ascii="Lucida Grande" w:hAnsi="Lucida Grande" w:cs="Lucida Grande"/>
      <w:sz w:val="18"/>
      <w:szCs w:val="18"/>
    </w:rPr>
  </w:style>
  <w:style w:type="character" w:customStyle="1" w:styleId="BalloonTextChar">
    <w:name w:val="Balloon Text Char"/>
    <w:basedOn w:val="DefaultParagraphFont"/>
    <w:link w:val="BalloonText"/>
    <w:rsid w:val="00C81E1E"/>
    <w:rPr>
      <w:rFonts w:ascii="Lucida Grande" w:hAnsi="Lucida Grande" w:cs="Lucida Grande"/>
      <w:sz w:val="18"/>
      <w:szCs w:val="18"/>
      <w:lang w:val="en-US" w:eastAsia="en-US"/>
    </w:rPr>
  </w:style>
  <w:style w:type="character" w:styleId="Hyperlink">
    <w:name w:val="Hyperlink"/>
    <w:basedOn w:val="DefaultParagraphFont"/>
    <w:uiPriority w:val="4"/>
    <w:rsid w:val="00FC36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01CD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01CD8"/>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701CD8"/>
    <w:pPr>
      <w:spacing w:before="80" w:after="120" w:line="240" w:lineRule="exact"/>
    </w:pPr>
    <w:rPr>
      <w:i/>
    </w:r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C81E1E"/>
    <w:rPr>
      <w:rFonts w:ascii="Lucida Grande" w:hAnsi="Lucida Grande" w:cs="Lucida Grande"/>
      <w:sz w:val="18"/>
      <w:szCs w:val="18"/>
    </w:rPr>
  </w:style>
  <w:style w:type="character" w:customStyle="1" w:styleId="BalloonTextChar">
    <w:name w:val="Balloon Text Char"/>
    <w:basedOn w:val="DefaultParagraphFont"/>
    <w:link w:val="BalloonText"/>
    <w:rsid w:val="00C81E1E"/>
    <w:rPr>
      <w:rFonts w:ascii="Lucida Grande" w:hAnsi="Lucida Grande" w:cs="Lucida Grande"/>
      <w:sz w:val="18"/>
      <w:szCs w:val="18"/>
      <w:lang w:val="en-US" w:eastAsia="en-US"/>
    </w:rPr>
  </w:style>
  <w:style w:type="character" w:styleId="Hyperlink">
    <w:name w:val="Hyperlink"/>
    <w:basedOn w:val="DefaultParagraphFont"/>
    <w:uiPriority w:val="4"/>
    <w:rsid w:val="00FC36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unwebdev.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Demi">
    <w:altName w:val="Arial"/>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Unicode MS"/>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Lucida Fax"/>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A7119"/>
    <w:rsid w:val="002F16D3"/>
    <w:rsid w:val="002F1AC1"/>
    <w:rsid w:val="003136FC"/>
    <w:rsid w:val="003961CC"/>
    <w:rsid w:val="003D064E"/>
    <w:rsid w:val="003E0D2D"/>
    <w:rsid w:val="00407BA9"/>
    <w:rsid w:val="00424507"/>
    <w:rsid w:val="0049321D"/>
    <w:rsid w:val="00517571"/>
    <w:rsid w:val="005A6A35"/>
    <w:rsid w:val="006122E7"/>
    <w:rsid w:val="00760862"/>
    <w:rsid w:val="007A0FA1"/>
    <w:rsid w:val="00837240"/>
    <w:rsid w:val="00855788"/>
    <w:rsid w:val="00914C92"/>
    <w:rsid w:val="00A228AE"/>
    <w:rsid w:val="00A3080F"/>
    <w:rsid w:val="00BD3386"/>
    <w:rsid w:val="00D206F0"/>
    <w:rsid w:val="00D429F0"/>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6E453D-D452-FF4F-9807-9C93F76A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\CompSci\Research\web development textbook\teaching material\lab manual\TextBook-LabManualTemplate.dotx</Template>
  <TotalTime>5</TotalTime>
  <Pages>11</Pages>
  <Words>7702</Words>
  <Characters>8936</Characters>
  <Application>Microsoft Macintosh Word</Application>
  <DocSecurity>0</DocSecurity>
  <Lines>8936</Lines>
  <Paragraphs>8318</Paragraphs>
  <ScaleCrop>false</ScaleCrop>
  <HeadingPairs>
    <vt:vector size="2" baseType="variant">
      <vt:variant>
        <vt:lpstr>Title</vt:lpstr>
      </vt:variant>
      <vt:variant>
        <vt:i4>1</vt:i4>
      </vt:variant>
    </vt:vector>
  </HeadingPairs>
  <TitlesOfParts>
    <vt:vector size="1" baseType="lpstr">
      <vt:lpstr>Lab 5: Advanced CSS</vt:lpstr>
    </vt:vector>
  </TitlesOfParts>
  <Company>consultant</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19: Web Server Administration</dc:title>
  <dc:subject>COMP1511</dc:subject>
  <dc:creator>Randy Connolly</dc:creator>
  <cp:lastModifiedBy>Ricardo</cp:lastModifiedBy>
  <cp:revision>11</cp:revision>
  <cp:lastPrinted>2013-04-09T19:27:00Z</cp:lastPrinted>
  <dcterms:created xsi:type="dcterms:W3CDTF">2017-05-20T21:00:00Z</dcterms:created>
  <dcterms:modified xsi:type="dcterms:W3CDTF">2017-05-21T01:06:00Z</dcterms:modified>
</cp:coreProperties>
</file>